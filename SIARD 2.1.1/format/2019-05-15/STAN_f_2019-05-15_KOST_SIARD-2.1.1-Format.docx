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1074A" w14:textId="05470D43" w:rsidR="00565A37" w:rsidRPr="00422413" w:rsidRDefault="00662A39" w:rsidP="00DC7B39">
      <w:pPr>
        <w:pStyle w:val="Titel"/>
        <w:widowControl w:val="0"/>
        <w:spacing w:after="120" w:line="260" w:lineRule="atLeast"/>
        <w:rPr>
          <w:rFonts w:eastAsiaTheme="majorEastAsia" w:cstheme="majorBidi"/>
          <w:b w:val="0"/>
          <w:sz w:val="42"/>
          <w:szCs w:val="52"/>
        </w:rPr>
      </w:pPr>
      <w:r w:rsidRPr="00422413">
        <w:rPr>
          <w:rFonts w:eastAsiaTheme="majorEastAsia" w:cstheme="majorBidi"/>
          <w:sz w:val="42"/>
        </w:rPr>
        <w:t>SIARD-2.1</w:t>
      </w:r>
      <w:r w:rsidR="001742BD" w:rsidRPr="00422413">
        <w:rPr>
          <w:rFonts w:eastAsiaTheme="majorEastAsia" w:cstheme="majorBidi"/>
          <w:sz w:val="42"/>
        </w:rPr>
        <w:t>.1</w:t>
      </w:r>
      <w:r w:rsidR="004B3E8D" w:rsidRPr="00422413">
        <w:rPr>
          <w:rFonts w:eastAsiaTheme="majorEastAsia" w:cstheme="majorBidi"/>
          <w:sz w:val="42"/>
        </w:rPr>
        <w:t xml:space="preserve"> –</w:t>
      </w:r>
      <w:r w:rsidRPr="00422413">
        <w:t xml:space="preserve"> </w:t>
      </w:r>
      <w:r w:rsidRPr="00422413">
        <w:rPr>
          <w:rFonts w:eastAsiaTheme="majorEastAsia" w:cstheme="majorBidi"/>
          <w:sz w:val="42"/>
        </w:rPr>
        <w:t xml:space="preserve">Spécification de format </w:t>
      </w:r>
    </w:p>
    <w:p w14:paraId="376163AC" w14:textId="77777777" w:rsidR="00565A37" w:rsidRPr="00422413" w:rsidRDefault="00565A37"/>
    <w:tbl>
      <w:tblPr>
        <w:tblW w:w="91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3"/>
        <w:gridCol w:w="6846"/>
      </w:tblGrid>
      <w:tr w:rsidR="002D3A9D" w:rsidRPr="00422413" w14:paraId="16879D21" w14:textId="77777777" w:rsidTr="00DC7B39">
        <w:tc>
          <w:tcPr>
            <w:tcW w:w="2323" w:type="dxa"/>
          </w:tcPr>
          <w:p w14:paraId="2E398365" w14:textId="45C3B5A5" w:rsidR="002D3A9D" w:rsidRPr="00422413" w:rsidRDefault="002D3A9D" w:rsidP="002D3A9D">
            <w:pPr>
              <w:pStyle w:val="Begriff"/>
              <w:spacing w:before="120" w:line="240" w:lineRule="auto"/>
            </w:pPr>
            <w:r w:rsidRPr="00422413">
              <w:t>Titre</w:t>
            </w:r>
          </w:p>
        </w:tc>
        <w:tc>
          <w:tcPr>
            <w:tcW w:w="6846" w:type="dxa"/>
            <w:vAlign w:val="center"/>
          </w:tcPr>
          <w:p w14:paraId="6F727F39" w14:textId="78AACF09" w:rsidR="002D3A9D" w:rsidRPr="00422413" w:rsidRDefault="002D3A9D" w:rsidP="002D3A9D">
            <w:pPr>
              <w:spacing w:before="120" w:line="240" w:lineRule="auto"/>
            </w:pPr>
            <w:r w:rsidRPr="00422413">
              <w:t>SIARD-2.1</w:t>
            </w:r>
            <w:r w:rsidR="001742BD" w:rsidRPr="00422413">
              <w:t>.1</w:t>
            </w:r>
            <w:r w:rsidRPr="00422413">
              <w:t xml:space="preserve"> </w:t>
            </w:r>
            <w:r w:rsidR="003B7E7F" w:rsidRPr="00422413">
              <w:t>–</w:t>
            </w:r>
            <w:r w:rsidRPr="00422413">
              <w:t xml:space="preserve"> Spécification de format</w:t>
            </w:r>
          </w:p>
        </w:tc>
      </w:tr>
      <w:tr w:rsidR="002D3A9D" w:rsidRPr="00422413" w14:paraId="42B68D03" w14:textId="77777777" w:rsidTr="00DC7B39">
        <w:tc>
          <w:tcPr>
            <w:tcW w:w="2323" w:type="dxa"/>
          </w:tcPr>
          <w:p w14:paraId="5C47A636" w14:textId="5A54C9AC" w:rsidR="002D3A9D" w:rsidRPr="00422413" w:rsidRDefault="002D3A9D" w:rsidP="002D3A9D">
            <w:pPr>
              <w:spacing w:before="120" w:line="240" w:lineRule="auto"/>
              <w:rPr>
                <w:b/>
              </w:rPr>
            </w:pPr>
            <w:r w:rsidRPr="00422413">
              <w:rPr>
                <w:b/>
              </w:rPr>
              <w:t>Type</w:t>
            </w:r>
          </w:p>
        </w:tc>
        <w:tc>
          <w:tcPr>
            <w:tcW w:w="6846" w:type="dxa"/>
            <w:vAlign w:val="center"/>
          </w:tcPr>
          <w:p w14:paraId="43C048D3" w14:textId="5469EE72" w:rsidR="002D3A9D" w:rsidRPr="00422413" w:rsidRDefault="002D3A9D" w:rsidP="002D3A9D">
            <w:pPr>
              <w:spacing w:before="120" w:line="240" w:lineRule="auto"/>
            </w:pPr>
            <w:r w:rsidRPr="00422413">
              <w:t>Norme</w:t>
            </w:r>
          </w:p>
        </w:tc>
      </w:tr>
      <w:tr w:rsidR="002D3A9D" w:rsidRPr="00422413" w14:paraId="2779596B" w14:textId="77777777" w:rsidTr="00DC7B39">
        <w:tc>
          <w:tcPr>
            <w:tcW w:w="2323" w:type="dxa"/>
          </w:tcPr>
          <w:p w14:paraId="704C7511" w14:textId="308A7932" w:rsidR="002D3A9D" w:rsidRPr="00422413" w:rsidRDefault="002D3A9D" w:rsidP="002D3A9D">
            <w:pPr>
              <w:spacing w:before="120" w:line="240" w:lineRule="auto"/>
              <w:rPr>
                <w:b/>
              </w:rPr>
            </w:pPr>
            <w:r w:rsidRPr="00422413">
              <w:rPr>
                <w:b/>
              </w:rPr>
              <w:t>Stade</w:t>
            </w:r>
          </w:p>
        </w:tc>
        <w:tc>
          <w:tcPr>
            <w:tcW w:w="6846" w:type="dxa"/>
            <w:vAlign w:val="center"/>
          </w:tcPr>
          <w:p w14:paraId="40340A3B" w14:textId="7CEF3940" w:rsidR="002D3A9D" w:rsidRPr="00422413" w:rsidRDefault="00F404AC" w:rsidP="002D3A9D">
            <w:pPr>
              <w:spacing w:before="120" w:line="240" w:lineRule="auto"/>
            </w:pPr>
            <w:r w:rsidRPr="00422413">
              <w:t>Implémentée</w:t>
            </w:r>
          </w:p>
        </w:tc>
      </w:tr>
      <w:tr w:rsidR="002D3A9D" w:rsidRPr="00422413" w14:paraId="5DBE3CAB" w14:textId="77777777" w:rsidTr="00DC7B39">
        <w:tc>
          <w:tcPr>
            <w:tcW w:w="2323" w:type="dxa"/>
          </w:tcPr>
          <w:p w14:paraId="75682B7E" w14:textId="10FA3CCE" w:rsidR="002D3A9D" w:rsidRPr="00422413" w:rsidRDefault="002D3A9D" w:rsidP="002D3A9D">
            <w:pPr>
              <w:spacing w:before="120" w:line="240" w:lineRule="auto"/>
              <w:rPr>
                <w:b/>
              </w:rPr>
            </w:pPr>
            <w:r w:rsidRPr="00422413">
              <w:rPr>
                <w:b/>
              </w:rPr>
              <w:t>Version</w:t>
            </w:r>
          </w:p>
        </w:tc>
        <w:tc>
          <w:tcPr>
            <w:tcW w:w="6846" w:type="dxa"/>
            <w:vAlign w:val="center"/>
          </w:tcPr>
          <w:p w14:paraId="385987DF" w14:textId="35302818" w:rsidR="002D3A9D" w:rsidRPr="00422413" w:rsidRDefault="00F679DD" w:rsidP="002D3A9D">
            <w:pPr>
              <w:spacing w:before="120" w:line="240" w:lineRule="auto"/>
            </w:pPr>
            <w:r>
              <w:t>2.1</w:t>
            </w:r>
            <w:bookmarkStart w:id="0" w:name="_GoBack"/>
            <w:bookmarkEnd w:id="0"/>
            <w:r w:rsidR="001742BD" w:rsidRPr="00422413">
              <w:t>.1</w:t>
            </w:r>
          </w:p>
        </w:tc>
      </w:tr>
      <w:tr w:rsidR="002D3A9D" w:rsidRPr="00422413" w14:paraId="15A4E6F4" w14:textId="77777777" w:rsidTr="00DC7B39">
        <w:tc>
          <w:tcPr>
            <w:tcW w:w="2323" w:type="dxa"/>
          </w:tcPr>
          <w:p w14:paraId="662A50F9" w14:textId="4BB3AE53" w:rsidR="002D3A9D" w:rsidRPr="00422413" w:rsidRDefault="002D3A9D" w:rsidP="002D3A9D">
            <w:pPr>
              <w:spacing w:before="120" w:line="240" w:lineRule="auto"/>
              <w:rPr>
                <w:b/>
              </w:rPr>
            </w:pPr>
            <w:r w:rsidRPr="00422413">
              <w:rPr>
                <w:b/>
              </w:rPr>
              <w:t>Statut</w:t>
            </w:r>
          </w:p>
        </w:tc>
        <w:tc>
          <w:tcPr>
            <w:tcW w:w="6846" w:type="dxa"/>
            <w:vAlign w:val="center"/>
          </w:tcPr>
          <w:p w14:paraId="00714D08" w14:textId="3712C8A7" w:rsidR="002D3A9D" w:rsidRPr="00422413" w:rsidRDefault="00F404AC" w:rsidP="002D3A9D">
            <w:pPr>
              <w:spacing w:before="120" w:line="240" w:lineRule="auto"/>
            </w:pPr>
            <w:r w:rsidRPr="00422413">
              <w:t>Approuvé</w:t>
            </w:r>
          </w:p>
        </w:tc>
      </w:tr>
      <w:tr w:rsidR="002D3A9D" w:rsidRPr="00422413" w14:paraId="1585092F" w14:textId="77777777" w:rsidTr="00DC7B39">
        <w:tc>
          <w:tcPr>
            <w:tcW w:w="2323" w:type="dxa"/>
          </w:tcPr>
          <w:p w14:paraId="723CD736" w14:textId="1E407F42" w:rsidR="002D3A9D" w:rsidRPr="00422413" w:rsidRDefault="002D3A9D" w:rsidP="002D3A9D">
            <w:pPr>
              <w:spacing w:before="120" w:line="240" w:lineRule="auto"/>
              <w:rPr>
                <w:b/>
              </w:rPr>
            </w:pPr>
            <w:r w:rsidRPr="00422413">
              <w:rPr>
                <w:b/>
              </w:rPr>
              <w:t>Validation</w:t>
            </w:r>
          </w:p>
        </w:tc>
        <w:tc>
          <w:tcPr>
            <w:tcW w:w="6846" w:type="dxa"/>
            <w:vAlign w:val="center"/>
          </w:tcPr>
          <w:p w14:paraId="23191D48" w14:textId="14D9B572" w:rsidR="002D3A9D" w:rsidRPr="00422413" w:rsidRDefault="001742BD" w:rsidP="00422413">
            <w:pPr>
              <w:spacing w:before="120" w:line="240" w:lineRule="auto"/>
            </w:pPr>
            <w:r w:rsidRPr="00422413">
              <w:t>2019-</w:t>
            </w:r>
            <w:r w:rsidR="00422413" w:rsidRPr="00422413">
              <w:t>05-15</w:t>
            </w:r>
          </w:p>
        </w:tc>
      </w:tr>
      <w:tr w:rsidR="002D3A9D" w:rsidRPr="00422413" w14:paraId="2E9D93A9" w14:textId="77777777" w:rsidTr="00DC7B39">
        <w:tc>
          <w:tcPr>
            <w:tcW w:w="2323" w:type="dxa"/>
          </w:tcPr>
          <w:p w14:paraId="2BBE0221" w14:textId="6DA4F47B" w:rsidR="002D3A9D" w:rsidRPr="00422413" w:rsidRDefault="002D3A9D" w:rsidP="002D3A9D">
            <w:pPr>
              <w:spacing w:before="120" w:line="240" w:lineRule="auto"/>
              <w:rPr>
                <w:b/>
              </w:rPr>
            </w:pPr>
            <w:r w:rsidRPr="00422413">
              <w:rPr>
                <w:b/>
              </w:rPr>
              <w:t>Date de publication</w:t>
            </w:r>
          </w:p>
        </w:tc>
        <w:tc>
          <w:tcPr>
            <w:tcW w:w="6846" w:type="dxa"/>
            <w:vAlign w:val="center"/>
          </w:tcPr>
          <w:p w14:paraId="33646C5A" w14:textId="6F1F1812" w:rsidR="002D3A9D" w:rsidRPr="00422413" w:rsidRDefault="001742BD" w:rsidP="00422413">
            <w:pPr>
              <w:spacing w:before="120" w:line="240" w:lineRule="auto"/>
            </w:pPr>
            <w:r w:rsidRPr="00422413">
              <w:t>2019-</w:t>
            </w:r>
            <w:r w:rsidR="00422413" w:rsidRPr="00422413">
              <w:t>05-15</w:t>
            </w:r>
          </w:p>
        </w:tc>
      </w:tr>
      <w:tr w:rsidR="002D3A9D" w:rsidRPr="00422413" w14:paraId="3E1FD351" w14:textId="77777777" w:rsidTr="00DC7B39">
        <w:tc>
          <w:tcPr>
            <w:tcW w:w="2323" w:type="dxa"/>
          </w:tcPr>
          <w:p w14:paraId="6E368180" w14:textId="083F7B1D" w:rsidR="002D3A9D" w:rsidRPr="00422413" w:rsidRDefault="002D3A9D" w:rsidP="002D3A9D">
            <w:pPr>
              <w:spacing w:before="120" w:line="240" w:lineRule="auto"/>
              <w:rPr>
                <w:b/>
              </w:rPr>
            </w:pPr>
            <w:r w:rsidRPr="00422413">
              <w:rPr>
                <w:b/>
              </w:rPr>
              <w:t>Remplace</w:t>
            </w:r>
          </w:p>
        </w:tc>
        <w:tc>
          <w:tcPr>
            <w:tcW w:w="6846" w:type="dxa"/>
            <w:vAlign w:val="center"/>
          </w:tcPr>
          <w:p w14:paraId="3C12F3CD" w14:textId="4DB0235E" w:rsidR="002D3A9D" w:rsidRPr="00422413" w:rsidRDefault="002D3A9D" w:rsidP="002D3A9D">
            <w:pPr>
              <w:spacing w:before="120" w:line="240" w:lineRule="auto"/>
            </w:pPr>
            <w:r w:rsidRPr="00422413">
              <w:t>eCH-0165 version 2.</w:t>
            </w:r>
            <w:r w:rsidR="001742BD" w:rsidRPr="00422413">
              <w:t>1</w:t>
            </w:r>
          </w:p>
        </w:tc>
      </w:tr>
      <w:tr w:rsidR="002D3A9D" w:rsidRPr="00422413" w14:paraId="0853E622" w14:textId="77777777" w:rsidTr="00DC7B39">
        <w:tc>
          <w:tcPr>
            <w:tcW w:w="2323" w:type="dxa"/>
          </w:tcPr>
          <w:p w14:paraId="0CAF9BF3" w14:textId="3A09E708" w:rsidR="002D3A9D" w:rsidRPr="00422413" w:rsidRDefault="00F404AC" w:rsidP="002D3A9D">
            <w:pPr>
              <w:widowControl w:val="0"/>
              <w:spacing w:before="120" w:line="240" w:lineRule="auto"/>
              <w:rPr>
                <w:rFonts w:eastAsia="Calibri"/>
                <w:b/>
                <w:szCs w:val="22"/>
              </w:rPr>
            </w:pPr>
            <w:r w:rsidRPr="00422413">
              <w:rPr>
                <w:b/>
              </w:rPr>
              <w:t>Dépendances</w:t>
            </w:r>
          </w:p>
        </w:tc>
        <w:tc>
          <w:tcPr>
            <w:tcW w:w="6846" w:type="dxa"/>
          </w:tcPr>
          <w:p w14:paraId="47FE7824" w14:textId="5E2BC80D" w:rsidR="002D3A9D" w:rsidRPr="00422413" w:rsidRDefault="002D3A9D" w:rsidP="002D3A9D">
            <w:pPr>
              <w:widowControl w:val="0"/>
              <w:spacing w:before="120" w:line="240" w:lineRule="auto"/>
              <w:rPr>
                <w:rFonts w:eastAsia="Calibri"/>
                <w:szCs w:val="22"/>
              </w:rPr>
            </w:pPr>
            <w:r w:rsidRPr="00422413">
              <w:t xml:space="preserve">Aucune </w:t>
            </w:r>
          </w:p>
        </w:tc>
      </w:tr>
      <w:tr w:rsidR="002D3A9D" w:rsidRPr="00422413" w14:paraId="44EC9F5A" w14:textId="77777777" w:rsidTr="00DC7B39">
        <w:tc>
          <w:tcPr>
            <w:tcW w:w="2323" w:type="dxa"/>
          </w:tcPr>
          <w:p w14:paraId="15B04CCB" w14:textId="4660F030" w:rsidR="002D3A9D" w:rsidRPr="00422413" w:rsidRDefault="002D3A9D" w:rsidP="002D3A9D">
            <w:pPr>
              <w:widowControl w:val="0"/>
              <w:spacing w:before="120" w:line="240" w:lineRule="auto"/>
              <w:rPr>
                <w:rFonts w:eastAsia="Calibri"/>
                <w:b/>
                <w:szCs w:val="22"/>
              </w:rPr>
            </w:pPr>
            <w:r w:rsidRPr="00422413">
              <w:rPr>
                <w:b/>
              </w:rPr>
              <w:t>Annexes</w:t>
            </w:r>
          </w:p>
        </w:tc>
        <w:tc>
          <w:tcPr>
            <w:tcW w:w="6846" w:type="dxa"/>
          </w:tcPr>
          <w:p w14:paraId="277EC231" w14:textId="627C0E64" w:rsidR="002D3A9D" w:rsidRPr="00422413" w:rsidRDefault="002D3A9D" w:rsidP="002D3A9D">
            <w:pPr>
              <w:widowControl w:val="0"/>
              <w:spacing w:before="120" w:line="240" w:lineRule="auto"/>
              <w:rPr>
                <w:rFonts w:eastAsia="Calibri"/>
                <w:szCs w:val="22"/>
                <w:lang w:val="en-US"/>
              </w:rPr>
            </w:pPr>
            <w:r w:rsidRPr="00422413">
              <w:rPr>
                <w:lang w:val="en-US"/>
              </w:rPr>
              <w:t>metadata.xsd, ech-0165_oe.siard</w:t>
            </w:r>
            <w:r w:rsidRPr="00422413">
              <w:rPr>
                <w:rStyle w:val="Funotenzeichen"/>
              </w:rPr>
              <w:footnoteReference w:id="1"/>
            </w:r>
          </w:p>
        </w:tc>
      </w:tr>
      <w:tr w:rsidR="002D3A9D" w:rsidRPr="00422413" w14:paraId="43A9E9F1" w14:textId="77777777" w:rsidTr="00DC7B39">
        <w:tc>
          <w:tcPr>
            <w:tcW w:w="2323" w:type="dxa"/>
          </w:tcPr>
          <w:p w14:paraId="65FAAE14" w14:textId="50984A15" w:rsidR="002D3A9D" w:rsidRPr="00422413" w:rsidRDefault="002D3A9D" w:rsidP="002D3A9D">
            <w:pPr>
              <w:spacing w:before="120" w:line="240" w:lineRule="auto"/>
              <w:rPr>
                <w:b/>
              </w:rPr>
            </w:pPr>
            <w:r w:rsidRPr="00422413">
              <w:rPr>
                <w:b/>
              </w:rPr>
              <w:t>Langues</w:t>
            </w:r>
          </w:p>
        </w:tc>
        <w:tc>
          <w:tcPr>
            <w:tcW w:w="6846" w:type="dxa"/>
            <w:vAlign w:val="center"/>
          </w:tcPr>
          <w:p w14:paraId="5CF5256F" w14:textId="0F09B78E" w:rsidR="002D3A9D" w:rsidRPr="00422413" w:rsidRDefault="002D3A9D" w:rsidP="002D3A9D">
            <w:pPr>
              <w:spacing w:before="120" w:line="240" w:lineRule="auto"/>
            </w:pPr>
            <w:r w:rsidRPr="00422413">
              <w:t>Allemand (original), français (traduction), anglais (traduction)</w:t>
            </w:r>
          </w:p>
        </w:tc>
      </w:tr>
      <w:tr w:rsidR="002D3A9D" w:rsidRPr="00422413" w14:paraId="4E098246" w14:textId="77777777" w:rsidTr="00DC7B39">
        <w:tc>
          <w:tcPr>
            <w:tcW w:w="2323" w:type="dxa"/>
          </w:tcPr>
          <w:p w14:paraId="68809B7D" w14:textId="3C69C55A" w:rsidR="002D3A9D" w:rsidRPr="00422413" w:rsidRDefault="002D3A9D" w:rsidP="002D3A9D">
            <w:pPr>
              <w:spacing w:before="120" w:line="240" w:lineRule="auto"/>
              <w:rPr>
                <w:b/>
              </w:rPr>
            </w:pPr>
            <w:r w:rsidRPr="00422413">
              <w:rPr>
                <w:b/>
              </w:rPr>
              <w:t>Auteurs</w:t>
            </w:r>
          </w:p>
        </w:tc>
        <w:tc>
          <w:tcPr>
            <w:tcW w:w="6846" w:type="dxa"/>
            <w:vAlign w:val="center"/>
          </w:tcPr>
          <w:p w14:paraId="6FA05A71" w14:textId="5716CC20" w:rsidR="002D3A9D" w:rsidRPr="00422413" w:rsidRDefault="002D3A9D" w:rsidP="002D3A9D">
            <w:pPr>
              <w:spacing w:before="120" w:line="240" w:lineRule="auto"/>
            </w:pPr>
            <w:r w:rsidRPr="00422413">
              <w:t>Marcel Büchler, Archives fédérales suisses,</w:t>
            </w:r>
            <w:r w:rsidRPr="00422413">
              <w:br/>
            </w:r>
            <w:hyperlink r:id="rId8">
              <w:r w:rsidRPr="00422413">
                <w:rPr>
                  <w:rStyle w:val="Hyperlink"/>
                  <w:rFonts w:ascii="Arial" w:hAnsi="Arial"/>
                  <w:sz w:val="22"/>
                </w:rPr>
                <w:t>marcel.buechler@bar.admin.ch</w:t>
              </w:r>
            </w:hyperlink>
            <w:r w:rsidRPr="00422413">
              <w:t xml:space="preserve"> </w:t>
            </w:r>
          </w:p>
          <w:p w14:paraId="75BA8C0C" w14:textId="77777777" w:rsidR="002D3A9D" w:rsidRPr="00422413" w:rsidRDefault="002D3A9D" w:rsidP="002D3A9D">
            <w:pPr>
              <w:spacing w:before="120" w:line="240" w:lineRule="auto"/>
            </w:pPr>
            <w:r w:rsidRPr="00422413">
              <w:t xml:space="preserve">Luis Faria, KEEP SOLUTIONS, LDA, </w:t>
            </w:r>
            <w:hyperlink r:id="rId9">
              <w:r w:rsidRPr="00422413">
                <w:rPr>
                  <w:rStyle w:val="Hyperlink"/>
                  <w:rFonts w:ascii="Arial" w:hAnsi="Arial"/>
                  <w:sz w:val="22"/>
                </w:rPr>
                <w:t>lfaria@keep.pt</w:t>
              </w:r>
            </w:hyperlink>
            <w:r w:rsidRPr="00422413">
              <w:t xml:space="preserve"> </w:t>
            </w:r>
          </w:p>
          <w:p w14:paraId="109B90E3" w14:textId="77777777" w:rsidR="002D3A9D" w:rsidRPr="00422413" w:rsidRDefault="002D3A9D" w:rsidP="002D3A9D">
            <w:pPr>
              <w:spacing w:before="120" w:line="240" w:lineRule="auto"/>
            </w:pPr>
            <w:r w:rsidRPr="00422413">
              <w:t xml:space="preserve">Bruno Ferreira, KEEP SOLUTIONS, LDA, </w:t>
            </w:r>
            <w:hyperlink r:id="rId10">
              <w:r w:rsidRPr="00422413">
                <w:rPr>
                  <w:rStyle w:val="Hyperlink"/>
                  <w:rFonts w:ascii="Arial" w:hAnsi="Arial"/>
                  <w:sz w:val="22"/>
                </w:rPr>
                <w:t>bferreira@keep.pt</w:t>
              </w:r>
            </w:hyperlink>
          </w:p>
          <w:p w14:paraId="3B1216ED" w14:textId="77777777" w:rsidR="002D3A9D" w:rsidRPr="00422413" w:rsidRDefault="002D3A9D" w:rsidP="002D3A9D">
            <w:pPr>
              <w:spacing w:before="120" w:line="240" w:lineRule="auto"/>
            </w:pPr>
            <w:r w:rsidRPr="00422413">
              <w:t>Anders Bo Nielsen, Danish National Archives (Rigsarkivet),</w:t>
            </w:r>
            <w:r w:rsidRPr="00422413">
              <w:br/>
            </w:r>
            <w:hyperlink r:id="rId11">
              <w:r w:rsidRPr="00422413">
                <w:rPr>
                  <w:rStyle w:val="Hyperlink"/>
                  <w:rFonts w:ascii="Arial" w:hAnsi="Arial"/>
                  <w:sz w:val="22"/>
                </w:rPr>
                <w:t>abn@sa.dk</w:t>
              </w:r>
            </w:hyperlink>
          </w:p>
          <w:p w14:paraId="4006605C" w14:textId="5845574B" w:rsidR="002D3A9D" w:rsidRPr="00422413" w:rsidRDefault="002D3A9D" w:rsidP="002D3A9D">
            <w:pPr>
              <w:spacing w:before="120" w:line="240" w:lineRule="auto"/>
            </w:pPr>
            <w:r w:rsidRPr="00422413">
              <w:t>Krystyna Ohnesorge, Archives fédérales suisses,</w:t>
            </w:r>
            <w:r w:rsidRPr="00422413">
              <w:br/>
            </w:r>
            <w:hyperlink r:id="rId12">
              <w:r w:rsidRPr="00422413">
                <w:rPr>
                  <w:rStyle w:val="Hyperlink"/>
                  <w:rFonts w:ascii="Arial" w:hAnsi="Arial"/>
                  <w:sz w:val="22"/>
                </w:rPr>
                <w:t>krystyna.ohnesorge@bar.admin.ch</w:t>
              </w:r>
            </w:hyperlink>
          </w:p>
          <w:p w14:paraId="4FAB703A" w14:textId="56F6EACA" w:rsidR="002D3A9D" w:rsidRPr="00422413" w:rsidRDefault="002D3A9D" w:rsidP="002D3A9D">
            <w:pPr>
              <w:spacing w:before="120" w:line="240" w:lineRule="auto"/>
            </w:pPr>
            <w:r w:rsidRPr="00422413">
              <w:t xml:space="preserve">Claire Röthlisberger-Jourdan, CECO, </w:t>
            </w:r>
            <w:r w:rsidRPr="00422413">
              <w:br/>
            </w:r>
            <w:hyperlink r:id="rId13">
              <w:r w:rsidRPr="00422413">
                <w:rPr>
                  <w:rStyle w:val="Hyperlink"/>
                  <w:rFonts w:ascii="Arial" w:hAnsi="Arial"/>
                  <w:sz w:val="22"/>
                </w:rPr>
                <w:t>claire.roethlisberger@kost.admin.ch</w:t>
              </w:r>
            </w:hyperlink>
            <w:r w:rsidRPr="00422413">
              <w:t xml:space="preserve"> </w:t>
            </w:r>
          </w:p>
          <w:p w14:paraId="7EFD53DB" w14:textId="77777777" w:rsidR="002D3A9D" w:rsidRPr="00422413" w:rsidRDefault="002D3A9D" w:rsidP="002D3A9D">
            <w:pPr>
              <w:spacing w:before="120" w:line="240" w:lineRule="auto"/>
              <w:rPr>
                <w:lang w:val="de-CH"/>
              </w:rPr>
            </w:pPr>
            <w:r w:rsidRPr="00422413">
              <w:rPr>
                <w:lang w:val="de-CH"/>
              </w:rPr>
              <w:t xml:space="preserve">Hartwig Thomas, Enter AG, </w:t>
            </w:r>
            <w:hyperlink r:id="rId14">
              <w:r w:rsidRPr="00422413">
                <w:rPr>
                  <w:rStyle w:val="Hyperlink"/>
                  <w:rFonts w:ascii="Arial" w:hAnsi="Arial"/>
                  <w:sz w:val="22"/>
                  <w:lang w:val="de-CH"/>
                </w:rPr>
                <w:t>hartwig.thomas@enterag.ch</w:t>
              </w:r>
            </w:hyperlink>
            <w:r w:rsidRPr="00422413">
              <w:rPr>
                <w:lang w:val="de-CH"/>
              </w:rPr>
              <w:t xml:space="preserve"> </w:t>
            </w:r>
          </w:p>
          <w:p w14:paraId="0A6E8C50" w14:textId="42E8D168" w:rsidR="002D3A9D" w:rsidRPr="00422413" w:rsidRDefault="002D3A9D" w:rsidP="002D3A9D">
            <w:pPr>
              <w:spacing w:before="120" w:line="240" w:lineRule="auto"/>
            </w:pPr>
            <w:r w:rsidRPr="00422413">
              <w:t>Andreas Voss †, Archives fédérales suisses</w:t>
            </w:r>
          </w:p>
        </w:tc>
      </w:tr>
      <w:tr w:rsidR="00565A37" w:rsidRPr="00422413" w14:paraId="00D00CBB" w14:textId="77777777" w:rsidTr="00197385">
        <w:trPr>
          <w:cantSplit/>
        </w:trPr>
        <w:tc>
          <w:tcPr>
            <w:tcW w:w="2323" w:type="dxa"/>
          </w:tcPr>
          <w:p w14:paraId="5DD78D85" w14:textId="0A5B197C" w:rsidR="00565A37" w:rsidRPr="00422413" w:rsidRDefault="005B7861" w:rsidP="00152BE5">
            <w:pPr>
              <w:spacing w:before="120" w:line="240" w:lineRule="auto"/>
              <w:rPr>
                <w:b/>
              </w:rPr>
            </w:pPr>
            <w:r w:rsidRPr="00422413">
              <w:rPr>
                <w:b/>
              </w:rPr>
              <w:lastRenderedPageBreak/>
              <w:t>Collaborateurs</w:t>
            </w:r>
          </w:p>
        </w:tc>
        <w:tc>
          <w:tcPr>
            <w:tcW w:w="6846" w:type="dxa"/>
            <w:vAlign w:val="center"/>
          </w:tcPr>
          <w:p w14:paraId="315D1C35" w14:textId="77777777" w:rsidR="00B77040" w:rsidRPr="00422413" w:rsidRDefault="00B77040" w:rsidP="00152BE5">
            <w:pPr>
              <w:spacing w:before="120" w:line="240" w:lineRule="auto"/>
              <w:rPr>
                <w:lang w:val="de-CH"/>
              </w:rPr>
            </w:pPr>
            <w:r w:rsidRPr="00422413">
              <w:rPr>
                <w:lang w:val="de-CH"/>
              </w:rPr>
              <w:t>Karin Bredenberg, National Archives of Sweden,</w:t>
            </w:r>
            <w:r w:rsidRPr="00422413">
              <w:rPr>
                <w:lang w:val="de-CH"/>
              </w:rPr>
              <w:br/>
            </w:r>
            <w:hyperlink r:id="rId15">
              <w:r w:rsidRPr="00422413">
                <w:rPr>
                  <w:rStyle w:val="Hyperlink"/>
                  <w:rFonts w:ascii="Arial" w:hAnsi="Arial"/>
                  <w:sz w:val="22"/>
                  <w:lang w:val="de-CH"/>
                </w:rPr>
                <w:t>karin.bredenberg@riksarkivet.se</w:t>
              </w:r>
            </w:hyperlink>
          </w:p>
          <w:p w14:paraId="5C0FDE84" w14:textId="04B533B7" w:rsidR="00E73F90" w:rsidRPr="00422413" w:rsidRDefault="00E73F90" w:rsidP="00152BE5">
            <w:pPr>
              <w:spacing w:before="120" w:line="240" w:lineRule="auto"/>
              <w:rPr>
                <w:lang w:val="de-CH"/>
              </w:rPr>
            </w:pPr>
            <w:r w:rsidRPr="00422413">
              <w:rPr>
                <w:lang w:val="de-CH"/>
              </w:rPr>
              <w:t xml:space="preserve">Hedi Bruggisser, Staatsarchiv Thurgau, </w:t>
            </w:r>
            <w:hyperlink r:id="rId16">
              <w:r w:rsidRPr="00422413">
                <w:rPr>
                  <w:rStyle w:val="Hyperlink"/>
                  <w:rFonts w:ascii="Arial" w:hAnsi="Arial"/>
                  <w:sz w:val="22"/>
                  <w:lang w:val="de-CH"/>
                </w:rPr>
                <w:t>hedi.bruggisser@tg.ch</w:t>
              </w:r>
            </w:hyperlink>
            <w:r w:rsidRPr="00422413">
              <w:rPr>
                <w:lang w:val="de-CH"/>
              </w:rPr>
              <w:t xml:space="preserve"> </w:t>
            </w:r>
          </w:p>
          <w:p w14:paraId="67D84FCF" w14:textId="1ED0D559" w:rsidR="0003651F" w:rsidRPr="00422413" w:rsidRDefault="0003651F" w:rsidP="00152BE5">
            <w:pPr>
              <w:spacing w:before="120" w:line="240" w:lineRule="auto"/>
              <w:rPr>
                <w:lang w:val="de-CH"/>
              </w:rPr>
            </w:pPr>
            <w:r w:rsidRPr="00422413">
              <w:rPr>
                <w:lang w:val="de-CH"/>
              </w:rPr>
              <w:t xml:space="preserve">Georg Büchler, CECO, </w:t>
            </w:r>
            <w:hyperlink r:id="rId17">
              <w:r w:rsidRPr="00422413">
                <w:rPr>
                  <w:rStyle w:val="Hyperlink"/>
                  <w:rFonts w:ascii="Arial" w:hAnsi="Arial"/>
                  <w:sz w:val="22"/>
                  <w:lang w:val="de-CH"/>
                </w:rPr>
                <w:t>georg.buechler@kost.admin.ch</w:t>
              </w:r>
            </w:hyperlink>
          </w:p>
          <w:p w14:paraId="707A9A94" w14:textId="713E92F0" w:rsidR="00B77040" w:rsidRPr="00422413" w:rsidRDefault="00B77040" w:rsidP="00152BE5">
            <w:pPr>
              <w:spacing w:before="120" w:line="240" w:lineRule="auto"/>
              <w:rPr>
                <w:lang w:val="en-US"/>
              </w:rPr>
            </w:pPr>
            <w:r w:rsidRPr="00422413">
              <w:rPr>
                <w:lang w:val="en-US"/>
              </w:rPr>
              <w:t xml:space="preserve">Janet Delve, University of Portsmouth, </w:t>
            </w:r>
            <w:hyperlink r:id="rId18">
              <w:r w:rsidRPr="00422413">
                <w:rPr>
                  <w:rStyle w:val="Hyperlink"/>
                  <w:rFonts w:ascii="Arial" w:hAnsi="Arial"/>
                  <w:sz w:val="22"/>
                  <w:lang w:val="en-US"/>
                </w:rPr>
                <w:t>janet.delve@port.ac.uk</w:t>
              </w:r>
            </w:hyperlink>
          </w:p>
          <w:p w14:paraId="2A890C90" w14:textId="0897E273" w:rsidR="00B77040" w:rsidRPr="00422413" w:rsidRDefault="00B77040" w:rsidP="00152BE5">
            <w:pPr>
              <w:spacing w:before="120" w:line="240" w:lineRule="auto"/>
            </w:pPr>
            <w:r w:rsidRPr="00422413">
              <w:t xml:space="preserve">Boris Domajnko, Slovenian National Archives, </w:t>
            </w:r>
            <w:r w:rsidRPr="00422413">
              <w:br/>
            </w:r>
            <w:hyperlink r:id="rId19">
              <w:r w:rsidRPr="00422413">
                <w:rPr>
                  <w:rStyle w:val="Hyperlink"/>
                  <w:rFonts w:ascii="Arial" w:hAnsi="Arial"/>
                  <w:sz w:val="22"/>
                </w:rPr>
                <w:t>boris.domajnko@gov.si</w:t>
              </w:r>
            </w:hyperlink>
          </w:p>
          <w:p w14:paraId="66B3C042" w14:textId="1ADF2206" w:rsidR="00E73F90" w:rsidRPr="00422413" w:rsidRDefault="00E73F90" w:rsidP="00152BE5">
            <w:pPr>
              <w:spacing w:before="120" w:line="240" w:lineRule="auto"/>
            </w:pPr>
            <w:r w:rsidRPr="00422413">
              <w:t>Alain Dubois, Archives de l’</w:t>
            </w:r>
            <w:r w:rsidR="00715FB7" w:rsidRPr="00422413">
              <w:t>É</w:t>
            </w:r>
            <w:r w:rsidRPr="00422413">
              <w:t xml:space="preserve">tat du Valais, </w:t>
            </w:r>
            <w:hyperlink r:id="rId20">
              <w:r w:rsidRPr="00422413">
                <w:rPr>
                  <w:rStyle w:val="Hyperlink"/>
                  <w:rFonts w:ascii="Arial" w:hAnsi="Arial"/>
                  <w:sz w:val="22"/>
                </w:rPr>
                <w:t>alain.dubois@admin.vs.ch</w:t>
              </w:r>
            </w:hyperlink>
            <w:r w:rsidRPr="00422413">
              <w:t xml:space="preserve"> </w:t>
            </w:r>
          </w:p>
          <w:p w14:paraId="6F0776ED" w14:textId="77777777" w:rsidR="00B77040" w:rsidRPr="00422413" w:rsidRDefault="00B77040" w:rsidP="00152BE5">
            <w:pPr>
              <w:spacing w:before="120" w:line="240" w:lineRule="auto"/>
              <w:rPr>
                <w:lang w:val="de-CH"/>
              </w:rPr>
            </w:pPr>
            <w:r w:rsidRPr="00422413">
              <w:rPr>
                <w:lang w:val="de-CH"/>
              </w:rPr>
              <w:t>Arne-Kristian Groven, National Archives Norway (Riksarkivet),</w:t>
            </w:r>
            <w:r w:rsidRPr="00422413">
              <w:rPr>
                <w:lang w:val="de-CH"/>
              </w:rPr>
              <w:br/>
            </w:r>
            <w:hyperlink r:id="rId21">
              <w:r w:rsidRPr="00422413">
                <w:rPr>
                  <w:rStyle w:val="Hyperlink"/>
                  <w:rFonts w:ascii="Arial" w:hAnsi="Arial"/>
                  <w:sz w:val="22"/>
                  <w:lang w:val="de-CH"/>
                </w:rPr>
                <w:t>arngro@arkivverket.no</w:t>
              </w:r>
            </w:hyperlink>
          </w:p>
          <w:p w14:paraId="0C6A4B9A" w14:textId="5B6F66EF" w:rsidR="00977B89" w:rsidRPr="00422413" w:rsidRDefault="00662A39" w:rsidP="00152BE5">
            <w:pPr>
              <w:spacing w:before="120" w:line="240" w:lineRule="auto"/>
              <w:rPr>
                <w:lang w:val="de-CH"/>
              </w:rPr>
            </w:pPr>
            <w:r w:rsidRPr="00422413">
              <w:rPr>
                <w:lang w:val="de-CH"/>
              </w:rPr>
              <w:t xml:space="preserve">Martin Kaiser, CECO, </w:t>
            </w:r>
            <w:hyperlink r:id="rId22">
              <w:r w:rsidRPr="00422413">
                <w:rPr>
                  <w:rStyle w:val="Hyperlink"/>
                  <w:rFonts w:ascii="Arial" w:hAnsi="Arial"/>
                  <w:sz w:val="22"/>
                  <w:lang w:val="de-CH"/>
                </w:rPr>
                <w:t>martin.kaiser@kost.admin.ch</w:t>
              </w:r>
            </w:hyperlink>
          </w:p>
          <w:p w14:paraId="64E2FCD4" w14:textId="73D53428" w:rsidR="00662A39" w:rsidRPr="00422413" w:rsidRDefault="00662A39" w:rsidP="00152BE5">
            <w:pPr>
              <w:spacing w:before="120" w:line="240" w:lineRule="auto"/>
              <w:rPr>
                <w:lang w:val="de-CH"/>
              </w:rPr>
            </w:pPr>
            <w:r w:rsidRPr="00422413">
              <w:rPr>
                <w:lang w:val="de-CH"/>
              </w:rPr>
              <w:t xml:space="preserve">Lambert Kansy, Staatsarchiv Basel Stadt, </w:t>
            </w:r>
            <w:hyperlink r:id="rId23">
              <w:r w:rsidRPr="00422413">
                <w:rPr>
                  <w:rStyle w:val="Hyperlink"/>
                  <w:rFonts w:ascii="Arial" w:hAnsi="Arial"/>
                  <w:sz w:val="22"/>
                  <w:lang w:val="de-CH"/>
                </w:rPr>
                <w:t>lambert.kansy@bs.ch</w:t>
              </w:r>
            </w:hyperlink>
          </w:p>
          <w:p w14:paraId="730A3F75" w14:textId="6417EB76" w:rsidR="002C665C" w:rsidRPr="00422413" w:rsidRDefault="002C665C" w:rsidP="00152BE5">
            <w:pPr>
              <w:spacing w:before="120" w:line="240" w:lineRule="auto"/>
              <w:rPr>
                <w:lang w:val="de-CH"/>
              </w:rPr>
            </w:pPr>
            <w:r w:rsidRPr="00422413">
              <w:rPr>
                <w:lang w:val="de-CH"/>
              </w:rPr>
              <w:t xml:space="preserve">Markus Lischer, Staatsarchiv Luzern, </w:t>
            </w:r>
            <w:hyperlink r:id="rId24">
              <w:r w:rsidRPr="00422413">
                <w:rPr>
                  <w:rStyle w:val="Hyperlink"/>
                  <w:rFonts w:ascii="Arial" w:hAnsi="Arial"/>
                  <w:sz w:val="22"/>
                  <w:lang w:val="de-CH"/>
                </w:rPr>
                <w:t>markus.lischer@lu.ch</w:t>
              </w:r>
            </w:hyperlink>
          </w:p>
          <w:p w14:paraId="6B3161AA" w14:textId="11B2FC8F" w:rsidR="00B77040" w:rsidRPr="00422413" w:rsidRDefault="00B77040" w:rsidP="00152BE5">
            <w:pPr>
              <w:spacing w:before="120" w:line="240" w:lineRule="auto"/>
              <w:rPr>
                <w:lang w:val="en-US"/>
              </w:rPr>
            </w:pPr>
            <w:r w:rsidRPr="00422413">
              <w:rPr>
                <w:lang w:val="en-US"/>
              </w:rPr>
              <w:t xml:space="preserve">Zoltán Lux, National Archives of Hungary, </w:t>
            </w:r>
            <w:hyperlink r:id="rId25">
              <w:r w:rsidRPr="00422413">
                <w:rPr>
                  <w:rStyle w:val="Hyperlink"/>
                  <w:rFonts w:ascii="Arial" w:hAnsi="Arial"/>
                  <w:sz w:val="22"/>
                  <w:lang w:val="en-US"/>
                </w:rPr>
                <w:t>lux.zoltan@mnl.gov.hu</w:t>
              </w:r>
            </w:hyperlink>
          </w:p>
          <w:p w14:paraId="0DD71A36" w14:textId="171D52D1" w:rsidR="00A60B5F" w:rsidRPr="00422413" w:rsidRDefault="00A60B5F" w:rsidP="00152BE5">
            <w:pPr>
              <w:spacing w:before="120" w:line="240" w:lineRule="auto"/>
              <w:rPr>
                <w:lang w:val="de-CH"/>
              </w:rPr>
            </w:pPr>
            <w:r w:rsidRPr="00422413">
              <w:rPr>
                <w:lang w:val="de-CH"/>
              </w:rPr>
              <w:t xml:space="preserve">Rebekka Plüss, Staatsarchiv Zürich, </w:t>
            </w:r>
            <w:hyperlink r:id="rId26">
              <w:r w:rsidRPr="00422413">
                <w:rPr>
                  <w:rStyle w:val="Hyperlink"/>
                  <w:rFonts w:ascii="Arial" w:hAnsi="Arial"/>
                  <w:sz w:val="22"/>
                  <w:lang w:val="de-CH"/>
                </w:rPr>
                <w:t>rebekka.pluess@ji.zh.ch</w:t>
              </w:r>
            </w:hyperlink>
            <w:r w:rsidRPr="00422413">
              <w:rPr>
                <w:lang w:val="de-CH"/>
              </w:rPr>
              <w:t xml:space="preserve"> </w:t>
            </w:r>
          </w:p>
          <w:p w14:paraId="607CA1D4" w14:textId="5380CF44" w:rsidR="00B77040" w:rsidRPr="00422413" w:rsidRDefault="00B77040" w:rsidP="00152BE5">
            <w:pPr>
              <w:spacing w:before="120" w:line="240" w:lineRule="auto"/>
              <w:rPr>
                <w:lang w:val="en-US"/>
              </w:rPr>
            </w:pPr>
            <w:r w:rsidRPr="00422413">
              <w:rPr>
                <w:lang w:val="en-US"/>
              </w:rPr>
              <w:t xml:space="preserve">Lauri Rätsep, National Archives of Estonia, </w:t>
            </w:r>
            <w:hyperlink r:id="rId27">
              <w:r w:rsidRPr="00422413">
                <w:rPr>
                  <w:rStyle w:val="Hyperlink"/>
                  <w:rFonts w:ascii="Arial" w:hAnsi="Arial"/>
                  <w:sz w:val="22"/>
                  <w:lang w:val="en-US"/>
                </w:rPr>
                <w:t>lauri.ratsep@ra.ee</w:t>
              </w:r>
            </w:hyperlink>
          </w:p>
          <w:p w14:paraId="7E5AB00B" w14:textId="77777777" w:rsidR="00511F01" w:rsidRPr="00422413" w:rsidRDefault="00B77040" w:rsidP="00152BE5">
            <w:pPr>
              <w:spacing w:before="120" w:line="240" w:lineRule="auto"/>
              <w:rPr>
                <w:rStyle w:val="Hyperlink"/>
                <w:rFonts w:ascii="Arial" w:hAnsi="Arial"/>
                <w:sz w:val="22"/>
                <w:lang w:val="en-US"/>
              </w:rPr>
            </w:pPr>
            <w:r w:rsidRPr="00422413">
              <w:rPr>
                <w:lang w:val="en-US"/>
              </w:rPr>
              <w:t xml:space="preserve">Hélder Silva, KEEP SOLUTIONS, LDA, </w:t>
            </w:r>
            <w:hyperlink r:id="rId28">
              <w:r w:rsidRPr="00422413">
                <w:rPr>
                  <w:rStyle w:val="Hyperlink"/>
                  <w:rFonts w:ascii="Arial" w:hAnsi="Arial"/>
                  <w:sz w:val="22"/>
                  <w:lang w:val="en-US"/>
                </w:rPr>
                <w:t>hsilva@keep.pt</w:t>
              </w:r>
            </w:hyperlink>
          </w:p>
          <w:p w14:paraId="28593196" w14:textId="5F832741" w:rsidR="000F7D7C" w:rsidRPr="00422413" w:rsidRDefault="000F7D7C" w:rsidP="00FF17A6">
            <w:pPr>
              <w:spacing w:before="120" w:line="240" w:lineRule="auto"/>
              <w:rPr>
                <w:lang w:val="it-CH"/>
              </w:rPr>
            </w:pPr>
            <w:r w:rsidRPr="00422413">
              <w:rPr>
                <w:lang w:val="it-CH"/>
              </w:rPr>
              <w:t xml:space="preserve">Mario Spuler, Fachlabor Gubler, </w:t>
            </w:r>
            <w:hyperlink r:id="rId29">
              <w:r w:rsidRPr="00422413">
                <w:rPr>
                  <w:rStyle w:val="Hyperlink"/>
                  <w:rFonts w:ascii="Arial" w:hAnsi="Arial"/>
                  <w:sz w:val="22"/>
                  <w:lang w:val="it-CH"/>
                </w:rPr>
                <w:t xml:space="preserve">m.spuler@fachlabor-gubler.ch </w:t>
              </w:r>
            </w:hyperlink>
            <w:r w:rsidRPr="00422413">
              <w:rPr>
                <w:lang w:val="it-CH"/>
              </w:rPr>
              <w:t xml:space="preserve"> </w:t>
            </w:r>
          </w:p>
        </w:tc>
      </w:tr>
      <w:tr w:rsidR="00D77F86" w:rsidRPr="00422413" w14:paraId="5586A6B2" w14:textId="77777777" w:rsidTr="00E865FA">
        <w:tc>
          <w:tcPr>
            <w:tcW w:w="2323" w:type="dxa"/>
          </w:tcPr>
          <w:p w14:paraId="48850F1D" w14:textId="2FC1AFD6" w:rsidR="00D77F86" w:rsidRPr="00422413" w:rsidRDefault="005B7861" w:rsidP="00152BE5">
            <w:pPr>
              <w:spacing w:before="120" w:line="240" w:lineRule="auto"/>
              <w:rPr>
                <w:b/>
              </w:rPr>
            </w:pPr>
            <w:r w:rsidRPr="00422413">
              <w:rPr>
                <w:b/>
              </w:rPr>
              <w:t>Éditeur/distributeur</w:t>
            </w:r>
          </w:p>
        </w:tc>
        <w:tc>
          <w:tcPr>
            <w:tcW w:w="6846" w:type="dxa"/>
            <w:vAlign w:val="center"/>
          </w:tcPr>
          <w:p w14:paraId="33A1B9AF" w14:textId="1716342C" w:rsidR="00D77F86" w:rsidRPr="00422413" w:rsidRDefault="005B7861" w:rsidP="00152BE5">
            <w:pPr>
              <w:spacing w:before="120" w:line="240" w:lineRule="auto"/>
            </w:pPr>
            <w:r w:rsidRPr="00422413">
              <w:t>Centre de coordination pour l’archivage à long terme de documents électroniques (CECO), c/o Archives fédérales suisses, Archivstrasse 24, 3003 Berne</w:t>
            </w:r>
          </w:p>
          <w:p w14:paraId="37B929D5" w14:textId="3553748E" w:rsidR="00D77F86" w:rsidRPr="00422413" w:rsidRDefault="00984794" w:rsidP="00152BE5">
            <w:pPr>
              <w:spacing w:before="120" w:line="240" w:lineRule="auto"/>
            </w:pPr>
            <w:hyperlink r:id="rId30">
              <w:r w:rsidR="005A5C8E" w:rsidRPr="00422413">
                <w:rPr>
                  <w:rStyle w:val="Hyperlink"/>
                  <w:rFonts w:ascii="Arial" w:hAnsi="Arial"/>
                  <w:sz w:val="22"/>
                </w:rPr>
                <w:t>https://kost-ceco.ch/</w:t>
              </w:r>
            </w:hyperlink>
            <w:r w:rsidR="005A5C8E" w:rsidRPr="00422413">
              <w:t xml:space="preserve"> / </w:t>
            </w:r>
            <w:hyperlink r:id="rId31">
              <w:r w:rsidR="005A5C8E" w:rsidRPr="00422413">
                <w:rPr>
                  <w:rStyle w:val="Hyperlink"/>
                  <w:rFonts w:ascii="Arial" w:hAnsi="Arial"/>
                  <w:sz w:val="22"/>
                </w:rPr>
                <w:t>info@kost-ceco.ch</w:t>
              </w:r>
            </w:hyperlink>
          </w:p>
        </w:tc>
      </w:tr>
    </w:tbl>
    <w:p w14:paraId="29B5DE18" w14:textId="77777777" w:rsidR="00565A37" w:rsidRPr="00422413" w:rsidRDefault="00565A37"/>
    <w:p w14:paraId="411619FB" w14:textId="77777777" w:rsidR="00662A39" w:rsidRPr="00422413" w:rsidRDefault="00662A39">
      <w:pPr>
        <w:spacing w:after="0" w:line="240" w:lineRule="auto"/>
        <w:rPr>
          <w:b/>
          <w:sz w:val="32"/>
        </w:rPr>
      </w:pPr>
      <w:r w:rsidRPr="00422413">
        <w:br w:type="page"/>
      </w:r>
    </w:p>
    <w:p w14:paraId="07EF952B" w14:textId="77777777" w:rsidR="00565A37" w:rsidRPr="00422413" w:rsidRDefault="00565A37">
      <w:pPr>
        <w:pStyle w:val="Nebentitel"/>
      </w:pPr>
      <w:r w:rsidRPr="00422413">
        <w:lastRenderedPageBreak/>
        <w:t>Condensé</w:t>
      </w:r>
    </w:p>
    <w:p w14:paraId="114955C6" w14:textId="16F0E05A" w:rsidR="005B7861" w:rsidRPr="00422413" w:rsidRDefault="005B7861" w:rsidP="005B7861">
      <w:r w:rsidRPr="00422413">
        <w:t>Le présent document contient la spécification du format de fichier SIARD, version 2.</w:t>
      </w:r>
      <w:r w:rsidR="00E00BD8" w:rsidRPr="00422413">
        <w:t>1</w:t>
      </w:r>
      <w:r w:rsidRPr="00422413">
        <w:t xml:space="preserve">. SIARD est l’abréviation de </w:t>
      </w:r>
      <w:r w:rsidRPr="00422413">
        <w:rPr>
          <w:i/>
        </w:rPr>
        <w:t>Software-Independent Archival of Relational Databases</w:t>
      </w:r>
      <w:r w:rsidRPr="00422413">
        <w:t>. La version 1.0 a été mise au point par les Archives fédérales suisses et continue d’être développé</w:t>
      </w:r>
      <w:r w:rsidR="00535055" w:rsidRPr="00422413">
        <w:t>e</w:t>
      </w:r>
      <w:r w:rsidRPr="00422413">
        <w:t xml:space="preserve"> par la communauté. Il s’agit d’une description normative d’un format de fichier servant à la conservation à long terme de bases de données relationnelles.</w:t>
      </w:r>
    </w:p>
    <w:p w14:paraId="269AB0AE" w14:textId="0382FB94" w:rsidR="005B7861" w:rsidRPr="00422413" w:rsidRDefault="005B7861" w:rsidP="005B7861">
      <w:r w:rsidRPr="00422413">
        <w:t xml:space="preserve">Le format SIARD repose sur des normes – notamment sur les normes ISO Unicode, XML et SQL:2008, la norme Internet URI et la norme industrielle ZIP. L’utilisation de normes reconnues internationalement a pour but de garantir </w:t>
      </w:r>
      <w:r w:rsidR="005C26A9" w:rsidRPr="00422413">
        <w:t xml:space="preserve">durablement </w:t>
      </w:r>
      <w:r w:rsidRPr="00422413">
        <w:t xml:space="preserve">la conservation et l’accès au modèle très répandu de bases de données relationnelles et de permettre d’échanger </w:t>
      </w:r>
      <w:r w:rsidR="005C26A9" w:rsidRPr="00422413">
        <w:t xml:space="preserve">facilement </w:t>
      </w:r>
      <w:r w:rsidRPr="00422413">
        <w:t xml:space="preserve">les contenus de bases de données, indépendamment des formats Dump propriétaires. </w:t>
      </w:r>
    </w:p>
    <w:p w14:paraId="668FE074" w14:textId="4BCD4D85" w:rsidR="00EE64E4" w:rsidRPr="00422413" w:rsidRDefault="00EE64E4"/>
    <w:p w14:paraId="1E23C714" w14:textId="09AD3815" w:rsidR="0015419F" w:rsidRPr="00422413" w:rsidRDefault="0015419F">
      <w:r w:rsidRPr="00422413">
        <w:t>Rapport entre la présente version et les précédentes</w:t>
      </w:r>
      <w:r w:rsidR="00C85C3C" w:rsidRPr="00422413">
        <w:t> </w:t>
      </w:r>
      <w:r w:rsidRPr="00422413">
        <w:t>:</w:t>
      </w:r>
    </w:p>
    <w:p w14:paraId="1A41B177" w14:textId="09D179C5" w:rsidR="00B104FE" w:rsidRPr="00422413" w:rsidRDefault="00B104FE" w:rsidP="000F559C">
      <w:pPr>
        <w:tabs>
          <w:tab w:val="left" w:pos="1701"/>
        </w:tabs>
        <w:ind w:left="1701" w:hanging="1701"/>
        <w:rPr>
          <w:rFonts w:cs="Arial"/>
        </w:rPr>
      </w:pPr>
      <w:r w:rsidRPr="00422413">
        <w:t xml:space="preserve">eCH-0165 v1.0 </w:t>
      </w:r>
      <w:r w:rsidRPr="00422413">
        <w:tab/>
      </w:r>
      <w:r w:rsidRPr="00422413">
        <w:rPr>
          <w:rFonts w:cs="Arial"/>
        </w:rPr>
        <w:sym w:font="Wingdings" w:char="F0E0"/>
      </w:r>
      <w:r w:rsidRPr="00422413">
        <w:t xml:space="preserve"> Remplacée par la version 2.1</w:t>
      </w:r>
      <w:r w:rsidR="00195379" w:rsidRPr="00422413">
        <w:t>.1</w:t>
      </w:r>
      <w:r w:rsidR="00C85C3C" w:rsidRPr="00422413">
        <w:t> </w:t>
      </w:r>
      <w:r w:rsidRPr="00422413">
        <w:t xml:space="preserve">: </w:t>
      </w:r>
      <w:r w:rsidRPr="00422413">
        <w:rPr>
          <w:rFonts w:cs="Arial"/>
        </w:rPr>
        <w:br/>
      </w:r>
      <w:r w:rsidRPr="00422413">
        <w:t>La version 1.0 correspond à la norme eCH actuelle. Son usage est encore possible, mais il est plutôt recommandé d’employer le format SIARD-2.1.</w:t>
      </w:r>
    </w:p>
    <w:p w14:paraId="2ADA5A6E" w14:textId="7D200A58" w:rsidR="00B104FE" w:rsidRPr="00422413" w:rsidRDefault="00B104FE" w:rsidP="000F559C">
      <w:pPr>
        <w:tabs>
          <w:tab w:val="left" w:pos="1701"/>
        </w:tabs>
        <w:ind w:left="1701" w:hanging="1701"/>
        <w:rPr>
          <w:rFonts w:cs="Arial"/>
        </w:rPr>
      </w:pPr>
      <w:r w:rsidRPr="00422413">
        <w:t>eCH-0165 v2.0</w:t>
      </w:r>
      <w:r w:rsidRPr="00422413">
        <w:tab/>
      </w:r>
      <w:r w:rsidR="00356BA7" w:rsidRPr="00422413">
        <w:rPr>
          <w:rFonts w:cs="Arial"/>
        </w:rPr>
        <w:sym w:font="Wingdings" w:char="F0E0"/>
      </w:r>
      <w:r w:rsidRPr="00422413">
        <w:t xml:space="preserve"> Supprimé</w:t>
      </w:r>
      <w:r w:rsidR="00535055" w:rsidRPr="00422413">
        <w:t>e</w:t>
      </w:r>
      <w:r w:rsidR="00C85C3C" w:rsidRPr="00422413">
        <w:t> </w:t>
      </w:r>
      <w:r w:rsidRPr="00422413">
        <w:t xml:space="preserve">: </w:t>
      </w:r>
      <w:r w:rsidRPr="00422413">
        <w:rPr>
          <w:rFonts w:cs="Arial"/>
        </w:rPr>
        <w:br/>
      </w:r>
      <w:r w:rsidRPr="00422413">
        <w:t xml:space="preserve">La version 2.0 a été supprimée car elle générait des erreurs et des confusions qui </w:t>
      </w:r>
      <w:r w:rsidR="00195379" w:rsidRPr="00422413">
        <w:t>pourrait causer des problèmes à long terme</w:t>
      </w:r>
      <w:r w:rsidRPr="00422413">
        <w:t>. Elle ne doit plus être employée. Il convient de recourir au nouveau format SIARD-2.1, qui est déjà implémenté</w:t>
      </w:r>
      <w:r w:rsidRPr="00422413">
        <w:rPr>
          <w:rStyle w:val="Funotenzeichen"/>
        </w:rPr>
        <w:footnoteReference w:id="2"/>
      </w:r>
      <w:r w:rsidRPr="00422413">
        <w:t>, ou alors à la norme eCH-0165 version 1.0.</w:t>
      </w:r>
    </w:p>
    <w:p w14:paraId="09367F98" w14:textId="00769335" w:rsidR="00195379" w:rsidRPr="00422413" w:rsidRDefault="00195379" w:rsidP="00195379">
      <w:pPr>
        <w:tabs>
          <w:tab w:val="left" w:pos="1701"/>
        </w:tabs>
        <w:ind w:left="1701" w:hanging="1701"/>
      </w:pPr>
      <w:r w:rsidRPr="00422413">
        <w:t>SIARD-2.1</w:t>
      </w:r>
      <w:r w:rsidRPr="00422413">
        <w:tab/>
      </w:r>
      <w:r w:rsidRPr="00422413">
        <w:sym w:font="Wingdings" w:char="F0E0"/>
      </w:r>
      <w:r w:rsidRPr="00422413">
        <w:t xml:space="preserve"> Remplacée par la version 2.1.1 :</w:t>
      </w:r>
      <w:r w:rsidRPr="00422413">
        <w:br/>
        <w:t>La version 2.1 corrigeait les erreurs et confusions de la version 2.0. Elle a été élaborée par le groupe spécialisé Archivage électronique d’eCH, mais ne constitue pas une norme eCH officielle.</w:t>
      </w:r>
    </w:p>
    <w:p w14:paraId="50BDCB1F" w14:textId="66192233" w:rsidR="008012DE" w:rsidRPr="00422413" w:rsidRDefault="0015419F" w:rsidP="000F559C">
      <w:pPr>
        <w:tabs>
          <w:tab w:val="left" w:pos="1701"/>
        </w:tabs>
        <w:ind w:left="1701" w:hanging="1701"/>
      </w:pPr>
      <w:r w:rsidRPr="00422413">
        <w:t>SIARD-2.1</w:t>
      </w:r>
      <w:r w:rsidR="00195379" w:rsidRPr="00422413">
        <w:t>.1</w:t>
      </w:r>
      <w:r w:rsidRPr="00422413">
        <w:tab/>
        <w:t xml:space="preserve">La </w:t>
      </w:r>
      <w:r w:rsidR="00195379" w:rsidRPr="00422413">
        <w:t xml:space="preserve">présente </w:t>
      </w:r>
      <w:r w:rsidRPr="00422413">
        <w:t>version 2.1</w:t>
      </w:r>
      <w:r w:rsidR="00195379" w:rsidRPr="00422413">
        <w:t>.1</w:t>
      </w:r>
      <w:r w:rsidRPr="00422413">
        <w:t xml:space="preserve"> constitue la version la plus récente du format SIARD. </w:t>
      </w:r>
      <w:r w:rsidR="00195379" w:rsidRPr="00422413">
        <w:t xml:space="preserve">Elle est identique à la version 2.1 à l’exception de quelques </w:t>
      </w:r>
      <w:r w:rsidR="009127CB" w:rsidRPr="00422413">
        <w:t>précisions dans les formulations</w:t>
      </w:r>
      <w:r w:rsidR="00195379" w:rsidRPr="00422413">
        <w:t>.</w:t>
      </w:r>
    </w:p>
    <w:p w14:paraId="38A2AC9D" w14:textId="77777777" w:rsidR="00565A37" w:rsidRPr="00422413" w:rsidRDefault="00565A37">
      <w:pPr>
        <w:pStyle w:val="Nebentitel"/>
      </w:pPr>
      <w:r w:rsidRPr="00422413">
        <w:br w:type="page"/>
      </w:r>
      <w:r w:rsidRPr="00422413">
        <w:lastRenderedPageBreak/>
        <w:t xml:space="preserve">Sommaire </w:t>
      </w:r>
    </w:p>
    <w:p w14:paraId="525FED66" w14:textId="776A6E42" w:rsidR="00422413" w:rsidRPr="00422413" w:rsidRDefault="006C2969">
      <w:pPr>
        <w:pStyle w:val="Verzeichnis1"/>
        <w:tabs>
          <w:tab w:val="left" w:pos="425"/>
        </w:tabs>
        <w:rPr>
          <w:rFonts w:asciiTheme="minorHAnsi" w:eastAsiaTheme="minorEastAsia" w:hAnsiTheme="minorHAnsi" w:cstheme="minorBidi"/>
          <w:b w:val="0"/>
          <w:noProof/>
          <w:szCs w:val="22"/>
          <w:lang w:eastAsia="de-CH" w:bidi="ar-SA"/>
        </w:rPr>
      </w:pPr>
      <w:r w:rsidRPr="00422413">
        <w:fldChar w:fldCharType="begin"/>
      </w:r>
      <w:r w:rsidR="00565A37" w:rsidRPr="00422413">
        <w:instrText xml:space="preserve"> TOC \o "1-5" </w:instrText>
      </w:r>
      <w:r w:rsidRPr="00422413">
        <w:fldChar w:fldCharType="separate"/>
      </w:r>
      <w:r w:rsidR="00422413">
        <w:rPr>
          <w:noProof/>
        </w:rPr>
        <w:t>1</w:t>
      </w:r>
      <w:r w:rsidR="00422413" w:rsidRPr="00422413">
        <w:rPr>
          <w:rFonts w:asciiTheme="minorHAnsi" w:eastAsiaTheme="minorEastAsia" w:hAnsiTheme="minorHAnsi" w:cstheme="minorBidi"/>
          <w:b w:val="0"/>
          <w:noProof/>
          <w:szCs w:val="22"/>
          <w:lang w:eastAsia="de-CH" w:bidi="ar-SA"/>
        </w:rPr>
        <w:tab/>
      </w:r>
      <w:r w:rsidR="00422413">
        <w:rPr>
          <w:noProof/>
        </w:rPr>
        <w:t>Introduction</w:t>
      </w:r>
      <w:r w:rsidR="00422413">
        <w:rPr>
          <w:noProof/>
        </w:rPr>
        <w:tab/>
      </w:r>
      <w:r w:rsidR="00422413">
        <w:rPr>
          <w:noProof/>
        </w:rPr>
        <w:fldChar w:fldCharType="begin"/>
      </w:r>
      <w:r w:rsidR="00422413">
        <w:rPr>
          <w:noProof/>
        </w:rPr>
        <w:instrText xml:space="preserve"> PAGEREF _Toc8799362 \h </w:instrText>
      </w:r>
      <w:r w:rsidR="00422413">
        <w:rPr>
          <w:noProof/>
        </w:rPr>
      </w:r>
      <w:r w:rsidR="00422413">
        <w:rPr>
          <w:noProof/>
        </w:rPr>
        <w:fldChar w:fldCharType="separate"/>
      </w:r>
      <w:r w:rsidR="00984794">
        <w:rPr>
          <w:noProof/>
        </w:rPr>
        <w:t>6</w:t>
      </w:r>
      <w:r w:rsidR="00422413">
        <w:rPr>
          <w:noProof/>
        </w:rPr>
        <w:fldChar w:fldCharType="end"/>
      </w:r>
    </w:p>
    <w:p w14:paraId="45235179" w14:textId="419B1618" w:rsidR="00422413" w:rsidRPr="00422413" w:rsidRDefault="00422413">
      <w:pPr>
        <w:pStyle w:val="Verzeichnis2"/>
        <w:rPr>
          <w:rFonts w:asciiTheme="minorHAnsi" w:eastAsiaTheme="minorEastAsia" w:hAnsiTheme="minorHAnsi" w:cstheme="minorBidi"/>
          <w:noProof/>
          <w:szCs w:val="22"/>
          <w:lang w:eastAsia="de-CH" w:bidi="ar-SA"/>
        </w:rPr>
      </w:pPr>
      <w:r>
        <w:rPr>
          <w:noProof/>
        </w:rPr>
        <w:t>1.1</w:t>
      </w:r>
      <w:r w:rsidRPr="00422413">
        <w:rPr>
          <w:rFonts w:asciiTheme="minorHAnsi" w:eastAsiaTheme="minorEastAsia" w:hAnsiTheme="minorHAnsi" w:cstheme="minorBidi"/>
          <w:noProof/>
          <w:szCs w:val="22"/>
          <w:lang w:eastAsia="de-CH" w:bidi="ar-SA"/>
        </w:rPr>
        <w:tab/>
      </w:r>
      <w:r>
        <w:rPr>
          <w:noProof/>
        </w:rPr>
        <w:t>Statut</w:t>
      </w:r>
      <w:r>
        <w:rPr>
          <w:noProof/>
        </w:rPr>
        <w:tab/>
      </w:r>
      <w:r>
        <w:rPr>
          <w:noProof/>
        </w:rPr>
        <w:fldChar w:fldCharType="begin"/>
      </w:r>
      <w:r>
        <w:rPr>
          <w:noProof/>
        </w:rPr>
        <w:instrText xml:space="preserve"> PAGEREF _Toc8799363 \h </w:instrText>
      </w:r>
      <w:r>
        <w:rPr>
          <w:noProof/>
        </w:rPr>
      </w:r>
      <w:r>
        <w:rPr>
          <w:noProof/>
        </w:rPr>
        <w:fldChar w:fldCharType="separate"/>
      </w:r>
      <w:r w:rsidR="00984794">
        <w:rPr>
          <w:noProof/>
        </w:rPr>
        <w:t>6</w:t>
      </w:r>
      <w:r>
        <w:rPr>
          <w:noProof/>
        </w:rPr>
        <w:fldChar w:fldCharType="end"/>
      </w:r>
    </w:p>
    <w:p w14:paraId="76F96C9D" w14:textId="4C8E552E" w:rsidR="00422413" w:rsidRPr="00422413" w:rsidRDefault="00422413">
      <w:pPr>
        <w:pStyle w:val="Verzeichnis2"/>
        <w:rPr>
          <w:rFonts w:asciiTheme="minorHAnsi" w:eastAsiaTheme="minorEastAsia" w:hAnsiTheme="minorHAnsi" w:cstheme="minorBidi"/>
          <w:noProof/>
          <w:szCs w:val="22"/>
          <w:lang w:eastAsia="de-CH" w:bidi="ar-SA"/>
        </w:rPr>
      </w:pPr>
      <w:r>
        <w:rPr>
          <w:noProof/>
        </w:rPr>
        <w:t>1.2</w:t>
      </w:r>
      <w:r w:rsidRPr="00422413">
        <w:rPr>
          <w:rFonts w:asciiTheme="minorHAnsi" w:eastAsiaTheme="minorEastAsia" w:hAnsiTheme="minorHAnsi" w:cstheme="minorBidi"/>
          <w:noProof/>
          <w:szCs w:val="22"/>
          <w:lang w:eastAsia="de-CH" w:bidi="ar-SA"/>
        </w:rPr>
        <w:tab/>
      </w:r>
      <w:r>
        <w:rPr>
          <w:noProof/>
        </w:rPr>
        <w:t>Champ d’application</w:t>
      </w:r>
      <w:r>
        <w:rPr>
          <w:noProof/>
        </w:rPr>
        <w:tab/>
      </w:r>
      <w:r>
        <w:rPr>
          <w:noProof/>
        </w:rPr>
        <w:fldChar w:fldCharType="begin"/>
      </w:r>
      <w:r>
        <w:rPr>
          <w:noProof/>
        </w:rPr>
        <w:instrText xml:space="preserve"> PAGEREF _Toc8799364 \h </w:instrText>
      </w:r>
      <w:r>
        <w:rPr>
          <w:noProof/>
        </w:rPr>
      </w:r>
      <w:r>
        <w:rPr>
          <w:noProof/>
        </w:rPr>
        <w:fldChar w:fldCharType="separate"/>
      </w:r>
      <w:r w:rsidR="00984794">
        <w:rPr>
          <w:noProof/>
        </w:rPr>
        <w:t>6</w:t>
      </w:r>
      <w:r>
        <w:rPr>
          <w:noProof/>
        </w:rPr>
        <w:fldChar w:fldCharType="end"/>
      </w:r>
    </w:p>
    <w:p w14:paraId="59C8C52F" w14:textId="7E848D8B" w:rsidR="00422413" w:rsidRPr="00422413" w:rsidRDefault="00422413">
      <w:pPr>
        <w:pStyle w:val="Verzeichnis3"/>
        <w:rPr>
          <w:rFonts w:asciiTheme="minorHAnsi" w:eastAsiaTheme="minorEastAsia" w:hAnsiTheme="minorHAnsi" w:cstheme="minorBidi"/>
          <w:noProof/>
          <w:szCs w:val="22"/>
          <w:lang w:eastAsia="de-CH" w:bidi="ar-SA"/>
        </w:rPr>
      </w:pPr>
      <w:r>
        <w:rPr>
          <w:noProof/>
        </w:rPr>
        <w:t>1.2.1</w:t>
      </w:r>
      <w:r w:rsidRPr="00422413">
        <w:rPr>
          <w:rFonts w:asciiTheme="minorHAnsi" w:eastAsiaTheme="minorEastAsia" w:hAnsiTheme="minorHAnsi" w:cstheme="minorBidi"/>
          <w:noProof/>
          <w:szCs w:val="22"/>
          <w:lang w:eastAsia="de-CH" w:bidi="ar-SA"/>
        </w:rPr>
        <w:tab/>
      </w:r>
      <w:r>
        <w:rPr>
          <w:noProof/>
        </w:rPr>
        <w:t>Destinataires/groupe cible</w:t>
      </w:r>
      <w:r>
        <w:rPr>
          <w:noProof/>
        </w:rPr>
        <w:tab/>
      </w:r>
      <w:r>
        <w:rPr>
          <w:noProof/>
        </w:rPr>
        <w:fldChar w:fldCharType="begin"/>
      </w:r>
      <w:r>
        <w:rPr>
          <w:noProof/>
        </w:rPr>
        <w:instrText xml:space="preserve"> PAGEREF _Toc8799365 \h </w:instrText>
      </w:r>
      <w:r>
        <w:rPr>
          <w:noProof/>
        </w:rPr>
      </w:r>
      <w:r>
        <w:rPr>
          <w:noProof/>
        </w:rPr>
        <w:fldChar w:fldCharType="separate"/>
      </w:r>
      <w:r w:rsidR="00984794">
        <w:rPr>
          <w:noProof/>
        </w:rPr>
        <w:t>6</w:t>
      </w:r>
      <w:r>
        <w:rPr>
          <w:noProof/>
        </w:rPr>
        <w:fldChar w:fldCharType="end"/>
      </w:r>
    </w:p>
    <w:p w14:paraId="0641898C" w14:textId="5E0D40B1" w:rsidR="00422413" w:rsidRPr="00422413" w:rsidRDefault="00422413">
      <w:pPr>
        <w:pStyle w:val="Verzeichnis3"/>
        <w:rPr>
          <w:rFonts w:asciiTheme="minorHAnsi" w:eastAsiaTheme="minorEastAsia" w:hAnsiTheme="minorHAnsi" w:cstheme="minorBidi"/>
          <w:noProof/>
          <w:szCs w:val="22"/>
          <w:lang w:eastAsia="de-CH" w:bidi="ar-SA"/>
        </w:rPr>
      </w:pPr>
      <w:r>
        <w:rPr>
          <w:noProof/>
        </w:rPr>
        <w:t>1.2.2</w:t>
      </w:r>
      <w:r w:rsidRPr="00422413">
        <w:rPr>
          <w:rFonts w:asciiTheme="minorHAnsi" w:eastAsiaTheme="minorEastAsia" w:hAnsiTheme="minorHAnsi" w:cstheme="minorBidi"/>
          <w:noProof/>
          <w:szCs w:val="22"/>
          <w:lang w:eastAsia="de-CH" w:bidi="ar-SA"/>
        </w:rPr>
        <w:tab/>
      </w:r>
      <w:r>
        <w:rPr>
          <w:noProof/>
        </w:rPr>
        <w:t>Situation initiale</w:t>
      </w:r>
      <w:r>
        <w:rPr>
          <w:noProof/>
        </w:rPr>
        <w:tab/>
      </w:r>
      <w:r>
        <w:rPr>
          <w:noProof/>
        </w:rPr>
        <w:fldChar w:fldCharType="begin"/>
      </w:r>
      <w:r>
        <w:rPr>
          <w:noProof/>
        </w:rPr>
        <w:instrText xml:space="preserve"> PAGEREF _Toc8799366 \h </w:instrText>
      </w:r>
      <w:r>
        <w:rPr>
          <w:noProof/>
        </w:rPr>
      </w:r>
      <w:r>
        <w:rPr>
          <w:noProof/>
        </w:rPr>
        <w:fldChar w:fldCharType="separate"/>
      </w:r>
      <w:r w:rsidR="00984794">
        <w:rPr>
          <w:noProof/>
        </w:rPr>
        <w:t>6</w:t>
      </w:r>
      <w:r>
        <w:rPr>
          <w:noProof/>
        </w:rPr>
        <w:fldChar w:fldCharType="end"/>
      </w:r>
    </w:p>
    <w:p w14:paraId="1B4681CD" w14:textId="32472B3E" w:rsidR="00422413" w:rsidRPr="00422413" w:rsidRDefault="00422413">
      <w:pPr>
        <w:pStyle w:val="Verzeichnis3"/>
        <w:rPr>
          <w:rFonts w:asciiTheme="minorHAnsi" w:eastAsiaTheme="minorEastAsia" w:hAnsiTheme="minorHAnsi" w:cstheme="minorBidi"/>
          <w:noProof/>
          <w:szCs w:val="22"/>
          <w:lang w:eastAsia="de-CH" w:bidi="ar-SA"/>
        </w:rPr>
      </w:pPr>
      <w:r>
        <w:rPr>
          <w:noProof/>
        </w:rPr>
        <w:t>1.2.3</w:t>
      </w:r>
      <w:r w:rsidRPr="00422413">
        <w:rPr>
          <w:rFonts w:asciiTheme="minorHAnsi" w:eastAsiaTheme="minorEastAsia" w:hAnsiTheme="minorHAnsi" w:cstheme="minorBidi"/>
          <w:noProof/>
          <w:szCs w:val="22"/>
          <w:lang w:eastAsia="de-CH" w:bidi="ar-SA"/>
        </w:rPr>
        <w:tab/>
      </w:r>
      <w:r>
        <w:rPr>
          <w:noProof/>
        </w:rPr>
        <w:t>Délimitations</w:t>
      </w:r>
      <w:r>
        <w:rPr>
          <w:noProof/>
        </w:rPr>
        <w:tab/>
      </w:r>
      <w:r>
        <w:rPr>
          <w:noProof/>
        </w:rPr>
        <w:fldChar w:fldCharType="begin"/>
      </w:r>
      <w:r>
        <w:rPr>
          <w:noProof/>
        </w:rPr>
        <w:instrText xml:space="preserve"> PAGEREF _Toc8799367 \h </w:instrText>
      </w:r>
      <w:r>
        <w:rPr>
          <w:noProof/>
        </w:rPr>
      </w:r>
      <w:r>
        <w:rPr>
          <w:noProof/>
        </w:rPr>
        <w:fldChar w:fldCharType="separate"/>
      </w:r>
      <w:r w:rsidR="00984794">
        <w:rPr>
          <w:noProof/>
        </w:rPr>
        <w:t>7</w:t>
      </w:r>
      <w:r>
        <w:rPr>
          <w:noProof/>
        </w:rPr>
        <w:fldChar w:fldCharType="end"/>
      </w:r>
    </w:p>
    <w:p w14:paraId="7AEE42F3" w14:textId="51D35E59"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2</w:t>
      </w:r>
      <w:r w:rsidRPr="00422413">
        <w:rPr>
          <w:rFonts w:asciiTheme="minorHAnsi" w:eastAsiaTheme="minorEastAsia" w:hAnsiTheme="minorHAnsi" w:cstheme="minorBidi"/>
          <w:b w:val="0"/>
          <w:noProof/>
          <w:szCs w:val="22"/>
          <w:lang w:eastAsia="de-CH" w:bidi="ar-SA"/>
        </w:rPr>
        <w:tab/>
      </w:r>
      <w:r>
        <w:rPr>
          <w:noProof/>
        </w:rPr>
        <w:t>Structure du document</w:t>
      </w:r>
      <w:r>
        <w:rPr>
          <w:noProof/>
        </w:rPr>
        <w:tab/>
      </w:r>
      <w:r>
        <w:rPr>
          <w:noProof/>
        </w:rPr>
        <w:fldChar w:fldCharType="begin"/>
      </w:r>
      <w:r>
        <w:rPr>
          <w:noProof/>
        </w:rPr>
        <w:instrText xml:space="preserve"> PAGEREF _Toc8799368 \h </w:instrText>
      </w:r>
      <w:r>
        <w:rPr>
          <w:noProof/>
        </w:rPr>
      </w:r>
      <w:r>
        <w:rPr>
          <w:noProof/>
        </w:rPr>
        <w:fldChar w:fldCharType="separate"/>
      </w:r>
      <w:r w:rsidR="00984794">
        <w:rPr>
          <w:noProof/>
        </w:rPr>
        <w:t>8</w:t>
      </w:r>
      <w:r>
        <w:rPr>
          <w:noProof/>
        </w:rPr>
        <w:fldChar w:fldCharType="end"/>
      </w:r>
    </w:p>
    <w:p w14:paraId="218B6E4C" w14:textId="46BDC8E0" w:rsidR="00422413" w:rsidRPr="00422413" w:rsidRDefault="00422413">
      <w:pPr>
        <w:pStyle w:val="Verzeichnis2"/>
        <w:rPr>
          <w:rFonts w:asciiTheme="minorHAnsi" w:eastAsiaTheme="minorEastAsia" w:hAnsiTheme="minorHAnsi" w:cstheme="minorBidi"/>
          <w:noProof/>
          <w:szCs w:val="22"/>
          <w:lang w:eastAsia="de-CH" w:bidi="ar-SA"/>
        </w:rPr>
      </w:pPr>
      <w:r>
        <w:rPr>
          <w:noProof/>
        </w:rPr>
        <w:t>2.1</w:t>
      </w:r>
      <w:r w:rsidRPr="00422413">
        <w:rPr>
          <w:rFonts w:asciiTheme="minorHAnsi" w:eastAsiaTheme="minorEastAsia" w:hAnsiTheme="minorHAnsi" w:cstheme="minorBidi"/>
          <w:noProof/>
          <w:szCs w:val="22"/>
          <w:lang w:eastAsia="de-CH" w:bidi="ar-SA"/>
        </w:rPr>
        <w:tab/>
      </w:r>
      <w:r>
        <w:rPr>
          <w:noProof/>
        </w:rPr>
        <w:t>Structure des chapitres</w:t>
      </w:r>
      <w:r>
        <w:rPr>
          <w:noProof/>
        </w:rPr>
        <w:tab/>
      </w:r>
      <w:r>
        <w:rPr>
          <w:noProof/>
        </w:rPr>
        <w:fldChar w:fldCharType="begin"/>
      </w:r>
      <w:r>
        <w:rPr>
          <w:noProof/>
        </w:rPr>
        <w:instrText xml:space="preserve"> PAGEREF _Toc8799369 \h </w:instrText>
      </w:r>
      <w:r>
        <w:rPr>
          <w:noProof/>
        </w:rPr>
      </w:r>
      <w:r>
        <w:rPr>
          <w:noProof/>
        </w:rPr>
        <w:fldChar w:fldCharType="separate"/>
      </w:r>
      <w:r w:rsidR="00984794">
        <w:rPr>
          <w:noProof/>
        </w:rPr>
        <w:t>8</w:t>
      </w:r>
      <w:r>
        <w:rPr>
          <w:noProof/>
        </w:rPr>
        <w:fldChar w:fldCharType="end"/>
      </w:r>
    </w:p>
    <w:p w14:paraId="7D13238F" w14:textId="40EADAB8" w:rsidR="00422413" w:rsidRPr="00422413" w:rsidRDefault="00422413">
      <w:pPr>
        <w:pStyle w:val="Verzeichnis2"/>
        <w:rPr>
          <w:rFonts w:asciiTheme="minorHAnsi" w:eastAsiaTheme="minorEastAsia" w:hAnsiTheme="minorHAnsi" w:cstheme="minorBidi"/>
          <w:noProof/>
          <w:szCs w:val="22"/>
          <w:lang w:eastAsia="de-CH" w:bidi="ar-SA"/>
        </w:rPr>
      </w:pPr>
      <w:r>
        <w:rPr>
          <w:noProof/>
        </w:rPr>
        <w:t>2.2</w:t>
      </w:r>
      <w:r w:rsidRPr="00422413">
        <w:rPr>
          <w:rFonts w:asciiTheme="minorHAnsi" w:eastAsiaTheme="minorEastAsia" w:hAnsiTheme="minorHAnsi" w:cstheme="minorBidi"/>
          <w:noProof/>
          <w:szCs w:val="22"/>
          <w:lang w:eastAsia="de-CH" w:bidi="ar-SA"/>
        </w:rPr>
        <w:tab/>
      </w:r>
      <w:r>
        <w:rPr>
          <w:noProof/>
        </w:rPr>
        <w:t>Exigences concernant l’identifiant</w:t>
      </w:r>
      <w:r>
        <w:rPr>
          <w:noProof/>
        </w:rPr>
        <w:tab/>
      </w:r>
      <w:r>
        <w:rPr>
          <w:noProof/>
        </w:rPr>
        <w:fldChar w:fldCharType="begin"/>
      </w:r>
      <w:r>
        <w:rPr>
          <w:noProof/>
        </w:rPr>
        <w:instrText xml:space="preserve"> PAGEREF _Toc8799370 \h </w:instrText>
      </w:r>
      <w:r>
        <w:rPr>
          <w:noProof/>
        </w:rPr>
      </w:r>
      <w:r>
        <w:rPr>
          <w:noProof/>
        </w:rPr>
        <w:fldChar w:fldCharType="separate"/>
      </w:r>
      <w:r w:rsidR="00984794">
        <w:rPr>
          <w:noProof/>
        </w:rPr>
        <w:t>8</w:t>
      </w:r>
      <w:r>
        <w:rPr>
          <w:noProof/>
        </w:rPr>
        <w:fldChar w:fldCharType="end"/>
      </w:r>
    </w:p>
    <w:p w14:paraId="62482FDD" w14:textId="78FEFF36" w:rsidR="00422413" w:rsidRPr="00422413" w:rsidRDefault="00422413">
      <w:pPr>
        <w:pStyle w:val="Verzeichnis2"/>
        <w:rPr>
          <w:rFonts w:asciiTheme="minorHAnsi" w:eastAsiaTheme="minorEastAsia" w:hAnsiTheme="minorHAnsi" w:cstheme="minorBidi"/>
          <w:noProof/>
          <w:szCs w:val="22"/>
          <w:lang w:eastAsia="de-CH" w:bidi="ar-SA"/>
        </w:rPr>
      </w:pPr>
      <w:r>
        <w:rPr>
          <w:noProof/>
        </w:rPr>
        <w:t>2.3</w:t>
      </w:r>
      <w:r w:rsidRPr="00422413">
        <w:rPr>
          <w:rFonts w:asciiTheme="minorHAnsi" w:eastAsiaTheme="minorEastAsia" w:hAnsiTheme="minorHAnsi" w:cstheme="minorBidi"/>
          <w:noProof/>
          <w:szCs w:val="22"/>
          <w:lang w:eastAsia="de-CH" w:bidi="ar-SA"/>
        </w:rPr>
        <w:tab/>
      </w:r>
      <w:r>
        <w:rPr>
          <w:noProof/>
        </w:rPr>
        <w:t>Distinction entre exigences obligatoires et facultatives</w:t>
      </w:r>
      <w:r>
        <w:rPr>
          <w:noProof/>
        </w:rPr>
        <w:tab/>
      </w:r>
      <w:r>
        <w:rPr>
          <w:noProof/>
        </w:rPr>
        <w:fldChar w:fldCharType="begin"/>
      </w:r>
      <w:r>
        <w:rPr>
          <w:noProof/>
        </w:rPr>
        <w:instrText xml:space="preserve"> PAGEREF _Toc8799371 \h </w:instrText>
      </w:r>
      <w:r>
        <w:rPr>
          <w:noProof/>
        </w:rPr>
      </w:r>
      <w:r>
        <w:rPr>
          <w:noProof/>
        </w:rPr>
        <w:fldChar w:fldCharType="separate"/>
      </w:r>
      <w:r w:rsidR="00984794">
        <w:rPr>
          <w:noProof/>
        </w:rPr>
        <w:t>9</w:t>
      </w:r>
      <w:r>
        <w:rPr>
          <w:noProof/>
        </w:rPr>
        <w:fldChar w:fldCharType="end"/>
      </w:r>
    </w:p>
    <w:p w14:paraId="06612880" w14:textId="145D3732" w:rsidR="00422413" w:rsidRPr="00422413" w:rsidRDefault="00422413">
      <w:pPr>
        <w:pStyle w:val="Verzeichnis2"/>
        <w:rPr>
          <w:rFonts w:asciiTheme="minorHAnsi" w:eastAsiaTheme="minorEastAsia" w:hAnsiTheme="minorHAnsi" w:cstheme="minorBidi"/>
          <w:noProof/>
          <w:szCs w:val="22"/>
          <w:lang w:eastAsia="de-CH" w:bidi="ar-SA"/>
        </w:rPr>
      </w:pPr>
      <w:r>
        <w:rPr>
          <w:noProof/>
        </w:rPr>
        <w:t>2.4</w:t>
      </w:r>
      <w:r w:rsidRPr="00422413">
        <w:rPr>
          <w:rFonts w:asciiTheme="minorHAnsi" w:eastAsiaTheme="minorEastAsia" w:hAnsiTheme="minorHAnsi" w:cstheme="minorBidi"/>
          <w:noProof/>
          <w:szCs w:val="22"/>
          <w:lang w:eastAsia="de-CH" w:bidi="ar-SA"/>
        </w:rPr>
        <w:tab/>
      </w:r>
      <w:r>
        <w:rPr>
          <w:noProof/>
        </w:rPr>
        <w:t>Notation des dossiers, fichiers et structures des fichiers</w:t>
      </w:r>
      <w:r>
        <w:rPr>
          <w:noProof/>
        </w:rPr>
        <w:tab/>
      </w:r>
      <w:r>
        <w:rPr>
          <w:noProof/>
        </w:rPr>
        <w:fldChar w:fldCharType="begin"/>
      </w:r>
      <w:r>
        <w:rPr>
          <w:noProof/>
        </w:rPr>
        <w:instrText xml:space="preserve"> PAGEREF _Toc8799372 \h </w:instrText>
      </w:r>
      <w:r>
        <w:rPr>
          <w:noProof/>
        </w:rPr>
      </w:r>
      <w:r>
        <w:rPr>
          <w:noProof/>
        </w:rPr>
        <w:fldChar w:fldCharType="separate"/>
      </w:r>
      <w:r w:rsidR="00984794">
        <w:rPr>
          <w:noProof/>
        </w:rPr>
        <w:t>9</w:t>
      </w:r>
      <w:r>
        <w:rPr>
          <w:noProof/>
        </w:rPr>
        <w:fldChar w:fldCharType="end"/>
      </w:r>
    </w:p>
    <w:p w14:paraId="585B699A" w14:textId="4CBC9103"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3</w:t>
      </w:r>
      <w:r w:rsidRPr="00422413">
        <w:rPr>
          <w:rFonts w:asciiTheme="minorHAnsi" w:eastAsiaTheme="minorEastAsia" w:hAnsiTheme="minorHAnsi" w:cstheme="minorBidi"/>
          <w:b w:val="0"/>
          <w:noProof/>
          <w:szCs w:val="22"/>
          <w:lang w:eastAsia="de-CH" w:bidi="ar-SA"/>
        </w:rPr>
        <w:tab/>
      </w:r>
      <w:r>
        <w:rPr>
          <w:noProof/>
        </w:rPr>
        <w:t>Exigences générales / principes</w:t>
      </w:r>
      <w:r>
        <w:rPr>
          <w:noProof/>
        </w:rPr>
        <w:tab/>
      </w:r>
      <w:r>
        <w:rPr>
          <w:noProof/>
        </w:rPr>
        <w:fldChar w:fldCharType="begin"/>
      </w:r>
      <w:r>
        <w:rPr>
          <w:noProof/>
        </w:rPr>
        <w:instrText xml:space="preserve"> PAGEREF _Toc8799373 \h </w:instrText>
      </w:r>
      <w:r>
        <w:rPr>
          <w:noProof/>
        </w:rPr>
      </w:r>
      <w:r>
        <w:rPr>
          <w:noProof/>
        </w:rPr>
        <w:fldChar w:fldCharType="separate"/>
      </w:r>
      <w:r w:rsidR="00984794">
        <w:rPr>
          <w:noProof/>
        </w:rPr>
        <w:t>10</w:t>
      </w:r>
      <w:r>
        <w:rPr>
          <w:noProof/>
        </w:rPr>
        <w:fldChar w:fldCharType="end"/>
      </w:r>
    </w:p>
    <w:p w14:paraId="45EF0E24" w14:textId="0DF21670" w:rsidR="00422413" w:rsidRPr="00422413" w:rsidRDefault="00422413">
      <w:pPr>
        <w:pStyle w:val="Verzeichnis2"/>
        <w:rPr>
          <w:rFonts w:asciiTheme="minorHAnsi" w:eastAsiaTheme="minorEastAsia" w:hAnsiTheme="minorHAnsi" w:cstheme="minorBidi"/>
          <w:noProof/>
          <w:szCs w:val="22"/>
          <w:lang w:eastAsia="de-CH" w:bidi="ar-SA"/>
        </w:rPr>
      </w:pPr>
      <w:r>
        <w:rPr>
          <w:noProof/>
        </w:rPr>
        <w:t>3.1</w:t>
      </w:r>
      <w:r w:rsidRPr="00422413">
        <w:rPr>
          <w:rFonts w:asciiTheme="minorHAnsi" w:eastAsiaTheme="minorEastAsia" w:hAnsiTheme="minorHAnsi" w:cstheme="minorBidi"/>
          <w:noProof/>
          <w:szCs w:val="22"/>
          <w:lang w:eastAsia="de-CH" w:bidi="ar-SA"/>
        </w:rPr>
        <w:tab/>
      </w:r>
      <w:r>
        <w:rPr>
          <w:noProof/>
        </w:rPr>
        <w:t>Utilisation des normes</w:t>
      </w:r>
      <w:r>
        <w:rPr>
          <w:noProof/>
        </w:rPr>
        <w:tab/>
      </w:r>
      <w:r>
        <w:rPr>
          <w:noProof/>
        </w:rPr>
        <w:fldChar w:fldCharType="begin"/>
      </w:r>
      <w:r>
        <w:rPr>
          <w:noProof/>
        </w:rPr>
        <w:instrText xml:space="preserve"> PAGEREF _Toc8799374 \h </w:instrText>
      </w:r>
      <w:r>
        <w:rPr>
          <w:noProof/>
        </w:rPr>
      </w:r>
      <w:r>
        <w:rPr>
          <w:noProof/>
        </w:rPr>
        <w:fldChar w:fldCharType="separate"/>
      </w:r>
      <w:r w:rsidR="00984794">
        <w:rPr>
          <w:noProof/>
        </w:rPr>
        <w:t>10</w:t>
      </w:r>
      <w:r>
        <w:rPr>
          <w:noProof/>
        </w:rPr>
        <w:fldChar w:fldCharType="end"/>
      </w:r>
    </w:p>
    <w:p w14:paraId="7EFE42B5" w14:textId="6EC714CE"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3.2</w:t>
      </w:r>
      <w:r w:rsidRPr="00422413">
        <w:rPr>
          <w:rFonts w:asciiTheme="minorHAnsi" w:eastAsiaTheme="minorEastAsia" w:hAnsiTheme="minorHAnsi" w:cstheme="minorBidi"/>
          <w:noProof/>
          <w:szCs w:val="22"/>
          <w:lang w:eastAsia="de-CH" w:bidi="ar-SA"/>
        </w:rPr>
        <w:tab/>
      </w:r>
      <w:r>
        <w:rPr>
          <w:noProof/>
        </w:rPr>
        <w:t>Base de données comme document</w:t>
      </w:r>
      <w:r>
        <w:rPr>
          <w:noProof/>
        </w:rPr>
        <w:tab/>
      </w:r>
      <w:r>
        <w:rPr>
          <w:noProof/>
        </w:rPr>
        <w:fldChar w:fldCharType="begin"/>
      </w:r>
      <w:r>
        <w:rPr>
          <w:noProof/>
        </w:rPr>
        <w:instrText xml:space="preserve"> PAGEREF _Toc8799375 \h </w:instrText>
      </w:r>
      <w:r>
        <w:rPr>
          <w:noProof/>
        </w:rPr>
      </w:r>
      <w:r>
        <w:rPr>
          <w:noProof/>
        </w:rPr>
        <w:fldChar w:fldCharType="separate"/>
      </w:r>
      <w:r w:rsidR="00984794">
        <w:rPr>
          <w:noProof/>
        </w:rPr>
        <w:t>10</w:t>
      </w:r>
      <w:r>
        <w:rPr>
          <w:noProof/>
        </w:rPr>
        <w:fldChar w:fldCharType="end"/>
      </w:r>
    </w:p>
    <w:p w14:paraId="7B520C77" w14:textId="5914B774"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3.3</w:t>
      </w:r>
      <w:r w:rsidRPr="00422413">
        <w:rPr>
          <w:rFonts w:asciiTheme="minorHAnsi" w:eastAsiaTheme="minorEastAsia" w:hAnsiTheme="minorHAnsi" w:cstheme="minorBidi"/>
          <w:noProof/>
          <w:szCs w:val="22"/>
          <w:lang w:eastAsia="de-CH" w:bidi="ar-SA"/>
        </w:rPr>
        <w:tab/>
      </w:r>
      <w:r>
        <w:rPr>
          <w:noProof/>
        </w:rPr>
        <w:t>Jeux de caractères et caractères</w:t>
      </w:r>
      <w:r>
        <w:rPr>
          <w:noProof/>
        </w:rPr>
        <w:tab/>
      </w:r>
      <w:r>
        <w:rPr>
          <w:noProof/>
        </w:rPr>
        <w:fldChar w:fldCharType="begin"/>
      </w:r>
      <w:r>
        <w:rPr>
          <w:noProof/>
        </w:rPr>
        <w:instrText xml:space="preserve"> PAGEREF _Toc8799376 \h </w:instrText>
      </w:r>
      <w:r>
        <w:rPr>
          <w:noProof/>
        </w:rPr>
      </w:r>
      <w:r>
        <w:rPr>
          <w:noProof/>
        </w:rPr>
        <w:fldChar w:fldCharType="separate"/>
      </w:r>
      <w:r w:rsidR="00984794">
        <w:rPr>
          <w:noProof/>
        </w:rPr>
        <w:t>10</w:t>
      </w:r>
      <w:r>
        <w:rPr>
          <w:noProof/>
        </w:rPr>
        <w:fldChar w:fldCharType="end"/>
      </w:r>
    </w:p>
    <w:p w14:paraId="15B53508" w14:textId="38DE1AE1" w:rsidR="00422413" w:rsidRPr="00422413" w:rsidRDefault="00422413">
      <w:pPr>
        <w:pStyle w:val="Verzeichnis2"/>
        <w:rPr>
          <w:rFonts w:asciiTheme="minorHAnsi" w:eastAsiaTheme="minorEastAsia" w:hAnsiTheme="minorHAnsi" w:cstheme="minorBidi"/>
          <w:noProof/>
          <w:szCs w:val="22"/>
          <w:lang w:eastAsia="de-CH" w:bidi="ar-SA"/>
        </w:rPr>
      </w:pPr>
      <w:r>
        <w:rPr>
          <w:noProof/>
        </w:rPr>
        <w:t>3.4</w:t>
      </w:r>
      <w:r w:rsidRPr="00422413">
        <w:rPr>
          <w:rFonts w:asciiTheme="minorHAnsi" w:eastAsiaTheme="minorEastAsia" w:hAnsiTheme="minorHAnsi" w:cstheme="minorBidi"/>
          <w:noProof/>
          <w:szCs w:val="22"/>
          <w:lang w:eastAsia="de-CH" w:bidi="ar-SA"/>
        </w:rPr>
        <w:tab/>
      </w:r>
      <w:r>
        <w:rPr>
          <w:noProof/>
        </w:rPr>
        <w:t xml:space="preserve">Schéma d’URI </w:t>
      </w:r>
      <w:r w:rsidRPr="00CE206D">
        <w:rPr>
          <w:i/>
          <w:noProof/>
        </w:rPr>
        <w:t>file</w:t>
      </w:r>
      <w:r>
        <w:rPr>
          <w:noProof/>
        </w:rPr>
        <w:tab/>
      </w:r>
      <w:r>
        <w:rPr>
          <w:noProof/>
        </w:rPr>
        <w:fldChar w:fldCharType="begin"/>
      </w:r>
      <w:r>
        <w:rPr>
          <w:noProof/>
        </w:rPr>
        <w:instrText xml:space="preserve"> PAGEREF _Toc8799377 \h </w:instrText>
      </w:r>
      <w:r>
        <w:rPr>
          <w:noProof/>
        </w:rPr>
      </w:r>
      <w:r>
        <w:rPr>
          <w:noProof/>
        </w:rPr>
        <w:fldChar w:fldCharType="separate"/>
      </w:r>
      <w:r w:rsidR="00984794">
        <w:rPr>
          <w:noProof/>
        </w:rPr>
        <w:t>11</w:t>
      </w:r>
      <w:r>
        <w:rPr>
          <w:noProof/>
        </w:rPr>
        <w:fldChar w:fldCharType="end"/>
      </w:r>
    </w:p>
    <w:p w14:paraId="63C03ADD" w14:textId="6A7B72AF"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3.5</w:t>
      </w:r>
      <w:r w:rsidRPr="00422413">
        <w:rPr>
          <w:rFonts w:asciiTheme="minorHAnsi" w:eastAsiaTheme="minorEastAsia" w:hAnsiTheme="minorHAnsi" w:cstheme="minorBidi"/>
          <w:noProof/>
          <w:szCs w:val="22"/>
          <w:lang w:eastAsia="de-CH" w:bidi="ar-SA"/>
        </w:rPr>
        <w:tab/>
      </w:r>
      <w:r>
        <w:rPr>
          <w:noProof/>
        </w:rPr>
        <w:t>Identificateur et identificateur régulier</w:t>
      </w:r>
      <w:r>
        <w:rPr>
          <w:noProof/>
        </w:rPr>
        <w:tab/>
      </w:r>
      <w:r>
        <w:rPr>
          <w:noProof/>
        </w:rPr>
        <w:fldChar w:fldCharType="begin"/>
      </w:r>
      <w:r>
        <w:rPr>
          <w:noProof/>
        </w:rPr>
        <w:instrText xml:space="preserve"> PAGEREF _Toc8799378 \h </w:instrText>
      </w:r>
      <w:r>
        <w:rPr>
          <w:noProof/>
        </w:rPr>
      </w:r>
      <w:r>
        <w:rPr>
          <w:noProof/>
        </w:rPr>
        <w:fldChar w:fldCharType="separate"/>
      </w:r>
      <w:r w:rsidR="00984794">
        <w:rPr>
          <w:noProof/>
        </w:rPr>
        <w:t>13</w:t>
      </w:r>
      <w:r>
        <w:rPr>
          <w:noProof/>
        </w:rPr>
        <w:fldChar w:fldCharType="end"/>
      </w:r>
    </w:p>
    <w:p w14:paraId="609F0AA6" w14:textId="163C0360"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sidRPr="00CE206D">
        <w:rPr>
          <w:rFonts w:cs="Arial"/>
          <w:noProof/>
        </w:rPr>
        <w:t>4</w:t>
      </w:r>
      <w:r w:rsidRPr="00422413">
        <w:rPr>
          <w:rFonts w:asciiTheme="minorHAnsi" w:eastAsiaTheme="minorEastAsia" w:hAnsiTheme="minorHAnsi" w:cstheme="minorBidi"/>
          <w:b w:val="0"/>
          <w:noProof/>
          <w:szCs w:val="22"/>
          <w:lang w:eastAsia="de-CH" w:bidi="ar-SA"/>
        </w:rPr>
        <w:tab/>
      </w:r>
      <w:r>
        <w:rPr>
          <w:noProof/>
        </w:rPr>
        <w:t>Exigences concernant la structure du format</w:t>
      </w:r>
      <w:r>
        <w:rPr>
          <w:noProof/>
        </w:rPr>
        <w:tab/>
      </w:r>
      <w:r>
        <w:rPr>
          <w:noProof/>
        </w:rPr>
        <w:fldChar w:fldCharType="begin"/>
      </w:r>
      <w:r>
        <w:rPr>
          <w:noProof/>
        </w:rPr>
        <w:instrText xml:space="preserve"> PAGEREF _Toc8799379 \h </w:instrText>
      </w:r>
      <w:r>
        <w:rPr>
          <w:noProof/>
        </w:rPr>
      </w:r>
      <w:r>
        <w:rPr>
          <w:noProof/>
        </w:rPr>
        <w:fldChar w:fldCharType="separate"/>
      </w:r>
      <w:r w:rsidR="00984794">
        <w:rPr>
          <w:noProof/>
        </w:rPr>
        <w:t>14</w:t>
      </w:r>
      <w:r>
        <w:rPr>
          <w:noProof/>
        </w:rPr>
        <w:fldChar w:fldCharType="end"/>
      </w:r>
    </w:p>
    <w:p w14:paraId="50685E64" w14:textId="795F894E"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4.1</w:t>
      </w:r>
      <w:r w:rsidRPr="00422413">
        <w:rPr>
          <w:rFonts w:asciiTheme="minorHAnsi" w:eastAsiaTheme="minorEastAsia" w:hAnsiTheme="minorHAnsi" w:cstheme="minorBidi"/>
          <w:noProof/>
          <w:szCs w:val="22"/>
          <w:lang w:eastAsia="de-CH" w:bidi="ar-SA"/>
        </w:rPr>
        <w:tab/>
      </w:r>
      <w:r>
        <w:rPr>
          <w:noProof/>
        </w:rPr>
        <w:t>Structure du fichier d’archive SIARD</w:t>
      </w:r>
      <w:r>
        <w:rPr>
          <w:noProof/>
        </w:rPr>
        <w:tab/>
      </w:r>
      <w:r>
        <w:rPr>
          <w:noProof/>
        </w:rPr>
        <w:fldChar w:fldCharType="begin"/>
      </w:r>
      <w:r>
        <w:rPr>
          <w:noProof/>
        </w:rPr>
        <w:instrText xml:space="preserve"> PAGEREF _Toc8799380 \h </w:instrText>
      </w:r>
      <w:r>
        <w:rPr>
          <w:noProof/>
        </w:rPr>
      </w:r>
      <w:r>
        <w:rPr>
          <w:noProof/>
        </w:rPr>
        <w:fldChar w:fldCharType="separate"/>
      </w:r>
      <w:r w:rsidR="00984794">
        <w:rPr>
          <w:noProof/>
        </w:rPr>
        <w:t>14</w:t>
      </w:r>
      <w:r>
        <w:rPr>
          <w:noProof/>
        </w:rPr>
        <w:fldChar w:fldCharType="end"/>
      </w:r>
    </w:p>
    <w:p w14:paraId="4EFA053C" w14:textId="2613BB78"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4.2</w:t>
      </w:r>
      <w:r w:rsidRPr="00422413">
        <w:rPr>
          <w:rFonts w:asciiTheme="minorHAnsi" w:eastAsiaTheme="minorEastAsia" w:hAnsiTheme="minorHAnsi" w:cstheme="minorBidi"/>
          <w:noProof/>
          <w:szCs w:val="22"/>
          <w:lang w:eastAsia="de-CH" w:bidi="ar-SA"/>
        </w:rPr>
        <w:tab/>
      </w:r>
      <w:r>
        <w:rPr>
          <w:noProof/>
        </w:rPr>
        <w:t>Structure du fichier d’archive SIARD</w:t>
      </w:r>
      <w:r>
        <w:rPr>
          <w:noProof/>
        </w:rPr>
        <w:tab/>
      </w:r>
      <w:r>
        <w:rPr>
          <w:noProof/>
        </w:rPr>
        <w:fldChar w:fldCharType="begin"/>
      </w:r>
      <w:r>
        <w:rPr>
          <w:noProof/>
        </w:rPr>
        <w:instrText xml:space="preserve"> PAGEREF _Toc8799381 \h </w:instrText>
      </w:r>
      <w:r>
        <w:rPr>
          <w:noProof/>
        </w:rPr>
      </w:r>
      <w:r>
        <w:rPr>
          <w:noProof/>
        </w:rPr>
        <w:fldChar w:fldCharType="separate"/>
      </w:r>
      <w:r w:rsidR="00984794">
        <w:rPr>
          <w:noProof/>
        </w:rPr>
        <w:t>14</w:t>
      </w:r>
      <w:r>
        <w:rPr>
          <w:noProof/>
        </w:rPr>
        <w:fldChar w:fldCharType="end"/>
      </w:r>
    </w:p>
    <w:p w14:paraId="68A79FA4" w14:textId="00E0F184" w:rsidR="00422413" w:rsidRPr="00422413" w:rsidRDefault="00422413">
      <w:pPr>
        <w:pStyle w:val="Verzeichnis2"/>
        <w:rPr>
          <w:rFonts w:asciiTheme="minorHAnsi" w:eastAsiaTheme="minorEastAsia" w:hAnsiTheme="minorHAnsi" w:cstheme="minorBidi"/>
          <w:noProof/>
          <w:szCs w:val="22"/>
          <w:lang w:eastAsia="de-CH" w:bidi="ar-SA"/>
        </w:rPr>
      </w:pPr>
      <w:r w:rsidRPr="00CE206D">
        <w:rPr>
          <w:rFonts w:cs="Arial"/>
          <w:noProof/>
        </w:rPr>
        <w:t>4.3</w:t>
      </w:r>
      <w:r w:rsidRPr="00422413">
        <w:rPr>
          <w:rFonts w:asciiTheme="minorHAnsi" w:eastAsiaTheme="minorEastAsia" w:hAnsiTheme="minorHAnsi" w:cstheme="minorBidi"/>
          <w:noProof/>
          <w:szCs w:val="22"/>
          <w:lang w:eastAsia="de-CH" w:bidi="ar-SA"/>
        </w:rPr>
        <w:tab/>
      </w:r>
      <w:r>
        <w:rPr>
          <w:noProof/>
        </w:rPr>
        <w:t>Correspondance entre les métadonnées et les données tabulaires</w:t>
      </w:r>
      <w:r>
        <w:rPr>
          <w:noProof/>
        </w:rPr>
        <w:tab/>
      </w:r>
      <w:r>
        <w:rPr>
          <w:noProof/>
        </w:rPr>
        <w:fldChar w:fldCharType="begin"/>
      </w:r>
      <w:r>
        <w:rPr>
          <w:noProof/>
        </w:rPr>
        <w:instrText xml:space="preserve"> PAGEREF _Toc8799382 \h </w:instrText>
      </w:r>
      <w:r>
        <w:rPr>
          <w:noProof/>
        </w:rPr>
      </w:r>
      <w:r>
        <w:rPr>
          <w:noProof/>
        </w:rPr>
        <w:fldChar w:fldCharType="separate"/>
      </w:r>
      <w:r w:rsidR="00984794">
        <w:rPr>
          <w:noProof/>
        </w:rPr>
        <w:t>17</w:t>
      </w:r>
      <w:r>
        <w:rPr>
          <w:noProof/>
        </w:rPr>
        <w:fldChar w:fldCharType="end"/>
      </w:r>
    </w:p>
    <w:p w14:paraId="01A45669" w14:textId="56AB38AE"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5</w:t>
      </w:r>
      <w:r w:rsidRPr="00422413">
        <w:rPr>
          <w:rFonts w:asciiTheme="minorHAnsi" w:eastAsiaTheme="minorEastAsia" w:hAnsiTheme="minorHAnsi" w:cstheme="minorBidi"/>
          <w:b w:val="0"/>
          <w:noProof/>
          <w:szCs w:val="22"/>
          <w:lang w:eastAsia="de-CH" w:bidi="ar-SA"/>
        </w:rPr>
        <w:tab/>
      </w:r>
      <w:r>
        <w:rPr>
          <w:noProof/>
        </w:rPr>
        <w:t>Exigences concernant les métadonnées</w:t>
      </w:r>
      <w:r>
        <w:rPr>
          <w:noProof/>
        </w:rPr>
        <w:tab/>
      </w:r>
      <w:r>
        <w:rPr>
          <w:noProof/>
        </w:rPr>
        <w:fldChar w:fldCharType="begin"/>
      </w:r>
      <w:r>
        <w:rPr>
          <w:noProof/>
        </w:rPr>
        <w:instrText xml:space="preserve"> PAGEREF _Toc8799383 \h </w:instrText>
      </w:r>
      <w:r>
        <w:rPr>
          <w:noProof/>
        </w:rPr>
      </w:r>
      <w:r>
        <w:rPr>
          <w:noProof/>
        </w:rPr>
        <w:fldChar w:fldCharType="separate"/>
      </w:r>
      <w:r w:rsidR="00984794">
        <w:rPr>
          <w:noProof/>
        </w:rPr>
        <w:t>22</w:t>
      </w:r>
      <w:r>
        <w:rPr>
          <w:noProof/>
        </w:rPr>
        <w:fldChar w:fldCharType="end"/>
      </w:r>
    </w:p>
    <w:p w14:paraId="1893A8FA" w14:textId="7E723B02" w:rsidR="00422413" w:rsidRPr="00422413" w:rsidRDefault="00422413">
      <w:pPr>
        <w:pStyle w:val="Verzeichnis2"/>
        <w:rPr>
          <w:rFonts w:asciiTheme="minorHAnsi" w:eastAsiaTheme="minorEastAsia" w:hAnsiTheme="minorHAnsi" w:cstheme="minorBidi"/>
          <w:noProof/>
          <w:szCs w:val="22"/>
          <w:lang w:eastAsia="de-CH" w:bidi="ar-SA"/>
        </w:rPr>
      </w:pPr>
      <w:r>
        <w:rPr>
          <w:noProof/>
        </w:rPr>
        <w:t>5.1</w:t>
      </w:r>
      <w:r w:rsidRPr="00422413">
        <w:rPr>
          <w:rFonts w:asciiTheme="minorHAnsi" w:eastAsiaTheme="minorEastAsia" w:hAnsiTheme="minorHAnsi" w:cstheme="minorBidi"/>
          <w:noProof/>
          <w:szCs w:val="22"/>
          <w:lang w:eastAsia="de-CH" w:bidi="ar-SA"/>
        </w:rPr>
        <w:tab/>
      </w:r>
      <w:r>
        <w:rPr>
          <w:noProof/>
        </w:rPr>
        <w:t>Métadonnées de la base de données</w:t>
      </w:r>
      <w:r>
        <w:rPr>
          <w:noProof/>
        </w:rPr>
        <w:tab/>
      </w:r>
      <w:r>
        <w:rPr>
          <w:noProof/>
        </w:rPr>
        <w:fldChar w:fldCharType="begin"/>
      </w:r>
      <w:r>
        <w:rPr>
          <w:noProof/>
        </w:rPr>
        <w:instrText xml:space="preserve"> PAGEREF _Toc8799384 \h </w:instrText>
      </w:r>
      <w:r>
        <w:rPr>
          <w:noProof/>
        </w:rPr>
      </w:r>
      <w:r>
        <w:rPr>
          <w:noProof/>
        </w:rPr>
        <w:fldChar w:fldCharType="separate"/>
      </w:r>
      <w:r w:rsidR="00984794">
        <w:rPr>
          <w:noProof/>
        </w:rPr>
        <w:t>22</w:t>
      </w:r>
      <w:r>
        <w:rPr>
          <w:noProof/>
        </w:rPr>
        <w:fldChar w:fldCharType="end"/>
      </w:r>
    </w:p>
    <w:p w14:paraId="73C64673" w14:textId="0AF9B1D6" w:rsidR="00422413" w:rsidRPr="00422413" w:rsidRDefault="00422413">
      <w:pPr>
        <w:pStyle w:val="Verzeichnis2"/>
        <w:rPr>
          <w:rFonts w:asciiTheme="minorHAnsi" w:eastAsiaTheme="minorEastAsia" w:hAnsiTheme="minorHAnsi" w:cstheme="minorBidi"/>
          <w:noProof/>
          <w:szCs w:val="22"/>
          <w:lang w:eastAsia="de-CH" w:bidi="ar-SA"/>
        </w:rPr>
      </w:pPr>
      <w:r>
        <w:rPr>
          <w:noProof/>
        </w:rPr>
        <w:t>5.2</w:t>
      </w:r>
      <w:r w:rsidRPr="00422413">
        <w:rPr>
          <w:rFonts w:asciiTheme="minorHAnsi" w:eastAsiaTheme="minorEastAsia" w:hAnsiTheme="minorHAnsi" w:cstheme="minorBidi"/>
          <w:noProof/>
          <w:szCs w:val="22"/>
          <w:lang w:eastAsia="de-CH" w:bidi="ar-SA"/>
        </w:rPr>
        <w:tab/>
      </w:r>
      <w:r>
        <w:rPr>
          <w:noProof/>
        </w:rPr>
        <w:t>Métadonnées du schéma</w:t>
      </w:r>
      <w:r>
        <w:rPr>
          <w:noProof/>
        </w:rPr>
        <w:tab/>
      </w:r>
      <w:r>
        <w:rPr>
          <w:noProof/>
        </w:rPr>
        <w:fldChar w:fldCharType="begin"/>
      </w:r>
      <w:r>
        <w:rPr>
          <w:noProof/>
        </w:rPr>
        <w:instrText xml:space="preserve"> PAGEREF _Toc8799385 \h </w:instrText>
      </w:r>
      <w:r>
        <w:rPr>
          <w:noProof/>
        </w:rPr>
      </w:r>
      <w:r>
        <w:rPr>
          <w:noProof/>
        </w:rPr>
        <w:fldChar w:fldCharType="separate"/>
      </w:r>
      <w:r w:rsidR="00984794">
        <w:rPr>
          <w:noProof/>
        </w:rPr>
        <w:t>24</w:t>
      </w:r>
      <w:r>
        <w:rPr>
          <w:noProof/>
        </w:rPr>
        <w:fldChar w:fldCharType="end"/>
      </w:r>
    </w:p>
    <w:p w14:paraId="1889A7FF" w14:textId="24ABBBE1" w:rsidR="00422413" w:rsidRPr="00422413" w:rsidRDefault="00422413">
      <w:pPr>
        <w:pStyle w:val="Verzeichnis2"/>
        <w:rPr>
          <w:rFonts w:asciiTheme="minorHAnsi" w:eastAsiaTheme="minorEastAsia" w:hAnsiTheme="minorHAnsi" w:cstheme="minorBidi"/>
          <w:noProof/>
          <w:szCs w:val="22"/>
          <w:lang w:eastAsia="de-CH" w:bidi="ar-SA"/>
        </w:rPr>
      </w:pPr>
      <w:r>
        <w:rPr>
          <w:noProof/>
        </w:rPr>
        <w:t>5.3</w:t>
      </w:r>
      <w:r w:rsidRPr="00422413">
        <w:rPr>
          <w:rFonts w:asciiTheme="minorHAnsi" w:eastAsiaTheme="minorEastAsia" w:hAnsiTheme="minorHAnsi" w:cstheme="minorBidi"/>
          <w:noProof/>
          <w:szCs w:val="22"/>
          <w:lang w:eastAsia="de-CH" w:bidi="ar-SA"/>
        </w:rPr>
        <w:tab/>
      </w:r>
      <w:r>
        <w:rPr>
          <w:noProof/>
        </w:rPr>
        <w:t>Métadonnées du type</w:t>
      </w:r>
      <w:r>
        <w:rPr>
          <w:noProof/>
        </w:rPr>
        <w:tab/>
      </w:r>
      <w:r>
        <w:rPr>
          <w:noProof/>
        </w:rPr>
        <w:fldChar w:fldCharType="begin"/>
      </w:r>
      <w:r>
        <w:rPr>
          <w:noProof/>
        </w:rPr>
        <w:instrText xml:space="preserve"> PAGEREF _Toc8799386 \h </w:instrText>
      </w:r>
      <w:r>
        <w:rPr>
          <w:noProof/>
        </w:rPr>
      </w:r>
      <w:r>
        <w:rPr>
          <w:noProof/>
        </w:rPr>
        <w:fldChar w:fldCharType="separate"/>
      </w:r>
      <w:r w:rsidR="00984794">
        <w:rPr>
          <w:noProof/>
        </w:rPr>
        <w:t>25</w:t>
      </w:r>
      <w:r>
        <w:rPr>
          <w:noProof/>
        </w:rPr>
        <w:fldChar w:fldCharType="end"/>
      </w:r>
    </w:p>
    <w:p w14:paraId="73FEA764" w14:textId="7AE35D2E" w:rsidR="00422413" w:rsidRPr="00422413" w:rsidRDefault="00422413">
      <w:pPr>
        <w:pStyle w:val="Verzeichnis2"/>
        <w:rPr>
          <w:rFonts w:asciiTheme="minorHAnsi" w:eastAsiaTheme="minorEastAsia" w:hAnsiTheme="minorHAnsi" w:cstheme="minorBidi"/>
          <w:noProof/>
          <w:szCs w:val="22"/>
          <w:lang w:eastAsia="de-CH" w:bidi="ar-SA"/>
        </w:rPr>
      </w:pPr>
      <w:r>
        <w:rPr>
          <w:noProof/>
        </w:rPr>
        <w:t>5.4</w:t>
      </w:r>
      <w:r w:rsidRPr="00422413">
        <w:rPr>
          <w:rFonts w:asciiTheme="minorHAnsi" w:eastAsiaTheme="minorEastAsia" w:hAnsiTheme="minorHAnsi" w:cstheme="minorBidi"/>
          <w:noProof/>
          <w:szCs w:val="22"/>
          <w:lang w:eastAsia="de-CH" w:bidi="ar-SA"/>
        </w:rPr>
        <w:tab/>
      </w:r>
      <w:r>
        <w:rPr>
          <w:noProof/>
        </w:rPr>
        <w:t>Métadonnées de l’attribut</w:t>
      </w:r>
      <w:r>
        <w:rPr>
          <w:noProof/>
        </w:rPr>
        <w:tab/>
      </w:r>
      <w:r>
        <w:rPr>
          <w:noProof/>
        </w:rPr>
        <w:fldChar w:fldCharType="begin"/>
      </w:r>
      <w:r>
        <w:rPr>
          <w:noProof/>
        </w:rPr>
        <w:instrText xml:space="preserve"> PAGEREF _Toc8799387 \h </w:instrText>
      </w:r>
      <w:r>
        <w:rPr>
          <w:noProof/>
        </w:rPr>
      </w:r>
      <w:r>
        <w:rPr>
          <w:noProof/>
        </w:rPr>
        <w:fldChar w:fldCharType="separate"/>
      </w:r>
      <w:r w:rsidR="00984794">
        <w:rPr>
          <w:noProof/>
        </w:rPr>
        <w:t>26</w:t>
      </w:r>
      <w:r>
        <w:rPr>
          <w:noProof/>
        </w:rPr>
        <w:fldChar w:fldCharType="end"/>
      </w:r>
    </w:p>
    <w:p w14:paraId="0B68ABA8" w14:textId="1EAE4FEF" w:rsidR="00422413" w:rsidRPr="00422413" w:rsidRDefault="00422413">
      <w:pPr>
        <w:pStyle w:val="Verzeichnis2"/>
        <w:rPr>
          <w:rFonts w:asciiTheme="minorHAnsi" w:eastAsiaTheme="minorEastAsia" w:hAnsiTheme="minorHAnsi" w:cstheme="minorBidi"/>
          <w:noProof/>
          <w:szCs w:val="22"/>
          <w:lang w:eastAsia="de-CH" w:bidi="ar-SA"/>
        </w:rPr>
      </w:pPr>
      <w:r>
        <w:rPr>
          <w:noProof/>
        </w:rPr>
        <w:t>5.5</w:t>
      </w:r>
      <w:r w:rsidRPr="00422413">
        <w:rPr>
          <w:rFonts w:asciiTheme="minorHAnsi" w:eastAsiaTheme="minorEastAsia" w:hAnsiTheme="minorHAnsi" w:cstheme="minorBidi"/>
          <w:noProof/>
          <w:szCs w:val="22"/>
          <w:lang w:eastAsia="de-CH" w:bidi="ar-SA"/>
        </w:rPr>
        <w:tab/>
      </w:r>
      <w:r>
        <w:rPr>
          <w:noProof/>
        </w:rPr>
        <w:t>Métadonnées au niveau table</w:t>
      </w:r>
      <w:r>
        <w:rPr>
          <w:noProof/>
        </w:rPr>
        <w:tab/>
      </w:r>
      <w:r>
        <w:rPr>
          <w:noProof/>
        </w:rPr>
        <w:fldChar w:fldCharType="begin"/>
      </w:r>
      <w:r>
        <w:rPr>
          <w:noProof/>
        </w:rPr>
        <w:instrText xml:space="preserve"> PAGEREF _Toc8799388 \h </w:instrText>
      </w:r>
      <w:r>
        <w:rPr>
          <w:noProof/>
        </w:rPr>
      </w:r>
      <w:r>
        <w:rPr>
          <w:noProof/>
        </w:rPr>
        <w:fldChar w:fldCharType="separate"/>
      </w:r>
      <w:r w:rsidR="00984794">
        <w:rPr>
          <w:noProof/>
        </w:rPr>
        <w:t>27</w:t>
      </w:r>
      <w:r>
        <w:rPr>
          <w:noProof/>
        </w:rPr>
        <w:fldChar w:fldCharType="end"/>
      </w:r>
    </w:p>
    <w:p w14:paraId="498DF71D" w14:textId="6717DB4C" w:rsidR="00422413" w:rsidRPr="00422413" w:rsidRDefault="00422413">
      <w:pPr>
        <w:pStyle w:val="Verzeichnis2"/>
        <w:rPr>
          <w:rFonts w:asciiTheme="minorHAnsi" w:eastAsiaTheme="minorEastAsia" w:hAnsiTheme="minorHAnsi" w:cstheme="minorBidi"/>
          <w:noProof/>
          <w:szCs w:val="22"/>
          <w:lang w:eastAsia="de-CH" w:bidi="ar-SA"/>
        </w:rPr>
      </w:pPr>
      <w:r>
        <w:rPr>
          <w:noProof/>
        </w:rPr>
        <w:t>5.6</w:t>
      </w:r>
      <w:r w:rsidRPr="00422413">
        <w:rPr>
          <w:rFonts w:asciiTheme="minorHAnsi" w:eastAsiaTheme="minorEastAsia" w:hAnsiTheme="minorHAnsi" w:cstheme="minorBidi"/>
          <w:noProof/>
          <w:szCs w:val="22"/>
          <w:lang w:eastAsia="de-CH" w:bidi="ar-SA"/>
        </w:rPr>
        <w:tab/>
      </w:r>
      <w:r>
        <w:rPr>
          <w:noProof/>
        </w:rPr>
        <w:t>Métadonnées de la colonne</w:t>
      </w:r>
      <w:r>
        <w:rPr>
          <w:noProof/>
        </w:rPr>
        <w:tab/>
      </w:r>
      <w:r>
        <w:rPr>
          <w:noProof/>
        </w:rPr>
        <w:fldChar w:fldCharType="begin"/>
      </w:r>
      <w:r>
        <w:rPr>
          <w:noProof/>
        </w:rPr>
        <w:instrText xml:space="preserve"> PAGEREF _Toc8799389 \h </w:instrText>
      </w:r>
      <w:r>
        <w:rPr>
          <w:noProof/>
        </w:rPr>
      </w:r>
      <w:r>
        <w:rPr>
          <w:noProof/>
        </w:rPr>
        <w:fldChar w:fldCharType="separate"/>
      </w:r>
      <w:r w:rsidR="00984794">
        <w:rPr>
          <w:noProof/>
        </w:rPr>
        <w:t>28</w:t>
      </w:r>
      <w:r>
        <w:rPr>
          <w:noProof/>
        </w:rPr>
        <w:fldChar w:fldCharType="end"/>
      </w:r>
    </w:p>
    <w:p w14:paraId="664DFE62" w14:textId="044F30CF" w:rsidR="00422413" w:rsidRPr="00422413" w:rsidRDefault="00422413">
      <w:pPr>
        <w:pStyle w:val="Verzeichnis2"/>
        <w:rPr>
          <w:rFonts w:asciiTheme="minorHAnsi" w:eastAsiaTheme="minorEastAsia" w:hAnsiTheme="minorHAnsi" w:cstheme="minorBidi"/>
          <w:noProof/>
          <w:szCs w:val="22"/>
          <w:lang w:eastAsia="de-CH" w:bidi="ar-SA"/>
        </w:rPr>
      </w:pPr>
      <w:r>
        <w:rPr>
          <w:noProof/>
        </w:rPr>
        <w:t>5.7</w:t>
      </w:r>
      <w:r w:rsidRPr="00422413">
        <w:rPr>
          <w:rFonts w:asciiTheme="minorHAnsi" w:eastAsiaTheme="minorEastAsia" w:hAnsiTheme="minorHAnsi" w:cstheme="minorBidi"/>
          <w:noProof/>
          <w:szCs w:val="22"/>
          <w:lang w:eastAsia="de-CH" w:bidi="ar-SA"/>
        </w:rPr>
        <w:tab/>
      </w:r>
      <w:r>
        <w:rPr>
          <w:noProof/>
        </w:rPr>
        <w:t>Métadonnées de champ</w:t>
      </w:r>
      <w:r>
        <w:rPr>
          <w:noProof/>
        </w:rPr>
        <w:tab/>
      </w:r>
      <w:r>
        <w:rPr>
          <w:noProof/>
        </w:rPr>
        <w:fldChar w:fldCharType="begin"/>
      </w:r>
      <w:r>
        <w:rPr>
          <w:noProof/>
        </w:rPr>
        <w:instrText xml:space="preserve"> PAGEREF _Toc8799390 \h </w:instrText>
      </w:r>
      <w:r>
        <w:rPr>
          <w:noProof/>
        </w:rPr>
      </w:r>
      <w:r>
        <w:rPr>
          <w:noProof/>
        </w:rPr>
        <w:fldChar w:fldCharType="separate"/>
      </w:r>
      <w:r w:rsidR="00984794">
        <w:rPr>
          <w:noProof/>
        </w:rPr>
        <w:t>30</w:t>
      </w:r>
      <w:r>
        <w:rPr>
          <w:noProof/>
        </w:rPr>
        <w:fldChar w:fldCharType="end"/>
      </w:r>
    </w:p>
    <w:p w14:paraId="5924D030" w14:textId="1F994AA9" w:rsidR="00422413" w:rsidRPr="00422413" w:rsidRDefault="00422413">
      <w:pPr>
        <w:pStyle w:val="Verzeichnis2"/>
        <w:rPr>
          <w:rFonts w:asciiTheme="minorHAnsi" w:eastAsiaTheme="minorEastAsia" w:hAnsiTheme="minorHAnsi" w:cstheme="minorBidi"/>
          <w:noProof/>
          <w:szCs w:val="22"/>
          <w:lang w:eastAsia="de-CH" w:bidi="ar-SA"/>
        </w:rPr>
      </w:pPr>
      <w:r>
        <w:rPr>
          <w:noProof/>
        </w:rPr>
        <w:t>5.8</w:t>
      </w:r>
      <w:r w:rsidRPr="00422413">
        <w:rPr>
          <w:rFonts w:asciiTheme="minorHAnsi" w:eastAsiaTheme="minorEastAsia" w:hAnsiTheme="minorHAnsi" w:cstheme="minorBidi"/>
          <w:noProof/>
          <w:szCs w:val="22"/>
          <w:lang w:eastAsia="de-CH" w:bidi="ar-SA"/>
        </w:rPr>
        <w:tab/>
      </w:r>
      <w:r>
        <w:rPr>
          <w:noProof/>
        </w:rPr>
        <w:t>Métadonnées de la clé primaire</w:t>
      </w:r>
      <w:r>
        <w:rPr>
          <w:noProof/>
        </w:rPr>
        <w:tab/>
      </w:r>
      <w:r>
        <w:rPr>
          <w:noProof/>
        </w:rPr>
        <w:fldChar w:fldCharType="begin"/>
      </w:r>
      <w:r>
        <w:rPr>
          <w:noProof/>
        </w:rPr>
        <w:instrText xml:space="preserve"> PAGEREF _Toc8799391 \h </w:instrText>
      </w:r>
      <w:r>
        <w:rPr>
          <w:noProof/>
        </w:rPr>
      </w:r>
      <w:r>
        <w:rPr>
          <w:noProof/>
        </w:rPr>
        <w:fldChar w:fldCharType="separate"/>
      </w:r>
      <w:r w:rsidR="00984794">
        <w:rPr>
          <w:noProof/>
        </w:rPr>
        <w:t>31</w:t>
      </w:r>
      <w:r>
        <w:rPr>
          <w:noProof/>
        </w:rPr>
        <w:fldChar w:fldCharType="end"/>
      </w:r>
    </w:p>
    <w:p w14:paraId="7453B26D" w14:textId="5057E83B" w:rsidR="00422413" w:rsidRPr="00422413" w:rsidRDefault="00422413">
      <w:pPr>
        <w:pStyle w:val="Verzeichnis2"/>
        <w:rPr>
          <w:rFonts w:asciiTheme="minorHAnsi" w:eastAsiaTheme="minorEastAsia" w:hAnsiTheme="minorHAnsi" w:cstheme="minorBidi"/>
          <w:noProof/>
          <w:szCs w:val="22"/>
          <w:lang w:eastAsia="de-CH" w:bidi="ar-SA"/>
        </w:rPr>
      </w:pPr>
      <w:r>
        <w:rPr>
          <w:noProof/>
        </w:rPr>
        <w:t>5.9</w:t>
      </w:r>
      <w:r w:rsidRPr="00422413">
        <w:rPr>
          <w:rFonts w:asciiTheme="minorHAnsi" w:eastAsiaTheme="minorEastAsia" w:hAnsiTheme="minorHAnsi" w:cstheme="minorBidi"/>
          <w:noProof/>
          <w:szCs w:val="22"/>
          <w:lang w:eastAsia="de-CH" w:bidi="ar-SA"/>
        </w:rPr>
        <w:tab/>
      </w:r>
      <w:r>
        <w:rPr>
          <w:noProof/>
        </w:rPr>
        <w:t>Métadonnées de la clé étrangère</w:t>
      </w:r>
      <w:r>
        <w:rPr>
          <w:noProof/>
        </w:rPr>
        <w:tab/>
      </w:r>
      <w:r>
        <w:rPr>
          <w:noProof/>
        </w:rPr>
        <w:fldChar w:fldCharType="begin"/>
      </w:r>
      <w:r>
        <w:rPr>
          <w:noProof/>
        </w:rPr>
        <w:instrText xml:space="preserve"> PAGEREF _Toc8799392 \h </w:instrText>
      </w:r>
      <w:r>
        <w:rPr>
          <w:noProof/>
        </w:rPr>
      </w:r>
      <w:r>
        <w:rPr>
          <w:noProof/>
        </w:rPr>
        <w:fldChar w:fldCharType="separate"/>
      </w:r>
      <w:r w:rsidR="00984794">
        <w:rPr>
          <w:noProof/>
        </w:rPr>
        <w:t>31</w:t>
      </w:r>
      <w:r>
        <w:rPr>
          <w:noProof/>
        </w:rPr>
        <w:fldChar w:fldCharType="end"/>
      </w:r>
    </w:p>
    <w:p w14:paraId="49F0FC81" w14:textId="3F96EC91" w:rsidR="00422413" w:rsidRPr="00422413" w:rsidRDefault="00422413">
      <w:pPr>
        <w:pStyle w:val="Verzeichnis2"/>
        <w:rPr>
          <w:rFonts w:asciiTheme="minorHAnsi" w:eastAsiaTheme="minorEastAsia" w:hAnsiTheme="minorHAnsi" w:cstheme="minorBidi"/>
          <w:noProof/>
          <w:szCs w:val="22"/>
          <w:lang w:eastAsia="de-CH" w:bidi="ar-SA"/>
        </w:rPr>
      </w:pPr>
      <w:r>
        <w:rPr>
          <w:noProof/>
        </w:rPr>
        <w:lastRenderedPageBreak/>
        <w:t>5.10</w:t>
      </w:r>
      <w:r w:rsidRPr="00422413">
        <w:rPr>
          <w:rFonts w:asciiTheme="minorHAnsi" w:eastAsiaTheme="minorEastAsia" w:hAnsiTheme="minorHAnsi" w:cstheme="minorBidi"/>
          <w:noProof/>
          <w:szCs w:val="22"/>
          <w:lang w:eastAsia="de-CH" w:bidi="ar-SA"/>
        </w:rPr>
        <w:tab/>
      </w:r>
      <w:r>
        <w:rPr>
          <w:noProof/>
        </w:rPr>
        <w:t>Métadonnées de référence</w:t>
      </w:r>
      <w:r>
        <w:rPr>
          <w:noProof/>
        </w:rPr>
        <w:tab/>
      </w:r>
      <w:r>
        <w:rPr>
          <w:noProof/>
        </w:rPr>
        <w:fldChar w:fldCharType="begin"/>
      </w:r>
      <w:r>
        <w:rPr>
          <w:noProof/>
        </w:rPr>
        <w:instrText xml:space="preserve"> PAGEREF _Toc8799393 \h </w:instrText>
      </w:r>
      <w:r>
        <w:rPr>
          <w:noProof/>
        </w:rPr>
      </w:r>
      <w:r>
        <w:rPr>
          <w:noProof/>
        </w:rPr>
        <w:fldChar w:fldCharType="separate"/>
      </w:r>
      <w:r w:rsidR="00984794">
        <w:rPr>
          <w:noProof/>
        </w:rPr>
        <w:t>32</w:t>
      </w:r>
      <w:r>
        <w:rPr>
          <w:noProof/>
        </w:rPr>
        <w:fldChar w:fldCharType="end"/>
      </w:r>
    </w:p>
    <w:p w14:paraId="3D13B2E9" w14:textId="0327CEE0" w:rsidR="00422413" w:rsidRPr="00422413" w:rsidRDefault="00422413">
      <w:pPr>
        <w:pStyle w:val="Verzeichnis2"/>
        <w:rPr>
          <w:rFonts w:asciiTheme="minorHAnsi" w:eastAsiaTheme="minorEastAsia" w:hAnsiTheme="minorHAnsi" w:cstheme="minorBidi"/>
          <w:noProof/>
          <w:szCs w:val="22"/>
          <w:lang w:eastAsia="de-CH" w:bidi="ar-SA"/>
        </w:rPr>
      </w:pPr>
      <w:r>
        <w:rPr>
          <w:noProof/>
        </w:rPr>
        <w:t>5.11</w:t>
      </w:r>
      <w:r w:rsidRPr="00422413">
        <w:rPr>
          <w:rFonts w:asciiTheme="minorHAnsi" w:eastAsiaTheme="minorEastAsia" w:hAnsiTheme="minorHAnsi" w:cstheme="minorBidi"/>
          <w:noProof/>
          <w:szCs w:val="22"/>
          <w:lang w:eastAsia="de-CH" w:bidi="ar-SA"/>
        </w:rPr>
        <w:tab/>
      </w:r>
      <w:r>
        <w:rPr>
          <w:noProof/>
        </w:rPr>
        <w:t>Métadonnées de la clé candidate</w:t>
      </w:r>
      <w:r>
        <w:rPr>
          <w:noProof/>
        </w:rPr>
        <w:tab/>
      </w:r>
      <w:r>
        <w:rPr>
          <w:noProof/>
        </w:rPr>
        <w:fldChar w:fldCharType="begin"/>
      </w:r>
      <w:r>
        <w:rPr>
          <w:noProof/>
        </w:rPr>
        <w:instrText xml:space="preserve"> PAGEREF _Toc8799394 \h </w:instrText>
      </w:r>
      <w:r>
        <w:rPr>
          <w:noProof/>
        </w:rPr>
      </w:r>
      <w:r>
        <w:rPr>
          <w:noProof/>
        </w:rPr>
        <w:fldChar w:fldCharType="separate"/>
      </w:r>
      <w:r w:rsidR="00984794">
        <w:rPr>
          <w:noProof/>
        </w:rPr>
        <w:t>32</w:t>
      </w:r>
      <w:r>
        <w:rPr>
          <w:noProof/>
        </w:rPr>
        <w:fldChar w:fldCharType="end"/>
      </w:r>
    </w:p>
    <w:p w14:paraId="37C36A83" w14:textId="67FDB3C8" w:rsidR="00422413" w:rsidRPr="00422413" w:rsidRDefault="00422413">
      <w:pPr>
        <w:pStyle w:val="Verzeichnis2"/>
        <w:rPr>
          <w:rFonts w:asciiTheme="minorHAnsi" w:eastAsiaTheme="minorEastAsia" w:hAnsiTheme="minorHAnsi" w:cstheme="minorBidi"/>
          <w:noProof/>
          <w:szCs w:val="22"/>
          <w:lang w:eastAsia="de-CH" w:bidi="ar-SA"/>
        </w:rPr>
      </w:pPr>
      <w:r>
        <w:rPr>
          <w:noProof/>
        </w:rPr>
        <w:t>5.12</w:t>
      </w:r>
      <w:r w:rsidRPr="00422413">
        <w:rPr>
          <w:rFonts w:asciiTheme="minorHAnsi" w:eastAsiaTheme="minorEastAsia" w:hAnsiTheme="minorHAnsi" w:cstheme="minorBidi"/>
          <w:noProof/>
          <w:szCs w:val="22"/>
          <w:lang w:eastAsia="de-CH" w:bidi="ar-SA"/>
        </w:rPr>
        <w:tab/>
      </w:r>
      <w:r>
        <w:rPr>
          <w:noProof/>
        </w:rPr>
        <w:t xml:space="preserve">Métadonnées de la </w:t>
      </w:r>
      <w:r w:rsidRPr="00CE206D">
        <w:rPr>
          <w:i/>
          <w:noProof/>
        </w:rPr>
        <w:t>check restriction</w:t>
      </w:r>
      <w:r>
        <w:rPr>
          <w:noProof/>
        </w:rPr>
        <w:tab/>
      </w:r>
      <w:r>
        <w:rPr>
          <w:noProof/>
        </w:rPr>
        <w:fldChar w:fldCharType="begin"/>
      </w:r>
      <w:r>
        <w:rPr>
          <w:noProof/>
        </w:rPr>
        <w:instrText xml:space="preserve"> PAGEREF _Toc8799395 \h </w:instrText>
      </w:r>
      <w:r>
        <w:rPr>
          <w:noProof/>
        </w:rPr>
      </w:r>
      <w:r>
        <w:rPr>
          <w:noProof/>
        </w:rPr>
        <w:fldChar w:fldCharType="separate"/>
      </w:r>
      <w:r w:rsidR="00984794">
        <w:rPr>
          <w:noProof/>
        </w:rPr>
        <w:t>33</w:t>
      </w:r>
      <w:r>
        <w:rPr>
          <w:noProof/>
        </w:rPr>
        <w:fldChar w:fldCharType="end"/>
      </w:r>
    </w:p>
    <w:p w14:paraId="5EDA0392" w14:textId="590CA273" w:rsidR="00422413" w:rsidRPr="00422413" w:rsidRDefault="00422413">
      <w:pPr>
        <w:pStyle w:val="Verzeichnis2"/>
        <w:rPr>
          <w:rFonts w:asciiTheme="minorHAnsi" w:eastAsiaTheme="minorEastAsia" w:hAnsiTheme="minorHAnsi" w:cstheme="minorBidi"/>
          <w:noProof/>
          <w:szCs w:val="22"/>
          <w:lang w:eastAsia="de-CH" w:bidi="ar-SA"/>
        </w:rPr>
      </w:pPr>
      <w:r>
        <w:rPr>
          <w:noProof/>
        </w:rPr>
        <w:t>5.13</w:t>
      </w:r>
      <w:r w:rsidRPr="00422413">
        <w:rPr>
          <w:rFonts w:asciiTheme="minorHAnsi" w:eastAsiaTheme="minorEastAsia" w:hAnsiTheme="minorHAnsi" w:cstheme="minorBidi"/>
          <w:noProof/>
          <w:szCs w:val="22"/>
          <w:lang w:eastAsia="de-CH" w:bidi="ar-SA"/>
        </w:rPr>
        <w:tab/>
      </w:r>
      <w:r>
        <w:rPr>
          <w:noProof/>
        </w:rPr>
        <w:t xml:space="preserve">Métadonnées au niveau </w:t>
      </w:r>
      <w:r w:rsidRPr="00CE206D">
        <w:rPr>
          <w:i/>
          <w:noProof/>
        </w:rPr>
        <w:t>trigger</w:t>
      </w:r>
      <w:r>
        <w:rPr>
          <w:noProof/>
        </w:rPr>
        <w:tab/>
      </w:r>
      <w:r>
        <w:rPr>
          <w:noProof/>
        </w:rPr>
        <w:fldChar w:fldCharType="begin"/>
      </w:r>
      <w:r>
        <w:rPr>
          <w:noProof/>
        </w:rPr>
        <w:instrText xml:space="preserve"> PAGEREF _Toc8799396 \h </w:instrText>
      </w:r>
      <w:r>
        <w:rPr>
          <w:noProof/>
        </w:rPr>
      </w:r>
      <w:r>
        <w:rPr>
          <w:noProof/>
        </w:rPr>
        <w:fldChar w:fldCharType="separate"/>
      </w:r>
      <w:r w:rsidR="00984794">
        <w:rPr>
          <w:noProof/>
        </w:rPr>
        <w:t>33</w:t>
      </w:r>
      <w:r>
        <w:rPr>
          <w:noProof/>
        </w:rPr>
        <w:fldChar w:fldCharType="end"/>
      </w:r>
    </w:p>
    <w:p w14:paraId="6CC7EC07" w14:textId="098728A2" w:rsidR="00422413" w:rsidRPr="00422413" w:rsidRDefault="00422413">
      <w:pPr>
        <w:pStyle w:val="Verzeichnis2"/>
        <w:rPr>
          <w:rFonts w:asciiTheme="minorHAnsi" w:eastAsiaTheme="minorEastAsia" w:hAnsiTheme="minorHAnsi" w:cstheme="minorBidi"/>
          <w:noProof/>
          <w:szCs w:val="22"/>
          <w:lang w:eastAsia="de-CH" w:bidi="ar-SA"/>
        </w:rPr>
      </w:pPr>
      <w:r>
        <w:rPr>
          <w:noProof/>
        </w:rPr>
        <w:t>5.14</w:t>
      </w:r>
      <w:r w:rsidRPr="00422413">
        <w:rPr>
          <w:rFonts w:asciiTheme="minorHAnsi" w:eastAsiaTheme="minorEastAsia" w:hAnsiTheme="minorHAnsi" w:cstheme="minorBidi"/>
          <w:noProof/>
          <w:szCs w:val="22"/>
          <w:lang w:eastAsia="de-CH" w:bidi="ar-SA"/>
        </w:rPr>
        <w:tab/>
      </w:r>
      <w:r>
        <w:rPr>
          <w:noProof/>
        </w:rPr>
        <w:t>Métadonnées de la vue</w:t>
      </w:r>
      <w:r>
        <w:rPr>
          <w:noProof/>
        </w:rPr>
        <w:tab/>
      </w:r>
      <w:r>
        <w:rPr>
          <w:noProof/>
        </w:rPr>
        <w:fldChar w:fldCharType="begin"/>
      </w:r>
      <w:r>
        <w:rPr>
          <w:noProof/>
        </w:rPr>
        <w:instrText xml:space="preserve"> PAGEREF _Toc8799397 \h </w:instrText>
      </w:r>
      <w:r>
        <w:rPr>
          <w:noProof/>
        </w:rPr>
      </w:r>
      <w:r>
        <w:rPr>
          <w:noProof/>
        </w:rPr>
        <w:fldChar w:fldCharType="separate"/>
      </w:r>
      <w:r w:rsidR="00984794">
        <w:rPr>
          <w:noProof/>
        </w:rPr>
        <w:t>34</w:t>
      </w:r>
      <w:r>
        <w:rPr>
          <w:noProof/>
        </w:rPr>
        <w:fldChar w:fldCharType="end"/>
      </w:r>
    </w:p>
    <w:p w14:paraId="4CB6A946" w14:textId="1122387E" w:rsidR="00422413" w:rsidRPr="00422413" w:rsidRDefault="00422413">
      <w:pPr>
        <w:pStyle w:val="Verzeichnis2"/>
        <w:rPr>
          <w:rFonts w:asciiTheme="minorHAnsi" w:eastAsiaTheme="minorEastAsia" w:hAnsiTheme="minorHAnsi" w:cstheme="minorBidi"/>
          <w:noProof/>
          <w:szCs w:val="22"/>
          <w:lang w:eastAsia="de-CH" w:bidi="ar-SA"/>
        </w:rPr>
      </w:pPr>
      <w:r>
        <w:rPr>
          <w:noProof/>
        </w:rPr>
        <w:t>5.15</w:t>
      </w:r>
      <w:r w:rsidRPr="00422413">
        <w:rPr>
          <w:rFonts w:asciiTheme="minorHAnsi" w:eastAsiaTheme="minorEastAsia" w:hAnsiTheme="minorHAnsi" w:cstheme="minorBidi"/>
          <w:noProof/>
          <w:szCs w:val="22"/>
          <w:lang w:eastAsia="de-CH" w:bidi="ar-SA"/>
        </w:rPr>
        <w:tab/>
      </w:r>
      <w:r>
        <w:rPr>
          <w:noProof/>
        </w:rPr>
        <w:t>Métadonnées du niveau de la routine</w:t>
      </w:r>
      <w:r>
        <w:rPr>
          <w:noProof/>
        </w:rPr>
        <w:tab/>
      </w:r>
      <w:r>
        <w:rPr>
          <w:noProof/>
        </w:rPr>
        <w:fldChar w:fldCharType="begin"/>
      </w:r>
      <w:r>
        <w:rPr>
          <w:noProof/>
        </w:rPr>
        <w:instrText xml:space="preserve"> PAGEREF _Toc8799398 \h </w:instrText>
      </w:r>
      <w:r>
        <w:rPr>
          <w:noProof/>
        </w:rPr>
      </w:r>
      <w:r>
        <w:rPr>
          <w:noProof/>
        </w:rPr>
        <w:fldChar w:fldCharType="separate"/>
      </w:r>
      <w:r w:rsidR="00984794">
        <w:rPr>
          <w:noProof/>
        </w:rPr>
        <w:t>35</w:t>
      </w:r>
      <w:r>
        <w:rPr>
          <w:noProof/>
        </w:rPr>
        <w:fldChar w:fldCharType="end"/>
      </w:r>
    </w:p>
    <w:p w14:paraId="1688CF74" w14:textId="247EE673" w:rsidR="00422413" w:rsidRPr="00422413" w:rsidRDefault="00422413">
      <w:pPr>
        <w:pStyle w:val="Verzeichnis2"/>
        <w:rPr>
          <w:rFonts w:asciiTheme="minorHAnsi" w:eastAsiaTheme="minorEastAsia" w:hAnsiTheme="minorHAnsi" w:cstheme="minorBidi"/>
          <w:noProof/>
          <w:szCs w:val="22"/>
          <w:lang w:eastAsia="de-CH" w:bidi="ar-SA"/>
        </w:rPr>
      </w:pPr>
      <w:r>
        <w:rPr>
          <w:noProof/>
        </w:rPr>
        <w:t>5.16</w:t>
      </w:r>
      <w:r w:rsidRPr="00422413">
        <w:rPr>
          <w:rFonts w:asciiTheme="minorHAnsi" w:eastAsiaTheme="minorEastAsia" w:hAnsiTheme="minorHAnsi" w:cstheme="minorBidi"/>
          <w:noProof/>
          <w:szCs w:val="22"/>
          <w:lang w:eastAsia="de-CH" w:bidi="ar-SA"/>
        </w:rPr>
        <w:tab/>
      </w:r>
      <w:r>
        <w:rPr>
          <w:noProof/>
        </w:rPr>
        <w:t>Métadonnées des paramètres</w:t>
      </w:r>
      <w:r>
        <w:rPr>
          <w:noProof/>
        </w:rPr>
        <w:tab/>
      </w:r>
      <w:r>
        <w:rPr>
          <w:noProof/>
        </w:rPr>
        <w:fldChar w:fldCharType="begin"/>
      </w:r>
      <w:r>
        <w:rPr>
          <w:noProof/>
        </w:rPr>
        <w:instrText xml:space="preserve"> PAGEREF _Toc8799399 \h </w:instrText>
      </w:r>
      <w:r>
        <w:rPr>
          <w:noProof/>
        </w:rPr>
      </w:r>
      <w:r>
        <w:rPr>
          <w:noProof/>
        </w:rPr>
        <w:fldChar w:fldCharType="separate"/>
      </w:r>
      <w:r w:rsidR="00984794">
        <w:rPr>
          <w:noProof/>
        </w:rPr>
        <w:t>35</w:t>
      </w:r>
      <w:r>
        <w:rPr>
          <w:noProof/>
        </w:rPr>
        <w:fldChar w:fldCharType="end"/>
      </w:r>
    </w:p>
    <w:p w14:paraId="198B53A2" w14:textId="5C2DE6C0" w:rsidR="00422413" w:rsidRPr="00422413" w:rsidRDefault="00422413">
      <w:pPr>
        <w:pStyle w:val="Verzeichnis2"/>
        <w:rPr>
          <w:rFonts w:asciiTheme="minorHAnsi" w:eastAsiaTheme="minorEastAsia" w:hAnsiTheme="minorHAnsi" w:cstheme="minorBidi"/>
          <w:noProof/>
          <w:szCs w:val="22"/>
          <w:lang w:eastAsia="de-CH" w:bidi="ar-SA"/>
        </w:rPr>
      </w:pPr>
      <w:r>
        <w:rPr>
          <w:noProof/>
        </w:rPr>
        <w:t>5.17</w:t>
      </w:r>
      <w:r w:rsidRPr="00422413">
        <w:rPr>
          <w:rFonts w:asciiTheme="minorHAnsi" w:eastAsiaTheme="minorEastAsia" w:hAnsiTheme="minorHAnsi" w:cstheme="minorBidi"/>
          <w:noProof/>
          <w:szCs w:val="22"/>
          <w:lang w:eastAsia="de-CH" w:bidi="ar-SA"/>
        </w:rPr>
        <w:tab/>
      </w:r>
      <w:r>
        <w:rPr>
          <w:noProof/>
        </w:rPr>
        <w:t>Métadonnées des utilisateurs</w:t>
      </w:r>
      <w:r>
        <w:rPr>
          <w:noProof/>
        </w:rPr>
        <w:tab/>
      </w:r>
      <w:r>
        <w:rPr>
          <w:noProof/>
        </w:rPr>
        <w:fldChar w:fldCharType="begin"/>
      </w:r>
      <w:r>
        <w:rPr>
          <w:noProof/>
        </w:rPr>
        <w:instrText xml:space="preserve"> PAGEREF _Toc8799400 \h </w:instrText>
      </w:r>
      <w:r>
        <w:rPr>
          <w:noProof/>
        </w:rPr>
      </w:r>
      <w:r>
        <w:rPr>
          <w:noProof/>
        </w:rPr>
        <w:fldChar w:fldCharType="separate"/>
      </w:r>
      <w:r w:rsidR="00984794">
        <w:rPr>
          <w:noProof/>
        </w:rPr>
        <w:t>36</w:t>
      </w:r>
      <w:r>
        <w:rPr>
          <w:noProof/>
        </w:rPr>
        <w:fldChar w:fldCharType="end"/>
      </w:r>
    </w:p>
    <w:p w14:paraId="11143410" w14:textId="08907388" w:rsidR="00422413" w:rsidRPr="00422413" w:rsidRDefault="00422413">
      <w:pPr>
        <w:pStyle w:val="Verzeichnis2"/>
        <w:rPr>
          <w:rFonts w:asciiTheme="minorHAnsi" w:eastAsiaTheme="minorEastAsia" w:hAnsiTheme="minorHAnsi" w:cstheme="minorBidi"/>
          <w:noProof/>
          <w:szCs w:val="22"/>
          <w:lang w:eastAsia="de-CH" w:bidi="ar-SA"/>
        </w:rPr>
      </w:pPr>
      <w:r>
        <w:rPr>
          <w:noProof/>
        </w:rPr>
        <w:t>5.18</w:t>
      </w:r>
      <w:r w:rsidRPr="00422413">
        <w:rPr>
          <w:rFonts w:asciiTheme="minorHAnsi" w:eastAsiaTheme="minorEastAsia" w:hAnsiTheme="minorHAnsi" w:cstheme="minorBidi"/>
          <w:noProof/>
          <w:szCs w:val="22"/>
          <w:lang w:eastAsia="de-CH" w:bidi="ar-SA"/>
        </w:rPr>
        <w:tab/>
      </w:r>
      <w:r>
        <w:rPr>
          <w:noProof/>
        </w:rPr>
        <w:t>Métadonnées du niveau rôle</w:t>
      </w:r>
      <w:r>
        <w:rPr>
          <w:noProof/>
        </w:rPr>
        <w:tab/>
      </w:r>
      <w:r>
        <w:rPr>
          <w:noProof/>
        </w:rPr>
        <w:fldChar w:fldCharType="begin"/>
      </w:r>
      <w:r>
        <w:rPr>
          <w:noProof/>
        </w:rPr>
        <w:instrText xml:space="preserve"> PAGEREF _Toc8799401 \h </w:instrText>
      </w:r>
      <w:r>
        <w:rPr>
          <w:noProof/>
        </w:rPr>
      </w:r>
      <w:r>
        <w:rPr>
          <w:noProof/>
        </w:rPr>
        <w:fldChar w:fldCharType="separate"/>
      </w:r>
      <w:r w:rsidR="00984794">
        <w:rPr>
          <w:noProof/>
        </w:rPr>
        <w:t>37</w:t>
      </w:r>
      <w:r>
        <w:rPr>
          <w:noProof/>
        </w:rPr>
        <w:fldChar w:fldCharType="end"/>
      </w:r>
    </w:p>
    <w:p w14:paraId="4F1E04DB" w14:textId="0D36BF5A" w:rsidR="00422413" w:rsidRPr="00422413" w:rsidRDefault="00422413">
      <w:pPr>
        <w:pStyle w:val="Verzeichnis2"/>
        <w:rPr>
          <w:rFonts w:asciiTheme="minorHAnsi" w:eastAsiaTheme="minorEastAsia" w:hAnsiTheme="minorHAnsi" w:cstheme="minorBidi"/>
          <w:noProof/>
          <w:szCs w:val="22"/>
          <w:lang w:eastAsia="de-CH" w:bidi="ar-SA"/>
        </w:rPr>
      </w:pPr>
      <w:r>
        <w:rPr>
          <w:noProof/>
        </w:rPr>
        <w:t>5.19</w:t>
      </w:r>
      <w:r w:rsidRPr="00422413">
        <w:rPr>
          <w:rFonts w:asciiTheme="minorHAnsi" w:eastAsiaTheme="minorEastAsia" w:hAnsiTheme="minorHAnsi" w:cstheme="minorBidi"/>
          <w:noProof/>
          <w:szCs w:val="22"/>
          <w:lang w:eastAsia="de-CH" w:bidi="ar-SA"/>
        </w:rPr>
        <w:tab/>
      </w:r>
      <w:r>
        <w:rPr>
          <w:noProof/>
        </w:rPr>
        <w:t>Métadonnées du niveau des privilèges</w:t>
      </w:r>
      <w:r>
        <w:rPr>
          <w:noProof/>
        </w:rPr>
        <w:tab/>
      </w:r>
      <w:r>
        <w:rPr>
          <w:noProof/>
        </w:rPr>
        <w:fldChar w:fldCharType="begin"/>
      </w:r>
      <w:r>
        <w:rPr>
          <w:noProof/>
        </w:rPr>
        <w:instrText xml:space="preserve"> PAGEREF _Toc8799402 \h </w:instrText>
      </w:r>
      <w:r>
        <w:rPr>
          <w:noProof/>
        </w:rPr>
      </w:r>
      <w:r>
        <w:rPr>
          <w:noProof/>
        </w:rPr>
        <w:fldChar w:fldCharType="separate"/>
      </w:r>
      <w:r w:rsidR="00984794">
        <w:rPr>
          <w:noProof/>
        </w:rPr>
        <w:t>37</w:t>
      </w:r>
      <w:r>
        <w:rPr>
          <w:noProof/>
        </w:rPr>
        <w:fldChar w:fldCharType="end"/>
      </w:r>
    </w:p>
    <w:p w14:paraId="4DAD247E" w14:textId="220C384A"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6</w:t>
      </w:r>
      <w:r w:rsidRPr="00422413">
        <w:rPr>
          <w:rFonts w:asciiTheme="minorHAnsi" w:eastAsiaTheme="minorEastAsia" w:hAnsiTheme="minorHAnsi" w:cstheme="minorBidi"/>
          <w:b w:val="0"/>
          <w:noProof/>
          <w:szCs w:val="22"/>
          <w:lang w:eastAsia="de-CH" w:bidi="ar-SA"/>
        </w:rPr>
        <w:tab/>
      </w:r>
      <w:r>
        <w:rPr>
          <w:noProof/>
        </w:rPr>
        <w:t>Exigences concernant les données tabulaires</w:t>
      </w:r>
      <w:r>
        <w:rPr>
          <w:noProof/>
        </w:rPr>
        <w:tab/>
      </w:r>
      <w:r>
        <w:rPr>
          <w:noProof/>
        </w:rPr>
        <w:fldChar w:fldCharType="begin"/>
      </w:r>
      <w:r>
        <w:rPr>
          <w:noProof/>
        </w:rPr>
        <w:instrText xml:space="preserve"> PAGEREF _Toc8799403 \h </w:instrText>
      </w:r>
      <w:r>
        <w:rPr>
          <w:noProof/>
        </w:rPr>
      </w:r>
      <w:r>
        <w:rPr>
          <w:noProof/>
        </w:rPr>
        <w:fldChar w:fldCharType="separate"/>
      </w:r>
      <w:r w:rsidR="00984794">
        <w:rPr>
          <w:noProof/>
        </w:rPr>
        <w:t>38</w:t>
      </w:r>
      <w:r>
        <w:rPr>
          <w:noProof/>
        </w:rPr>
        <w:fldChar w:fldCharType="end"/>
      </w:r>
    </w:p>
    <w:p w14:paraId="065DD4F0" w14:textId="058AFF80" w:rsidR="00422413" w:rsidRPr="00422413" w:rsidRDefault="00422413">
      <w:pPr>
        <w:pStyle w:val="Verzeichnis2"/>
        <w:rPr>
          <w:rFonts w:asciiTheme="minorHAnsi" w:eastAsiaTheme="minorEastAsia" w:hAnsiTheme="minorHAnsi" w:cstheme="minorBidi"/>
          <w:noProof/>
          <w:szCs w:val="22"/>
          <w:lang w:eastAsia="de-CH" w:bidi="ar-SA"/>
        </w:rPr>
      </w:pPr>
      <w:r>
        <w:rPr>
          <w:noProof/>
        </w:rPr>
        <w:t>6.1</w:t>
      </w:r>
      <w:r w:rsidRPr="00422413">
        <w:rPr>
          <w:rFonts w:asciiTheme="minorHAnsi" w:eastAsiaTheme="minorEastAsia" w:hAnsiTheme="minorHAnsi" w:cstheme="minorBidi"/>
          <w:noProof/>
          <w:szCs w:val="22"/>
          <w:lang w:eastAsia="de-CH" w:bidi="ar-SA"/>
        </w:rPr>
        <w:tab/>
      </w:r>
      <w:r>
        <w:rPr>
          <w:noProof/>
        </w:rPr>
        <w:t>Définition de schéma de la table</w:t>
      </w:r>
      <w:r>
        <w:rPr>
          <w:noProof/>
        </w:rPr>
        <w:tab/>
      </w:r>
      <w:r>
        <w:rPr>
          <w:noProof/>
        </w:rPr>
        <w:fldChar w:fldCharType="begin"/>
      </w:r>
      <w:r>
        <w:rPr>
          <w:noProof/>
        </w:rPr>
        <w:instrText xml:space="preserve"> PAGEREF _Toc8799404 \h </w:instrText>
      </w:r>
      <w:r>
        <w:rPr>
          <w:noProof/>
        </w:rPr>
      </w:r>
      <w:r>
        <w:rPr>
          <w:noProof/>
        </w:rPr>
        <w:fldChar w:fldCharType="separate"/>
      </w:r>
      <w:r w:rsidR="00984794">
        <w:rPr>
          <w:noProof/>
        </w:rPr>
        <w:t>38</w:t>
      </w:r>
      <w:r>
        <w:rPr>
          <w:noProof/>
        </w:rPr>
        <w:fldChar w:fldCharType="end"/>
      </w:r>
    </w:p>
    <w:p w14:paraId="58BEA286" w14:textId="6ADA1942" w:rsidR="00422413" w:rsidRPr="00422413" w:rsidRDefault="00422413">
      <w:pPr>
        <w:pStyle w:val="Verzeichnis2"/>
        <w:rPr>
          <w:rFonts w:asciiTheme="minorHAnsi" w:eastAsiaTheme="minorEastAsia" w:hAnsiTheme="minorHAnsi" w:cstheme="minorBidi"/>
          <w:noProof/>
          <w:szCs w:val="22"/>
          <w:lang w:eastAsia="de-CH" w:bidi="ar-SA"/>
        </w:rPr>
      </w:pPr>
      <w:r>
        <w:rPr>
          <w:noProof/>
        </w:rPr>
        <w:t>6.2</w:t>
      </w:r>
      <w:r w:rsidRPr="00422413">
        <w:rPr>
          <w:rFonts w:asciiTheme="minorHAnsi" w:eastAsiaTheme="minorEastAsia" w:hAnsiTheme="minorHAnsi" w:cstheme="minorBidi"/>
          <w:noProof/>
          <w:szCs w:val="22"/>
          <w:lang w:eastAsia="de-CH" w:bidi="ar-SA"/>
        </w:rPr>
        <w:tab/>
      </w:r>
      <w:r>
        <w:rPr>
          <w:noProof/>
        </w:rPr>
        <w:t>Cellules de données</w:t>
      </w:r>
      <w:r w:rsidRPr="00CE206D">
        <w:rPr>
          <w:i/>
          <w:noProof/>
        </w:rPr>
        <w:t xml:space="preserve"> Large Object</w:t>
      </w:r>
      <w:r>
        <w:rPr>
          <w:noProof/>
        </w:rPr>
        <w:tab/>
      </w:r>
      <w:r>
        <w:rPr>
          <w:noProof/>
        </w:rPr>
        <w:fldChar w:fldCharType="begin"/>
      </w:r>
      <w:r>
        <w:rPr>
          <w:noProof/>
        </w:rPr>
        <w:instrText xml:space="preserve"> PAGEREF _Toc8799405 \h </w:instrText>
      </w:r>
      <w:r>
        <w:rPr>
          <w:noProof/>
        </w:rPr>
      </w:r>
      <w:r>
        <w:rPr>
          <w:noProof/>
        </w:rPr>
        <w:fldChar w:fldCharType="separate"/>
      </w:r>
      <w:r w:rsidR="00984794">
        <w:rPr>
          <w:noProof/>
        </w:rPr>
        <w:t>39</w:t>
      </w:r>
      <w:r>
        <w:rPr>
          <w:noProof/>
        </w:rPr>
        <w:fldChar w:fldCharType="end"/>
      </w:r>
    </w:p>
    <w:p w14:paraId="246DD662" w14:textId="64ECF9B3" w:rsidR="00422413" w:rsidRPr="00422413" w:rsidRDefault="00422413">
      <w:pPr>
        <w:pStyle w:val="Verzeichnis2"/>
        <w:rPr>
          <w:rFonts w:asciiTheme="minorHAnsi" w:eastAsiaTheme="minorEastAsia" w:hAnsiTheme="minorHAnsi" w:cstheme="minorBidi"/>
          <w:noProof/>
          <w:szCs w:val="22"/>
          <w:lang w:eastAsia="de-CH" w:bidi="ar-SA"/>
        </w:rPr>
      </w:pPr>
      <w:r>
        <w:rPr>
          <w:noProof/>
        </w:rPr>
        <w:t>6.3</w:t>
      </w:r>
      <w:r w:rsidRPr="00422413">
        <w:rPr>
          <w:rFonts w:asciiTheme="minorHAnsi" w:eastAsiaTheme="minorEastAsia" w:hAnsiTheme="minorHAnsi" w:cstheme="minorBidi"/>
          <w:noProof/>
          <w:szCs w:val="22"/>
          <w:lang w:eastAsia="de-CH" w:bidi="ar-SA"/>
        </w:rPr>
        <w:tab/>
      </w:r>
      <w:r>
        <w:rPr>
          <w:noProof/>
        </w:rPr>
        <w:t xml:space="preserve">Cellules de données date et </w:t>
      </w:r>
      <w:r w:rsidRPr="00CE206D">
        <w:rPr>
          <w:i/>
          <w:noProof/>
        </w:rPr>
        <w:t>timestamp</w:t>
      </w:r>
      <w:r>
        <w:rPr>
          <w:noProof/>
        </w:rPr>
        <w:tab/>
      </w:r>
      <w:r>
        <w:rPr>
          <w:noProof/>
        </w:rPr>
        <w:fldChar w:fldCharType="begin"/>
      </w:r>
      <w:r>
        <w:rPr>
          <w:noProof/>
        </w:rPr>
        <w:instrText xml:space="preserve"> PAGEREF _Toc8799406 \h </w:instrText>
      </w:r>
      <w:r>
        <w:rPr>
          <w:noProof/>
        </w:rPr>
      </w:r>
      <w:r>
        <w:rPr>
          <w:noProof/>
        </w:rPr>
        <w:fldChar w:fldCharType="separate"/>
      </w:r>
      <w:r w:rsidR="00984794">
        <w:rPr>
          <w:noProof/>
        </w:rPr>
        <w:t>40</w:t>
      </w:r>
      <w:r>
        <w:rPr>
          <w:noProof/>
        </w:rPr>
        <w:fldChar w:fldCharType="end"/>
      </w:r>
    </w:p>
    <w:p w14:paraId="24C63011" w14:textId="590C04E4" w:rsidR="00422413" w:rsidRPr="00422413" w:rsidRDefault="00422413">
      <w:pPr>
        <w:pStyle w:val="Verzeichnis2"/>
        <w:rPr>
          <w:rFonts w:asciiTheme="minorHAnsi" w:eastAsiaTheme="minorEastAsia" w:hAnsiTheme="minorHAnsi" w:cstheme="minorBidi"/>
          <w:noProof/>
          <w:szCs w:val="22"/>
          <w:lang w:eastAsia="de-CH" w:bidi="ar-SA"/>
        </w:rPr>
      </w:pPr>
      <w:r>
        <w:rPr>
          <w:noProof/>
        </w:rPr>
        <w:t>6.4</w:t>
      </w:r>
      <w:r w:rsidRPr="00422413">
        <w:rPr>
          <w:rFonts w:asciiTheme="minorHAnsi" w:eastAsiaTheme="minorEastAsia" w:hAnsiTheme="minorHAnsi" w:cstheme="minorBidi"/>
          <w:noProof/>
          <w:szCs w:val="22"/>
          <w:lang w:eastAsia="de-CH" w:bidi="ar-SA"/>
        </w:rPr>
        <w:tab/>
      </w:r>
      <w:r>
        <w:rPr>
          <w:noProof/>
        </w:rPr>
        <w:t>Données tabulaires</w:t>
      </w:r>
      <w:r>
        <w:rPr>
          <w:noProof/>
        </w:rPr>
        <w:tab/>
      </w:r>
      <w:r>
        <w:rPr>
          <w:noProof/>
        </w:rPr>
        <w:fldChar w:fldCharType="begin"/>
      </w:r>
      <w:r>
        <w:rPr>
          <w:noProof/>
        </w:rPr>
        <w:instrText xml:space="preserve"> PAGEREF _Toc8799407 \h </w:instrText>
      </w:r>
      <w:r>
        <w:rPr>
          <w:noProof/>
        </w:rPr>
      </w:r>
      <w:r>
        <w:rPr>
          <w:noProof/>
        </w:rPr>
        <w:fldChar w:fldCharType="separate"/>
      </w:r>
      <w:r w:rsidR="00984794">
        <w:rPr>
          <w:noProof/>
        </w:rPr>
        <w:t>40</w:t>
      </w:r>
      <w:r>
        <w:rPr>
          <w:noProof/>
        </w:rPr>
        <w:fldChar w:fldCharType="end"/>
      </w:r>
    </w:p>
    <w:p w14:paraId="622EB412" w14:textId="3DA8AD9A"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7</w:t>
      </w:r>
      <w:r w:rsidRPr="00422413">
        <w:rPr>
          <w:rFonts w:asciiTheme="minorHAnsi" w:eastAsiaTheme="minorEastAsia" w:hAnsiTheme="minorHAnsi" w:cstheme="minorBidi"/>
          <w:b w:val="0"/>
          <w:noProof/>
          <w:szCs w:val="22"/>
          <w:lang w:eastAsia="de-CH" w:bidi="ar-SA"/>
        </w:rPr>
        <w:tab/>
      </w:r>
      <w:r>
        <w:rPr>
          <w:noProof/>
        </w:rPr>
        <w:t>Version et validité de la spécification</w:t>
      </w:r>
      <w:r>
        <w:rPr>
          <w:noProof/>
        </w:rPr>
        <w:tab/>
      </w:r>
      <w:r>
        <w:rPr>
          <w:noProof/>
        </w:rPr>
        <w:fldChar w:fldCharType="begin"/>
      </w:r>
      <w:r>
        <w:rPr>
          <w:noProof/>
        </w:rPr>
        <w:instrText xml:space="preserve"> PAGEREF _Toc8799408 \h </w:instrText>
      </w:r>
      <w:r>
        <w:rPr>
          <w:noProof/>
        </w:rPr>
      </w:r>
      <w:r>
        <w:rPr>
          <w:noProof/>
        </w:rPr>
        <w:fldChar w:fldCharType="separate"/>
      </w:r>
      <w:r w:rsidR="00984794">
        <w:rPr>
          <w:noProof/>
        </w:rPr>
        <w:t>42</w:t>
      </w:r>
      <w:r>
        <w:rPr>
          <w:noProof/>
        </w:rPr>
        <w:fldChar w:fldCharType="end"/>
      </w:r>
    </w:p>
    <w:p w14:paraId="34BF03B6" w14:textId="4E167B24"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8</w:t>
      </w:r>
      <w:r w:rsidRPr="00422413">
        <w:rPr>
          <w:rFonts w:asciiTheme="minorHAnsi" w:eastAsiaTheme="minorEastAsia" w:hAnsiTheme="minorHAnsi" w:cstheme="minorBidi"/>
          <w:b w:val="0"/>
          <w:noProof/>
          <w:szCs w:val="22"/>
          <w:lang w:eastAsia="de-CH" w:bidi="ar-SA"/>
        </w:rPr>
        <w:tab/>
      </w:r>
      <w:r>
        <w:rPr>
          <w:noProof/>
        </w:rPr>
        <w:t>Processus de gestion des modifications</w:t>
      </w:r>
      <w:r>
        <w:rPr>
          <w:noProof/>
        </w:rPr>
        <w:tab/>
      </w:r>
      <w:r>
        <w:rPr>
          <w:noProof/>
        </w:rPr>
        <w:fldChar w:fldCharType="begin"/>
      </w:r>
      <w:r>
        <w:rPr>
          <w:noProof/>
        </w:rPr>
        <w:instrText xml:space="preserve"> PAGEREF _Toc8799409 \h </w:instrText>
      </w:r>
      <w:r>
        <w:rPr>
          <w:noProof/>
        </w:rPr>
      </w:r>
      <w:r>
        <w:rPr>
          <w:noProof/>
        </w:rPr>
        <w:fldChar w:fldCharType="separate"/>
      </w:r>
      <w:r w:rsidR="00984794">
        <w:rPr>
          <w:noProof/>
        </w:rPr>
        <w:t>42</w:t>
      </w:r>
      <w:r>
        <w:rPr>
          <w:noProof/>
        </w:rPr>
        <w:fldChar w:fldCharType="end"/>
      </w:r>
    </w:p>
    <w:p w14:paraId="1EFE298C" w14:textId="570C38EB" w:rsidR="00422413" w:rsidRPr="00422413" w:rsidRDefault="00422413">
      <w:pPr>
        <w:pStyle w:val="Verzeichnis1"/>
        <w:tabs>
          <w:tab w:val="left" w:pos="425"/>
        </w:tabs>
        <w:rPr>
          <w:rFonts w:asciiTheme="minorHAnsi" w:eastAsiaTheme="minorEastAsia" w:hAnsiTheme="minorHAnsi" w:cstheme="minorBidi"/>
          <w:b w:val="0"/>
          <w:noProof/>
          <w:szCs w:val="22"/>
          <w:lang w:eastAsia="de-CH" w:bidi="ar-SA"/>
        </w:rPr>
      </w:pPr>
      <w:r>
        <w:rPr>
          <w:noProof/>
        </w:rPr>
        <w:t>9</w:t>
      </w:r>
      <w:r w:rsidRPr="00422413">
        <w:rPr>
          <w:rFonts w:asciiTheme="minorHAnsi" w:eastAsiaTheme="minorEastAsia" w:hAnsiTheme="minorHAnsi" w:cstheme="minorBidi"/>
          <w:b w:val="0"/>
          <w:noProof/>
          <w:szCs w:val="22"/>
          <w:lang w:eastAsia="de-CH" w:bidi="ar-SA"/>
        </w:rPr>
        <w:tab/>
      </w:r>
      <w:r>
        <w:rPr>
          <w:noProof/>
        </w:rPr>
        <w:t>Exclusion de responsabilité – droits de tiers</w:t>
      </w:r>
      <w:r>
        <w:rPr>
          <w:noProof/>
        </w:rPr>
        <w:tab/>
      </w:r>
      <w:r>
        <w:rPr>
          <w:noProof/>
        </w:rPr>
        <w:fldChar w:fldCharType="begin"/>
      </w:r>
      <w:r>
        <w:rPr>
          <w:noProof/>
        </w:rPr>
        <w:instrText xml:space="preserve"> PAGEREF _Toc8799410 \h </w:instrText>
      </w:r>
      <w:r>
        <w:rPr>
          <w:noProof/>
        </w:rPr>
      </w:r>
      <w:r>
        <w:rPr>
          <w:noProof/>
        </w:rPr>
        <w:fldChar w:fldCharType="separate"/>
      </w:r>
      <w:r w:rsidR="00984794">
        <w:rPr>
          <w:noProof/>
        </w:rPr>
        <w:t>42</w:t>
      </w:r>
      <w:r>
        <w:rPr>
          <w:noProof/>
        </w:rPr>
        <w:fldChar w:fldCharType="end"/>
      </w:r>
    </w:p>
    <w:p w14:paraId="178C9DD4" w14:textId="430419AB" w:rsidR="00422413" w:rsidRPr="00422413" w:rsidRDefault="00422413">
      <w:pPr>
        <w:pStyle w:val="Verzeichnis1"/>
        <w:tabs>
          <w:tab w:val="left" w:pos="629"/>
        </w:tabs>
        <w:rPr>
          <w:rFonts w:asciiTheme="minorHAnsi" w:eastAsiaTheme="minorEastAsia" w:hAnsiTheme="minorHAnsi" w:cstheme="minorBidi"/>
          <w:b w:val="0"/>
          <w:noProof/>
          <w:szCs w:val="22"/>
          <w:lang w:eastAsia="de-CH" w:bidi="ar-SA"/>
        </w:rPr>
      </w:pPr>
      <w:r>
        <w:rPr>
          <w:noProof/>
        </w:rPr>
        <w:t>10</w:t>
      </w:r>
      <w:r w:rsidRPr="00422413">
        <w:rPr>
          <w:rFonts w:asciiTheme="minorHAnsi" w:eastAsiaTheme="minorEastAsia" w:hAnsiTheme="minorHAnsi" w:cstheme="minorBidi"/>
          <w:b w:val="0"/>
          <w:noProof/>
          <w:szCs w:val="22"/>
          <w:lang w:eastAsia="de-CH" w:bidi="ar-SA"/>
        </w:rPr>
        <w:tab/>
      </w:r>
      <w:r>
        <w:rPr>
          <w:noProof/>
        </w:rPr>
        <w:t>Droits d’auteur</w:t>
      </w:r>
      <w:r>
        <w:rPr>
          <w:noProof/>
        </w:rPr>
        <w:tab/>
      </w:r>
      <w:r>
        <w:rPr>
          <w:noProof/>
        </w:rPr>
        <w:fldChar w:fldCharType="begin"/>
      </w:r>
      <w:r>
        <w:rPr>
          <w:noProof/>
        </w:rPr>
        <w:instrText xml:space="preserve"> PAGEREF _Toc8799411 \h </w:instrText>
      </w:r>
      <w:r>
        <w:rPr>
          <w:noProof/>
        </w:rPr>
      </w:r>
      <w:r>
        <w:rPr>
          <w:noProof/>
        </w:rPr>
        <w:fldChar w:fldCharType="separate"/>
      </w:r>
      <w:r w:rsidR="00984794">
        <w:rPr>
          <w:noProof/>
        </w:rPr>
        <w:t>42</w:t>
      </w:r>
      <w:r>
        <w:rPr>
          <w:noProof/>
        </w:rPr>
        <w:fldChar w:fldCharType="end"/>
      </w:r>
    </w:p>
    <w:p w14:paraId="088F89D0" w14:textId="7C57E7CF" w:rsidR="00422413" w:rsidRPr="00422413" w:rsidRDefault="00422413">
      <w:pPr>
        <w:pStyle w:val="Verzeichnis1"/>
        <w:rPr>
          <w:rFonts w:asciiTheme="minorHAnsi" w:eastAsiaTheme="minorEastAsia" w:hAnsiTheme="minorHAnsi" w:cstheme="minorBidi"/>
          <w:b w:val="0"/>
          <w:noProof/>
          <w:szCs w:val="22"/>
          <w:lang w:eastAsia="de-CH" w:bidi="ar-SA"/>
        </w:rPr>
      </w:pPr>
      <w:r>
        <w:rPr>
          <w:noProof/>
        </w:rPr>
        <w:t>Annexe A – Collaboration &amp; vérification</w:t>
      </w:r>
      <w:r>
        <w:rPr>
          <w:noProof/>
        </w:rPr>
        <w:tab/>
      </w:r>
      <w:r>
        <w:rPr>
          <w:noProof/>
        </w:rPr>
        <w:fldChar w:fldCharType="begin"/>
      </w:r>
      <w:r>
        <w:rPr>
          <w:noProof/>
        </w:rPr>
        <w:instrText xml:space="preserve"> PAGEREF _Toc8799412 \h </w:instrText>
      </w:r>
      <w:r>
        <w:rPr>
          <w:noProof/>
        </w:rPr>
      </w:r>
      <w:r>
        <w:rPr>
          <w:noProof/>
        </w:rPr>
        <w:fldChar w:fldCharType="separate"/>
      </w:r>
      <w:r w:rsidR="00984794">
        <w:rPr>
          <w:noProof/>
        </w:rPr>
        <w:t>43</w:t>
      </w:r>
      <w:r>
        <w:rPr>
          <w:noProof/>
        </w:rPr>
        <w:fldChar w:fldCharType="end"/>
      </w:r>
    </w:p>
    <w:p w14:paraId="05A6A218" w14:textId="60BE044E" w:rsidR="00422413" w:rsidRPr="00422413" w:rsidRDefault="00422413">
      <w:pPr>
        <w:pStyle w:val="Verzeichnis1"/>
        <w:rPr>
          <w:rFonts w:asciiTheme="minorHAnsi" w:eastAsiaTheme="minorEastAsia" w:hAnsiTheme="minorHAnsi" w:cstheme="minorBidi"/>
          <w:b w:val="0"/>
          <w:noProof/>
          <w:szCs w:val="22"/>
          <w:lang w:eastAsia="de-CH" w:bidi="ar-SA"/>
        </w:rPr>
      </w:pPr>
      <w:r>
        <w:rPr>
          <w:noProof/>
        </w:rPr>
        <w:t>Annexe B – Abréviations et glossaire</w:t>
      </w:r>
      <w:r>
        <w:rPr>
          <w:noProof/>
        </w:rPr>
        <w:tab/>
      </w:r>
      <w:r>
        <w:rPr>
          <w:noProof/>
        </w:rPr>
        <w:fldChar w:fldCharType="begin"/>
      </w:r>
      <w:r>
        <w:rPr>
          <w:noProof/>
        </w:rPr>
        <w:instrText xml:space="preserve"> PAGEREF _Toc8799413 \h </w:instrText>
      </w:r>
      <w:r>
        <w:rPr>
          <w:noProof/>
        </w:rPr>
      </w:r>
      <w:r>
        <w:rPr>
          <w:noProof/>
        </w:rPr>
        <w:fldChar w:fldCharType="separate"/>
      </w:r>
      <w:r w:rsidR="00984794">
        <w:rPr>
          <w:noProof/>
        </w:rPr>
        <w:t>44</w:t>
      </w:r>
      <w:r>
        <w:rPr>
          <w:noProof/>
        </w:rPr>
        <w:fldChar w:fldCharType="end"/>
      </w:r>
    </w:p>
    <w:p w14:paraId="64A528AA" w14:textId="5203717E" w:rsidR="00422413" w:rsidRPr="00422413" w:rsidRDefault="00422413">
      <w:pPr>
        <w:pStyle w:val="Verzeichnis1"/>
        <w:rPr>
          <w:rFonts w:asciiTheme="minorHAnsi" w:eastAsiaTheme="minorEastAsia" w:hAnsiTheme="minorHAnsi" w:cstheme="minorBidi"/>
          <w:b w:val="0"/>
          <w:noProof/>
          <w:szCs w:val="22"/>
          <w:lang w:eastAsia="de-CH" w:bidi="ar-SA"/>
        </w:rPr>
      </w:pPr>
      <w:r>
        <w:rPr>
          <w:noProof/>
        </w:rPr>
        <w:t>Annexe C – Documentation des normes utilisées</w:t>
      </w:r>
      <w:r>
        <w:rPr>
          <w:noProof/>
        </w:rPr>
        <w:tab/>
      </w:r>
      <w:r>
        <w:rPr>
          <w:noProof/>
        </w:rPr>
        <w:fldChar w:fldCharType="begin"/>
      </w:r>
      <w:r>
        <w:rPr>
          <w:noProof/>
        </w:rPr>
        <w:instrText xml:space="preserve"> PAGEREF _Toc8799414 \h </w:instrText>
      </w:r>
      <w:r>
        <w:rPr>
          <w:noProof/>
        </w:rPr>
      </w:r>
      <w:r>
        <w:rPr>
          <w:noProof/>
        </w:rPr>
        <w:fldChar w:fldCharType="separate"/>
      </w:r>
      <w:r w:rsidR="00984794">
        <w:rPr>
          <w:noProof/>
        </w:rPr>
        <w:t>46</w:t>
      </w:r>
      <w:r>
        <w:rPr>
          <w:noProof/>
        </w:rPr>
        <w:fldChar w:fldCharType="end"/>
      </w:r>
    </w:p>
    <w:p w14:paraId="2F15F992" w14:textId="6AE13172" w:rsidR="00422413" w:rsidRPr="00422413" w:rsidRDefault="00422413">
      <w:pPr>
        <w:pStyle w:val="Verzeichnis1"/>
        <w:rPr>
          <w:rFonts w:asciiTheme="minorHAnsi" w:eastAsiaTheme="minorEastAsia" w:hAnsiTheme="minorHAnsi" w:cstheme="minorBidi"/>
          <w:b w:val="0"/>
          <w:noProof/>
          <w:szCs w:val="22"/>
          <w:lang w:eastAsia="de-CH" w:bidi="ar-SA"/>
        </w:rPr>
      </w:pPr>
      <w:r>
        <w:rPr>
          <w:noProof/>
        </w:rPr>
        <w:t>Annexe D – Extraits de l’exemple ech-0165_oe.siard</w:t>
      </w:r>
      <w:r>
        <w:rPr>
          <w:noProof/>
        </w:rPr>
        <w:tab/>
      </w:r>
      <w:r>
        <w:rPr>
          <w:noProof/>
        </w:rPr>
        <w:fldChar w:fldCharType="begin"/>
      </w:r>
      <w:r>
        <w:rPr>
          <w:noProof/>
        </w:rPr>
        <w:instrText xml:space="preserve"> PAGEREF _Toc8799415 \h </w:instrText>
      </w:r>
      <w:r>
        <w:rPr>
          <w:noProof/>
        </w:rPr>
      </w:r>
      <w:r>
        <w:rPr>
          <w:noProof/>
        </w:rPr>
        <w:fldChar w:fldCharType="separate"/>
      </w:r>
      <w:r w:rsidR="00984794">
        <w:rPr>
          <w:noProof/>
        </w:rPr>
        <w:t>47</w:t>
      </w:r>
      <w:r>
        <w:rPr>
          <w:noProof/>
        </w:rPr>
        <w:fldChar w:fldCharType="end"/>
      </w:r>
    </w:p>
    <w:p w14:paraId="79141A85" w14:textId="2338C6AC" w:rsidR="00422413" w:rsidRPr="00422413" w:rsidRDefault="00422413">
      <w:pPr>
        <w:pStyle w:val="Verzeichnis1"/>
        <w:rPr>
          <w:rFonts w:asciiTheme="minorHAnsi" w:eastAsiaTheme="minorEastAsia" w:hAnsiTheme="minorHAnsi" w:cstheme="minorBidi"/>
          <w:b w:val="0"/>
          <w:noProof/>
          <w:szCs w:val="22"/>
          <w:lang w:eastAsia="de-CH" w:bidi="ar-SA"/>
        </w:rPr>
      </w:pPr>
      <w:r>
        <w:rPr>
          <w:noProof/>
        </w:rPr>
        <w:t>Annexe E – Modifications par rapport à la version 1.0</w:t>
      </w:r>
      <w:r>
        <w:rPr>
          <w:noProof/>
        </w:rPr>
        <w:tab/>
      </w:r>
      <w:r>
        <w:rPr>
          <w:noProof/>
        </w:rPr>
        <w:fldChar w:fldCharType="begin"/>
      </w:r>
      <w:r>
        <w:rPr>
          <w:noProof/>
        </w:rPr>
        <w:instrText xml:space="preserve"> PAGEREF _Toc8799416 \h </w:instrText>
      </w:r>
      <w:r>
        <w:rPr>
          <w:noProof/>
        </w:rPr>
      </w:r>
      <w:r>
        <w:rPr>
          <w:noProof/>
        </w:rPr>
        <w:fldChar w:fldCharType="separate"/>
      </w:r>
      <w:r w:rsidR="00984794">
        <w:rPr>
          <w:noProof/>
        </w:rPr>
        <w:t>75</w:t>
      </w:r>
      <w:r>
        <w:rPr>
          <w:noProof/>
        </w:rPr>
        <w:fldChar w:fldCharType="end"/>
      </w:r>
    </w:p>
    <w:p w14:paraId="1D330A10" w14:textId="401DCD76" w:rsidR="00A51CD8" w:rsidRPr="00422413" w:rsidRDefault="006C2969">
      <w:pPr>
        <w:pStyle w:val="Verzeichnis1"/>
        <w:tabs>
          <w:tab w:val="left" w:pos="425"/>
        </w:tabs>
        <w:rPr>
          <w:rFonts w:asciiTheme="minorHAnsi" w:eastAsiaTheme="minorEastAsia" w:hAnsiTheme="minorHAnsi" w:cstheme="minorBidi"/>
          <w:b w:val="0"/>
          <w:noProof/>
          <w:szCs w:val="22"/>
        </w:rPr>
      </w:pPr>
      <w:r w:rsidRPr="00422413">
        <w:rPr>
          <w:b w:val="0"/>
        </w:rPr>
        <w:fldChar w:fldCharType="end"/>
      </w:r>
    </w:p>
    <w:p w14:paraId="756AD5CA" w14:textId="68CAA9DF" w:rsidR="00D21424" w:rsidRPr="00422413" w:rsidRDefault="00565A37" w:rsidP="00852849">
      <w:pPr>
        <w:pStyle w:val="berschrift1"/>
        <w:tabs>
          <w:tab w:val="clear" w:pos="6380"/>
        </w:tabs>
        <w:ind w:left="567"/>
      </w:pPr>
      <w:r w:rsidRPr="00422413">
        <w:br w:type="page"/>
      </w:r>
      <w:bookmarkStart w:id="1" w:name="_Toc477866887"/>
      <w:bookmarkStart w:id="2" w:name="_Toc8799362"/>
      <w:r w:rsidRPr="00422413">
        <w:lastRenderedPageBreak/>
        <w:t>Introduction</w:t>
      </w:r>
      <w:bookmarkEnd w:id="2"/>
      <w:r w:rsidRPr="00422413">
        <w:t xml:space="preserve"> </w:t>
      </w:r>
      <w:bookmarkEnd w:id="1"/>
    </w:p>
    <w:p w14:paraId="7951DF29" w14:textId="5F0395CA" w:rsidR="00565A37" w:rsidRPr="00422413" w:rsidRDefault="00A664A9" w:rsidP="00852849">
      <w:pPr>
        <w:pStyle w:val="berschrift2"/>
      </w:pPr>
      <w:bookmarkStart w:id="3" w:name="_Toc477866888"/>
      <w:bookmarkStart w:id="4" w:name="_Toc8799363"/>
      <w:r w:rsidRPr="00422413">
        <w:t>Statut</w:t>
      </w:r>
      <w:bookmarkEnd w:id="3"/>
      <w:bookmarkEnd w:id="4"/>
      <w:r w:rsidRPr="00422413">
        <w:t xml:space="preserve"> </w:t>
      </w:r>
    </w:p>
    <w:p w14:paraId="4E17AF82" w14:textId="19EAA08F" w:rsidR="00FF17A6" w:rsidRPr="00422413" w:rsidRDefault="00FF17A6" w:rsidP="00FF17A6">
      <w:pPr>
        <w:widowControl w:val="0"/>
        <w:spacing w:line="260" w:lineRule="atLeast"/>
        <w:rPr>
          <w:rFonts w:eastAsia="Calibri"/>
          <w:szCs w:val="22"/>
        </w:rPr>
      </w:pPr>
      <w:r w:rsidRPr="00422413">
        <w:t>Le présent document a été approuvé par le groupe spécialisé Archivage électronique</w:t>
      </w:r>
      <w:r w:rsidR="00535055" w:rsidRPr="00422413">
        <w:t xml:space="preserve"> d’eCH</w:t>
      </w:r>
      <w:r w:rsidRPr="00422413">
        <w:t xml:space="preserve"> et peut </w:t>
      </w:r>
      <w:r w:rsidR="002A31FF" w:rsidRPr="00422413">
        <w:t xml:space="preserve">dès lors </w:t>
      </w:r>
      <w:r w:rsidRPr="00422413">
        <w:t>être appliqué.</w:t>
      </w:r>
    </w:p>
    <w:p w14:paraId="0BE859AA" w14:textId="77777777" w:rsidR="00E46BB1" w:rsidRPr="00422413" w:rsidRDefault="00E46BB1" w:rsidP="00E46BB1"/>
    <w:p w14:paraId="5199F8B9" w14:textId="7D3931A0" w:rsidR="00D21424" w:rsidRPr="00422413" w:rsidRDefault="00D21424" w:rsidP="00D21424">
      <w:pPr>
        <w:pStyle w:val="berschrift2"/>
      </w:pPr>
      <w:bookmarkStart w:id="5" w:name="_Toc477866889"/>
      <w:bookmarkStart w:id="6" w:name="_Toc8799364"/>
      <w:r w:rsidRPr="00422413">
        <w:t>Champ d’application</w:t>
      </w:r>
      <w:bookmarkEnd w:id="5"/>
      <w:bookmarkEnd w:id="6"/>
      <w:r w:rsidRPr="00422413">
        <w:t xml:space="preserve"> </w:t>
      </w:r>
    </w:p>
    <w:p w14:paraId="6547456E" w14:textId="114D2B9A" w:rsidR="00D21424" w:rsidRPr="00422413" w:rsidRDefault="00246B1D" w:rsidP="00246B1D">
      <w:pPr>
        <w:pStyle w:val="berschrift3"/>
      </w:pPr>
      <w:bookmarkStart w:id="7" w:name="_Toc8799365"/>
      <w:r w:rsidRPr="00422413">
        <w:t>Destinataires/groupe cible</w:t>
      </w:r>
      <w:bookmarkEnd w:id="7"/>
    </w:p>
    <w:p w14:paraId="7A3F758F" w14:textId="20A46625" w:rsidR="00D21424" w:rsidRPr="00422413" w:rsidRDefault="008D7FA8" w:rsidP="00D21424">
      <w:pPr>
        <w:rPr>
          <w:rFonts w:cs="Arial"/>
        </w:rPr>
      </w:pPr>
      <w:r w:rsidRPr="00422413">
        <w:t xml:space="preserve">Le présent document est </w:t>
      </w:r>
      <w:r w:rsidR="00246B1D" w:rsidRPr="00422413">
        <w:t xml:space="preserve">un </w:t>
      </w:r>
      <w:r w:rsidR="00C7328F" w:rsidRPr="00422413">
        <w:t xml:space="preserve">outil </w:t>
      </w:r>
      <w:r w:rsidR="00246B1D" w:rsidRPr="00422413">
        <w:t xml:space="preserve">technique qui s’adresse aux spécialistes </w:t>
      </w:r>
      <w:r w:rsidRPr="00422413">
        <w:t>en infor</w:t>
      </w:r>
      <w:r w:rsidR="00307427" w:rsidRPr="00422413">
        <w:t>m</w:t>
      </w:r>
      <w:r w:rsidRPr="00422413">
        <w:t xml:space="preserve">atique </w:t>
      </w:r>
      <w:r w:rsidR="00246B1D" w:rsidRPr="00422413">
        <w:t>travaillant dans le domaine de l’archivage permanent de bases de données relationnelles.</w:t>
      </w:r>
    </w:p>
    <w:p w14:paraId="6F8DDEAA" w14:textId="77777777" w:rsidR="00D21424" w:rsidRPr="00422413" w:rsidRDefault="00D21424" w:rsidP="00D21424">
      <w:pPr>
        <w:rPr>
          <w:rFonts w:cs="Arial"/>
        </w:rPr>
      </w:pPr>
    </w:p>
    <w:p w14:paraId="30A4195E" w14:textId="4E4823C0" w:rsidR="00D21424" w:rsidRPr="00422413" w:rsidRDefault="00246B1D" w:rsidP="00246B1D">
      <w:pPr>
        <w:pStyle w:val="berschrift3"/>
      </w:pPr>
      <w:bookmarkStart w:id="8" w:name="_Toc8799366"/>
      <w:r w:rsidRPr="00422413">
        <w:t>Situation initiale</w:t>
      </w:r>
      <w:bookmarkEnd w:id="8"/>
    </w:p>
    <w:p w14:paraId="1A0B62B5" w14:textId="1D2F3DBC" w:rsidR="00E8443B" w:rsidRPr="00422413" w:rsidRDefault="00E8443B" w:rsidP="00E8443B">
      <w:pPr>
        <w:rPr>
          <w:rFonts w:cs="Arial"/>
        </w:rPr>
      </w:pPr>
      <w:r w:rsidRPr="00422413">
        <w:t xml:space="preserve">SIARD est l’acronyme de </w:t>
      </w:r>
      <w:r w:rsidRPr="00422413">
        <w:rPr>
          <w:i/>
        </w:rPr>
        <w:t>Software-Independent Archival of Relational Databases</w:t>
      </w:r>
      <w:r w:rsidRPr="00422413">
        <w:t xml:space="preserve"> (en fran- çais «</w:t>
      </w:r>
      <w:r w:rsidR="003828C6" w:rsidRPr="00422413">
        <w:t> </w:t>
      </w:r>
      <w:r w:rsidRPr="00422413">
        <w:t>archivage de bases de données relationnelles indépendant des logiciels</w:t>
      </w:r>
      <w:r w:rsidR="003828C6" w:rsidRPr="00422413">
        <w:t> </w:t>
      </w:r>
      <w:r w:rsidRPr="00422413">
        <w:t xml:space="preserve">»). Il s’agit d’un format de fichier ouvert </w:t>
      </w:r>
      <w:r w:rsidR="002334E7" w:rsidRPr="00422413">
        <w:t xml:space="preserve">destiné à </w:t>
      </w:r>
      <w:r w:rsidRPr="00422413">
        <w:t xml:space="preserve">l’archivage permanent de bases de données relationnelles </w:t>
      </w:r>
      <w:r w:rsidR="00D65F11" w:rsidRPr="00422413">
        <w:t>se présenta</w:t>
      </w:r>
      <w:r w:rsidR="00DB0FA5" w:rsidRPr="00422413">
        <w:t xml:space="preserve">nt </w:t>
      </w:r>
      <w:r w:rsidRPr="00422413">
        <w:t>sous la forme de données textuelles</w:t>
      </w:r>
      <w:r w:rsidR="00DB0FA5" w:rsidRPr="00422413">
        <w:t xml:space="preserve"> basées </w:t>
      </w:r>
      <w:r w:rsidRPr="00422413">
        <w:t>sur XML, qui sont regroupées dans un fichier conteneur (archive SIARD)</w:t>
      </w:r>
      <w:r w:rsidRPr="00422413">
        <w:rPr>
          <w:rStyle w:val="Funotenzeichen"/>
          <w:sz w:val="22"/>
        </w:rPr>
        <w:footnoteReference w:id="3"/>
      </w:r>
      <w:r w:rsidRPr="00422413">
        <w:t>.</w:t>
      </w:r>
    </w:p>
    <w:p w14:paraId="41D679D1" w14:textId="36946346" w:rsidR="00E8443B" w:rsidRPr="00422413" w:rsidRDefault="00E8443B" w:rsidP="00E8443B">
      <w:pPr>
        <w:rPr>
          <w:rFonts w:cs="Arial"/>
        </w:rPr>
      </w:pPr>
      <w:r w:rsidRPr="00422413">
        <w:t xml:space="preserve">L’archivage permanent désigne la conservation </w:t>
      </w:r>
      <w:r w:rsidR="00307427" w:rsidRPr="00422413">
        <w:t xml:space="preserve">de durée illimitée </w:t>
      </w:r>
      <w:r w:rsidRPr="00422413">
        <w:t>des informations stockées dans les fichiers SIARD en préservant le train de bits ainsi que la capacité d’interpréter et de représenter les données de façon intelligible et lisible par une personne.</w:t>
      </w:r>
    </w:p>
    <w:p w14:paraId="2AE5E133" w14:textId="57372374" w:rsidR="00E8443B" w:rsidRPr="00422413" w:rsidRDefault="007B6C95" w:rsidP="00E8443B">
      <w:pPr>
        <w:rPr>
          <w:rFonts w:cs="Arial"/>
        </w:rPr>
      </w:pPr>
      <w:r w:rsidRPr="00422413">
        <w:t xml:space="preserve">Lorsque </w:t>
      </w:r>
      <w:r w:rsidR="00E8443B" w:rsidRPr="00422413">
        <w:t>la structure et le contenu d’une base de données relationnelle sont traduits au format SIARD, il est possible d’accéder à tout moment aux données de la base de données ou de les échanger, même lorsque le logiciel d’origine de la base de données n’est plus disponible ou opérationnel. On utilise pour ce faire des normes compatibles avec le format SIARD, jouissant d’une vaste compatibilité au niveau international. Cette capacité d’interprétation à long terme des contenus de la base de données repose pour l’essentiel sur les deux normes XML et SQL:2008.</w:t>
      </w:r>
    </w:p>
    <w:p w14:paraId="24F0A858" w14:textId="77777777" w:rsidR="00D21424" w:rsidRPr="00422413" w:rsidRDefault="00D21424" w:rsidP="00D21424">
      <w:pPr>
        <w:pStyle w:val="Textkrper"/>
      </w:pPr>
    </w:p>
    <w:p w14:paraId="1FBE072D" w14:textId="77777777" w:rsidR="006F1717" w:rsidRPr="00422413" w:rsidRDefault="006F1717">
      <w:pPr>
        <w:spacing w:after="0" w:line="240" w:lineRule="auto"/>
        <w:rPr>
          <w:b/>
        </w:rPr>
      </w:pPr>
      <w:bookmarkStart w:id="9" w:name="_Toc477866892"/>
      <w:r w:rsidRPr="00422413">
        <w:br w:type="page"/>
      </w:r>
    </w:p>
    <w:p w14:paraId="3F76EB38" w14:textId="4CEC9253" w:rsidR="00D21424" w:rsidRPr="00422413" w:rsidRDefault="00E8443B" w:rsidP="00E8443B">
      <w:pPr>
        <w:pStyle w:val="berschrift3"/>
      </w:pPr>
      <w:bookmarkStart w:id="10" w:name="_Toc8799367"/>
      <w:bookmarkEnd w:id="9"/>
      <w:r w:rsidRPr="00422413">
        <w:lastRenderedPageBreak/>
        <w:t>Délimitations</w:t>
      </w:r>
      <w:bookmarkEnd w:id="10"/>
    </w:p>
    <w:p w14:paraId="502AA679" w14:textId="29BDEC1F" w:rsidR="00D21424" w:rsidRPr="00422413" w:rsidRDefault="00E8443B" w:rsidP="00D21424">
      <w:pPr>
        <w:rPr>
          <w:rFonts w:cs="Arial"/>
        </w:rPr>
      </w:pPr>
      <w:r w:rsidRPr="00422413">
        <w:t>Il est à noter que le format SIARD représente exclusivement le format d’archivage à long terme pour un type spécial de documents numériques (bases de données relationnelles) et est ainsi conçu de manière totalement indépendante des structures de paquet comme SIP (</w:t>
      </w:r>
      <w:r w:rsidRPr="00422413">
        <w:rPr>
          <w:i/>
        </w:rPr>
        <w:t>Submission Information Package</w:t>
      </w:r>
      <w:r w:rsidRPr="00422413">
        <w:t>), AIP (</w:t>
      </w:r>
      <w:r w:rsidRPr="00422413">
        <w:rPr>
          <w:i/>
        </w:rPr>
        <w:t>Archival Information Package</w:t>
      </w:r>
      <w:r w:rsidRPr="00422413">
        <w:t xml:space="preserve">) </w:t>
      </w:r>
      <w:r w:rsidR="00F6254D" w:rsidRPr="00422413">
        <w:t>ou</w:t>
      </w:r>
      <w:r w:rsidRPr="00422413">
        <w:t xml:space="preserve"> DIP (</w:t>
      </w:r>
      <w:r w:rsidRPr="00422413">
        <w:rPr>
          <w:i/>
        </w:rPr>
        <w:t>Dissemination Information Package</w:t>
      </w:r>
      <w:r w:rsidRPr="00422413">
        <w:t>) du modèle OAIS</w:t>
      </w:r>
      <w:r w:rsidRPr="00422413">
        <w:rPr>
          <w:rStyle w:val="Funotenzeichen"/>
        </w:rPr>
        <w:footnoteReference w:id="4"/>
      </w:r>
      <w:r w:rsidRPr="00422413">
        <w:t xml:space="preserve">. </w:t>
      </w:r>
    </w:p>
    <w:p w14:paraId="78A02226" w14:textId="02DBF455" w:rsidR="00E8443B" w:rsidRPr="00422413" w:rsidRDefault="00426976" w:rsidP="00E8443B">
      <w:pPr>
        <w:rPr>
          <w:rFonts w:cs="Arial"/>
        </w:rPr>
      </w:pPr>
      <w:r w:rsidRPr="00422413">
        <w:t xml:space="preserve">On part du principe </w:t>
      </w:r>
      <w:r w:rsidR="00E8443B" w:rsidRPr="00422413">
        <w:t>qu’une base de données au format SIARD est archivée comme partie d’un tel paquet d’informations avec d’autres documents (</w:t>
      </w:r>
      <w:r w:rsidR="00E8443B" w:rsidRPr="00422413">
        <w:rPr>
          <w:i/>
        </w:rPr>
        <w:t>Large Object Files</w:t>
      </w:r>
      <w:r w:rsidR="00E8443B" w:rsidRPr="00422413">
        <w:t xml:space="preserve"> transférés, tableau de traduction pour les noms de fichier</w:t>
      </w:r>
      <w:r w:rsidRPr="00422413">
        <w:t>s</w:t>
      </w:r>
      <w:r w:rsidR="00E8443B" w:rsidRPr="00422413">
        <w:t xml:space="preserve"> externe</w:t>
      </w:r>
      <w:r w:rsidRPr="00422413">
        <w:t>s</w:t>
      </w:r>
      <w:r w:rsidR="00E8443B" w:rsidRPr="00422413">
        <w:t xml:space="preserve">, documentation de base de données, documentation </w:t>
      </w:r>
      <w:r w:rsidRPr="00422413">
        <w:t xml:space="preserve">commerciale </w:t>
      </w:r>
      <w:r w:rsidR="00E8443B" w:rsidRPr="00422413">
        <w:t>pertinente pour la compréhension de la base de données,</w:t>
      </w:r>
      <w:r w:rsidR="00445910" w:rsidRPr="00422413">
        <w:t xml:space="preserve"> </w:t>
      </w:r>
      <w:r w:rsidR="00AB2D72" w:rsidRPr="00422413">
        <w:t>etc.</w:t>
      </w:r>
      <w:r w:rsidR="00E8443B" w:rsidRPr="00422413">
        <w:t>).</w:t>
      </w:r>
    </w:p>
    <w:p w14:paraId="050D898D" w14:textId="21A6B8F8" w:rsidR="00E8443B" w:rsidRPr="00422413" w:rsidRDefault="00E8443B" w:rsidP="00E8443B">
      <w:pPr>
        <w:rPr>
          <w:rFonts w:cs="Arial"/>
        </w:rPr>
      </w:pPr>
      <w:r w:rsidRPr="00422413">
        <w:t>De la même manière qu’un fichier de messagerie ou Word basé sur XML contient une structure de fichier interne avec des métadonnées, des données primaires et différentes données auxiliaires, une base de données relationnelle archivée au format SIARD contient</w:t>
      </w:r>
      <w:r w:rsidR="00B33E57" w:rsidRPr="00422413">
        <w:t xml:space="preserve"> aussi</w:t>
      </w:r>
      <w:r w:rsidRPr="00422413">
        <w:t>, outre les données tabulaires effectives, ses propres métadonnées</w:t>
      </w:r>
      <w:r w:rsidR="00622640" w:rsidRPr="00422413">
        <w:t xml:space="preserve"> décrivant</w:t>
      </w:r>
      <w:r w:rsidRPr="00422413">
        <w:t xml:space="preserve"> le document </w:t>
      </w:r>
      <w:r w:rsidR="003A03C9" w:rsidRPr="00422413">
        <w:t>en détail</w:t>
      </w:r>
      <w:r w:rsidR="00622640" w:rsidRPr="00422413">
        <w:t xml:space="preserve">, qui sont indépendantes </w:t>
      </w:r>
      <w:r w:rsidR="00F35A5F" w:rsidRPr="00422413">
        <w:t xml:space="preserve">du catalogue de métadonnées </w:t>
      </w:r>
      <w:r w:rsidRPr="00422413">
        <w:t>qu’une archive inclut dans ses paquets OAIS.</w:t>
      </w:r>
    </w:p>
    <w:p w14:paraId="0C82DEAA" w14:textId="325BE1E9" w:rsidR="00D21424" w:rsidRPr="00422413" w:rsidRDefault="008F34E4" w:rsidP="00D21424">
      <w:pPr>
        <w:spacing w:line="300" w:lineRule="atLeast"/>
        <w:rPr>
          <w:noProof/>
        </w:rPr>
      </w:pPr>
      <w:r w:rsidRPr="00422413">
        <w:rPr>
          <w:noProof/>
          <w:lang w:val="de-CH" w:eastAsia="de-CH" w:bidi="ar-SA"/>
        </w:rPr>
        <w:drawing>
          <wp:inline distT="0" distB="0" distL="0" distR="0" wp14:anchorId="6A7EF5AE" wp14:editId="09F683CF">
            <wp:extent cx="1733550" cy="281205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b1.PNG"/>
                    <pic:cNvPicPr/>
                  </pic:nvPicPr>
                  <pic:blipFill>
                    <a:blip r:embed="rId32">
                      <a:extLst>
                        <a:ext uri="{28A0092B-C50C-407E-A947-70E740481C1C}">
                          <a14:useLocalDpi xmlns:a14="http://schemas.microsoft.com/office/drawing/2010/main" val="0"/>
                        </a:ext>
                      </a:extLst>
                    </a:blip>
                    <a:stretch>
                      <a:fillRect/>
                    </a:stretch>
                  </pic:blipFill>
                  <pic:spPr>
                    <a:xfrm>
                      <a:off x="0" y="0"/>
                      <a:ext cx="1748403" cy="2836149"/>
                    </a:xfrm>
                    <a:prstGeom prst="rect">
                      <a:avLst/>
                    </a:prstGeom>
                  </pic:spPr>
                </pic:pic>
              </a:graphicData>
            </a:graphic>
          </wp:inline>
        </w:drawing>
      </w:r>
    </w:p>
    <w:p w14:paraId="13A4DCD4" w14:textId="525DE0FE" w:rsidR="00D21424" w:rsidRPr="00422413" w:rsidRDefault="008F74C8" w:rsidP="00D21424">
      <w:pPr>
        <w:pStyle w:val="Beschriftung"/>
        <w:rPr>
          <w:sz w:val="16"/>
          <w:szCs w:val="16"/>
        </w:rPr>
      </w:pPr>
      <w:r w:rsidRPr="00422413">
        <w:rPr>
          <w:sz w:val="16"/>
        </w:rPr>
        <w:t>Fig</w:t>
      </w:r>
      <w:r w:rsidR="00D21424" w:rsidRPr="00422413">
        <w:rPr>
          <w:sz w:val="16"/>
        </w:rPr>
        <w:t xml:space="preserve">. </w:t>
      </w:r>
      <w:r w:rsidR="00D21424" w:rsidRPr="00422413">
        <w:rPr>
          <w:sz w:val="16"/>
          <w:szCs w:val="16"/>
        </w:rPr>
        <w:fldChar w:fldCharType="begin"/>
      </w:r>
      <w:r w:rsidR="00D21424" w:rsidRPr="00422413">
        <w:rPr>
          <w:sz w:val="16"/>
          <w:szCs w:val="16"/>
        </w:rPr>
        <w:instrText xml:space="preserve"> SEQ Abb. \* ARABIC </w:instrText>
      </w:r>
      <w:r w:rsidR="00D21424" w:rsidRPr="00422413">
        <w:rPr>
          <w:sz w:val="16"/>
          <w:szCs w:val="16"/>
        </w:rPr>
        <w:fldChar w:fldCharType="separate"/>
      </w:r>
      <w:r w:rsidR="00984794">
        <w:rPr>
          <w:noProof/>
          <w:sz w:val="16"/>
          <w:szCs w:val="16"/>
        </w:rPr>
        <w:t>1</w:t>
      </w:r>
      <w:r w:rsidR="00D21424" w:rsidRPr="00422413">
        <w:rPr>
          <w:sz w:val="16"/>
          <w:szCs w:val="16"/>
        </w:rPr>
        <w:fldChar w:fldCharType="end"/>
      </w:r>
      <w:r w:rsidR="00C85C3C" w:rsidRPr="00422413">
        <w:rPr>
          <w:sz w:val="16"/>
          <w:szCs w:val="16"/>
        </w:rPr>
        <w:t> </w:t>
      </w:r>
      <w:r w:rsidR="00D21424" w:rsidRPr="00422413">
        <w:rPr>
          <w:sz w:val="16"/>
        </w:rPr>
        <w:t>: s</w:t>
      </w:r>
      <w:r w:rsidR="003A03C9" w:rsidRPr="00422413">
        <w:rPr>
          <w:sz w:val="16"/>
        </w:rPr>
        <w:t xml:space="preserve">chéma </w:t>
      </w:r>
      <w:r w:rsidR="00D21424" w:rsidRPr="00422413">
        <w:rPr>
          <w:sz w:val="16"/>
        </w:rPr>
        <w:t xml:space="preserve">d’un paquet d’informations </w:t>
      </w:r>
      <w:r w:rsidR="003A03C9" w:rsidRPr="00422413">
        <w:rPr>
          <w:sz w:val="16"/>
        </w:rPr>
        <w:t>contenant</w:t>
      </w:r>
      <w:r w:rsidR="00D21424" w:rsidRPr="00422413">
        <w:rPr>
          <w:sz w:val="16"/>
        </w:rPr>
        <w:t xml:space="preserve"> un fichier SIARD </w:t>
      </w:r>
    </w:p>
    <w:p w14:paraId="1A654A62" w14:textId="77777777" w:rsidR="00D21424" w:rsidRPr="00422413" w:rsidRDefault="00D21424" w:rsidP="00D21424">
      <w:pPr>
        <w:pStyle w:val="Textkrper"/>
      </w:pPr>
    </w:p>
    <w:p w14:paraId="30386102" w14:textId="77777777" w:rsidR="00D21424" w:rsidRPr="00422413" w:rsidRDefault="00D21424">
      <w:pPr>
        <w:spacing w:after="0" w:line="240" w:lineRule="auto"/>
        <w:rPr>
          <w:b/>
          <w:sz w:val="32"/>
        </w:rPr>
      </w:pPr>
      <w:r w:rsidRPr="00422413">
        <w:br w:type="page"/>
      </w:r>
    </w:p>
    <w:p w14:paraId="2DA746FD" w14:textId="6F4CA1BA" w:rsidR="00A664A9" w:rsidRPr="00422413" w:rsidRDefault="00A664A9" w:rsidP="00852849">
      <w:pPr>
        <w:pStyle w:val="berschrift1"/>
        <w:tabs>
          <w:tab w:val="clear" w:pos="6380"/>
        </w:tabs>
        <w:ind w:left="567"/>
      </w:pPr>
      <w:bookmarkStart w:id="11" w:name="_Toc477866893"/>
      <w:bookmarkStart w:id="12" w:name="_Toc8799368"/>
      <w:r w:rsidRPr="00422413">
        <w:lastRenderedPageBreak/>
        <w:t>Structure du document</w:t>
      </w:r>
      <w:bookmarkEnd w:id="12"/>
      <w:r w:rsidRPr="00422413">
        <w:t xml:space="preserve">  </w:t>
      </w:r>
      <w:bookmarkEnd w:id="11"/>
    </w:p>
    <w:p w14:paraId="055B2F95" w14:textId="2965FF6F" w:rsidR="00A664A9" w:rsidRPr="00422413" w:rsidRDefault="00E8443B" w:rsidP="00852849">
      <w:pPr>
        <w:pStyle w:val="berschrift2"/>
      </w:pPr>
      <w:bookmarkStart w:id="13" w:name="_Toc8799369"/>
      <w:r w:rsidRPr="00422413">
        <w:t>Structure des chapitres</w:t>
      </w:r>
      <w:bookmarkEnd w:id="13"/>
    </w:p>
    <w:p w14:paraId="163D082D" w14:textId="1896E576" w:rsidR="00A664A9" w:rsidRPr="00422413" w:rsidRDefault="00E8443B" w:rsidP="00A664A9">
      <w:pPr>
        <w:spacing w:line="300" w:lineRule="atLeast"/>
        <w:jc w:val="both"/>
      </w:pPr>
      <w:r w:rsidRPr="00422413">
        <w:t xml:space="preserve">Chaque chapitre de la présente spécification est structuré selon un même modèle. Une brève introduction est suivie par un tableau exposant les exigences concernées. </w:t>
      </w:r>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925"/>
        <w:gridCol w:w="3887"/>
        <w:gridCol w:w="3356"/>
      </w:tblGrid>
      <w:tr w:rsidR="00A664A9" w:rsidRPr="00422413" w14:paraId="283C6F78" w14:textId="77777777" w:rsidTr="007945A7">
        <w:trPr>
          <w:cantSplit/>
          <w:tblHeader/>
        </w:trPr>
        <w:tc>
          <w:tcPr>
            <w:tcW w:w="1925" w:type="dxa"/>
            <w:shd w:val="clear" w:color="auto" w:fill="99CCFF"/>
          </w:tcPr>
          <w:p w14:paraId="3E6F5DCC" w14:textId="77777777" w:rsidR="00A664A9" w:rsidRPr="00422413" w:rsidRDefault="00A664A9" w:rsidP="00A664A9">
            <w:pPr>
              <w:pStyle w:val="TabelleGross"/>
              <w:rPr>
                <w:b/>
              </w:rPr>
            </w:pPr>
            <w:r w:rsidRPr="00422413">
              <w:rPr>
                <w:b/>
              </w:rPr>
              <w:t>ID</w:t>
            </w:r>
          </w:p>
        </w:tc>
        <w:tc>
          <w:tcPr>
            <w:tcW w:w="3887" w:type="dxa"/>
            <w:shd w:val="clear" w:color="auto" w:fill="99CCFF"/>
          </w:tcPr>
          <w:p w14:paraId="516E1E78" w14:textId="291BDD91" w:rsidR="00A664A9" w:rsidRPr="00422413" w:rsidRDefault="00E8443B" w:rsidP="00A664A9">
            <w:pPr>
              <w:pStyle w:val="TabelleGross"/>
              <w:rPr>
                <w:b/>
              </w:rPr>
            </w:pPr>
            <w:r w:rsidRPr="00422413">
              <w:rPr>
                <w:b/>
              </w:rPr>
              <w:t>Description de l’exigence</w:t>
            </w:r>
          </w:p>
        </w:tc>
        <w:tc>
          <w:tcPr>
            <w:tcW w:w="3356" w:type="dxa"/>
            <w:shd w:val="clear" w:color="auto" w:fill="99CCFF"/>
          </w:tcPr>
          <w:p w14:paraId="0893C6C0" w14:textId="1A8BDA6A" w:rsidR="00A664A9" w:rsidRPr="00422413" w:rsidRDefault="00E8443B" w:rsidP="00A664A9">
            <w:pPr>
              <w:pStyle w:val="TabelleGross"/>
              <w:rPr>
                <w:b/>
              </w:rPr>
            </w:pPr>
            <w:r w:rsidRPr="00422413">
              <w:rPr>
                <w:b/>
              </w:rPr>
              <w:t>O/F</w:t>
            </w:r>
          </w:p>
        </w:tc>
      </w:tr>
      <w:tr w:rsidR="00E8443B" w:rsidRPr="00422413" w14:paraId="7872DD68" w14:textId="77777777" w:rsidTr="007945A7">
        <w:trPr>
          <w:cantSplit/>
        </w:trPr>
        <w:tc>
          <w:tcPr>
            <w:tcW w:w="1925" w:type="dxa"/>
          </w:tcPr>
          <w:p w14:paraId="318D1F84" w14:textId="3E245BC9" w:rsidR="00E8443B" w:rsidRPr="00422413" w:rsidRDefault="00E8443B" w:rsidP="00E8443B">
            <w:pPr>
              <w:pStyle w:val="TabelleGross"/>
            </w:pPr>
            <w:r w:rsidRPr="00422413">
              <w:t>Contient l’ID de l’exigence</w:t>
            </w:r>
          </w:p>
        </w:tc>
        <w:tc>
          <w:tcPr>
            <w:tcW w:w="3887" w:type="dxa"/>
          </w:tcPr>
          <w:p w14:paraId="0799060B" w14:textId="6100F858" w:rsidR="00E8443B" w:rsidRPr="00422413" w:rsidRDefault="00E8443B" w:rsidP="00E8443B">
            <w:pPr>
              <w:pStyle w:val="TabelleGross"/>
            </w:pPr>
            <w:r w:rsidRPr="00422413">
              <w:t>Contient le texte de l’exigence</w:t>
            </w:r>
          </w:p>
        </w:tc>
        <w:tc>
          <w:tcPr>
            <w:tcW w:w="3356" w:type="dxa"/>
          </w:tcPr>
          <w:p w14:paraId="148975A4" w14:textId="3A6A2D04" w:rsidR="00E8443B" w:rsidRPr="00422413" w:rsidRDefault="00E8443B" w:rsidP="00E8443B">
            <w:pPr>
              <w:pStyle w:val="TabelleGross"/>
            </w:pPr>
            <w:r w:rsidRPr="00422413">
              <w:t>Précise s’il s’agit d’une exigence obligatoire ou facultative</w:t>
            </w:r>
          </w:p>
        </w:tc>
      </w:tr>
    </w:tbl>
    <w:p w14:paraId="69A4CDE6" w14:textId="77777777" w:rsidR="00A664A9" w:rsidRPr="00422413" w:rsidRDefault="00A664A9" w:rsidP="00A664A9"/>
    <w:p w14:paraId="727BD8C7" w14:textId="7232F34C" w:rsidR="00A664A9" w:rsidRPr="00422413" w:rsidRDefault="00E8443B" w:rsidP="00A664A9">
      <w:pPr>
        <w:spacing w:line="300" w:lineRule="atLeast"/>
        <w:jc w:val="both"/>
      </w:pPr>
      <w:r w:rsidRPr="00422413">
        <w:t xml:space="preserve">Une exigence est souvent </w:t>
      </w:r>
      <w:r w:rsidR="00E66331" w:rsidRPr="00422413">
        <w:t xml:space="preserve">expliquée au moyen </w:t>
      </w:r>
      <w:r w:rsidRPr="00422413">
        <w:t>d</w:t>
      </w:r>
      <w:r w:rsidR="00E66331" w:rsidRPr="00422413">
        <w:t>’exemples</w:t>
      </w:r>
      <w:r w:rsidRPr="00422413">
        <w:t xml:space="preserve">, </w:t>
      </w:r>
      <w:r w:rsidR="00E66331" w:rsidRPr="00422413">
        <w:t>d’</w:t>
      </w:r>
      <w:r w:rsidRPr="00422413">
        <w:t xml:space="preserve">indications et </w:t>
      </w:r>
      <w:r w:rsidR="00E66331" w:rsidRPr="00422413">
        <w:t xml:space="preserve">de recommandations, lesquels sont </w:t>
      </w:r>
      <w:r w:rsidR="00E10AE6" w:rsidRPr="00422413">
        <w:t>présentés</w:t>
      </w:r>
      <w:r w:rsidRPr="00422413">
        <w:t xml:space="preserve"> de façon spécifique.</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A664A9" w:rsidRPr="00422413" w14:paraId="322188C9" w14:textId="77777777" w:rsidTr="00ED29AD">
        <w:trPr>
          <w:cantSplit/>
          <w:tblHeader/>
        </w:trPr>
        <w:tc>
          <w:tcPr>
            <w:tcW w:w="1134" w:type="dxa"/>
            <w:shd w:val="clear" w:color="auto" w:fill="99CCFF"/>
          </w:tcPr>
          <w:p w14:paraId="14383D89" w14:textId="77777777" w:rsidR="00A664A9" w:rsidRPr="00422413" w:rsidRDefault="00A664A9" w:rsidP="00A664A9">
            <w:pPr>
              <w:pStyle w:val="TabelleGross"/>
              <w:rPr>
                <w:b/>
              </w:rPr>
            </w:pPr>
            <w:r w:rsidRPr="00422413">
              <w:rPr>
                <w:b/>
              </w:rPr>
              <w:t>ID</w:t>
            </w:r>
          </w:p>
        </w:tc>
        <w:tc>
          <w:tcPr>
            <w:tcW w:w="7371" w:type="dxa"/>
            <w:shd w:val="clear" w:color="auto" w:fill="99CCFF"/>
          </w:tcPr>
          <w:p w14:paraId="4C9D7255" w14:textId="35C9640C" w:rsidR="00A664A9" w:rsidRPr="00422413" w:rsidRDefault="00102E1E" w:rsidP="00A664A9">
            <w:pPr>
              <w:pStyle w:val="TabelleGross"/>
              <w:rPr>
                <w:b/>
              </w:rPr>
            </w:pPr>
            <w:r w:rsidRPr="00422413">
              <w:rPr>
                <w:b/>
              </w:rPr>
              <w:t>Description de l’exigence</w:t>
            </w:r>
          </w:p>
        </w:tc>
        <w:tc>
          <w:tcPr>
            <w:tcW w:w="709" w:type="dxa"/>
            <w:shd w:val="clear" w:color="auto" w:fill="99CCFF"/>
          </w:tcPr>
          <w:p w14:paraId="4F37FE3F" w14:textId="1BFC2299" w:rsidR="00A664A9" w:rsidRPr="00422413" w:rsidRDefault="00102E1E" w:rsidP="00A664A9">
            <w:pPr>
              <w:pStyle w:val="TabelleGross"/>
              <w:rPr>
                <w:b/>
              </w:rPr>
            </w:pPr>
            <w:r w:rsidRPr="00422413">
              <w:rPr>
                <w:b/>
              </w:rPr>
              <w:t>O/F</w:t>
            </w:r>
          </w:p>
        </w:tc>
      </w:tr>
      <w:tr w:rsidR="00A664A9" w:rsidRPr="00422413" w14:paraId="3A4BB4DB" w14:textId="77777777" w:rsidTr="00ED29AD">
        <w:trPr>
          <w:cantSplit/>
        </w:trPr>
        <w:tc>
          <w:tcPr>
            <w:tcW w:w="1134" w:type="dxa"/>
          </w:tcPr>
          <w:p w14:paraId="4B894EF3" w14:textId="00C18272" w:rsidR="00A664A9" w:rsidRPr="00422413" w:rsidRDefault="0031440B" w:rsidP="002B790E">
            <w:pPr>
              <w:pStyle w:val="TabelleGross"/>
            </w:pPr>
            <w:r w:rsidRPr="00422413">
              <w:t>G_2.1-1</w:t>
            </w:r>
          </w:p>
        </w:tc>
        <w:tc>
          <w:tcPr>
            <w:tcW w:w="7371" w:type="dxa"/>
          </w:tcPr>
          <w:p w14:paraId="34985EF9" w14:textId="77777777" w:rsidR="00102E1E" w:rsidRPr="00422413" w:rsidRDefault="00102E1E" w:rsidP="00102E1E">
            <w:pPr>
              <w:pStyle w:val="TableParagraph"/>
              <w:ind w:left="0"/>
              <w:rPr>
                <w:sz w:val="20"/>
              </w:rPr>
            </w:pPr>
            <w:r w:rsidRPr="00422413">
              <w:rPr>
                <w:sz w:val="20"/>
              </w:rPr>
              <w:t>Texte de l’exigence</w:t>
            </w:r>
          </w:p>
          <w:p w14:paraId="54803F96" w14:textId="77777777" w:rsidR="00102E1E" w:rsidRPr="00422413" w:rsidRDefault="00102E1E" w:rsidP="00102E1E">
            <w:pPr>
              <w:pStyle w:val="TableParagraph"/>
              <w:spacing w:before="3"/>
              <w:ind w:left="0"/>
              <w:rPr>
                <w:sz w:val="30"/>
              </w:rPr>
            </w:pPr>
          </w:p>
          <w:p w14:paraId="5714421F" w14:textId="77777777" w:rsidR="00102E1E" w:rsidRPr="00422413" w:rsidRDefault="00102E1E" w:rsidP="00102E1E">
            <w:pPr>
              <w:pStyle w:val="TableParagraph"/>
              <w:spacing w:before="0"/>
              <w:ind w:left="0"/>
              <w:rPr>
                <w:b/>
                <w:sz w:val="20"/>
              </w:rPr>
            </w:pPr>
            <w:r w:rsidRPr="00422413">
              <w:rPr>
                <w:b/>
                <w:sz w:val="20"/>
              </w:rPr>
              <w:t>Exemple</w:t>
            </w:r>
          </w:p>
          <w:p w14:paraId="3F3976EE" w14:textId="036233D1" w:rsidR="00102E1E" w:rsidRPr="00422413" w:rsidRDefault="00102E1E" w:rsidP="00102E1E">
            <w:pPr>
              <w:pStyle w:val="TableParagraph"/>
              <w:spacing w:before="62"/>
              <w:ind w:left="0"/>
              <w:rPr>
                <w:sz w:val="20"/>
              </w:rPr>
            </w:pPr>
            <w:r w:rsidRPr="00422413">
              <w:rPr>
                <w:sz w:val="20"/>
              </w:rPr>
              <w:t>Texte d</w:t>
            </w:r>
            <w:r w:rsidR="004A7CC0" w:rsidRPr="00422413">
              <w:rPr>
                <w:sz w:val="20"/>
              </w:rPr>
              <w:t>e l</w:t>
            </w:r>
            <w:r w:rsidRPr="00422413">
              <w:rPr>
                <w:sz w:val="20"/>
              </w:rPr>
              <w:t>’exemple</w:t>
            </w:r>
          </w:p>
          <w:p w14:paraId="1A944FDF" w14:textId="77777777" w:rsidR="00102E1E" w:rsidRPr="00422413" w:rsidRDefault="00102E1E" w:rsidP="00102E1E">
            <w:pPr>
              <w:pStyle w:val="TableParagraph"/>
              <w:spacing w:before="0"/>
              <w:ind w:left="0"/>
              <w:rPr>
                <w:sz w:val="30"/>
              </w:rPr>
            </w:pPr>
          </w:p>
          <w:p w14:paraId="46C8D575" w14:textId="77777777" w:rsidR="00102E1E" w:rsidRPr="00422413" w:rsidRDefault="00102E1E" w:rsidP="00102E1E">
            <w:pPr>
              <w:pStyle w:val="TableParagraph"/>
              <w:spacing w:before="0"/>
              <w:ind w:left="0"/>
              <w:rPr>
                <w:b/>
                <w:sz w:val="20"/>
              </w:rPr>
            </w:pPr>
            <w:r w:rsidRPr="00422413">
              <w:rPr>
                <w:b/>
                <w:sz w:val="20"/>
              </w:rPr>
              <w:t>Indication</w:t>
            </w:r>
          </w:p>
          <w:p w14:paraId="21B1D33B" w14:textId="77777777" w:rsidR="00102E1E" w:rsidRPr="00422413" w:rsidRDefault="00102E1E" w:rsidP="00102E1E">
            <w:pPr>
              <w:pStyle w:val="TableParagraph"/>
              <w:spacing w:before="62"/>
              <w:ind w:left="0"/>
              <w:rPr>
                <w:sz w:val="20"/>
              </w:rPr>
            </w:pPr>
            <w:r w:rsidRPr="00422413">
              <w:rPr>
                <w:sz w:val="20"/>
              </w:rPr>
              <w:t>Texte de l’indication</w:t>
            </w:r>
          </w:p>
          <w:p w14:paraId="3E013D39" w14:textId="77777777" w:rsidR="00102E1E" w:rsidRPr="00422413" w:rsidRDefault="00102E1E" w:rsidP="00102E1E">
            <w:pPr>
              <w:pStyle w:val="TableParagraph"/>
              <w:spacing w:before="5"/>
              <w:ind w:left="0"/>
              <w:rPr>
                <w:sz w:val="30"/>
              </w:rPr>
            </w:pPr>
          </w:p>
          <w:p w14:paraId="509695CA" w14:textId="77777777" w:rsidR="00102E1E" w:rsidRPr="00422413" w:rsidRDefault="00102E1E" w:rsidP="00102E1E">
            <w:pPr>
              <w:pStyle w:val="TableParagraph"/>
              <w:spacing w:before="0"/>
              <w:ind w:left="0"/>
              <w:rPr>
                <w:b/>
                <w:i/>
                <w:sz w:val="20"/>
              </w:rPr>
            </w:pPr>
            <w:r w:rsidRPr="00422413">
              <w:rPr>
                <w:b/>
                <w:i/>
                <w:sz w:val="20"/>
              </w:rPr>
              <w:t>Recommandation</w:t>
            </w:r>
          </w:p>
          <w:p w14:paraId="7102847D" w14:textId="3BFD374E" w:rsidR="00A664A9" w:rsidRPr="00422413" w:rsidRDefault="00102E1E" w:rsidP="00102E1E">
            <w:pPr>
              <w:pStyle w:val="TabelleGross"/>
              <w:rPr>
                <w:i/>
                <w:iCs/>
              </w:rPr>
            </w:pPr>
            <w:r w:rsidRPr="00422413">
              <w:rPr>
                <w:i/>
              </w:rPr>
              <w:t>Le texte d’une recommandation est en italique.</w:t>
            </w:r>
          </w:p>
        </w:tc>
        <w:tc>
          <w:tcPr>
            <w:tcW w:w="709" w:type="dxa"/>
          </w:tcPr>
          <w:p w14:paraId="08A197DD" w14:textId="20607F7D" w:rsidR="00A664A9" w:rsidRPr="00422413" w:rsidRDefault="00102E1E" w:rsidP="00A664A9">
            <w:pPr>
              <w:pStyle w:val="TabelleGross"/>
            </w:pPr>
            <w:r w:rsidRPr="00422413">
              <w:t>O</w:t>
            </w:r>
          </w:p>
        </w:tc>
      </w:tr>
    </w:tbl>
    <w:p w14:paraId="0565F88C" w14:textId="77777777" w:rsidR="00A664A9" w:rsidRPr="00422413" w:rsidRDefault="00A664A9" w:rsidP="00A664A9"/>
    <w:p w14:paraId="33FCD52C" w14:textId="451E43D2" w:rsidR="00A664A9" w:rsidRPr="00422413" w:rsidRDefault="00102E1E" w:rsidP="00102E1E">
      <w:pPr>
        <w:pStyle w:val="berschrift2"/>
      </w:pPr>
      <w:bookmarkStart w:id="14" w:name="_Toc8799370"/>
      <w:r w:rsidRPr="00422413">
        <w:t>Exigences concernant l’identifiant</w:t>
      </w:r>
      <w:bookmarkEnd w:id="14"/>
    </w:p>
    <w:p w14:paraId="058AC950" w14:textId="0FA8C510" w:rsidR="00A664A9" w:rsidRPr="00422413" w:rsidRDefault="00102E1E" w:rsidP="00A664A9">
      <w:pPr>
        <w:spacing w:line="300" w:lineRule="atLeast"/>
        <w:jc w:val="both"/>
      </w:pPr>
      <w:r w:rsidRPr="00422413">
        <w:t>Un identifiant unique permet d’identifier les exigences.</w:t>
      </w:r>
    </w:p>
    <w:tbl>
      <w:tblPr>
        <w:tblW w:w="10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080"/>
      </w:tblGrid>
      <w:tr w:rsidR="00A664A9" w:rsidRPr="00422413" w14:paraId="62F8536D" w14:textId="77777777" w:rsidTr="00ED29AD">
        <w:trPr>
          <w:cantSplit/>
          <w:tblHeader/>
        </w:trPr>
        <w:tc>
          <w:tcPr>
            <w:tcW w:w="1134" w:type="dxa"/>
            <w:shd w:val="clear" w:color="auto" w:fill="99CCFF"/>
          </w:tcPr>
          <w:p w14:paraId="3859AAC0" w14:textId="77777777" w:rsidR="00A664A9" w:rsidRPr="00422413" w:rsidRDefault="00A664A9" w:rsidP="00A664A9">
            <w:pPr>
              <w:pStyle w:val="TabelleGross"/>
              <w:rPr>
                <w:b/>
              </w:rPr>
            </w:pPr>
            <w:r w:rsidRPr="00422413">
              <w:rPr>
                <w:b/>
              </w:rPr>
              <w:t>ID</w:t>
            </w:r>
          </w:p>
        </w:tc>
      </w:tr>
      <w:tr w:rsidR="00A664A9" w:rsidRPr="00422413" w14:paraId="43927A19" w14:textId="77777777" w:rsidTr="00ED29AD">
        <w:trPr>
          <w:cantSplit/>
        </w:trPr>
        <w:tc>
          <w:tcPr>
            <w:tcW w:w="1134" w:type="dxa"/>
          </w:tcPr>
          <w:p w14:paraId="6BA567F8" w14:textId="55D2DCE5" w:rsidR="00A664A9" w:rsidRPr="00422413" w:rsidRDefault="0031440B" w:rsidP="002B790E">
            <w:pPr>
              <w:pStyle w:val="TabelleGross"/>
            </w:pPr>
            <w:r w:rsidRPr="00422413">
              <w:t>G_2.2-1</w:t>
            </w:r>
          </w:p>
        </w:tc>
      </w:tr>
    </w:tbl>
    <w:p w14:paraId="6562E539" w14:textId="77777777" w:rsidR="00A664A9" w:rsidRPr="00422413" w:rsidRDefault="00A664A9" w:rsidP="00A664A9">
      <w:pPr>
        <w:spacing w:line="300" w:lineRule="atLeast"/>
        <w:jc w:val="both"/>
      </w:pPr>
    </w:p>
    <w:p w14:paraId="1E00BB3D" w14:textId="01B5A39B" w:rsidR="00A664A9" w:rsidRPr="00422413" w:rsidRDefault="00102E1E" w:rsidP="00A664A9">
      <w:pPr>
        <w:spacing w:line="300" w:lineRule="atLeast"/>
        <w:jc w:val="both"/>
      </w:pPr>
      <w:r w:rsidRPr="00422413">
        <w:t>La structure de cet identifiant s’appuie sur le modèle suivant</w:t>
      </w:r>
      <w:r w:rsidR="00C85C3C" w:rsidRPr="00422413">
        <w:t> </w:t>
      </w:r>
      <w:r w:rsidRPr="00422413">
        <w:t>:</w:t>
      </w:r>
    </w:p>
    <w:tbl>
      <w:tblPr>
        <w:tblW w:w="0" w:type="auto"/>
        <w:tblInd w:w="108" w:type="dxa"/>
        <w:tblLook w:val="01E0" w:firstRow="1" w:lastRow="1" w:firstColumn="1" w:lastColumn="1" w:noHBand="0" w:noVBand="0"/>
      </w:tblPr>
      <w:tblGrid>
        <w:gridCol w:w="1116"/>
        <w:gridCol w:w="7847"/>
      </w:tblGrid>
      <w:tr w:rsidR="00A664A9" w:rsidRPr="00422413" w14:paraId="2BF24A15" w14:textId="77777777" w:rsidTr="00B104FE">
        <w:tc>
          <w:tcPr>
            <w:tcW w:w="1134" w:type="dxa"/>
          </w:tcPr>
          <w:p w14:paraId="1D1BCC7C" w14:textId="77777777" w:rsidR="00A664A9" w:rsidRPr="00422413" w:rsidRDefault="0031440B" w:rsidP="00A664A9">
            <w:pPr>
              <w:pStyle w:val="TabelleGross"/>
            </w:pPr>
            <w:r w:rsidRPr="00422413">
              <w:t>G_</w:t>
            </w:r>
          </w:p>
        </w:tc>
        <w:tc>
          <w:tcPr>
            <w:tcW w:w="8051" w:type="dxa"/>
          </w:tcPr>
          <w:p w14:paraId="4E8062CC" w14:textId="3804C46A" w:rsidR="00A664A9" w:rsidRPr="00422413" w:rsidRDefault="00102E1E" w:rsidP="00A664A9">
            <w:pPr>
              <w:pStyle w:val="TabelleGross"/>
            </w:pPr>
            <w:r w:rsidRPr="00422413">
              <w:t xml:space="preserve">Lettre + _ identifie le chapitre principal </w:t>
            </w:r>
          </w:p>
          <w:p w14:paraId="2E5B1D54" w14:textId="444E1A86" w:rsidR="00A664A9" w:rsidRPr="00422413" w:rsidRDefault="0031440B" w:rsidP="00A664A9">
            <w:pPr>
              <w:pStyle w:val="TabelleGross"/>
            </w:pPr>
            <w:r w:rsidRPr="00422413">
              <w:t>G_</w:t>
            </w:r>
            <w:r w:rsidRPr="00422413">
              <w:tab/>
              <w:t>=</w:t>
            </w:r>
            <w:r w:rsidRPr="00422413">
              <w:tab/>
              <w:t>Principes / exigences générales</w:t>
            </w:r>
          </w:p>
          <w:p w14:paraId="7880E499" w14:textId="57061E3B" w:rsidR="00A664A9" w:rsidRPr="00422413" w:rsidRDefault="00CE5F8C" w:rsidP="00A664A9">
            <w:pPr>
              <w:pStyle w:val="TabelleGross"/>
            </w:pPr>
            <w:r w:rsidRPr="00422413">
              <w:t>T_</w:t>
            </w:r>
            <w:r w:rsidRPr="00422413">
              <w:tab/>
              <w:t>=</w:t>
            </w:r>
            <w:r w:rsidRPr="00422413">
              <w:tab/>
              <w:t>Exigences concernant les données tabulaires</w:t>
            </w:r>
          </w:p>
          <w:p w14:paraId="03CEAD8F" w14:textId="0966BC63" w:rsidR="00A664A9" w:rsidRPr="00422413" w:rsidRDefault="00A664A9" w:rsidP="00A664A9">
            <w:pPr>
              <w:pStyle w:val="TabelleGross"/>
            </w:pPr>
            <w:r w:rsidRPr="00422413">
              <w:t>M_</w:t>
            </w:r>
            <w:r w:rsidRPr="00422413">
              <w:tab/>
              <w:t>=</w:t>
            </w:r>
            <w:r w:rsidRPr="00422413">
              <w:tab/>
              <w:t>Exigences concernant les métadonnées</w:t>
            </w:r>
          </w:p>
          <w:p w14:paraId="2AE4F0B0" w14:textId="5BD605D7" w:rsidR="00A664A9" w:rsidRPr="00422413" w:rsidRDefault="00CE5F8C" w:rsidP="00A664A9">
            <w:pPr>
              <w:pStyle w:val="TabelleGross"/>
            </w:pPr>
            <w:r w:rsidRPr="00422413">
              <w:t>P_</w:t>
            </w:r>
            <w:r w:rsidRPr="00422413">
              <w:tab/>
              <w:t>=</w:t>
            </w:r>
            <w:r w:rsidRPr="00422413">
              <w:tab/>
              <w:t>Exigences concernant la structure du paquet</w:t>
            </w:r>
          </w:p>
        </w:tc>
      </w:tr>
      <w:tr w:rsidR="00A664A9" w:rsidRPr="00422413" w14:paraId="24793EB8" w14:textId="77777777" w:rsidTr="00B104FE">
        <w:tc>
          <w:tcPr>
            <w:tcW w:w="1134" w:type="dxa"/>
          </w:tcPr>
          <w:p w14:paraId="0910DFAC" w14:textId="0D711DA2" w:rsidR="00A664A9" w:rsidRPr="00422413" w:rsidRDefault="00241B0A" w:rsidP="00241B0A">
            <w:pPr>
              <w:pStyle w:val="TabelleGross"/>
            </w:pPr>
            <w:r w:rsidRPr="00422413">
              <w:t>2.2-1</w:t>
            </w:r>
          </w:p>
        </w:tc>
        <w:tc>
          <w:tcPr>
            <w:tcW w:w="8051" w:type="dxa"/>
          </w:tcPr>
          <w:p w14:paraId="67618D5E" w14:textId="57CA4644" w:rsidR="00A664A9" w:rsidRPr="00422413" w:rsidRDefault="00CE0C07" w:rsidP="00CE0C07">
            <w:pPr>
              <w:pStyle w:val="TabelleGross"/>
            </w:pPr>
            <w:r w:rsidRPr="00422413">
              <w:t>C</w:t>
            </w:r>
            <w:r w:rsidR="00102E1E" w:rsidRPr="00422413">
              <w:t xml:space="preserve">e </w:t>
            </w:r>
            <w:r w:rsidRPr="00422413">
              <w:t xml:space="preserve">nombre </w:t>
            </w:r>
            <w:r w:rsidR="00102E1E" w:rsidRPr="00422413">
              <w:t>commence par le numéro du chapitre (regroupe les exigences requises concernant le même thème), le chiffre qui suit le trait d’union correspond à une numérotation en continu et désigne ainsi l’ensemble des exigences requises pour le chapitre en question.</w:t>
            </w:r>
          </w:p>
        </w:tc>
      </w:tr>
    </w:tbl>
    <w:p w14:paraId="18049F13" w14:textId="77777777" w:rsidR="00B1713C" w:rsidRPr="00422413" w:rsidRDefault="00B1713C">
      <w:pPr>
        <w:spacing w:after="0" w:line="240" w:lineRule="auto"/>
        <w:rPr>
          <w:b/>
          <w:sz w:val="24"/>
        </w:rPr>
      </w:pPr>
      <w:bookmarkStart w:id="15" w:name="_Toc241581046"/>
      <w:bookmarkStart w:id="16" w:name="_Toc320716097"/>
      <w:r w:rsidRPr="00422413">
        <w:br w:type="page"/>
      </w:r>
    </w:p>
    <w:p w14:paraId="5DBF78CF" w14:textId="1EAF4CBC" w:rsidR="00A664A9" w:rsidRPr="00422413" w:rsidRDefault="00102E1E" w:rsidP="00102E1E">
      <w:pPr>
        <w:pStyle w:val="berschrift2"/>
      </w:pPr>
      <w:bookmarkStart w:id="17" w:name="_Toc8799371"/>
      <w:bookmarkEnd w:id="15"/>
      <w:bookmarkEnd w:id="16"/>
      <w:r w:rsidRPr="00422413">
        <w:lastRenderedPageBreak/>
        <w:t>Distinction entre exigences obligatoires et facultatives</w:t>
      </w:r>
      <w:bookmarkEnd w:id="17"/>
    </w:p>
    <w:p w14:paraId="158A8B59" w14:textId="6DED2933" w:rsidR="00A664A9" w:rsidRPr="00422413" w:rsidRDefault="00102E1E" w:rsidP="00A664A9">
      <w:r w:rsidRPr="00422413">
        <w:t>Chaque exigence est soit obligatoire, soit facultative. Une lettre sert à préciser cette caractéristique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561"/>
        <w:gridCol w:w="7607"/>
      </w:tblGrid>
      <w:tr w:rsidR="00102E1E" w:rsidRPr="00422413" w14:paraId="01E845C0" w14:textId="77777777" w:rsidTr="00102E1E">
        <w:trPr>
          <w:cantSplit/>
          <w:tblHeader/>
        </w:trPr>
        <w:tc>
          <w:tcPr>
            <w:tcW w:w="1561" w:type="dxa"/>
            <w:shd w:val="clear" w:color="auto" w:fill="99CCFF"/>
          </w:tcPr>
          <w:p w14:paraId="7F108941" w14:textId="45660FC5" w:rsidR="00102E1E" w:rsidRPr="00422413" w:rsidRDefault="00102E1E" w:rsidP="00102E1E">
            <w:pPr>
              <w:pStyle w:val="TabelleGross"/>
              <w:rPr>
                <w:b/>
              </w:rPr>
            </w:pPr>
            <w:r w:rsidRPr="00422413">
              <w:rPr>
                <w:b/>
              </w:rPr>
              <w:t>Abréviation</w:t>
            </w:r>
          </w:p>
        </w:tc>
        <w:tc>
          <w:tcPr>
            <w:tcW w:w="7607" w:type="dxa"/>
            <w:shd w:val="clear" w:color="auto" w:fill="99CCFF"/>
          </w:tcPr>
          <w:p w14:paraId="386E7E19" w14:textId="48F566CB" w:rsidR="00102E1E" w:rsidRPr="00422413" w:rsidRDefault="00102E1E" w:rsidP="00102E1E">
            <w:pPr>
              <w:pStyle w:val="TabelleGross"/>
              <w:rPr>
                <w:b/>
              </w:rPr>
            </w:pPr>
            <w:r w:rsidRPr="00422413">
              <w:rPr>
                <w:b/>
              </w:rPr>
              <w:t>Signification</w:t>
            </w:r>
          </w:p>
        </w:tc>
      </w:tr>
      <w:tr w:rsidR="00102E1E" w:rsidRPr="00422413" w14:paraId="623A4915" w14:textId="77777777" w:rsidTr="00102E1E">
        <w:trPr>
          <w:cantSplit/>
        </w:trPr>
        <w:tc>
          <w:tcPr>
            <w:tcW w:w="1561" w:type="dxa"/>
          </w:tcPr>
          <w:p w14:paraId="46C880DC" w14:textId="29E27E7F" w:rsidR="00102E1E" w:rsidRPr="00422413" w:rsidRDefault="00102E1E" w:rsidP="00102E1E">
            <w:pPr>
              <w:pStyle w:val="TabelleGross"/>
              <w:rPr>
                <w:rFonts w:ascii="Courier New" w:hAnsi="Courier New"/>
              </w:rPr>
            </w:pPr>
            <w:r w:rsidRPr="00422413">
              <w:t>O</w:t>
            </w:r>
          </w:p>
        </w:tc>
        <w:tc>
          <w:tcPr>
            <w:tcW w:w="7607" w:type="dxa"/>
          </w:tcPr>
          <w:p w14:paraId="4C195E3A" w14:textId="77777777" w:rsidR="00102E1E" w:rsidRPr="00422413" w:rsidRDefault="00102E1E" w:rsidP="00102E1E">
            <w:pPr>
              <w:pStyle w:val="TableParagraph"/>
              <w:spacing w:before="95"/>
              <w:ind w:left="0"/>
              <w:rPr>
                <w:sz w:val="20"/>
              </w:rPr>
            </w:pPr>
            <w:r w:rsidRPr="00422413">
              <w:rPr>
                <w:sz w:val="20"/>
              </w:rPr>
              <w:t>Exigence obligatoire</w:t>
            </w:r>
          </w:p>
          <w:p w14:paraId="150454EA" w14:textId="0440AD51" w:rsidR="00102E1E" w:rsidRPr="00422413" w:rsidRDefault="00102E1E" w:rsidP="00102E1E">
            <w:pPr>
              <w:pStyle w:val="TabelleGross"/>
            </w:pPr>
            <w:r w:rsidRPr="00422413">
              <w:t>Cette exigence doit impérativement être remplie pour obtenir un fichier SIARD valide.</w:t>
            </w:r>
          </w:p>
        </w:tc>
      </w:tr>
      <w:tr w:rsidR="00102E1E" w:rsidRPr="00422413" w14:paraId="728807B7" w14:textId="77777777" w:rsidTr="00102E1E">
        <w:trPr>
          <w:cantSplit/>
        </w:trPr>
        <w:tc>
          <w:tcPr>
            <w:tcW w:w="1561" w:type="dxa"/>
          </w:tcPr>
          <w:p w14:paraId="71128DAE" w14:textId="4CDE9E10" w:rsidR="00102E1E" w:rsidRPr="00422413" w:rsidRDefault="00102E1E" w:rsidP="00102E1E">
            <w:pPr>
              <w:pStyle w:val="TabelleGross"/>
              <w:rPr>
                <w:rFonts w:ascii="Courier New" w:hAnsi="Courier New"/>
              </w:rPr>
            </w:pPr>
            <w:r w:rsidRPr="00422413">
              <w:t>F</w:t>
            </w:r>
          </w:p>
        </w:tc>
        <w:tc>
          <w:tcPr>
            <w:tcW w:w="7607" w:type="dxa"/>
          </w:tcPr>
          <w:p w14:paraId="4BCA1A35" w14:textId="77777777" w:rsidR="00102E1E" w:rsidRPr="00422413" w:rsidRDefault="00102E1E" w:rsidP="00102E1E">
            <w:pPr>
              <w:pStyle w:val="TableParagraph"/>
              <w:spacing w:line="228" w:lineRule="exact"/>
              <w:ind w:left="0"/>
              <w:rPr>
                <w:sz w:val="20"/>
              </w:rPr>
            </w:pPr>
            <w:r w:rsidRPr="00422413">
              <w:rPr>
                <w:sz w:val="20"/>
              </w:rPr>
              <w:t>Exigence facultative</w:t>
            </w:r>
          </w:p>
          <w:p w14:paraId="6FD2515B" w14:textId="3FFB2DE6" w:rsidR="00102E1E" w:rsidRPr="00422413" w:rsidRDefault="00102E1E" w:rsidP="00686531">
            <w:pPr>
              <w:pStyle w:val="TabelleGross"/>
            </w:pPr>
            <w:r w:rsidRPr="00422413">
              <w:t>Cette exigence devrait être remplie. Elle simplifie l</w:t>
            </w:r>
            <w:r w:rsidR="00686531" w:rsidRPr="00422413">
              <w:t>’utilisation</w:t>
            </w:r>
            <w:r w:rsidRPr="00422413">
              <w:t xml:space="preserve"> dans l’esprit d’une </w:t>
            </w:r>
            <w:r w:rsidR="008F74C8" w:rsidRPr="00422413">
              <w:t>bonne pratique</w:t>
            </w:r>
            <w:r w:rsidRPr="00422413">
              <w:t>.</w:t>
            </w:r>
          </w:p>
        </w:tc>
      </w:tr>
    </w:tbl>
    <w:p w14:paraId="679CFAD4" w14:textId="77777777" w:rsidR="00A664A9" w:rsidRPr="00422413" w:rsidRDefault="00A664A9" w:rsidP="00A664A9"/>
    <w:p w14:paraId="0C4F80E5" w14:textId="1CAC6D50" w:rsidR="00A664A9" w:rsidRPr="00422413" w:rsidRDefault="00A664A9" w:rsidP="00102E1E">
      <w:pPr>
        <w:pStyle w:val="berschrift2"/>
      </w:pPr>
      <w:bookmarkStart w:id="18" w:name="_Toc241581047"/>
      <w:bookmarkStart w:id="19" w:name="_Toc320716098"/>
      <w:bookmarkStart w:id="20" w:name="_Toc477866897"/>
      <w:bookmarkStart w:id="21" w:name="_Toc8799372"/>
      <w:r w:rsidRPr="00422413">
        <w:t>Notation des dossiers, fichiers et structures des fichiers</w:t>
      </w:r>
      <w:bookmarkEnd w:id="21"/>
      <w:r w:rsidRPr="00422413">
        <w:t xml:space="preserve"> </w:t>
      </w:r>
      <w:bookmarkEnd w:id="18"/>
      <w:bookmarkEnd w:id="19"/>
      <w:bookmarkEnd w:id="20"/>
    </w:p>
    <w:p w14:paraId="6110778E" w14:textId="3D11284E" w:rsidR="00A664A9" w:rsidRPr="00422413" w:rsidRDefault="00102E1E" w:rsidP="00A664A9">
      <w:r w:rsidRPr="00422413">
        <w:t>Les symboles et paramètres suivants sont utilisés pour la notation des dossiers, des fichiers</w:t>
      </w:r>
      <w:r w:rsidR="00715FB7" w:rsidRPr="00422413">
        <w:t xml:space="preserve">, </w:t>
      </w:r>
      <w:r w:rsidRPr="00422413">
        <w:t>etc.</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275"/>
        <w:gridCol w:w="7893"/>
      </w:tblGrid>
      <w:tr w:rsidR="00A664A9" w:rsidRPr="00422413" w14:paraId="3EEB9775" w14:textId="77777777" w:rsidTr="00102E1E">
        <w:trPr>
          <w:tblHeader/>
        </w:trPr>
        <w:tc>
          <w:tcPr>
            <w:tcW w:w="1275" w:type="dxa"/>
            <w:shd w:val="clear" w:color="auto" w:fill="99CCFF"/>
          </w:tcPr>
          <w:p w14:paraId="4FC75C6D" w14:textId="77777777" w:rsidR="00A664A9" w:rsidRPr="00422413" w:rsidRDefault="00A664A9" w:rsidP="00A664A9">
            <w:pPr>
              <w:pStyle w:val="TabelleGross"/>
              <w:rPr>
                <w:b/>
              </w:rPr>
            </w:pPr>
            <w:r w:rsidRPr="00422413">
              <w:rPr>
                <w:b/>
              </w:rPr>
              <w:t>Symbole</w:t>
            </w:r>
          </w:p>
        </w:tc>
        <w:tc>
          <w:tcPr>
            <w:tcW w:w="7893" w:type="dxa"/>
            <w:shd w:val="clear" w:color="auto" w:fill="99CCFF"/>
          </w:tcPr>
          <w:p w14:paraId="2E319345" w14:textId="77777777" w:rsidR="00A664A9" w:rsidRPr="00422413" w:rsidRDefault="00A664A9" w:rsidP="00A664A9">
            <w:pPr>
              <w:pStyle w:val="TabelleGross"/>
              <w:rPr>
                <w:b/>
              </w:rPr>
            </w:pPr>
            <w:r w:rsidRPr="00422413">
              <w:rPr>
                <w:b/>
              </w:rPr>
              <w:t>Signification</w:t>
            </w:r>
          </w:p>
        </w:tc>
      </w:tr>
      <w:tr w:rsidR="00102E1E" w:rsidRPr="00422413" w14:paraId="1FE291FE" w14:textId="77777777" w:rsidTr="00102E1E">
        <w:tc>
          <w:tcPr>
            <w:tcW w:w="1275" w:type="dxa"/>
          </w:tcPr>
          <w:p w14:paraId="6F1E31BA" w14:textId="77777777" w:rsidR="00102E1E" w:rsidRPr="00422413" w:rsidRDefault="00102E1E" w:rsidP="00102E1E">
            <w:pPr>
              <w:pStyle w:val="TabelleGross"/>
              <w:rPr>
                <w:rFonts w:ascii="Courier New" w:hAnsi="Courier New"/>
              </w:rPr>
            </w:pPr>
            <w:r w:rsidRPr="00422413">
              <w:rPr>
                <w:rFonts w:ascii="Courier New" w:hAnsi="Courier New"/>
              </w:rPr>
              <w:t>/</w:t>
            </w:r>
          </w:p>
        </w:tc>
        <w:tc>
          <w:tcPr>
            <w:tcW w:w="7893" w:type="dxa"/>
          </w:tcPr>
          <w:p w14:paraId="74669EAF" w14:textId="53D9A70A" w:rsidR="00102E1E" w:rsidRPr="00422413" w:rsidRDefault="00102E1E" w:rsidP="00102E1E">
            <w:pPr>
              <w:pStyle w:val="TabelleGross"/>
            </w:pPr>
            <w:r w:rsidRPr="00422413">
              <w:t>Dossier</w:t>
            </w:r>
          </w:p>
        </w:tc>
      </w:tr>
      <w:tr w:rsidR="00102E1E" w:rsidRPr="00422413" w14:paraId="16DF9712" w14:textId="77777777" w:rsidTr="00102E1E">
        <w:tc>
          <w:tcPr>
            <w:tcW w:w="1275" w:type="dxa"/>
          </w:tcPr>
          <w:p w14:paraId="52077ED6" w14:textId="77777777" w:rsidR="00102E1E" w:rsidRPr="00422413" w:rsidRDefault="00102E1E" w:rsidP="00102E1E">
            <w:pPr>
              <w:pStyle w:val="TabelleGross"/>
              <w:rPr>
                <w:rFonts w:ascii="Courier New" w:hAnsi="Courier New"/>
              </w:rPr>
            </w:pPr>
            <w:r w:rsidRPr="00422413">
              <w:rPr>
                <w:rFonts w:ascii="Courier New" w:hAnsi="Courier New"/>
              </w:rPr>
              <w:t>header/</w:t>
            </w:r>
          </w:p>
        </w:tc>
        <w:tc>
          <w:tcPr>
            <w:tcW w:w="7893" w:type="dxa"/>
          </w:tcPr>
          <w:p w14:paraId="0499AF1D" w14:textId="7691A54A" w:rsidR="00102E1E" w:rsidRPr="00422413" w:rsidRDefault="000534C1" w:rsidP="00102E1E">
            <w:pPr>
              <w:pStyle w:val="TabelleGross"/>
            </w:pPr>
            <w:r w:rsidRPr="00422413">
              <w:t>D</w:t>
            </w:r>
            <w:r w:rsidR="00AB2D72" w:rsidRPr="00422413">
              <w:t xml:space="preserve">ossier portant le nom </w:t>
            </w:r>
            <w:r w:rsidR="00102E1E" w:rsidRPr="00422413">
              <w:rPr>
                <w:i/>
              </w:rPr>
              <w:t>header</w:t>
            </w:r>
          </w:p>
        </w:tc>
      </w:tr>
      <w:tr w:rsidR="00102E1E" w:rsidRPr="00422413" w14:paraId="52A5792A" w14:textId="77777777" w:rsidTr="00102E1E">
        <w:tc>
          <w:tcPr>
            <w:tcW w:w="1275" w:type="dxa"/>
          </w:tcPr>
          <w:p w14:paraId="1AB35579" w14:textId="77777777" w:rsidR="00102E1E" w:rsidRPr="00422413" w:rsidRDefault="00102E1E" w:rsidP="00102E1E">
            <w:pPr>
              <w:pStyle w:val="TabelleGross"/>
              <w:rPr>
                <w:rFonts w:ascii="Courier New" w:hAnsi="Courier New"/>
              </w:rPr>
            </w:pPr>
            <w:r w:rsidRPr="00422413">
              <w:rPr>
                <w:rFonts w:ascii="Courier New" w:hAnsi="Courier New"/>
              </w:rPr>
              <w:t>xy.txt</w:t>
            </w:r>
          </w:p>
        </w:tc>
        <w:tc>
          <w:tcPr>
            <w:tcW w:w="7893" w:type="dxa"/>
          </w:tcPr>
          <w:p w14:paraId="6CE2C4D1" w14:textId="00D25DC2" w:rsidR="00102E1E" w:rsidRPr="00422413" w:rsidRDefault="00102E1E" w:rsidP="00AB2D72">
            <w:pPr>
              <w:pStyle w:val="TabelleGross"/>
            </w:pPr>
            <w:r w:rsidRPr="00422413">
              <w:t xml:space="preserve">Fichier (avec extension de fichier </w:t>
            </w:r>
            <w:r w:rsidR="00AB2D72" w:rsidRPr="00422413">
              <w:rPr>
                <w:i/>
              </w:rPr>
              <w:t>.</w:t>
            </w:r>
            <w:r w:rsidRPr="00422413">
              <w:rPr>
                <w:i/>
              </w:rPr>
              <w:t>txt</w:t>
            </w:r>
            <w:r w:rsidRPr="00422413">
              <w:t>)</w:t>
            </w:r>
          </w:p>
        </w:tc>
      </w:tr>
      <w:tr w:rsidR="00102E1E" w:rsidRPr="00422413" w14:paraId="7F6042F2" w14:textId="77777777" w:rsidTr="00102E1E">
        <w:tc>
          <w:tcPr>
            <w:tcW w:w="1275" w:type="dxa"/>
          </w:tcPr>
          <w:p w14:paraId="3126282F" w14:textId="77777777" w:rsidR="00102E1E" w:rsidRPr="00422413" w:rsidRDefault="00102E1E" w:rsidP="00102E1E">
            <w:pPr>
              <w:pStyle w:val="TabelleGross"/>
              <w:rPr>
                <w:rFonts w:ascii="Courier New" w:hAnsi="Courier New"/>
                <w:color w:val="FF0000"/>
              </w:rPr>
            </w:pPr>
            <w:r w:rsidRPr="00422413">
              <w:rPr>
                <w:rFonts w:ascii="Courier New" w:hAnsi="Courier New"/>
                <w:color w:val="FF0000"/>
              </w:rPr>
              <w:t>dir1/</w:t>
            </w:r>
          </w:p>
        </w:tc>
        <w:tc>
          <w:tcPr>
            <w:tcW w:w="7893" w:type="dxa"/>
          </w:tcPr>
          <w:p w14:paraId="1FE06A71" w14:textId="70DAC3C4" w:rsidR="00102E1E" w:rsidRPr="00422413" w:rsidRDefault="00102E1E" w:rsidP="00102E1E">
            <w:pPr>
              <w:pStyle w:val="TabelleGross"/>
            </w:pPr>
            <w:r w:rsidRPr="00422413">
              <w:t>Dossier exemple (en rouge)</w:t>
            </w:r>
          </w:p>
        </w:tc>
      </w:tr>
      <w:tr w:rsidR="00102E1E" w:rsidRPr="00422413" w14:paraId="19E39C90" w14:textId="77777777" w:rsidTr="00102E1E">
        <w:tc>
          <w:tcPr>
            <w:tcW w:w="1275" w:type="dxa"/>
          </w:tcPr>
          <w:p w14:paraId="2AF52C36" w14:textId="77777777" w:rsidR="00102E1E" w:rsidRPr="00422413" w:rsidRDefault="00102E1E" w:rsidP="00102E1E">
            <w:pPr>
              <w:pStyle w:val="TabelleGross"/>
              <w:rPr>
                <w:rFonts w:ascii="Courier New" w:hAnsi="Courier New"/>
                <w:color w:val="FF0000"/>
              </w:rPr>
            </w:pPr>
            <w:r w:rsidRPr="00422413">
              <w:rPr>
                <w:rFonts w:ascii="Courier New" w:hAnsi="Courier New"/>
                <w:color w:val="FF0000"/>
              </w:rPr>
              <w:t>abc.pdf</w:t>
            </w:r>
          </w:p>
        </w:tc>
        <w:tc>
          <w:tcPr>
            <w:tcW w:w="7893" w:type="dxa"/>
          </w:tcPr>
          <w:p w14:paraId="1AADD57B" w14:textId="4986D287" w:rsidR="00102E1E" w:rsidRPr="00422413" w:rsidRDefault="00102E1E" w:rsidP="00102E1E">
            <w:pPr>
              <w:pStyle w:val="TabelleGross"/>
            </w:pPr>
            <w:r w:rsidRPr="00422413">
              <w:t>Fichier exemple (en rouge)</w:t>
            </w:r>
          </w:p>
        </w:tc>
      </w:tr>
      <w:tr w:rsidR="00102E1E" w:rsidRPr="00422413" w14:paraId="7AF00823" w14:textId="77777777" w:rsidTr="00102E1E">
        <w:tc>
          <w:tcPr>
            <w:tcW w:w="1275" w:type="dxa"/>
          </w:tcPr>
          <w:p w14:paraId="4BFA01B9" w14:textId="77777777" w:rsidR="00102E1E" w:rsidRPr="00422413" w:rsidRDefault="00102E1E" w:rsidP="00102E1E">
            <w:pPr>
              <w:pStyle w:val="TabelleGross"/>
              <w:rPr>
                <w:rFonts w:ascii="Courier New" w:hAnsi="Courier New"/>
              </w:rPr>
            </w:pPr>
            <w:r w:rsidRPr="00422413">
              <w:rPr>
                <w:rFonts w:ascii="Courier New" w:hAnsi="Courier New"/>
              </w:rPr>
              <w:t>…</w:t>
            </w:r>
          </w:p>
        </w:tc>
        <w:tc>
          <w:tcPr>
            <w:tcW w:w="7893" w:type="dxa"/>
          </w:tcPr>
          <w:p w14:paraId="51210600" w14:textId="6C3FFE60" w:rsidR="00102E1E" w:rsidRPr="00422413" w:rsidRDefault="00102E1E" w:rsidP="00102E1E">
            <w:pPr>
              <w:pStyle w:val="TabelleGross"/>
            </w:pPr>
            <w:r w:rsidRPr="00422413">
              <w:t>Marque d’emplacement pour les fichiers ou dossiers</w:t>
            </w:r>
            <w:r w:rsidR="008F74C8" w:rsidRPr="00422413">
              <w:t xml:space="preserve"> </w:t>
            </w:r>
            <w:r w:rsidRPr="00422413">
              <w:t>qui ne sont pas pertinents pour l’explication</w:t>
            </w:r>
          </w:p>
        </w:tc>
      </w:tr>
      <w:tr w:rsidR="00102E1E" w:rsidRPr="00422413" w14:paraId="5A695B5A" w14:textId="77777777" w:rsidTr="00102E1E">
        <w:tc>
          <w:tcPr>
            <w:tcW w:w="1275" w:type="dxa"/>
          </w:tcPr>
          <w:p w14:paraId="65751442" w14:textId="77777777" w:rsidR="00102E1E" w:rsidRPr="00422413" w:rsidRDefault="00102E1E" w:rsidP="00102E1E">
            <w:pPr>
              <w:pStyle w:val="TabelleGross"/>
              <w:rPr>
                <w:rFonts w:ascii="Courier New" w:hAnsi="Courier New"/>
              </w:rPr>
            </w:pPr>
            <w:r w:rsidRPr="00422413">
              <w:rPr>
                <w:rFonts w:ascii="Courier New" w:hAnsi="Courier New"/>
              </w:rPr>
              <w:t>[]</w:t>
            </w:r>
          </w:p>
        </w:tc>
        <w:tc>
          <w:tcPr>
            <w:tcW w:w="7893" w:type="dxa"/>
          </w:tcPr>
          <w:p w14:paraId="3F13FA9A" w14:textId="09271665" w:rsidR="00102E1E" w:rsidRPr="00422413" w:rsidRDefault="00102E1E" w:rsidP="008F74C8">
            <w:pPr>
              <w:pStyle w:val="TableParagraph"/>
              <w:spacing w:line="229" w:lineRule="exact"/>
              <w:ind w:left="0"/>
              <w:rPr>
                <w:sz w:val="20"/>
              </w:rPr>
            </w:pPr>
            <w:r w:rsidRPr="00422413">
              <w:rPr>
                <w:sz w:val="20"/>
              </w:rPr>
              <w:t>Marque d’emplacement pour une expres</w:t>
            </w:r>
            <w:r w:rsidR="00AB2D72" w:rsidRPr="00422413">
              <w:rPr>
                <w:sz w:val="20"/>
              </w:rPr>
              <w:t xml:space="preserve">sion ou un type de base, comme </w:t>
            </w:r>
            <w:r w:rsidRPr="00422413">
              <w:rPr>
                <w:i/>
                <w:sz w:val="20"/>
              </w:rPr>
              <w:t>string</w:t>
            </w:r>
            <w:r w:rsidRPr="00422413">
              <w:rPr>
                <w:sz w:val="20"/>
              </w:rPr>
              <w:t>,</w:t>
            </w:r>
          </w:p>
          <w:p w14:paraId="57971765" w14:textId="7611B1A3" w:rsidR="00102E1E" w:rsidRPr="00422413" w:rsidRDefault="00102E1E" w:rsidP="00AB2D72">
            <w:pPr>
              <w:pStyle w:val="TabelleGross"/>
            </w:pPr>
            <w:r w:rsidRPr="00422413">
              <w:rPr>
                <w:i/>
              </w:rPr>
              <w:t>integer</w:t>
            </w:r>
            <w:r w:rsidR="00715FB7" w:rsidRPr="00422413">
              <w:t xml:space="preserve">, </w:t>
            </w:r>
            <w:r w:rsidRPr="00422413">
              <w:t>etc.</w:t>
            </w:r>
          </w:p>
        </w:tc>
      </w:tr>
      <w:tr w:rsidR="00102E1E" w:rsidRPr="00422413" w14:paraId="13EA2B9A" w14:textId="77777777" w:rsidTr="00102E1E">
        <w:tc>
          <w:tcPr>
            <w:tcW w:w="1275" w:type="dxa"/>
          </w:tcPr>
          <w:p w14:paraId="16E2677C" w14:textId="77777777" w:rsidR="00102E1E" w:rsidRPr="00422413" w:rsidRDefault="00102E1E" w:rsidP="00102E1E">
            <w:pPr>
              <w:pStyle w:val="TabelleGross"/>
              <w:rPr>
                <w:rFonts w:ascii="Courier New" w:hAnsi="Courier New"/>
              </w:rPr>
            </w:pPr>
            <w:r w:rsidRPr="00422413">
              <w:rPr>
                <w:rFonts w:ascii="Courier New" w:hAnsi="Courier New"/>
              </w:rPr>
              <w:t>&lt;xx&gt;</w:t>
            </w:r>
          </w:p>
        </w:tc>
        <w:tc>
          <w:tcPr>
            <w:tcW w:w="7893" w:type="dxa"/>
          </w:tcPr>
          <w:p w14:paraId="06A8C715" w14:textId="7C081F36" w:rsidR="00102E1E" w:rsidRPr="00422413" w:rsidRDefault="00102E1E" w:rsidP="00102E1E">
            <w:pPr>
              <w:pStyle w:val="TabelleGross"/>
            </w:pPr>
            <w:r w:rsidRPr="00422413">
              <w:t>Marque d’emplacement pour chaîne de caractères quelconque</w:t>
            </w:r>
          </w:p>
        </w:tc>
      </w:tr>
    </w:tbl>
    <w:p w14:paraId="1997648D" w14:textId="77777777" w:rsidR="00A664A9" w:rsidRPr="00422413" w:rsidRDefault="00A664A9" w:rsidP="00A664A9"/>
    <w:p w14:paraId="7A8CECA3" w14:textId="77777777" w:rsidR="00321FD0" w:rsidRPr="00422413" w:rsidRDefault="00321FD0">
      <w:pPr>
        <w:spacing w:after="0" w:line="240" w:lineRule="auto"/>
        <w:rPr>
          <w:b/>
          <w:sz w:val="24"/>
        </w:rPr>
      </w:pPr>
      <w:bookmarkStart w:id="22" w:name="_Toc320716094"/>
      <w:r w:rsidRPr="00422413">
        <w:br w:type="page"/>
      </w:r>
    </w:p>
    <w:p w14:paraId="4ACAD919" w14:textId="1950AFE6" w:rsidR="00CE15CA" w:rsidRPr="00422413" w:rsidRDefault="00CE15CA" w:rsidP="002522E8">
      <w:pPr>
        <w:pStyle w:val="berschrift1"/>
        <w:tabs>
          <w:tab w:val="clear" w:pos="6380"/>
        </w:tabs>
        <w:ind w:left="567"/>
      </w:pPr>
      <w:bookmarkStart w:id="23" w:name="_Toc8799373"/>
      <w:bookmarkEnd w:id="22"/>
      <w:r w:rsidRPr="00422413">
        <w:lastRenderedPageBreak/>
        <w:t>Exigences générales / principes</w:t>
      </w:r>
      <w:bookmarkEnd w:id="23"/>
    </w:p>
    <w:p w14:paraId="5E430E57" w14:textId="3E0ED8EB" w:rsidR="005524D2" w:rsidRPr="00422413" w:rsidRDefault="00CE15CA" w:rsidP="00CE15CA">
      <w:pPr>
        <w:pStyle w:val="berschrift2"/>
      </w:pPr>
      <w:bookmarkStart w:id="24" w:name="_Toc8799374"/>
      <w:r w:rsidRPr="00422413">
        <w:t>Utilisation des normes</w:t>
      </w:r>
      <w:bookmarkEnd w:id="24"/>
    </w:p>
    <w:p w14:paraId="4D8A1458" w14:textId="37D2F143" w:rsidR="005524D2" w:rsidRPr="00422413" w:rsidRDefault="00CE15CA" w:rsidP="005524D2">
      <w:pPr>
        <w:rPr>
          <w:rFonts w:cs="Arial"/>
        </w:rPr>
      </w:pPr>
      <w:r w:rsidRPr="00422413">
        <w:t>Afin de garantir la capacité d’interprétation des contenus de la base de données sur de longues périodes, le format SIARD repose pour l’essentiel sur les deux normes ISO XML et SQL:2008.</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5423D83D" w14:textId="77777777" w:rsidTr="00CE15CA">
        <w:trPr>
          <w:cantSplit/>
          <w:tblHeader/>
        </w:trPr>
        <w:tc>
          <w:tcPr>
            <w:tcW w:w="1132" w:type="dxa"/>
            <w:shd w:val="clear" w:color="auto" w:fill="99CCFF"/>
          </w:tcPr>
          <w:p w14:paraId="453B4DA8" w14:textId="77777777" w:rsidR="00CE15CA" w:rsidRPr="00422413" w:rsidRDefault="00CE15CA" w:rsidP="00CE15CA">
            <w:pPr>
              <w:pStyle w:val="TabelleGross"/>
              <w:rPr>
                <w:b/>
              </w:rPr>
            </w:pPr>
            <w:r w:rsidRPr="00422413">
              <w:rPr>
                <w:b/>
              </w:rPr>
              <w:t>ID</w:t>
            </w:r>
          </w:p>
        </w:tc>
        <w:tc>
          <w:tcPr>
            <w:tcW w:w="7328" w:type="dxa"/>
            <w:shd w:val="clear" w:color="auto" w:fill="99CCFF"/>
          </w:tcPr>
          <w:p w14:paraId="0F1F1022" w14:textId="159E6E3D" w:rsidR="00CE15CA" w:rsidRPr="00422413" w:rsidRDefault="00CE15CA" w:rsidP="00CE15CA">
            <w:pPr>
              <w:pStyle w:val="TabelleGross"/>
              <w:rPr>
                <w:b/>
              </w:rPr>
            </w:pPr>
            <w:r w:rsidRPr="00422413">
              <w:rPr>
                <w:b/>
              </w:rPr>
              <w:t>Description de l’exigence</w:t>
            </w:r>
          </w:p>
        </w:tc>
        <w:tc>
          <w:tcPr>
            <w:tcW w:w="708" w:type="dxa"/>
            <w:shd w:val="clear" w:color="auto" w:fill="99CCFF"/>
          </w:tcPr>
          <w:p w14:paraId="35BAA39F" w14:textId="3325918D" w:rsidR="00CE15CA" w:rsidRPr="00422413" w:rsidRDefault="00CE15CA" w:rsidP="00CE15CA">
            <w:pPr>
              <w:pStyle w:val="TabelleGross"/>
              <w:rPr>
                <w:b/>
              </w:rPr>
            </w:pPr>
            <w:r w:rsidRPr="00422413">
              <w:rPr>
                <w:b/>
              </w:rPr>
              <w:t>O/F</w:t>
            </w:r>
          </w:p>
        </w:tc>
      </w:tr>
      <w:tr w:rsidR="007E3BAE" w:rsidRPr="00422413" w14:paraId="6F3A9002" w14:textId="77777777" w:rsidTr="00CE15CA">
        <w:trPr>
          <w:cantSplit/>
        </w:trPr>
        <w:tc>
          <w:tcPr>
            <w:tcW w:w="1132" w:type="dxa"/>
          </w:tcPr>
          <w:p w14:paraId="7E2B6EF4" w14:textId="77777777" w:rsidR="007E3BAE" w:rsidRPr="00422413" w:rsidRDefault="0031440B" w:rsidP="007E3BAE">
            <w:pPr>
              <w:pStyle w:val="TabelleGross"/>
            </w:pPr>
            <w:r w:rsidRPr="00422413">
              <w:t>G_3.1-1</w:t>
            </w:r>
          </w:p>
        </w:tc>
        <w:tc>
          <w:tcPr>
            <w:tcW w:w="7328" w:type="dxa"/>
          </w:tcPr>
          <w:p w14:paraId="634C7BD4" w14:textId="45746F61" w:rsidR="007E3BAE" w:rsidRPr="00422413" w:rsidRDefault="007E3BAE" w:rsidP="007E3BAE">
            <w:pPr>
              <w:pStyle w:val="TabelleGross"/>
            </w:pPr>
            <w:r w:rsidRPr="00422413">
              <w:t xml:space="preserve">Tous les contenus de la base de données sont enregistrés dans une collection de fichiers </w:t>
            </w:r>
            <w:r w:rsidR="000D6A1D" w:rsidRPr="00422413">
              <w:t xml:space="preserve">au format </w:t>
            </w:r>
            <w:r w:rsidRPr="00422413">
              <w:t>XML 1.0</w:t>
            </w:r>
            <w:r w:rsidRPr="00422413">
              <w:rPr>
                <w:rStyle w:val="Funotenzeichen"/>
              </w:rPr>
              <w:footnoteReference w:id="5"/>
            </w:r>
            <w:r w:rsidRPr="00422413">
              <w:t xml:space="preserve"> conformes aux définitions selon XML Schema 1.0</w:t>
            </w:r>
            <w:r w:rsidRPr="00422413">
              <w:rPr>
                <w:rStyle w:val="Funotenzeichen"/>
              </w:rPr>
              <w:footnoteReference w:id="6"/>
            </w:r>
            <w:r w:rsidRPr="00422413">
              <w:t>. Les définitions de schéma et le code SQL doivent être conformes à la version SQL:2008 de la norme ISO/IEC 9075.</w:t>
            </w:r>
          </w:p>
          <w:p w14:paraId="08375128" w14:textId="75AEDBBC" w:rsidR="007E3BAE" w:rsidRPr="00422413" w:rsidRDefault="007E3BAE" w:rsidP="00BA1B20">
            <w:pPr>
              <w:pStyle w:val="TabelleGross"/>
            </w:pPr>
            <w:r w:rsidRPr="00422413">
              <w:t>La seule exception concerne les données BLOB et CLOB (</w:t>
            </w:r>
            <w:r w:rsidRPr="00422413">
              <w:rPr>
                <w:i/>
              </w:rPr>
              <w:t>Binary Large OBjects</w:t>
            </w:r>
            <w:r w:rsidRPr="00422413">
              <w:t xml:space="preserve"> et </w:t>
            </w:r>
            <w:r w:rsidRPr="00422413">
              <w:rPr>
                <w:i/>
              </w:rPr>
              <w:t>Character Large OBjects</w:t>
            </w:r>
            <w:r w:rsidR="00AA2CE5" w:rsidRPr="00422413">
              <w:t>)</w:t>
            </w:r>
            <w:r w:rsidR="00091051" w:rsidRPr="00422413">
              <w:t>,</w:t>
            </w:r>
            <w:r w:rsidRPr="00422413">
              <w:t xml:space="preserve"> qui sont enregistrées dans des fichiers binaires ou textes séparés, mais référencées dans les fichiers XML.</w:t>
            </w:r>
          </w:p>
        </w:tc>
        <w:tc>
          <w:tcPr>
            <w:tcW w:w="708" w:type="dxa"/>
          </w:tcPr>
          <w:p w14:paraId="4D31168A" w14:textId="499B78A6" w:rsidR="007E3BAE" w:rsidRPr="00422413" w:rsidRDefault="00CE15CA" w:rsidP="007E3BAE">
            <w:pPr>
              <w:pStyle w:val="TabelleGross"/>
            </w:pPr>
            <w:r w:rsidRPr="00422413">
              <w:t>O</w:t>
            </w:r>
          </w:p>
        </w:tc>
      </w:tr>
    </w:tbl>
    <w:p w14:paraId="34B3A1CD" w14:textId="77777777" w:rsidR="005524D2" w:rsidRPr="00422413" w:rsidRDefault="005524D2" w:rsidP="005524D2">
      <w:pPr>
        <w:rPr>
          <w:rFonts w:cs="Arial"/>
        </w:rPr>
      </w:pPr>
    </w:p>
    <w:p w14:paraId="6A52FFB9" w14:textId="3FACCC0E" w:rsidR="005524D2" w:rsidRPr="00422413" w:rsidRDefault="00CE15CA" w:rsidP="00CE15CA">
      <w:pPr>
        <w:pStyle w:val="berschrift2"/>
        <w:rPr>
          <w:rFonts w:cs="Arial"/>
        </w:rPr>
      </w:pPr>
      <w:bookmarkStart w:id="25" w:name="_Toc8799375"/>
      <w:r w:rsidRPr="00422413">
        <w:t>Base de données comme document</w:t>
      </w:r>
      <w:bookmarkEnd w:id="25"/>
    </w:p>
    <w:p w14:paraId="0D295CA3" w14:textId="7CC8EDBC" w:rsidR="005524D2" w:rsidRPr="00422413" w:rsidRDefault="002A0E21" w:rsidP="005524D2">
      <w:pPr>
        <w:rPr>
          <w:rFonts w:cs="Arial"/>
        </w:rPr>
      </w:pPr>
      <w:r w:rsidRPr="00422413">
        <w:t>Afin de conserver les relations (références) entre les données des différent</w:t>
      </w:r>
      <w:r w:rsidR="00834A21" w:rsidRPr="00422413">
        <w:t>e</w:t>
      </w:r>
      <w:r w:rsidRPr="00422413">
        <w:t>s table</w:t>
      </w:r>
      <w:r w:rsidR="00DF721B" w:rsidRPr="00422413">
        <w:t>s</w:t>
      </w:r>
      <w:r w:rsidRPr="00422413">
        <w:t>, u</w:t>
      </w:r>
      <w:r w:rsidR="00CE15CA" w:rsidRPr="00422413">
        <w:t>ne base de données relationnelle est traitée comme un seul document à archiver.</w:t>
      </w:r>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0C9859B" w14:textId="77777777" w:rsidTr="00CE15CA">
        <w:trPr>
          <w:cantSplit/>
          <w:tblHeader/>
        </w:trPr>
        <w:tc>
          <w:tcPr>
            <w:tcW w:w="1132" w:type="dxa"/>
            <w:shd w:val="clear" w:color="auto" w:fill="99CCFF"/>
          </w:tcPr>
          <w:p w14:paraId="06D3996F" w14:textId="77777777" w:rsidR="00CE15CA" w:rsidRPr="00422413" w:rsidRDefault="00CE15CA" w:rsidP="00CE15CA">
            <w:pPr>
              <w:pStyle w:val="TabelleGross"/>
              <w:rPr>
                <w:b/>
              </w:rPr>
            </w:pPr>
            <w:r w:rsidRPr="00422413">
              <w:rPr>
                <w:b/>
              </w:rPr>
              <w:t>ID</w:t>
            </w:r>
          </w:p>
        </w:tc>
        <w:tc>
          <w:tcPr>
            <w:tcW w:w="7328" w:type="dxa"/>
            <w:shd w:val="clear" w:color="auto" w:fill="99CCFF"/>
          </w:tcPr>
          <w:p w14:paraId="7EB1DDFC" w14:textId="12E2F26F" w:rsidR="00CE15CA" w:rsidRPr="00422413" w:rsidRDefault="00CE15CA" w:rsidP="00CE15CA">
            <w:pPr>
              <w:pStyle w:val="TabelleGross"/>
              <w:rPr>
                <w:b/>
              </w:rPr>
            </w:pPr>
            <w:r w:rsidRPr="00422413">
              <w:rPr>
                <w:b/>
              </w:rPr>
              <w:t>Description de l’exigence</w:t>
            </w:r>
          </w:p>
        </w:tc>
        <w:tc>
          <w:tcPr>
            <w:tcW w:w="708" w:type="dxa"/>
            <w:shd w:val="clear" w:color="auto" w:fill="99CCFF"/>
          </w:tcPr>
          <w:p w14:paraId="089E0243" w14:textId="3F98DE25" w:rsidR="00CE15CA" w:rsidRPr="00422413" w:rsidRDefault="00CE15CA" w:rsidP="00CE15CA">
            <w:pPr>
              <w:pStyle w:val="TabelleGross"/>
              <w:rPr>
                <w:b/>
              </w:rPr>
            </w:pPr>
            <w:r w:rsidRPr="00422413">
              <w:rPr>
                <w:b/>
              </w:rPr>
              <w:t>O/F</w:t>
            </w:r>
          </w:p>
        </w:tc>
      </w:tr>
      <w:tr w:rsidR="0061295D" w:rsidRPr="00422413" w14:paraId="423F0339" w14:textId="77777777" w:rsidTr="00CE15CA">
        <w:trPr>
          <w:cantSplit/>
        </w:trPr>
        <w:tc>
          <w:tcPr>
            <w:tcW w:w="1132" w:type="dxa"/>
          </w:tcPr>
          <w:p w14:paraId="3E1746CD" w14:textId="77777777" w:rsidR="0061295D" w:rsidRPr="00422413" w:rsidRDefault="0031440B" w:rsidP="0061295D">
            <w:pPr>
              <w:pStyle w:val="TabelleGross"/>
            </w:pPr>
            <w:r w:rsidRPr="00422413">
              <w:t>G_3.2-1</w:t>
            </w:r>
          </w:p>
        </w:tc>
        <w:tc>
          <w:tcPr>
            <w:tcW w:w="7328" w:type="dxa"/>
          </w:tcPr>
          <w:p w14:paraId="1E0408DB" w14:textId="233EBF99" w:rsidR="0061295D" w:rsidRPr="00422413" w:rsidRDefault="00CE15CA" w:rsidP="00AA2CE5">
            <w:pPr>
              <w:pStyle w:val="TabelleGross"/>
            </w:pPr>
            <w:r w:rsidRPr="00422413">
              <w:t xml:space="preserve">Une base de données relationnelle est archivée dans un seul fichier SIARD. Il est toutefois possible de référencer des </w:t>
            </w:r>
            <w:r w:rsidRPr="00422413">
              <w:rPr>
                <w:i/>
              </w:rPr>
              <w:t>Large Objects</w:t>
            </w:r>
            <w:r w:rsidRPr="00422413">
              <w:t xml:space="preserve"> enregistrés à un autre </w:t>
            </w:r>
            <w:r w:rsidR="00AA2CE5" w:rsidRPr="00422413">
              <w:t>emplacement</w:t>
            </w:r>
            <w:r w:rsidR="00422FBB" w:rsidRPr="00422413">
              <w:t>,</w:t>
            </w:r>
            <w:r w:rsidRPr="00422413">
              <w:t xml:space="preserve"> mais qui font partie de la base de données au sens large.</w:t>
            </w:r>
          </w:p>
        </w:tc>
        <w:tc>
          <w:tcPr>
            <w:tcW w:w="708" w:type="dxa"/>
          </w:tcPr>
          <w:p w14:paraId="1BD47FFE" w14:textId="3EF6F746" w:rsidR="0061295D" w:rsidRPr="00422413" w:rsidRDefault="00CE15CA" w:rsidP="0061295D">
            <w:pPr>
              <w:pStyle w:val="TabelleGross"/>
            </w:pPr>
            <w:r w:rsidRPr="00422413">
              <w:t>O</w:t>
            </w:r>
          </w:p>
        </w:tc>
      </w:tr>
    </w:tbl>
    <w:p w14:paraId="7157E533" w14:textId="77777777" w:rsidR="005524D2" w:rsidRPr="00422413" w:rsidRDefault="005524D2" w:rsidP="005524D2">
      <w:pPr>
        <w:rPr>
          <w:rFonts w:cs="Arial"/>
        </w:rPr>
      </w:pPr>
    </w:p>
    <w:p w14:paraId="5400CBB0" w14:textId="3D9987FD" w:rsidR="005524D2" w:rsidRPr="00422413" w:rsidRDefault="00CE15CA" w:rsidP="00CE15CA">
      <w:pPr>
        <w:pStyle w:val="berschrift2"/>
        <w:rPr>
          <w:rFonts w:cs="Arial"/>
        </w:rPr>
      </w:pPr>
      <w:bookmarkStart w:id="26" w:name="_Toc8799376"/>
      <w:r w:rsidRPr="00422413">
        <w:t>Jeux de caractères et caractères</w:t>
      </w:r>
      <w:bookmarkEnd w:id="2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2FC9E20" w14:textId="77777777" w:rsidTr="00CE15CA">
        <w:trPr>
          <w:cantSplit/>
          <w:tblHeader/>
        </w:trPr>
        <w:tc>
          <w:tcPr>
            <w:tcW w:w="1132" w:type="dxa"/>
            <w:shd w:val="clear" w:color="auto" w:fill="99CCFF"/>
          </w:tcPr>
          <w:p w14:paraId="3D930A03" w14:textId="77777777" w:rsidR="00CE15CA" w:rsidRPr="00422413" w:rsidRDefault="00CE15CA" w:rsidP="00CE15CA">
            <w:pPr>
              <w:pStyle w:val="TabelleGross"/>
              <w:rPr>
                <w:b/>
              </w:rPr>
            </w:pPr>
            <w:r w:rsidRPr="00422413">
              <w:rPr>
                <w:b/>
              </w:rPr>
              <w:t>ID</w:t>
            </w:r>
          </w:p>
        </w:tc>
        <w:tc>
          <w:tcPr>
            <w:tcW w:w="7328" w:type="dxa"/>
            <w:shd w:val="clear" w:color="auto" w:fill="99CCFF"/>
          </w:tcPr>
          <w:p w14:paraId="4CF3DE38" w14:textId="079685DB" w:rsidR="00CE15CA" w:rsidRPr="00422413" w:rsidRDefault="00CE15CA" w:rsidP="00CE15CA">
            <w:pPr>
              <w:pStyle w:val="TabelleGross"/>
              <w:rPr>
                <w:b/>
              </w:rPr>
            </w:pPr>
            <w:r w:rsidRPr="00422413">
              <w:rPr>
                <w:b/>
              </w:rPr>
              <w:t>Description de l’exigence</w:t>
            </w:r>
          </w:p>
        </w:tc>
        <w:tc>
          <w:tcPr>
            <w:tcW w:w="708" w:type="dxa"/>
            <w:shd w:val="clear" w:color="auto" w:fill="99CCFF"/>
          </w:tcPr>
          <w:p w14:paraId="42A0EEF9" w14:textId="0C86EB04" w:rsidR="00CE15CA" w:rsidRPr="00422413" w:rsidRDefault="00CE15CA" w:rsidP="00CE15CA">
            <w:pPr>
              <w:pStyle w:val="TabelleGross"/>
              <w:rPr>
                <w:b/>
              </w:rPr>
            </w:pPr>
            <w:r w:rsidRPr="00422413">
              <w:rPr>
                <w:b/>
              </w:rPr>
              <w:t>O/F</w:t>
            </w:r>
          </w:p>
        </w:tc>
      </w:tr>
      <w:tr w:rsidR="0061295D" w:rsidRPr="00422413" w14:paraId="74595B1E" w14:textId="77777777" w:rsidTr="00CE15CA">
        <w:trPr>
          <w:cantSplit/>
        </w:trPr>
        <w:tc>
          <w:tcPr>
            <w:tcW w:w="1132" w:type="dxa"/>
          </w:tcPr>
          <w:p w14:paraId="204AF909" w14:textId="77777777" w:rsidR="0061295D" w:rsidRPr="00422413" w:rsidRDefault="0031440B" w:rsidP="0045146D">
            <w:pPr>
              <w:pStyle w:val="TabelleGross"/>
            </w:pPr>
            <w:r w:rsidRPr="00422413">
              <w:t>G_3.3-1</w:t>
            </w:r>
          </w:p>
        </w:tc>
        <w:tc>
          <w:tcPr>
            <w:tcW w:w="7328" w:type="dxa"/>
          </w:tcPr>
          <w:p w14:paraId="774085B7" w14:textId="449672E2" w:rsidR="0061295D" w:rsidRPr="00422413" w:rsidRDefault="00CE15CA" w:rsidP="00CE15CA">
            <w:pPr>
              <w:pStyle w:val="TabelleGross"/>
            </w:pPr>
            <w:r w:rsidRPr="00422413">
              <w:t>Toutes les données sont enregistrées dans le jeu de caractères Unicode selon ISO 10646.</w:t>
            </w:r>
          </w:p>
        </w:tc>
        <w:tc>
          <w:tcPr>
            <w:tcW w:w="708" w:type="dxa"/>
          </w:tcPr>
          <w:p w14:paraId="0156A735" w14:textId="6E92CB14" w:rsidR="0061295D" w:rsidRPr="00422413" w:rsidRDefault="00CE15CA" w:rsidP="0061295D">
            <w:pPr>
              <w:pStyle w:val="TabelleGross"/>
            </w:pPr>
            <w:r w:rsidRPr="00422413">
              <w:t>O</w:t>
            </w:r>
          </w:p>
        </w:tc>
      </w:tr>
      <w:tr w:rsidR="00C26005" w:rsidRPr="00422413" w14:paraId="4F521221" w14:textId="77777777" w:rsidTr="00CE15CA">
        <w:trPr>
          <w:cantSplit/>
        </w:trPr>
        <w:tc>
          <w:tcPr>
            <w:tcW w:w="1132" w:type="dxa"/>
          </w:tcPr>
          <w:p w14:paraId="230976F3" w14:textId="77777777" w:rsidR="00C26005" w:rsidRPr="00422413" w:rsidRDefault="0031440B" w:rsidP="0045146D">
            <w:pPr>
              <w:pStyle w:val="TabelleGross"/>
            </w:pPr>
            <w:r w:rsidRPr="00422413">
              <w:t>G_3.3-2</w:t>
            </w:r>
          </w:p>
        </w:tc>
        <w:tc>
          <w:tcPr>
            <w:tcW w:w="7328" w:type="dxa"/>
          </w:tcPr>
          <w:p w14:paraId="65C5C617" w14:textId="77748716" w:rsidR="00CE15CA" w:rsidRPr="00422413" w:rsidRDefault="00CE15CA" w:rsidP="00CE15CA">
            <w:pPr>
              <w:pStyle w:val="TabelleGross"/>
              <w:rPr>
                <w:rFonts w:cs="Arial"/>
              </w:rPr>
            </w:pPr>
            <w:r w:rsidRPr="00422413">
              <w:t>Lors de l’extraction à partir de bases de données qui sont compatibles avec d’autres jeux de caractères, l</w:t>
            </w:r>
            <w:r w:rsidR="00FA1759" w:rsidRPr="00422413">
              <w:t xml:space="preserve">es données sont affichées </w:t>
            </w:r>
            <w:r w:rsidRPr="00422413">
              <w:t xml:space="preserve">dans les jeux de caractères Unicode correspondants. C’est la raison pour laquelle les types de chaîne de caractères nationaux (NCHAR, NCHAR VARYING, NCLOB) </w:t>
            </w:r>
            <w:r w:rsidR="00FA1759" w:rsidRPr="00422413">
              <w:t xml:space="preserve">extraits </w:t>
            </w:r>
            <w:r w:rsidRPr="00422413">
              <w:t>de la base de données doivent en règle générale être traduits en types non</w:t>
            </w:r>
            <w:r w:rsidR="00715FB7" w:rsidRPr="00422413">
              <w:t xml:space="preserve"> </w:t>
            </w:r>
            <w:r w:rsidRPr="00422413">
              <w:t xml:space="preserve">nationaux (CHAR, VARCHAR </w:t>
            </w:r>
            <w:r w:rsidR="007A57DB" w:rsidRPr="00422413">
              <w:t>ou</w:t>
            </w:r>
            <w:r w:rsidRPr="00422413">
              <w:t xml:space="preserve"> CLOB).</w:t>
            </w:r>
          </w:p>
          <w:p w14:paraId="54612D28" w14:textId="508B3ACA" w:rsidR="00C26005" w:rsidRPr="00422413" w:rsidRDefault="00CE15CA" w:rsidP="00EE0F11">
            <w:pPr>
              <w:pStyle w:val="TabelleGross"/>
              <w:rPr>
                <w:rFonts w:cs="Arial"/>
              </w:rPr>
            </w:pPr>
            <w:r w:rsidRPr="00422413">
              <w:t xml:space="preserve">Cette convention est compatible avec XML, </w:t>
            </w:r>
            <w:r w:rsidR="00EE0F11" w:rsidRPr="00422413">
              <w:t xml:space="preserve">que le </w:t>
            </w:r>
            <w:r w:rsidRPr="00422413">
              <w:t>fichier XML soit enregistré au format UTF-8 ou UTF-16</w:t>
            </w:r>
            <w:r w:rsidR="00EE0F11" w:rsidRPr="00422413">
              <w:t>.</w:t>
            </w:r>
          </w:p>
        </w:tc>
        <w:tc>
          <w:tcPr>
            <w:tcW w:w="708" w:type="dxa"/>
          </w:tcPr>
          <w:p w14:paraId="2F0E369E" w14:textId="166D97A9" w:rsidR="00C26005" w:rsidRPr="00422413" w:rsidRDefault="00CE15CA" w:rsidP="00C26005">
            <w:pPr>
              <w:pStyle w:val="TabelleGross"/>
            </w:pPr>
            <w:r w:rsidRPr="00422413">
              <w:t>O</w:t>
            </w:r>
          </w:p>
        </w:tc>
      </w:tr>
      <w:tr w:rsidR="00C26005" w:rsidRPr="00422413" w14:paraId="4E5A9556" w14:textId="77777777" w:rsidTr="00CE15CA">
        <w:trPr>
          <w:cantSplit/>
        </w:trPr>
        <w:tc>
          <w:tcPr>
            <w:tcW w:w="1132" w:type="dxa"/>
          </w:tcPr>
          <w:p w14:paraId="1A8E67D0" w14:textId="77777777" w:rsidR="00C26005" w:rsidRPr="00422413" w:rsidRDefault="0031440B" w:rsidP="0045146D">
            <w:pPr>
              <w:pStyle w:val="TabelleGross"/>
            </w:pPr>
            <w:r w:rsidRPr="00422413">
              <w:lastRenderedPageBreak/>
              <w:t>G_3.3-3</w:t>
            </w:r>
          </w:p>
        </w:tc>
        <w:tc>
          <w:tcPr>
            <w:tcW w:w="7328" w:type="dxa"/>
          </w:tcPr>
          <w:p w14:paraId="35305515" w14:textId="4413D3D8" w:rsidR="00C96E5D" w:rsidRPr="00422413" w:rsidRDefault="00C96E5D" w:rsidP="00C96E5D">
            <w:pPr>
              <w:pStyle w:val="TabelleGross"/>
              <w:rPr>
                <w:rFonts w:cs="Arial"/>
              </w:rPr>
            </w:pPr>
            <w:r w:rsidRPr="00422413">
              <w:t xml:space="preserve">Dans les fichiers XML du format SIARD, tous les caractères ayant une signification particulière dans la syntaxe XML sont remplacés par des </w:t>
            </w:r>
            <w:r w:rsidR="00E335B3" w:rsidRPr="00422413">
              <w:t xml:space="preserve">entités caractère </w:t>
            </w:r>
            <w:r w:rsidRPr="00422413">
              <w:t>et ce, dans tous les champs de type xs:string.</w:t>
            </w:r>
          </w:p>
          <w:p w14:paraId="5422BA16" w14:textId="7B3D7DB7" w:rsidR="00C96E5D" w:rsidRPr="00422413" w:rsidRDefault="00C96E5D" w:rsidP="00E335B3">
            <w:pPr>
              <w:pStyle w:val="TabelleGross"/>
              <w:rPr>
                <w:rFonts w:cs="Arial"/>
              </w:rPr>
            </w:pPr>
            <w:r w:rsidRPr="00422413">
              <w:t xml:space="preserve">En outre, les caractères de </w:t>
            </w:r>
            <w:r w:rsidR="008A10C1" w:rsidRPr="00422413">
              <w:t>contrôle Unicode 0-31 et 127-</w:t>
            </w:r>
            <w:r w:rsidRPr="00422413">
              <w:t xml:space="preserve">159 sont codés à l’aide de </w:t>
            </w:r>
            <w:r w:rsidR="000D6A1D" w:rsidRPr="00422413">
              <w:t>la barre oblique inversée</w:t>
            </w:r>
            <w:r w:rsidRPr="00422413">
              <w:t xml:space="preserve"> («</w:t>
            </w:r>
            <w:r w:rsidR="00785120" w:rsidRPr="00422413">
              <w:t> </w:t>
            </w:r>
            <w:r w:rsidRPr="00422413">
              <w:t>\</w:t>
            </w:r>
            <w:r w:rsidR="00785120" w:rsidRPr="00422413">
              <w:t> </w:t>
            </w:r>
            <w:r w:rsidRPr="00422413">
              <w:t xml:space="preserve">») afin </w:t>
            </w:r>
            <w:r w:rsidR="00E335B3" w:rsidRPr="00422413">
              <w:t xml:space="preserve">de garantir </w:t>
            </w:r>
            <w:r w:rsidRPr="00422413">
              <w:t>la validité du fichier XML.</w:t>
            </w:r>
          </w:p>
        </w:tc>
        <w:tc>
          <w:tcPr>
            <w:tcW w:w="708" w:type="dxa"/>
          </w:tcPr>
          <w:p w14:paraId="5349B967" w14:textId="15A9FD00" w:rsidR="00C26005" w:rsidRPr="00422413" w:rsidRDefault="00CE15CA" w:rsidP="00C26005">
            <w:pPr>
              <w:pStyle w:val="TabelleGross"/>
            </w:pPr>
            <w:r w:rsidRPr="00422413">
              <w:t>O</w:t>
            </w:r>
          </w:p>
        </w:tc>
      </w:tr>
      <w:tr w:rsidR="00C26005" w:rsidRPr="00422413" w14:paraId="1F246BE9" w14:textId="77777777" w:rsidTr="00CE15CA">
        <w:trPr>
          <w:cantSplit/>
        </w:trPr>
        <w:tc>
          <w:tcPr>
            <w:tcW w:w="1132" w:type="dxa"/>
          </w:tcPr>
          <w:p w14:paraId="041FD3D2" w14:textId="77777777" w:rsidR="00C26005" w:rsidRPr="00422413" w:rsidRDefault="0031440B" w:rsidP="0045146D">
            <w:pPr>
              <w:pStyle w:val="TabelleGross"/>
            </w:pPr>
            <w:r w:rsidRPr="00422413">
              <w:t>G_3.3-4</w:t>
            </w:r>
          </w:p>
        </w:tc>
        <w:tc>
          <w:tcPr>
            <w:tcW w:w="7328" w:type="dxa"/>
          </w:tcPr>
          <w:p w14:paraId="540DCF04" w14:textId="7F4C7917" w:rsidR="00C26005" w:rsidRPr="00422413" w:rsidRDefault="00C96E5D" w:rsidP="00C26005">
            <w:pPr>
              <w:pStyle w:val="TabelleGross"/>
              <w:rPr>
                <w:rFonts w:cs="Arial"/>
              </w:rPr>
            </w:pPr>
            <w:r w:rsidRPr="00422413">
              <w:t>Les caractères qui ne peuvent être représentés en U</w:t>
            </w:r>
            <w:r w:rsidR="001E1372" w:rsidRPr="00422413">
              <w:t xml:space="preserve">nicode </w:t>
            </w:r>
            <w:r w:rsidRPr="00422413">
              <w:t>(</w:t>
            </w:r>
            <w:r w:rsidR="007A57DB" w:rsidRPr="00422413">
              <w:t xml:space="preserve">codes </w:t>
            </w:r>
            <w:r w:rsidR="008A10C1" w:rsidRPr="00422413">
              <w:t>0-8, 14-</w:t>
            </w:r>
            <w:r w:rsidR="00520900" w:rsidRPr="00422413">
              <w:t>31 et</w:t>
            </w:r>
            <w:r w:rsidR="008A10C1" w:rsidRPr="00422413">
              <w:t xml:space="preserve"> 127-</w:t>
            </w:r>
            <w:r w:rsidR="001E1372" w:rsidRPr="00422413">
              <w:t>f</w:t>
            </w:r>
            <w:r w:rsidR="0055240F" w:rsidRPr="00422413">
              <w:t>159)</w:t>
            </w:r>
            <w:r w:rsidRPr="00422413">
              <w:t xml:space="preserve"> ainsi que le caractère</w:t>
            </w:r>
            <w:r w:rsidR="00520900" w:rsidRPr="00422413">
              <w:t xml:space="preserve"> d’échappement « \ »</w:t>
            </w:r>
            <w:r w:rsidR="0055240F" w:rsidRPr="00422413">
              <w:t xml:space="preserve"> </w:t>
            </w:r>
            <w:r w:rsidRPr="00422413">
              <w:t xml:space="preserve">et </w:t>
            </w:r>
            <w:r w:rsidR="00560253" w:rsidRPr="00422413">
              <w:t xml:space="preserve">une suite </w:t>
            </w:r>
            <w:r w:rsidR="00520900" w:rsidRPr="00422413">
              <w:t>de plusieurs espaces successive</w:t>
            </w:r>
            <w:r w:rsidRPr="00422413">
              <w:t xml:space="preserve">s sont représentés </w:t>
            </w:r>
            <w:r w:rsidR="00520900" w:rsidRPr="00422413">
              <w:t xml:space="preserve">dans XML </w:t>
            </w:r>
            <w:r w:rsidRPr="00422413">
              <w:t xml:space="preserve">par </w:t>
            </w:r>
            <w:r w:rsidR="0055240F" w:rsidRPr="00422413">
              <w:t xml:space="preserve">la </w:t>
            </w:r>
            <w:r w:rsidR="00560253" w:rsidRPr="00422413">
              <w:t xml:space="preserve">combinaison </w:t>
            </w:r>
            <w:r w:rsidRPr="00422413">
              <w:t>\u00&lt;xx&gt;</w:t>
            </w:r>
            <w:r w:rsidR="00785120" w:rsidRPr="00422413">
              <w:t>. Les guillemets ainsi que</w:t>
            </w:r>
            <w:r w:rsidRPr="00422413">
              <w:t xml:space="preserve"> les caractères </w:t>
            </w:r>
            <w:r w:rsidR="00785120" w:rsidRPr="00422413">
              <w:t xml:space="preserve">« &lt; », « &gt; » </w:t>
            </w:r>
            <w:r w:rsidRPr="00422413">
              <w:t xml:space="preserve">et </w:t>
            </w:r>
            <w:r w:rsidR="00785120" w:rsidRPr="00422413">
              <w:t>« </w:t>
            </w:r>
            <w:r w:rsidR="007677B2" w:rsidRPr="00422413">
              <w:t>&amp;</w:t>
            </w:r>
            <w:r w:rsidR="00785120" w:rsidRPr="00422413">
              <w:t> »</w:t>
            </w:r>
            <w:r w:rsidR="007677B2" w:rsidRPr="00422413">
              <w:t xml:space="preserve"> </w:t>
            </w:r>
            <w:r w:rsidRPr="00422413">
              <w:t xml:space="preserve">sont représentés comme </w:t>
            </w:r>
            <w:r w:rsidR="00E335B3" w:rsidRPr="00422413">
              <w:t xml:space="preserve">entités de caractères </w:t>
            </w:r>
            <w:r w:rsidRPr="00422413">
              <w:t>dans XML.</w:t>
            </w:r>
          </w:p>
          <w:p w14:paraId="30CBC158" w14:textId="77777777" w:rsidR="00C26005" w:rsidRPr="00422413" w:rsidRDefault="00C26005" w:rsidP="00C26005">
            <w:pPr>
              <w:pStyle w:val="TabelleGros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1"/>
              <w:gridCol w:w="3827"/>
            </w:tblGrid>
            <w:tr w:rsidR="00C96E5D" w:rsidRPr="00422413" w14:paraId="1E802C44" w14:textId="77777777" w:rsidTr="007C6E6F">
              <w:trPr>
                <w:trHeight w:val="245"/>
              </w:trPr>
              <w:tc>
                <w:tcPr>
                  <w:tcW w:w="2351" w:type="dxa"/>
                  <w:shd w:val="clear" w:color="auto" w:fill="BFBFBF"/>
                </w:tcPr>
                <w:p w14:paraId="13C50E3C" w14:textId="4E2C251C" w:rsidR="00C96E5D" w:rsidRPr="00422413" w:rsidRDefault="00C96E5D" w:rsidP="00C96E5D">
                  <w:pPr>
                    <w:pStyle w:val="TabelleGross"/>
                    <w:rPr>
                      <w:b/>
                    </w:rPr>
                  </w:pPr>
                  <w:r w:rsidRPr="00422413">
                    <w:rPr>
                      <w:b/>
                    </w:rPr>
                    <w:t>Caractères originaux</w:t>
                  </w:r>
                </w:p>
              </w:tc>
              <w:tc>
                <w:tcPr>
                  <w:tcW w:w="3827" w:type="dxa"/>
                  <w:shd w:val="clear" w:color="auto" w:fill="BFBFBF"/>
                </w:tcPr>
                <w:p w14:paraId="09BFCF4B" w14:textId="0D56A9DE" w:rsidR="00C96E5D" w:rsidRPr="00422413" w:rsidRDefault="00C96E5D" w:rsidP="00C96E5D">
                  <w:pPr>
                    <w:pStyle w:val="TabelleGross"/>
                    <w:rPr>
                      <w:b/>
                    </w:rPr>
                  </w:pPr>
                  <w:r w:rsidRPr="00422413">
                    <w:rPr>
                      <w:b/>
                    </w:rPr>
                    <w:t>Caractères du format SIARD</w:t>
                  </w:r>
                </w:p>
              </w:tc>
            </w:tr>
            <w:tr w:rsidR="00C96E5D" w:rsidRPr="00422413" w14:paraId="200D2D55" w14:textId="77777777" w:rsidTr="00C26005">
              <w:tc>
                <w:tcPr>
                  <w:tcW w:w="2351" w:type="dxa"/>
                </w:tcPr>
                <w:p w14:paraId="362EF323" w14:textId="11A40339" w:rsidR="00C96E5D" w:rsidRPr="00422413" w:rsidRDefault="00C96E5D" w:rsidP="00C96E5D">
                  <w:pPr>
                    <w:spacing w:before="60" w:after="60" w:line="240" w:lineRule="auto"/>
                    <w:rPr>
                      <w:rFonts w:cs="Arial"/>
                      <w:sz w:val="20"/>
                    </w:rPr>
                  </w:pPr>
                  <w:r w:rsidRPr="00422413">
                    <w:rPr>
                      <w:sz w:val="20"/>
                    </w:rPr>
                    <w:t>de 0 à 8</w:t>
                  </w:r>
                </w:p>
              </w:tc>
              <w:tc>
                <w:tcPr>
                  <w:tcW w:w="3827" w:type="dxa"/>
                </w:tcPr>
                <w:p w14:paraId="423255AA" w14:textId="0AF12C17" w:rsidR="00C96E5D" w:rsidRPr="00422413" w:rsidRDefault="00C96E5D" w:rsidP="00C96E5D">
                  <w:pPr>
                    <w:spacing w:before="60" w:after="60" w:line="240" w:lineRule="auto"/>
                    <w:rPr>
                      <w:rFonts w:cs="Arial"/>
                      <w:sz w:val="20"/>
                    </w:rPr>
                  </w:pPr>
                  <w:r w:rsidRPr="00422413">
                    <w:rPr>
                      <w:sz w:val="20"/>
                    </w:rPr>
                    <w:t>de \u0000 à \u0008</w:t>
                  </w:r>
                </w:p>
              </w:tc>
            </w:tr>
            <w:tr w:rsidR="00C96E5D" w:rsidRPr="00422413" w14:paraId="0DB766EC" w14:textId="77777777" w:rsidTr="00C26005">
              <w:tc>
                <w:tcPr>
                  <w:tcW w:w="2351" w:type="dxa"/>
                </w:tcPr>
                <w:p w14:paraId="3490CFCD" w14:textId="49B15311" w:rsidR="00C96E5D" w:rsidRPr="00422413" w:rsidRDefault="00C96E5D" w:rsidP="00C96E5D">
                  <w:pPr>
                    <w:spacing w:before="60" w:after="60" w:line="240" w:lineRule="auto"/>
                    <w:rPr>
                      <w:rFonts w:cs="Arial"/>
                      <w:sz w:val="20"/>
                    </w:rPr>
                  </w:pPr>
                  <w:r w:rsidRPr="00422413">
                    <w:rPr>
                      <w:sz w:val="20"/>
                    </w:rPr>
                    <w:t>14-31</w:t>
                  </w:r>
                </w:p>
              </w:tc>
              <w:tc>
                <w:tcPr>
                  <w:tcW w:w="3827" w:type="dxa"/>
                </w:tcPr>
                <w:p w14:paraId="3280AE9C" w14:textId="517ED619" w:rsidR="00C96E5D" w:rsidRPr="00422413" w:rsidRDefault="00C96E5D" w:rsidP="00C96E5D">
                  <w:pPr>
                    <w:spacing w:before="60" w:after="60" w:line="240" w:lineRule="auto"/>
                    <w:rPr>
                      <w:rFonts w:cs="Arial"/>
                      <w:sz w:val="20"/>
                    </w:rPr>
                  </w:pPr>
                  <w:r w:rsidRPr="00422413">
                    <w:rPr>
                      <w:sz w:val="20"/>
                    </w:rPr>
                    <w:t>de \u000E à \u001F</w:t>
                  </w:r>
                </w:p>
              </w:tc>
            </w:tr>
            <w:tr w:rsidR="00C96E5D" w:rsidRPr="00422413" w14:paraId="2479AC35" w14:textId="77777777" w:rsidTr="00C26005">
              <w:tc>
                <w:tcPr>
                  <w:tcW w:w="2351" w:type="dxa"/>
                </w:tcPr>
                <w:p w14:paraId="4FF433D1" w14:textId="6F64006E" w:rsidR="00C96E5D" w:rsidRPr="00422413" w:rsidRDefault="00C96E5D" w:rsidP="00C96E5D">
                  <w:pPr>
                    <w:spacing w:before="60" w:after="60" w:line="240" w:lineRule="auto"/>
                    <w:rPr>
                      <w:rFonts w:cs="Arial"/>
                      <w:sz w:val="20"/>
                    </w:rPr>
                  </w:pPr>
                  <w:r w:rsidRPr="00422413">
                    <w:rPr>
                      <w:sz w:val="20"/>
                    </w:rPr>
                    <w:t>32</w:t>
                  </w:r>
                </w:p>
              </w:tc>
              <w:tc>
                <w:tcPr>
                  <w:tcW w:w="3827" w:type="dxa"/>
                </w:tcPr>
                <w:p w14:paraId="6674A8B9" w14:textId="32136521" w:rsidR="00C96E5D" w:rsidRPr="00422413" w:rsidRDefault="00C96E5D" w:rsidP="00C96E5D">
                  <w:pPr>
                    <w:spacing w:before="60" w:after="60" w:line="240" w:lineRule="auto"/>
                    <w:rPr>
                      <w:rFonts w:cs="Arial"/>
                      <w:sz w:val="20"/>
                    </w:rPr>
                  </w:pPr>
                  <w:r w:rsidRPr="00422413">
                    <w:rPr>
                      <w:sz w:val="20"/>
                    </w:rPr>
                    <w:t>\u0020, si plusieurs l’un après l’autre</w:t>
                  </w:r>
                </w:p>
              </w:tc>
            </w:tr>
            <w:tr w:rsidR="00C96E5D" w:rsidRPr="00422413" w14:paraId="5BD6616B" w14:textId="77777777" w:rsidTr="00F57BF5">
              <w:tc>
                <w:tcPr>
                  <w:tcW w:w="2351" w:type="dxa"/>
                </w:tcPr>
                <w:p w14:paraId="6AD02F6A" w14:textId="1AE994B8" w:rsidR="00C96E5D" w:rsidRPr="00422413" w:rsidRDefault="00C96E5D" w:rsidP="00C96E5D">
                  <w:pPr>
                    <w:spacing w:before="60" w:after="60" w:line="240" w:lineRule="auto"/>
                    <w:rPr>
                      <w:rFonts w:cs="Arial"/>
                      <w:sz w:val="20"/>
                    </w:rPr>
                  </w:pPr>
                  <w:r w:rsidRPr="00422413">
                    <w:rPr>
                      <w:w w:val="99"/>
                      <w:sz w:val="20"/>
                    </w:rPr>
                    <w:t>"</w:t>
                  </w:r>
                </w:p>
              </w:tc>
              <w:tc>
                <w:tcPr>
                  <w:tcW w:w="3827" w:type="dxa"/>
                </w:tcPr>
                <w:p w14:paraId="4FB7DE42" w14:textId="13375B31" w:rsidR="00C96E5D" w:rsidRPr="00422413" w:rsidRDefault="00C96E5D" w:rsidP="00C96E5D">
                  <w:pPr>
                    <w:spacing w:before="60" w:after="60" w:line="240" w:lineRule="auto"/>
                    <w:rPr>
                      <w:rFonts w:cs="Arial"/>
                      <w:sz w:val="20"/>
                    </w:rPr>
                  </w:pPr>
                  <w:r w:rsidRPr="00422413">
                    <w:rPr>
                      <w:sz w:val="20"/>
                    </w:rPr>
                    <w:t>&amp;quot;</w:t>
                  </w:r>
                </w:p>
              </w:tc>
            </w:tr>
            <w:tr w:rsidR="00C96E5D" w:rsidRPr="00422413" w14:paraId="47117032" w14:textId="77777777" w:rsidTr="00C26005">
              <w:tc>
                <w:tcPr>
                  <w:tcW w:w="2351" w:type="dxa"/>
                </w:tcPr>
                <w:p w14:paraId="4A641EBC" w14:textId="7587FDC6" w:rsidR="00C96E5D" w:rsidRPr="00422413" w:rsidRDefault="00C96E5D" w:rsidP="00C96E5D">
                  <w:pPr>
                    <w:spacing w:before="60" w:after="60" w:line="240" w:lineRule="auto"/>
                    <w:rPr>
                      <w:rFonts w:cs="Arial"/>
                      <w:sz w:val="20"/>
                    </w:rPr>
                  </w:pPr>
                  <w:r w:rsidRPr="00422413">
                    <w:rPr>
                      <w:w w:val="99"/>
                      <w:sz w:val="20"/>
                    </w:rPr>
                    <w:t>&amp;</w:t>
                  </w:r>
                </w:p>
              </w:tc>
              <w:tc>
                <w:tcPr>
                  <w:tcW w:w="3827" w:type="dxa"/>
                </w:tcPr>
                <w:p w14:paraId="7DFBFC78" w14:textId="43427780" w:rsidR="00C96E5D" w:rsidRPr="00422413" w:rsidRDefault="00C96E5D" w:rsidP="00C96E5D">
                  <w:pPr>
                    <w:spacing w:before="60" w:after="60" w:line="240" w:lineRule="auto"/>
                    <w:rPr>
                      <w:rFonts w:cs="Arial"/>
                      <w:sz w:val="20"/>
                    </w:rPr>
                  </w:pPr>
                  <w:r w:rsidRPr="00422413">
                    <w:rPr>
                      <w:sz w:val="20"/>
                    </w:rPr>
                    <w:t>&amp;amp;</w:t>
                  </w:r>
                </w:p>
              </w:tc>
            </w:tr>
            <w:tr w:rsidR="00C96E5D" w:rsidRPr="00422413" w14:paraId="59D992B7" w14:textId="77777777" w:rsidTr="00F57BF5">
              <w:tc>
                <w:tcPr>
                  <w:tcW w:w="2351" w:type="dxa"/>
                </w:tcPr>
                <w:p w14:paraId="0309F786" w14:textId="3DC34108" w:rsidR="00C96E5D" w:rsidRPr="00422413" w:rsidRDefault="00C96E5D" w:rsidP="00C96E5D">
                  <w:pPr>
                    <w:spacing w:before="60" w:after="60" w:line="240" w:lineRule="auto"/>
                    <w:rPr>
                      <w:rFonts w:cs="Arial"/>
                      <w:sz w:val="20"/>
                    </w:rPr>
                  </w:pPr>
                  <w:r w:rsidRPr="00422413">
                    <w:rPr>
                      <w:w w:val="99"/>
                      <w:sz w:val="20"/>
                    </w:rPr>
                    <w:t>'</w:t>
                  </w:r>
                </w:p>
              </w:tc>
              <w:tc>
                <w:tcPr>
                  <w:tcW w:w="3827" w:type="dxa"/>
                </w:tcPr>
                <w:p w14:paraId="30697C7D" w14:textId="62BD5DD8" w:rsidR="00C96E5D" w:rsidRPr="00422413" w:rsidRDefault="00C96E5D" w:rsidP="00C96E5D">
                  <w:pPr>
                    <w:spacing w:before="60" w:after="60" w:line="240" w:lineRule="auto"/>
                    <w:rPr>
                      <w:rFonts w:cs="Arial"/>
                      <w:sz w:val="20"/>
                    </w:rPr>
                  </w:pPr>
                  <w:r w:rsidRPr="00422413">
                    <w:rPr>
                      <w:sz w:val="20"/>
                    </w:rPr>
                    <w:t>&amp;apos;</w:t>
                  </w:r>
                </w:p>
              </w:tc>
            </w:tr>
            <w:tr w:rsidR="00C96E5D" w:rsidRPr="00422413" w14:paraId="43C396F2" w14:textId="77777777" w:rsidTr="00C26005">
              <w:tc>
                <w:tcPr>
                  <w:tcW w:w="2351" w:type="dxa"/>
                </w:tcPr>
                <w:p w14:paraId="0ADE5605" w14:textId="268276A7" w:rsidR="00C96E5D" w:rsidRPr="00422413" w:rsidRDefault="00C96E5D" w:rsidP="00C96E5D">
                  <w:pPr>
                    <w:spacing w:before="60" w:after="60" w:line="240" w:lineRule="auto"/>
                    <w:rPr>
                      <w:rFonts w:cs="Arial"/>
                      <w:sz w:val="20"/>
                    </w:rPr>
                  </w:pPr>
                  <w:r w:rsidRPr="00422413">
                    <w:rPr>
                      <w:w w:val="99"/>
                      <w:sz w:val="20"/>
                    </w:rPr>
                    <w:t>&lt;</w:t>
                  </w:r>
                </w:p>
              </w:tc>
              <w:tc>
                <w:tcPr>
                  <w:tcW w:w="3827" w:type="dxa"/>
                </w:tcPr>
                <w:p w14:paraId="0E96A1A3" w14:textId="68440456" w:rsidR="00C96E5D" w:rsidRPr="00422413" w:rsidRDefault="00C96E5D" w:rsidP="00C96E5D">
                  <w:pPr>
                    <w:spacing w:before="60" w:after="60" w:line="240" w:lineRule="auto"/>
                    <w:rPr>
                      <w:rFonts w:cs="Arial"/>
                      <w:sz w:val="20"/>
                    </w:rPr>
                  </w:pPr>
                  <w:r w:rsidRPr="00422413">
                    <w:rPr>
                      <w:sz w:val="20"/>
                    </w:rPr>
                    <w:t>&amp;lt;</w:t>
                  </w:r>
                </w:p>
              </w:tc>
            </w:tr>
            <w:tr w:rsidR="00C96E5D" w:rsidRPr="00422413" w14:paraId="184065D0" w14:textId="77777777" w:rsidTr="00C26005">
              <w:tc>
                <w:tcPr>
                  <w:tcW w:w="2351" w:type="dxa"/>
                </w:tcPr>
                <w:p w14:paraId="4182AC9D" w14:textId="2945D13C" w:rsidR="00C96E5D" w:rsidRPr="00422413" w:rsidRDefault="00C96E5D" w:rsidP="00C96E5D">
                  <w:pPr>
                    <w:spacing w:before="60" w:after="60" w:line="240" w:lineRule="auto"/>
                    <w:rPr>
                      <w:rFonts w:cs="Arial"/>
                      <w:sz w:val="20"/>
                    </w:rPr>
                  </w:pPr>
                  <w:r w:rsidRPr="00422413">
                    <w:rPr>
                      <w:w w:val="99"/>
                      <w:sz w:val="20"/>
                    </w:rPr>
                    <w:t>&gt;</w:t>
                  </w:r>
                </w:p>
              </w:tc>
              <w:tc>
                <w:tcPr>
                  <w:tcW w:w="3827" w:type="dxa"/>
                </w:tcPr>
                <w:p w14:paraId="4D24CFB0" w14:textId="56907BC4" w:rsidR="00C96E5D" w:rsidRPr="00422413" w:rsidRDefault="00C96E5D" w:rsidP="00C96E5D">
                  <w:pPr>
                    <w:spacing w:before="60" w:after="60" w:line="240" w:lineRule="auto"/>
                    <w:rPr>
                      <w:rFonts w:cs="Arial"/>
                      <w:sz w:val="20"/>
                    </w:rPr>
                  </w:pPr>
                  <w:r w:rsidRPr="00422413">
                    <w:rPr>
                      <w:sz w:val="20"/>
                    </w:rPr>
                    <w:t>&amp;gt;</w:t>
                  </w:r>
                </w:p>
              </w:tc>
            </w:tr>
            <w:tr w:rsidR="00C96E5D" w:rsidRPr="00422413" w14:paraId="6DB6B0A1" w14:textId="77777777" w:rsidTr="003D1392">
              <w:tc>
                <w:tcPr>
                  <w:tcW w:w="2351" w:type="dxa"/>
                  <w:tcBorders>
                    <w:bottom w:val="single" w:sz="4" w:space="0" w:color="auto"/>
                  </w:tcBorders>
                </w:tcPr>
                <w:p w14:paraId="798E8BFD" w14:textId="10C38269" w:rsidR="00C96E5D" w:rsidRPr="00422413" w:rsidRDefault="00C96E5D" w:rsidP="00C96E5D">
                  <w:pPr>
                    <w:spacing w:before="60" w:after="60" w:line="240" w:lineRule="auto"/>
                    <w:rPr>
                      <w:rFonts w:cs="Arial"/>
                      <w:sz w:val="20"/>
                    </w:rPr>
                  </w:pPr>
                  <w:r w:rsidRPr="00422413">
                    <w:rPr>
                      <w:w w:val="99"/>
                      <w:sz w:val="20"/>
                    </w:rPr>
                    <w:t>\</w:t>
                  </w:r>
                </w:p>
              </w:tc>
              <w:tc>
                <w:tcPr>
                  <w:tcW w:w="3827" w:type="dxa"/>
                  <w:tcBorders>
                    <w:bottom w:val="single" w:sz="4" w:space="0" w:color="auto"/>
                  </w:tcBorders>
                </w:tcPr>
                <w:p w14:paraId="6C9D6849" w14:textId="24854665" w:rsidR="00C96E5D" w:rsidRPr="00422413" w:rsidRDefault="00C96E5D" w:rsidP="00C96E5D">
                  <w:pPr>
                    <w:spacing w:before="60" w:after="60" w:line="240" w:lineRule="auto"/>
                    <w:rPr>
                      <w:rFonts w:cs="Arial"/>
                      <w:sz w:val="20"/>
                    </w:rPr>
                  </w:pPr>
                  <w:r w:rsidRPr="00422413">
                    <w:rPr>
                      <w:sz w:val="20"/>
                    </w:rPr>
                    <w:t>\u005c</w:t>
                  </w:r>
                </w:p>
              </w:tc>
            </w:tr>
            <w:tr w:rsidR="00C96E5D" w:rsidRPr="00422413" w14:paraId="31A1D314" w14:textId="77777777" w:rsidTr="003D1392">
              <w:tc>
                <w:tcPr>
                  <w:tcW w:w="2351" w:type="dxa"/>
                </w:tcPr>
                <w:p w14:paraId="14A2F0ED" w14:textId="2AC19232" w:rsidR="00C96E5D" w:rsidRPr="00422413" w:rsidRDefault="00C96E5D" w:rsidP="00C96E5D">
                  <w:pPr>
                    <w:spacing w:before="60" w:after="60" w:line="240" w:lineRule="auto"/>
                    <w:rPr>
                      <w:rFonts w:cs="Arial"/>
                      <w:sz w:val="20"/>
                    </w:rPr>
                  </w:pPr>
                  <w:r w:rsidRPr="00422413">
                    <w:rPr>
                      <w:sz w:val="20"/>
                    </w:rPr>
                    <w:t>de 127 à 159</w:t>
                  </w:r>
                </w:p>
              </w:tc>
              <w:tc>
                <w:tcPr>
                  <w:tcW w:w="3827" w:type="dxa"/>
                </w:tcPr>
                <w:p w14:paraId="4A015EE2" w14:textId="6498D103" w:rsidR="00C96E5D" w:rsidRPr="00422413" w:rsidRDefault="00C96E5D" w:rsidP="00C96E5D">
                  <w:pPr>
                    <w:spacing w:before="60" w:after="60" w:line="240" w:lineRule="auto"/>
                    <w:rPr>
                      <w:rFonts w:cs="Arial"/>
                      <w:sz w:val="20"/>
                    </w:rPr>
                  </w:pPr>
                  <w:r w:rsidRPr="00422413">
                    <w:rPr>
                      <w:sz w:val="20"/>
                    </w:rPr>
                    <w:t>de \u007F à \u009F</w:t>
                  </w:r>
                </w:p>
              </w:tc>
            </w:tr>
          </w:tbl>
          <w:p w14:paraId="282B6AFA" w14:textId="2848767B" w:rsidR="00C26005" w:rsidRPr="00422413" w:rsidRDefault="003D1392" w:rsidP="003D1392">
            <w:pPr>
              <w:tabs>
                <w:tab w:val="left" w:pos="2426"/>
              </w:tabs>
              <w:spacing w:after="0" w:line="240" w:lineRule="auto"/>
              <w:ind w:left="74"/>
              <w:rPr>
                <w:rFonts w:cs="Arial"/>
                <w:sz w:val="8"/>
                <w:szCs w:val="8"/>
              </w:rPr>
            </w:pPr>
            <w:r w:rsidRPr="00422413">
              <w:rPr>
                <w:sz w:val="8"/>
              </w:rPr>
              <w:t xml:space="preserve"> </w:t>
            </w:r>
          </w:p>
        </w:tc>
        <w:tc>
          <w:tcPr>
            <w:tcW w:w="708" w:type="dxa"/>
          </w:tcPr>
          <w:p w14:paraId="24B3C1F4" w14:textId="115917AC" w:rsidR="00C26005" w:rsidRPr="00422413" w:rsidRDefault="00CE15CA" w:rsidP="00C26005">
            <w:pPr>
              <w:pStyle w:val="TabelleGross"/>
            </w:pPr>
            <w:r w:rsidRPr="00422413">
              <w:t>O</w:t>
            </w:r>
          </w:p>
        </w:tc>
      </w:tr>
    </w:tbl>
    <w:p w14:paraId="534C7AF2" w14:textId="77777777" w:rsidR="005524D2" w:rsidRPr="00422413" w:rsidRDefault="005524D2" w:rsidP="005524D2">
      <w:pPr>
        <w:rPr>
          <w:rFonts w:cs="Arial"/>
        </w:rPr>
      </w:pPr>
    </w:p>
    <w:p w14:paraId="381583AF" w14:textId="48CDD2DC" w:rsidR="00EB4CAF" w:rsidRPr="00422413" w:rsidRDefault="00EB4CAF" w:rsidP="00C96E5D">
      <w:pPr>
        <w:pStyle w:val="berschrift2"/>
      </w:pPr>
      <w:bookmarkStart w:id="27" w:name="_Toc477866902"/>
      <w:bookmarkStart w:id="28" w:name="_Toc8799377"/>
      <w:r w:rsidRPr="00422413">
        <w:t xml:space="preserve">Schéma d’URI </w:t>
      </w:r>
      <w:r w:rsidRPr="00422413">
        <w:rPr>
          <w:i/>
        </w:rPr>
        <w:t>file</w:t>
      </w:r>
      <w:bookmarkEnd w:id="28"/>
      <w:r w:rsidRPr="00422413">
        <w:t xml:space="preserve"> </w:t>
      </w:r>
      <w:bookmarkEnd w:id="27"/>
    </w:p>
    <w:p w14:paraId="2C69AE63" w14:textId="3C1F8A05" w:rsidR="00EB4CAF" w:rsidRPr="00422413" w:rsidRDefault="00C96E5D" w:rsidP="00C96E5D">
      <w:r w:rsidRPr="00422413">
        <w:t xml:space="preserve">Le schéma d’URI </w:t>
      </w:r>
      <w:r w:rsidRPr="00422413">
        <w:rPr>
          <w:i/>
        </w:rPr>
        <w:t xml:space="preserve">file </w:t>
      </w:r>
      <w:r w:rsidR="00F24FA5" w:rsidRPr="00422413">
        <w:t>est utilisé pour référencer l</w:t>
      </w:r>
      <w:r w:rsidRPr="00422413">
        <w:t xml:space="preserve">es </w:t>
      </w:r>
      <w:r w:rsidRPr="00422413">
        <w:rPr>
          <w:i/>
        </w:rPr>
        <w:t>Large Objects</w:t>
      </w:r>
      <w:r w:rsidRPr="00422413">
        <w:t xml:space="preserve"> transférés</w:t>
      </w:r>
      <w:r w:rsidRPr="00422413">
        <w:rPr>
          <w:rStyle w:val="Funotenzeichen"/>
        </w:rPr>
        <w:footnoteReference w:id="7"/>
      </w:r>
      <w:r w:rsidRPr="00422413">
        <w:t>, conformément à la spécification RFC 1738.</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E15CA" w:rsidRPr="00422413" w14:paraId="37BB6B89" w14:textId="77777777" w:rsidTr="00CE15CA">
        <w:trPr>
          <w:cantSplit/>
          <w:tblHeader/>
        </w:trPr>
        <w:tc>
          <w:tcPr>
            <w:tcW w:w="1131" w:type="dxa"/>
            <w:shd w:val="clear" w:color="auto" w:fill="99CCFF"/>
          </w:tcPr>
          <w:p w14:paraId="6D53CF53" w14:textId="77777777" w:rsidR="00CE15CA" w:rsidRPr="00422413" w:rsidRDefault="00CE15CA" w:rsidP="00CE15CA">
            <w:pPr>
              <w:pStyle w:val="TabelleGross"/>
              <w:rPr>
                <w:b/>
              </w:rPr>
            </w:pPr>
            <w:r w:rsidRPr="00422413">
              <w:rPr>
                <w:b/>
              </w:rPr>
              <w:t>ID</w:t>
            </w:r>
          </w:p>
        </w:tc>
        <w:tc>
          <w:tcPr>
            <w:tcW w:w="7329" w:type="dxa"/>
            <w:shd w:val="clear" w:color="auto" w:fill="99CCFF"/>
          </w:tcPr>
          <w:p w14:paraId="4345884E" w14:textId="366FC00B" w:rsidR="00CE15CA" w:rsidRPr="00422413" w:rsidRDefault="00CE15CA" w:rsidP="00CE15CA">
            <w:pPr>
              <w:pStyle w:val="TabelleGross"/>
              <w:rPr>
                <w:b/>
              </w:rPr>
            </w:pPr>
            <w:r w:rsidRPr="00422413">
              <w:rPr>
                <w:b/>
              </w:rPr>
              <w:t>Description de l’exigence</w:t>
            </w:r>
          </w:p>
        </w:tc>
        <w:tc>
          <w:tcPr>
            <w:tcW w:w="708" w:type="dxa"/>
            <w:shd w:val="clear" w:color="auto" w:fill="99CCFF"/>
          </w:tcPr>
          <w:p w14:paraId="5D8AFA91" w14:textId="12B21E79" w:rsidR="00CE15CA" w:rsidRPr="00422413" w:rsidRDefault="00CE15CA" w:rsidP="00CE15CA">
            <w:pPr>
              <w:pStyle w:val="TabelleGross"/>
              <w:rPr>
                <w:b/>
              </w:rPr>
            </w:pPr>
            <w:r w:rsidRPr="00422413">
              <w:rPr>
                <w:b/>
              </w:rPr>
              <w:t>O/F</w:t>
            </w:r>
          </w:p>
        </w:tc>
      </w:tr>
      <w:tr w:rsidR="00EB4CAF" w:rsidRPr="00422413" w14:paraId="352A7A30" w14:textId="77777777" w:rsidTr="00CE15CA">
        <w:trPr>
          <w:cantSplit/>
        </w:trPr>
        <w:tc>
          <w:tcPr>
            <w:tcW w:w="1131" w:type="dxa"/>
          </w:tcPr>
          <w:p w14:paraId="2C193EF6" w14:textId="77777777" w:rsidR="00EB4CAF" w:rsidRPr="00422413" w:rsidRDefault="0031440B" w:rsidP="006550D8">
            <w:pPr>
              <w:pStyle w:val="TabelleGross"/>
            </w:pPr>
            <w:r w:rsidRPr="00422413">
              <w:t>G_3.4-1</w:t>
            </w:r>
          </w:p>
        </w:tc>
        <w:tc>
          <w:tcPr>
            <w:tcW w:w="7329" w:type="dxa"/>
          </w:tcPr>
          <w:p w14:paraId="5F913530" w14:textId="70BA0554" w:rsidR="00EB4CAF" w:rsidRPr="00422413" w:rsidRDefault="00C96E5D" w:rsidP="0031440B">
            <w:pPr>
              <w:pStyle w:val="TabelleGross"/>
            </w:pPr>
            <w:r w:rsidRPr="00422413">
              <w:t xml:space="preserve">Tous les fichiers transférés sont spécifiés par un URI </w:t>
            </w:r>
            <w:r w:rsidRPr="00422413">
              <w:rPr>
                <w:i/>
              </w:rPr>
              <w:t>file</w:t>
            </w:r>
            <w:r w:rsidRPr="00422413">
              <w:t xml:space="preserve"> selon la spécification RFC 1738.</w:t>
            </w:r>
          </w:p>
        </w:tc>
        <w:tc>
          <w:tcPr>
            <w:tcW w:w="708" w:type="dxa"/>
          </w:tcPr>
          <w:p w14:paraId="60B259C3" w14:textId="0CD0131B" w:rsidR="00EB4CAF" w:rsidRPr="00422413" w:rsidRDefault="00C96E5D" w:rsidP="006550D8">
            <w:pPr>
              <w:pStyle w:val="TabelleGross"/>
            </w:pPr>
            <w:r w:rsidRPr="00422413">
              <w:t>O</w:t>
            </w:r>
          </w:p>
        </w:tc>
      </w:tr>
      <w:tr w:rsidR="00EB4CAF" w:rsidRPr="00422413" w14:paraId="1999C1E6" w14:textId="77777777" w:rsidTr="00CE15CA">
        <w:trPr>
          <w:cantSplit/>
        </w:trPr>
        <w:tc>
          <w:tcPr>
            <w:tcW w:w="1131" w:type="dxa"/>
          </w:tcPr>
          <w:p w14:paraId="399E4FF1" w14:textId="77777777" w:rsidR="00EB4CAF" w:rsidRPr="00422413" w:rsidRDefault="0031440B" w:rsidP="006550D8">
            <w:pPr>
              <w:pStyle w:val="TabelleGross"/>
            </w:pPr>
            <w:r w:rsidRPr="00422413">
              <w:t>G_3.4-2</w:t>
            </w:r>
          </w:p>
        </w:tc>
        <w:tc>
          <w:tcPr>
            <w:tcW w:w="7329" w:type="dxa"/>
          </w:tcPr>
          <w:p w14:paraId="096D957D" w14:textId="4DBF045A" w:rsidR="00EB4CAF" w:rsidRPr="00422413" w:rsidRDefault="00C96E5D" w:rsidP="006550D8">
            <w:pPr>
              <w:pStyle w:val="TabelleGross"/>
            </w:pPr>
            <w:r w:rsidRPr="00422413">
              <w:t xml:space="preserve">Les URI </w:t>
            </w:r>
            <w:r w:rsidRPr="00422413">
              <w:rPr>
                <w:i/>
              </w:rPr>
              <w:t>file</w:t>
            </w:r>
            <w:r w:rsidRPr="00422413">
              <w:t xml:space="preserve"> sont enregistrés dans un fichier SIARD en tant que ASCII-Strings codés en URL.</w:t>
            </w:r>
          </w:p>
        </w:tc>
        <w:tc>
          <w:tcPr>
            <w:tcW w:w="708" w:type="dxa"/>
          </w:tcPr>
          <w:p w14:paraId="4C0C9415" w14:textId="1ECF83B7" w:rsidR="00EB4CAF" w:rsidRPr="00422413" w:rsidRDefault="00C96E5D" w:rsidP="006550D8">
            <w:pPr>
              <w:pStyle w:val="TabelleGross"/>
            </w:pPr>
            <w:r w:rsidRPr="00422413">
              <w:t>O</w:t>
            </w:r>
          </w:p>
        </w:tc>
      </w:tr>
      <w:tr w:rsidR="00EB4CAF" w:rsidRPr="00422413" w14:paraId="445080EB" w14:textId="77777777" w:rsidTr="00CE15CA">
        <w:trPr>
          <w:cantSplit/>
        </w:trPr>
        <w:tc>
          <w:tcPr>
            <w:tcW w:w="1131" w:type="dxa"/>
          </w:tcPr>
          <w:p w14:paraId="3AB046FB" w14:textId="77777777" w:rsidR="00EB4CAF" w:rsidRPr="00422413" w:rsidRDefault="0031440B" w:rsidP="006550D8">
            <w:pPr>
              <w:pStyle w:val="TabelleGross"/>
            </w:pPr>
            <w:r w:rsidRPr="00422413">
              <w:t>G_3.4-3</w:t>
            </w:r>
          </w:p>
        </w:tc>
        <w:tc>
          <w:tcPr>
            <w:tcW w:w="7329" w:type="dxa"/>
          </w:tcPr>
          <w:p w14:paraId="179FEE64" w14:textId="29852619" w:rsidR="00EB4CAF" w:rsidRPr="00422413" w:rsidRDefault="007F06F6" w:rsidP="00F9342D">
            <w:pPr>
              <w:pStyle w:val="TabelleGross"/>
            </w:pPr>
            <w:r w:rsidRPr="00422413">
              <w:t xml:space="preserve">Pour autant que l’URI </w:t>
            </w:r>
            <w:r w:rsidRPr="00422413">
              <w:rPr>
                <w:i/>
              </w:rPr>
              <w:t>file</w:t>
            </w:r>
            <w:r w:rsidRPr="00422413">
              <w:t xml:space="preserve"> soit basé sur un système de fichiers qui permet un renvoi direct vers des fichiers </w:t>
            </w:r>
            <w:r w:rsidR="00447DFD" w:rsidRPr="00422413">
              <w:t xml:space="preserve">individuels dans </w:t>
            </w:r>
            <w:r w:rsidRPr="00422413">
              <w:t xml:space="preserve">un fichier ZIP, les </w:t>
            </w:r>
            <w:r w:rsidRPr="00422413">
              <w:rPr>
                <w:i/>
              </w:rPr>
              <w:t>Large Objects</w:t>
            </w:r>
            <w:r w:rsidRPr="00422413">
              <w:t xml:space="preserve"> </w:t>
            </w:r>
            <w:r w:rsidR="00F9342D" w:rsidRPr="00422413">
              <w:t xml:space="preserve">transférés </w:t>
            </w:r>
            <w:r w:rsidRPr="00422413">
              <w:t xml:space="preserve">peuvent être recompressés dans des fichiers de ce format. Par exemple, l’adresse </w:t>
            </w:r>
            <w:r w:rsidRPr="00422413">
              <w:rPr>
                <w:i/>
              </w:rPr>
              <w:t>file:///d:/sips/sip1234.zip</w:t>
            </w:r>
            <w:r w:rsidRPr="00422413">
              <w:t xml:space="preserve"> redirige vers le fichier ZIP, </w:t>
            </w:r>
            <w:r w:rsidR="00F9342D" w:rsidRPr="00422413">
              <w:t>tandis que l’</w:t>
            </w:r>
            <w:r w:rsidRPr="00422413">
              <w:t xml:space="preserve">adresse </w:t>
            </w:r>
            <w:r w:rsidR="00F9342D" w:rsidRPr="00422413">
              <w:rPr>
                <w:i/>
              </w:rPr>
              <w:t>file:///d:/sips/sip1234.zip/</w:t>
            </w:r>
            <w:r w:rsidR="00F9342D" w:rsidRPr="00422413">
              <w:t xml:space="preserve"> renvoie au </w:t>
            </w:r>
            <w:r w:rsidRPr="00422413">
              <w:t>répertoire racine dans le fichier ZIP.</w:t>
            </w:r>
          </w:p>
        </w:tc>
        <w:tc>
          <w:tcPr>
            <w:tcW w:w="708" w:type="dxa"/>
          </w:tcPr>
          <w:p w14:paraId="6D8938AF" w14:textId="379621B4" w:rsidR="00EB4CAF" w:rsidRPr="00422413" w:rsidRDefault="00C96E5D" w:rsidP="006550D8">
            <w:pPr>
              <w:pStyle w:val="TabelleGross"/>
            </w:pPr>
            <w:r w:rsidRPr="00422413">
              <w:t>F</w:t>
            </w:r>
          </w:p>
        </w:tc>
      </w:tr>
    </w:tbl>
    <w:p w14:paraId="3FE9CE78" w14:textId="77777777" w:rsidR="00A75C57" w:rsidRPr="00422413" w:rsidRDefault="00A75C57">
      <w:pPr>
        <w:spacing w:after="0" w:line="240" w:lineRule="auto"/>
        <w:rPr>
          <w:rFonts w:cs="Arial"/>
          <w:b/>
          <w:sz w:val="24"/>
        </w:rPr>
      </w:pPr>
      <w:r w:rsidRPr="00422413">
        <w:lastRenderedPageBreak/>
        <w:br w:type="page"/>
      </w:r>
    </w:p>
    <w:p w14:paraId="2F529B77" w14:textId="3D76814E" w:rsidR="005524D2" w:rsidRPr="00422413" w:rsidRDefault="00C96E5D" w:rsidP="00C96E5D">
      <w:pPr>
        <w:pStyle w:val="berschrift2"/>
        <w:rPr>
          <w:rFonts w:cs="Arial"/>
        </w:rPr>
      </w:pPr>
      <w:bookmarkStart w:id="29" w:name="_Toc8799378"/>
      <w:r w:rsidRPr="00422413">
        <w:lastRenderedPageBreak/>
        <w:t>Identificateur et identificateur régulier</w:t>
      </w:r>
      <w:bookmarkEnd w:id="29"/>
    </w:p>
    <w:p w14:paraId="17AC1AE8" w14:textId="64036CAB" w:rsidR="00C96E5D" w:rsidRPr="00422413" w:rsidRDefault="00C96E5D" w:rsidP="00C96E5D">
      <w:pPr>
        <w:rPr>
          <w:rFonts w:cs="Arial"/>
        </w:rPr>
      </w:pPr>
      <w:r w:rsidRPr="00422413">
        <w:t>Dans SQL:2008, il existe des identificateurs réguliers</w:t>
      </w:r>
      <w:r w:rsidRPr="00422413">
        <w:rPr>
          <w:rStyle w:val="Funotenzeichen"/>
        </w:rPr>
        <w:footnoteReference w:id="8"/>
      </w:r>
      <w:r w:rsidRPr="00422413">
        <w:t xml:space="preserve"> sans espaces ni caractères spéciaux, pour lesquels la casse n’est pas importante mais qui sont enregistrés en majuscules dans le fichier SIARD, et des identificateurs entre guillemets</w:t>
      </w:r>
      <w:r w:rsidRPr="00422413">
        <w:rPr>
          <w:rStyle w:val="Funotenzeichen"/>
        </w:rPr>
        <w:footnoteReference w:id="9"/>
      </w:r>
      <w:r w:rsidRPr="00422413">
        <w:t>, pour lesquels la casse importe et qui peuvent également contenir des caractères spéciaux ou être identiques à un mot clé SQL. Ceux-ci doivent être encadrés par des expressions entre guillemets doubles. Dans le fichier SIARD, ils sont enregistrés sans les guillemets.</w:t>
      </w:r>
    </w:p>
    <w:p w14:paraId="485DB98B" w14:textId="269688CC" w:rsidR="00DC119C" w:rsidRPr="00422413" w:rsidRDefault="00C96E5D" w:rsidP="00C96E5D">
      <w:pPr>
        <w:rPr>
          <w:rFonts w:cs="Arial"/>
        </w:rPr>
      </w:pPr>
      <w:r w:rsidRPr="00422413">
        <w:t xml:space="preserve">C’est la norme SQL qui détermine ce qu’est un caractère spécial ou un mot clé. La norme Unicode définit quant à elle ce qu’est la version majuscule d’une lettre. </w:t>
      </w:r>
    </w:p>
    <w:p w14:paraId="4EA3EF06" w14:textId="1E8CF91A" w:rsidR="00C63484" w:rsidRPr="00422413" w:rsidRDefault="00C63484" w:rsidP="00C63484">
      <w:pPr>
        <w:rPr>
          <w:rFonts w:cs="Arial"/>
        </w:rPr>
      </w:pPr>
      <w:r w:rsidRPr="00422413">
        <w:t xml:space="preserve">Dans les métadonnées, un </w:t>
      </w:r>
      <w:r w:rsidR="007B3882" w:rsidRPr="00422413">
        <w:t xml:space="preserve">identificateur </w:t>
      </w:r>
      <w:r w:rsidRPr="00422413">
        <w:t xml:space="preserve">régulier est enregistré en majuscules, tandis que tous les autres </w:t>
      </w:r>
      <w:r w:rsidR="007B3882" w:rsidRPr="00422413">
        <w:t xml:space="preserve">identificateurs </w:t>
      </w:r>
      <w:r w:rsidRPr="00422413">
        <w:t xml:space="preserve">sont enregistrés à l’identique, sans guillemets. Selon la norme SQL:2008, un identificateur doit être considéré comme un identificateur </w:t>
      </w:r>
      <w:r w:rsidR="002E12F5" w:rsidRPr="00422413">
        <w:t>dé</w:t>
      </w:r>
      <w:r w:rsidRPr="00422413">
        <w:t>limité s’il contient un caractère qu’un identificateur régulier ne peut pas contenir, ou s’il est identique à un mot clé SQL.</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745BD679" w14:textId="77777777" w:rsidTr="00CE15CA">
        <w:trPr>
          <w:cantSplit/>
          <w:tblHeader/>
        </w:trPr>
        <w:tc>
          <w:tcPr>
            <w:tcW w:w="1132" w:type="dxa"/>
            <w:shd w:val="clear" w:color="auto" w:fill="99CCFF"/>
          </w:tcPr>
          <w:p w14:paraId="021597BE" w14:textId="77777777" w:rsidR="00CE15CA" w:rsidRPr="00422413" w:rsidRDefault="00CE15CA" w:rsidP="00CE15CA">
            <w:pPr>
              <w:pStyle w:val="TabelleGross"/>
              <w:rPr>
                <w:b/>
              </w:rPr>
            </w:pPr>
            <w:r w:rsidRPr="00422413">
              <w:rPr>
                <w:b/>
              </w:rPr>
              <w:t>ID</w:t>
            </w:r>
          </w:p>
        </w:tc>
        <w:tc>
          <w:tcPr>
            <w:tcW w:w="7328" w:type="dxa"/>
            <w:shd w:val="clear" w:color="auto" w:fill="99CCFF"/>
          </w:tcPr>
          <w:p w14:paraId="116B1058" w14:textId="2C43D70D" w:rsidR="00CE15CA" w:rsidRPr="00422413" w:rsidRDefault="00CE15CA" w:rsidP="00CE15CA">
            <w:pPr>
              <w:pStyle w:val="TabelleGross"/>
              <w:rPr>
                <w:b/>
              </w:rPr>
            </w:pPr>
            <w:r w:rsidRPr="00422413">
              <w:rPr>
                <w:b/>
              </w:rPr>
              <w:t>Description de l’exigence</w:t>
            </w:r>
          </w:p>
        </w:tc>
        <w:tc>
          <w:tcPr>
            <w:tcW w:w="708" w:type="dxa"/>
            <w:shd w:val="clear" w:color="auto" w:fill="99CCFF"/>
          </w:tcPr>
          <w:p w14:paraId="535EBBEA" w14:textId="62368C11" w:rsidR="00CE15CA" w:rsidRPr="00422413" w:rsidRDefault="00CE15CA" w:rsidP="00CE15CA">
            <w:pPr>
              <w:pStyle w:val="TabelleGross"/>
              <w:rPr>
                <w:b/>
              </w:rPr>
            </w:pPr>
            <w:r w:rsidRPr="00422413">
              <w:rPr>
                <w:b/>
              </w:rPr>
              <w:t>O/F</w:t>
            </w:r>
          </w:p>
        </w:tc>
      </w:tr>
      <w:tr w:rsidR="00C63484" w:rsidRPr="00422413" w14:paraId="57981D25" w14:textId="77777777" w:rsidTr="00CE15CA">
        <w:trPr>
          <w:cantSplit/>
        </w:trPr>
        <w:tc>
          <w:tcPr>
            <w:tcW w:w="1132" w:type="dxa"/>
          </w:tcPr>
          <w:p w14:paraId="023FD154" w14:textId="77777777" w:rsidR="00C63484" w:rsidRPr="00422413" w:rsidRDefault="0031440B" w:rsidP="00337C31">
            <w:pPr>
              <w:pStyle w:val="TabelleGross"/>
            </w:pPr>
            <w:r w:rsidRPr="00422413">
              <w:t>G_3.5-1</w:t>
            </w:r>
          </w:p>
        </w:tc>
        <w:tc>
          <w:tcPr>
            <w:tcW w:w="7328" w:type="dxa"/>
          </w:tcPr>
          <w:p w14:paraId="654E303F" w14:textId="4A547A8F" w:rsidR="00C63484" w:rsidRPr="00422413" w:rsidRDefault="00C96E5D" w:rsidP="00C63484">
            <w:pPr>
              <w:pStyle w:val="TabelleGross"/>
            </w:pPr>
            <w:r w:rsidRPr="00422413">
              <w:t>Tous les identificateurs sont enregistrés dans le jeu de caractères Unicode.</w:t>
            </w:r>
          </w:p>
        </w:tc>
        <w:tc>
          <w:tcPr>
            <w:tcW w:w="708" w:type="dxa"/>
          </w:tcPr>
          <w:p w14:paraId="039DCB97" w14:textId="1C47D73B" w:rsidR="00C63484" w:rsidRPr="00422413" w:rsidRDefault="00C96E5D" w:rsidP="00C63484">
            <w:pPr>
              <w:pStyle w:val="TabelleGross"/>
            </w:pPr>
            <w:r w:rsidRPr="00422413">
              <w:t>O</w:t>
            </w:r>
          </w:p>
        </w:tc>
      </w:tr>
      <w:tr w:rsidR="00C63484" w:rsidRPr="00422413" w14:paraId="44B18AE5" w14:textId="77777777" w:rsidTr="00CE15CA">
        <w:trPr>
          <w:cantSplit/>
        </w:trPr>
        <w:tc>
          <w:tcPr>
            <w:tcW w:w="1132" w:type="dxa"/>
          </w:tcPr>
          <w:p w14:paraId="01A3049D" w14:textId="77777777" w:rsidR="00C63484" w:rsidRPr="00422413" w:rsidRDefault="0031440B" w:rsidP="00337C31">
            <w:pPr>
              <w:pStyle w:val="TabelleGross"/>
            </w:pPr>
            <w:r w:rsidRPr="00422413">
              <w:t>G_3.5-2</w:t>
            </w:r>
          </w:p>
        </w:tc>
        <w:tc>
          <w:tcPr>
            <w:tcW w:w="7328" w:type="dxa"/>
          </w:tcPr>
          <w:p w14:paraId="65F4AB49" w14:textId="7870AA24" w:rsidR="00C63484" w:rsidRPr="00422413" w:rsidRDefault="00C96E5D" w:rsidP="00C63484">
            <w:pPr>
              <w:pStyle w:val="TabelleGross"/>
              <w:rPr>
                <w:rFonts w:cs="Arial"/>
              </w:rPr>
            </w:pPr>
            <w:r w:rsidRPr="00422413">
              <w:t>Les identificateurs réguliers sont en majuscules et sans guillemets.</w:t>
            </w:r>
          </w:p>
        </w:tc>
        <w:tc>
          <w:tcPr>
            <w:tcW w:w="708" w:type="dxa"/>
          </w:tcPr>
          <w:p w14:paraId="765C0ED2" w14:textId="338D4FA3" w:rsidR="00C63484" w:rsidRPr="00422413" w:rsidRDefault="00C96E5D" w:rsidP="00C63484">
            <w:pPr>
              <w:pStyle w:val="TabelleGross"/>
            </w:pPr>
            <w:r w:rsidRPr="00422413">
              <w:t>O</w:t>
            </w:r>
          </w:p>
        </w:tc>
      </w:tr>
      <w:tr w:rsidR="00C63484" w:rsidRPr="00422413" w14:paraId="49824421" w14:textId="77777777" w:rsidTr="00CE15CA">
        <w:trPr>
          <w:cantSplit/>
        </w:trPr>
        <w:tc>
          <w:tcPr>
            <w:tcW w:w="1132" w:type="dxa"/>
          </w:tcPr>
          <w:p w14:paraId="6A2A4FBA" w14:textId="77777777" w:rsidR="00C63484" w:rsidRPr="00422413" w:rsidRDefault="0031440B" w:rsidP="00337C31">
            <w:pPr>
              <w:pStyle w:val="TabelleGross"/>
            </w:pPr>
            <w:r w:rsidRPr="00422413">
              <w:t>G_3.5-3</w:t>
            </w:r>
          </w:p>
        </w:tc>
        <w:tc>
          <w:tcPr>
            <w:tcW w:w="7328" w:type="dxa"/>
          </w:tcPr>
          <w:p w14:paraId="744178EB" w14:textId="3DFC3FDB" w:rsidR="00C63484" w:rsidRPr="00422413" w:rsidRDefault="002E12F5" w:rsidP="00423EF7">
            <w:pPr>
              <w:pStyle w:val="TabelleGross"/>
              <w:rPr>
                <w:rFonts w:cs="Arial"/>
              </w:rPr>
            </w:pPr>
            <w:r w:rsidRPr="00422413">
              <w:t>Les identificateurs dé</w:t>
            </w:r>
            <w:r w:rsidR="00C96E5D" w:rsidRPr="00422413">
              <w:t>limités sont enregistrés sans guillemets.</w:t>
            </w:r>
          </w:p>
        </w:tc>
        <w:tc>
          <w:tcPr>
            <w:tcW w:w="708" w:type="dxa"/>
          </w:tcPr>
          <w:p w14:paraId="0EC8D439" w14:textId="1D04F235" w:rsidR="00C63484" w:rsidRPr="00422413" w:rsidRDefault="00C96E5D" w:rsidP="00C63484">
            <w:pPr>
              <w:pStyle w:val="TabelleGross"/>
            </w:pPr>
            <w:r w:rsidRPr="00422413">
              <w:t>O</w:t>
            </w:r>
          </w:p>
        </w:tc>
      </w:tr>
    </w:tbl>
    <w:p w14:paraId="257C9363" w14:textId="77777777" w:rsidR="00070513" w:rsidRPr="00422413" w:rsidRDefault="00070513">
      <w:pPr>
        <w:spacing w:after="0" w:line="240" w:lineRule="auto"/>
        <w:rPr>
          <w:rFonts w:cs="Arial"/>
          <w:b/>
          <w:sz w:val="32"/>
        </w:rPr>
      </w:pPr>
      <w:r w:rsidRPr="00422413">
        <w:br w:type="page"/>
      </w:r>
    </w:p>
    <w:p w14:paraId="7E77945F" w14:textId="31CD0376" w:rsidR="002522E8" w:rsidRPr="00422413" w:rsidRDefault="002522E8" w:rsidP="002522E8">
      <w:pPr>
        <w:pStyle w:val="berschrift1"/>
        <w:ind w:left="851" w:hanging="851"/>
        <w:rPr>
          <w:rFonts w:cs="Arial"/>
        </w:rPr>
      </w:pPr>
      <w:bookmarkStart w:id="30" w:name="_Toc264549051"/>
      <w:bookmarkStart w:id="31" w:name="_Ref326736276"/>
      <w:bookmarkStart w:id="32" w:name="_Ref326736289"/>
      <w:bookmarkStart w:id="33" w:name="_Toc8799379"/>
      <w:r w:rsidRPr="00422413">
        <w:lastRenderedPageBreak/>
        <w:t>Exigences concernant la structure du format</w:t>
      </w:r>
      <w:bookmarkEnd w:id="33"/>
    </w:p>
    <w:p w14:paraId="4C84080E" w14:textId="13F0455E" w:rsidR="002522E8" w:rsidRPr="00422413" w:rsidRDefault="002522E8" w:rsidP="002522E8">
      <w:pPr>
        <w:pStyle w:val="berschrift2"/>
        <w:keepNext/>
        <w:tabs>
          <w:tab w:val="clear" w:pos="680"/>
          <w:tab w:val="num" w:pos="851"/>
        </w:tabs>
        <w:spacing w:before="240" w:after="120" w:line="260" w:lineRule="atLeast"/>
        <w:ind w:left="851" w:hanging="851"/>
        <w:jc w:val="both"/>
        <w:rPr>
          <w:rFonts w:cs="Arial"/>
        </w:rPr>
      </w:pPr>
      <w:bookmarkStart w:id="34" w:name="_Toc8799380"/>
      <w:r w:rsidRPr="00422413">
        <w:t>Structure du fichier d’archive SIARD</w:t>
      </w:r>
      <w:bookmarkEnd w:id="34"/>
    </w:p>
    <w:p w14:paraId="7D5542D0" w14:textId="52E826CB" w:rsidR="002522E8" w:rsidRPr="00422413" w:rsidRDefault="002522E8" w:rsidP="002522E8">
      <w:pPr>
        <w:pStyle w:val="Textkrper"/>
      </w:pPr>
      <w:r w:rsidRPr="00422413">
        <w:t xml:space="preserve">Le fichier d’archive SIARD est </w:t>
      </w:r>
      <w:r w:rsidR="001327D5" w:rsidRPr="00422413">
        <w:t xml:space="preserve">structuré </w:t>
      </w:r>
      <w:r w:rsidRPr="00422413">
        <w:t xml:space="preserve">comme </w:t>
      </w:r>
      <w:r w:rsidR="002B13F8" w:rsidRPr="00422413">
        <w:t xml:space="preserve">une </w:t>
      </w:r>
      <w:r w:rsidRPr="00422413">
        <w:t>archive ZIP.</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D9462BA" w14:textId="77777777" w:rsidTr="00CE15CA">
        <w:trPr>
          <w:cantSplit/>
          <w:tblHeader/>
        </w:trPr>
        <w:tc>
          <w:tcPr>
            <w:tcW w:w="1132" w:type="dxa"/>
            <w:shd w:val="clear" w:color="auto" w:fill="99CCFF"/>
          </w:tcPr>
          <w:p w14:paraId="58E28A15" w14:textId="77777777" w:rsidR="00CE15CA" w:rsidRPr="00422413" w:rsidRDefault="00CE15CA" w:rsidP="00CE15CA">
            <w:pPr>
              <w:pStyle w:val="TabelleGross"/>
              <w:rPr>
                <w:b/>
              </w:rPr>
            </w:pPr>
            <w:r w:rsidRPr="00422413">
              <w:rPr>
                <w:b/>
              </w:rPr>
              <w:t>ID</w:t>
            </w:r>
          </w:p>
        </w:tc>
        <w:tc>
          <w:tcPr>
            <w:tcW w:w="7328" w:type="dxa"/>
            <w:shd w:val="clear" w:color="auto" w:fill="99CCFF"/>
          </w:tcPr>
          <w:p w14:paraId="05D832DB" w14:textId="2A42DCF1" w:rsidR="00CE15CA" w:rsidRPr="00422413" w:rsidRDefault="00CE15CA" w:rsidP="00CE15CA">
            <w:pPr>
              <w:pStyle w:val="TabelleGross"/>
              <w:rPr>
                <w:b/>
              </w:rPr>
            </w:pPr>
            <w:r w:rsidRPr="00422413">
              <w:rPr>
                <w:b/>
              </w:rPr>
              <w:t>Description de l’exigence</w:t>
            </w:r>
          </w:p>
        </w:tc>
        <w:tc>
          <w:tcPr>
            <w:tcW w:w="708" w:type="dxa"/>
            <w:shd w:val="clear" w:color="auto" w:fill="99CCFF"/>
          </w:tcPr>
          <w:p w14:paraId="5223AC43" w14:textId="6E35739C" w:rsidR="00CE15CA" w:rsidRPr="00422413" w:rsidRDefault="00CE15CA" w:rsidP="00CE15CA">
            <w:pPr>
              <w:pStyle w:val="TabelleGross"/>
              <w:rPr>
                <w:b/>
              </w:rPr>
            </w:pPr>
            <w:r w:rsidRPr="00422413">
              <w:rPr>
                <w:b/>
              </w:rPr>
              <w:t>O/F</w:t>
            </w:r>
          </w:p>
        </w:tc>
      </w:tr>
      <w:tr w:rsidR="002522E8" w:rsidRPr="00422413" w14:paraId="6745FC4C" w14:textId="77777777" w:rsidTr="00CE15CA">
        <w:trPr>
          <w:cantSplit/>
        </w:trPr>
        <w:tc>
          <w:tcPr>
            <w:tcW w:w="1132" w:type="dxa"/>
          </w:tcPr>
          <w:p w14:paraId="009C51FD" w14:textId="77777777" w:rsidR="002522E8" w:rsidRPr="00422413" w:rsidRDefault="002522E8" w:rsidP="002522E8">
            <w:pPr>
              <w:pStyle w:val="TabelleGross"/>
            </w:pPr>
            <w:r w:rsidRPr="00422413">
              <w:t>G_4.1-1</w:t>
            </w:r>
          </w:p>
        </w:tc>
        <w:tc>
          <w:tcPr>
            <w:tcW w:w="7328" w:type="dxa"/>
          </w:tcPr>
          <w:p w14:paraId="08021747" w14:textId="542DA1C3" w:rsidR="002522E8" w:rsidRPr="00422413" w:rsidRDefault="002522E8" w:rsidP="002522E8">
            <w:pPr>
              <w:pStyle w:val="TabelleGross"/>
            </w:pPr>
            <w:r w:rsidRPr="00422413">
              <w:t>Le fichier SIARD est enregistré comme une archive ZIP unique non compressée</w:t>
            </w:r>
            <w:r w:rsidR="001327D5" w:rsidRPr="00422413">
              <w:t>,</w:t>
            </w:r>
            <w:r w:rsidRPr="00422413">
              <w:t xml:space="preserve"> conformément à la spécification publiée par la société PkWare, version 6.3.2</w:t>
            </w:r>
            <w:r w:rsidRPr="00422413">
              <w:rPr>
                <w:rStyle w:val="Funotenzeichen"/>
              </w:rPr>
              <w:footnoteReference w:id="10"/>
            </w:r>
            <w:r w:rsidRPr="00422413">
              <w:t xml:space="preserve">. </w:t>
            </w:r>
          </w:p>
        </w:tc>
        <w:tc>
          <w:tcPr>
            <w:tcW w:w="708" w:type="dxa"/>
          </w:tcPr>
          <w:p w14:paraId="5343B365" w14:textId="167D8BE9" w:rsidR="002522E8" w:rsidRPr="00422413" w:rsidRDefault="002522E8" w:rsidP="002522E8">
            <w:pPr>
              <w:pStyle w:val="TabelleGross"/>
            </w:pPr>
            <w:r w:rsidRPr="00422413">
              <w:t>O</w:t>
            </w:r>
          </w:p>
        </w:tc>
      </w:tr>
      <w:tr w:rsidR="002522E8" w:rsidRPr="00422413" w14:paraId="52EDF8B9" w14:textId="77777777" w:rsidTr="00CE15CA">
        <w:trPr>
          <w:cantSplit/>
        </w:trPr>
        <w:tc>
          <w:tcPr>
            <w:tcW w:w="1132" w:type="dxa"/>
          </w:tcPr>
          <w:p w14:paraId="02ECE699" w14:textId="77777777" w:rsidR="002522E8" w:rsidRPr="00422413" w:rsidRDefault="002522E8" w:rsidP="002522E8">
            <w:pPr>
              <w:pStyle w:val="TabelleGross"/>
            </w:pPr>
            <w:r w:rsidRPr="00422413">
              <w:t>G_4.1-2</w:t>
            </w:r>
          </w:p>
        </w:tc>
        <w:tc>
          <w:tcPr>
            <w:tcW w:w="7328" w:type="dxa"/>
          </w:tcPr>
          <w:p w14:paraId="796832C9" w14:textId="10EBD243" w:rsidR="002522E8" w:rsidRPr="00422413" w:rsidRDefault="00F65D85" w:rsidP="002522E8">
            <w:pPr>
              <w:pStyle w:val="TabelleGross"/>
            </w:pPr>
            <w:r w:rsidRPr="00422413">
              <w:t xml:space="preserve">Les fichiers SIARD doivent être soit non compressés, soit compressés au moyen d’un algorithme </w:t>
            </w:r>
            <w:r w:rsidRPr="00422413">
              <w:rPr>
                <w:i/>
              </w:rPr>
              <w:t>Deflate</w:t>
            </w:r>
            <w:r w:rsidRPr="00422413">
              <w:t xml:space="preserve"> selon la</w:t>
            </w:r>
            <w:r w:rsidR="007420B2" w:rsidRPr="00422413">
              <w:t xml:space="preserve"> spécification</w:t>
            </w:r>
            <w:r w:rsidRPr="00422413">
              <w:t xml:space="preserve"> RFC 1951</w:t>
            </w:r>
            <w:r w:rsidRPr="00422413">
              <w:rPr>
                <w:rStyle w:val="Funotenzeichen"/>
              </w:rPr>
              <w:footnoteReference w:id="11"/>
            </w:r>
            <w:r w:rsidRPr="00422413">
              <w:t xml:space="preserve">. </w:t>
            </w:r>
          </w:p>
          <w:p w14:paraId="639507F3" w14:textId="77777777" w:rsidR="002522E8" w:rsidRPr="00422413" w:rsidRDefault="002522E8" w:rsidP="002522E8">
            <w:pPr>
              <w:pStyle w:val="TabelleGross"/>
            </w:pPr>
          </w:p>
          <w:p w14:paraId="2D714208" w14:textId="77777777" w:rsidR="002522E8" w:rsidRPr="00422413" w:rsidRDefault="002522E8" w:rsidP="002522E8">
            <w:pPr>
              <w:pStyle w:val="TabelleGross"/>
              <w:rPr>
                <w:b/>
                <w:i/>
                <w:iCs/>
              </w:rPr>
            </w:pPr>
            <w:r w:rsidRPr="00422413">
              <w:rPr>
                <w:b/>
                <w:i/>
              </w:rPr>
              <w:t>Recommandation</w:t>
            </w:r>
          </w:p>
          <w:p w14:paraId="55574024" w14:textId="16A9D446" w:rsidR="002522E8" w:rsidRPr="00422413" w:rsidRDefault="002522E8" w:rsidP="002522E8">
            <w:pPr>
              <w:pStyle w:val="TabelleGross"/>
            </w:pPr>
            <w:r w:rsidRPr="00422413">
              <w:rPr>
                <w:i/>
              </w:rPr>
              <w:t xml:space="preserve">Il est recommandé de recourir à l’algorithme Deflate. </w:t>
            </w:r>
          </w:p>
        </w:tc>
        <w:tc>
          <w:tcPr>
            <w:tcW w:w="708" w:type="dxa"/>
          </w:tcPr>
          <w:p w14:paraId="0F4486A4" w14:textId="1E5B6DE3" w:rsidR="002522E8" w:rsidRPr="00422413" w:rsidRDefault="002522E8" w:rsidP="002522E8">
            <w:pPr>
              <w:pStyle w:val="TabelleGross"/>
            </w:pPr>
            <w:r w:rsidRPr="00422413">
              <w:t>O</w:t>
            </w:r>
          </w:p>
        </w:tc>
      </w:tr>
      <w:tr w:rsidR="002522E8" w:rsidRPr="00422413" w14:paraId="4FBB3A35" w14:textId="77777777" w:rsidTr="00CE15CA">
        <w:trPr>
          <w:cantSplit/>
        </w:trPr>
        <w:tc>
          <w:tcPr>
            <w:tcW w:w="1132" w:type="dxa"/>
          </w:tcPr>
          <w:p w14:paraId="0E6BC56D" w14:textId="77777777" w:rsidR="002522E8" w:rsidRPr="00422413" w:rsidRDefault="002522E8" w:rsidP="002522E8">
            <w:pPr>
              <w:pStyle w:val="TabelleGross"/>
            </w:pPr>
            <w:r w:rsidRPr="00422413">
              <w:t>G_4.1-3</w:t>
            </w:r>
          </w:p>
        </w:tc>
        <w:tc>
          <w:tcPr>
            <w:tcW w:w="7328" w:type="dxa"/>
          </w:tcPr>
          <w:p w14:paraId="57818F82" w14:textId="39A57D59" w:rsidR="002522E8" w:rsidRPr="00422413" w:rsidRDefault="00F65D85" w:rsidP="002522E8">
            <w:pPr>
              <w:pStyle w:val="TabelleGross"/>
            </w:pPr>
            <w:r w:rsidRPr="00422413">
              <w:t>Le fichier SIARD n’est ni protégé par un mot de passe, ni chiffré.</w:t>
            </w:r>
          </w:p>
        </w:tc>
        <w:tc>
          <w:tcPr>
            <w:tcW w:w="708" w:type="dxa"/>
          </w:tcPr>
          <w:p w14:paraId="206B4ED0" w14:textId="14F943AE" w:rsidR="002522E8" w:rsidRPr="00422413" w:rsidRDefault="002522E8" w:rsidP="002522E8">
            <w:pPr>
              <w:pStyle w:val="TabelleGross"/>
            </w:pPr>
            <w:r w:rsidRPr="00422413">
              <w:t>O</w:t>
            </w:r>
          </w:p>
        </w:tc>
      </w:tr>
      <w:tr w:rsidR="002522E8" w:rsidRPr="00422413" w14:paraId="6A1BAE52" w14:textId="77777777" w:rsidTr="00CE15CA">
        <w:trPr>
          <w:cantSplit/>
        </w:trPr>
        <w:tc>
          <w:tcPr>
            <w:tcW w:w="1132" w:type="dxa"/>
          </w:tcPr>
          <w:p w14:paraId="5CB4E961" w14:textId="77777777" w:rsidR="002522E8" w:rsidRPr="00422413" w:rsidRDefault="002522E8" w:rsidP="002522E8">
            <w:pPr>
              <w:pStyle w:val="TabelleGross"/>
            </w:pPr>
            <w:r w:rsidRPr="00422413">
              <w:t>G_4.1-4</w:t>
            </w:r>
          </w:p>
        </w:tc>
        <w:tc>
          <w:tcPr>
            <w:tcW w:w="7328" w:type="dxa"/>
          </w:tcPr>
          <w:p w14:paraId="236A1E2F" w14:textId="0CFDCD24" w:rsidR="002522E8" w:rsidRPr="00422413" w:rsidRDefault="00F65D85" w:rsidP="00184C9D">
            <w:pPr>
              <w:pStyle w:val="TabelleGross"/>
            </w:pPr>
            <w:r w:rsidRPr="00422413">
              <w:t>Les deux dénominations ZIP32 et ZIP64</w:t>
            </w:r>
            <w:r w:rsidR="00184C9D" w:rsidRPr="00422413">
              <w:t xml:space="preserve"> sont autorisées pour l’archive ZIP</w:t>
            </w:r>
            <w:r w:rsidRPr="00422413">
              <w:t xml:space="preserve">. </w:t>
            </w:r>
          </w:p>
        </w:tc>
        <w:tc>
          <w:tcPr>
            <w:tcW w:w="708" w:type="dxa"/>
          </w:tcPr>
          <w:p w14:paraId="3914B2C9" w14:textId="356BD37F" w:rsidR="002522E8" w:rsidRPr="00422413" w:rsidRDefault="002522E8" w:rsidP="002522E8">
            <w:pPr>
              <w:pStyle w:val="TabelleGross"/>
            </w:pPr>
            <w:r w:rsidRPr="00422413">
              <w:t>O</w:t>
            </w:r>
          </w:p>
        </w:tc>
      </w:tr>
      <w:tr w:rsidR="002522E8" w:rsidRPr="00422413" w14:paraId="3F0B7FC4" w14:textId="77777777" w:rsidTr="00CE15CA">
        <w:trPr>
          <w:cantSplit/>
        </w:trPr>
        <w:tc>
          <w:tcPr>
            <w:tcW w:w="1132" w:type="dxa"/>
          </w:tcPr>
          <w:p w14:paraId="42FB6FCF" w14:textId="77777777" w:rsidR="002522E8" w:rsidRPr="00422413" w:rsidRDefault="002522E8" w:rsidP="002522E8">
            <w:pPr>
              <w:pStyle w:val="TabelleGross"/>
            </w:pPr>
            <w:r w:rsidRPr="00422413">
              <w:t>G_4.1-5</w:t>
            </w:r>
          </w:p>
        </w:tc>
        <w:tc>
          <w:tcPr>
            <w:tcW w:w="7328" w:type="dxa"/>
          </w:tcPr>
          <w:p w14:paraId="42FD20E1" w14:textId="34DDB359" w:rsidR="002522E8" w:rsidRPr="00422413" w:rsidRDefault="00F65D85" w:rsidP="002522E8">
            <w:pPr>
              <w:pStyle w:val="TabelleGross"/>
            </w:pPr>
            <w:r w:rsidRPr="00422413">
              <w:t>L’archive ZIP a l’extension de fichier "</w:t>
            </w:r>
            <w:r w:rsidRPr="00422413">
              <w:rPr>
                <w:rFonts w:ascii="Courier New" w:hAnsi="Courier New"/>
              </w:rPr>
              <w:t>.siard</w:t>
            </w:r>
            <w:r w:rsidRPr="00422413">
              <w:t>".</w:t>
            </w:r>
          </w:p>
        </w:tc>
        <w:tc>
          <w:tcPr>
            <w:tcW w:w="708" w:type="dxa"/>
          </w:tcPr>
          <w:p w14:paraId="03E338ED" w14:textId="2B128B31" w:rsidR="002522E8" w:rsidRPr="00422413" w:rsidRDefault="002522E8" w:rsidP="002522E8">
            <w:pPr>
              <w:pStyle w:val="TabelleGross"/>
            </w:pPr>
            <w:r w:rsidRPr="00422413">
              <w:t>O</w:t>
            </w:r>
          </w:p>
        </w:tc>
      </w:tr>
    </w:tbl>
    <w:p w14:paraId="3731475D" w14:textId="77777777" w:rsidR="00BC0D04" w:rsidRPr="00422413" w:rsidRDefault="00BC0D04">
      <w:pPr>
        <w:pStyle w:val="Textkrper"/>
      </w:pPr>
    </w:p>
    <w:p w14:paraId="788B875C" w14:textId="4DAE7907" w:rsidR="005524D2" w:rsidRPr="00422413" w:rsidRDefault="005524D2" w:rsidP="00F65D85">
      <w:pPr>
        <w:pStyle w:val="berschrift2"/>
        <w:rPr>
          <w:rFonts w:cs="Arial"/>
        </w:rPr>
      </w:pPr>
      <w:bookmarkStart w:id="35" w:name="_Toc477866906"/>
      <w:bookmarkStart w:id="36" w:name="_Toc8799381"/>
      <w:r w:rsidRPr="00422413">
        <w:t>Structure du fichier d’archive SIARD</w:t>
      </w:r>
      <w:bookmarkEnd w:id="30"/>
      <w:bookmarkEnd w:id="31"/>
      <w:bookmarkEnd w:id="32"/>
      <w:bookmarkEnd w:id="35"/>
      <w:bookmarkEnd w:id="36"/>
    </w:p>
    <w:p w14:paraId="1BD4C6B1" w14:textId="64B2F7C6" w:rsidR="005524D2" w:rsidRPr="00422413" w:rsidRDefault="00F65D85" w:rsidP="005524D2">
      <w:pPr>
        <w:rPr>
          <w:rFonts w:cs="Arial"/>
        </w:rPr>
      </w:pPr>
      <w:r w:rsidRPr="00422413">
        <w:t>Une base de données relationnelle archivée au format SIARD comprend deux composantes</w:t>
      </w:r>
      <w:r w:rsidR="00C85C3C" w:rsidRPr="00422413">
        <w:t> </w:t>
      </w:r>
      <w:r w:rsidRPr="00422413">
        <w:t>: les métadonnées, qui décrivent la structure de la base de données archivée, et les données tabulaires, qui représentent les contenus des table</w:t>
      </w:r>
      <w:r w:rsidR="00DF721B" w:rsidRPr="00422413">
        <w:t>s</w:t>
      </w:r>
      <w:r w:rsidRPr="00422413">
        <w:t>. Les métadonnées indiquent en outre où trouver quelles données tabulaires dans l’archive.</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E15CA" w:rsidRPr="00422413" w14:paraId="11121AF8" w14:textId="77777777" w:rsidTr="00CE15CA">
        <w:trPr>
          <w:tblHeader/>
        </w:trPr>
        <w:tc>
          <w:tcPr>
            <w:tcW w:w="1131" w:type="dxa"/>
            <w:shd w:val="clear" w:color="auto" w:fill="99CCFF"/>
          </w:tcPr>
          <w:p w14:paraId="4CD727ED" w14:textId="77777777" w:rsidR="00CE15CA" w:rsidRPr="00422413" w:rsidRDefault="00CE15CA" w:rsidP="00CE15CA">
            <w:pPr>
              <w:pStyle w:val="TabelleGross"/>
              <w:rPr>
                <w:b/>
              </w:rPr>
            </w:pPr>
            <w:r w:rsidRPr="00422413">
              <w:rPr>
                <w:b/>
              </w:rPr>
              <w:t>ID</w:t>
            </w:r>
          </w:p>
        </w:tc>
        <w:tc>
          <w:tcPr>
            <w:tcW w:w="7329" w:type="dxa"/>
            <w:shd w:val="clear" w:color="auto" w:fill="99CCFF"/>
          </w:tcPr>
          <w:p w14:paraId="75238EB4" w14:textId="6E9A0938" w:rsidR="00CE15CA" w:rsidRPr="00422413" w:rsidRDefault="00CE15CA" w:rsidP="00CE15CA">
            <w:pPr>
              <w:pStyle w:val="TabelleGross"/>
              <w:rPr>
                <w:b/>
              </w:rPr>
            </w:pPr>
            <w:r w:rsidRPr="00422413">
              <w:rPr>
                <w:b/>
              </w:rPr>
              <w:t>Description de l’exigence</w:t>
            </w:r>
          </w:p>
        </w:tc>
        <w:tc>
          <w:tcPr>
            <w:tcW w:w="708" w:type="dxa"/>
            <w:shd w:val="clear" w:color="auto" w:fill="99CCFF"/>
          </w:tcPr>
          <w:p w14:paraId="702686E6" w14:textId="652453E1" w:rsidR="00CE15CA" w:rsidRPr="00422413" w:rsidRDefault="00CE15CA" w:rsidP="00CE15CA">
            <w:pPr>
              <w:pStyle w:val="TabelleGross"/>
              <w:rPr>
                <w:b/>
              </w:rPr>
            </w:pPr>
            <w:r w:rsidRPr="00422413">
              <w:rPr>
                <w:b/>
              </w:rPr>
              <w:t>O/F</w:t>
            </w:r>
          </w:p>
        </w:tc>
      </w:tr>
      <w:tr w:rsidR="002522E8" w:rsidRPr="00422413" w14:paraId="17881D34" w14:textId="77777777" w:rsidTr="00CE15CA">
        <w:tc>
          <w:tcPr>
            <w:tcW w:w="1131" w:type="dxa"/>
          </w:tcPr>
          <w:p w14:paraId="7EA167D8" w14:textId="77777777" w:rsidR="002522E8" w:rsidRPr="00422413" w:rsidRDefault="002522E8" w:rsidP="002522E8">
            <w:pPr>
              <w:pStyle w:val="TabelleGross"/>
            </w:pPr>
            <w:r w:rsidRPr="00422413">
              <w:t>P_4.2-1</w:t>
            </w:r>
          </w:p>
        </w:tc>
        <w:tc>
          <w:tcPr>
            <w:tcW w:w="7329" w:type="dxa"/>
          </w:tcPr>
          <w:p w14:paraId="1119BBD0" w14:textId="01CEA387" w:rsidR="002522E8" w:rsidRPr="00422413" w:rsidRDefault="00F65D85" w:rsidP="002522E8">
            <w:pPr>
              <w:pStyle w:val="TabelleGross"/>
            </w:pPr>
            <w:r w:rsidRPr="00422413">
              <w:t xml:space="preserve">Les données tabulaires se trouvent dans le dossier </w:t>
            </w:r>
            <w:r w:rsidRPr="00422413">
              <w:rPr>
                <w:rFonts w:ascii="Courier New" w:hAnsi="Courier New"/>
              </w:rPr>
              <w:t xml:space="preserve">content/ </w:t>
            </w:r>
            <w:r w:rsidRPr="00422413">
              <w:t xml:space="preserve">et les métadonnées dans le dossier </w:t>
            </w:r>
            <w:r w:rsidRPr="00422413">
              <w:rPr>
                <w:rFonts w:ascii="Courier New" w:hAnsi="Courier New"/>
              </w:rPr>
              <w:t>header/</w:t>
            </w:r>
            <w:r w:rsidRPr="00422413">
              <w:t xml:space="preserve">. Les autres dossiers ou fichiers ne sont pas autorisés. </w:t>
            </w:r>
          </w:p>
          <w:p w14:paraId="2346D53C" w14:textId="77777777" w:rsidR="002522E8" w:rsidRPr="00422413" w:rsidRDefault="002522E8" w:rsidP="002522E8">
            <w:pPr>
              <w:pStyle w:val="TabelleGross"/>
            </w:pPr>
          </w:p>
          <w:p w14:paraId="6F6F1AE3" w14:textId="39851308" w:rsidR="002522E8" w:rsidRPr="00422413" w:rsidRDefault="00F65D85" w:rsidP="002522E8">
            <w:pPr>
              <w:pStyle w:val="TabelleGross"/>
              <w:rPr>
                <w:b/>
              </w:rPr>
            </w:pPr>
            <w:r w:rsidRPr="00422413">
              <w:rPr>
                <w:b/>
              </w:rPr>
              <w:t xml:space="preserve">Exemple </w:t>
            </w:r>
          </w:p>
          <w:p w14:paraId="14676A3B" w14:textId="42D13FD8" w:rsidR="002522E8" w:rsidRPr="00422413" w:rsidRDefault="00F65D85" w:rsidP="002522E8">
            <w:pPr>
              <w:pStyle w:val="TabelleGross"/>
            </w:pPr>
            <w:r w:rsidRPr="00422413">
              <w:t>Structure du fichier SIARD (schématique)</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2522E8" w:rsidRPr="00422413" w14:paraId="1C9C2E29" w14:textId="77777777" w:rsidTr="005A4D5A">
              <w:tc>
                <w:tcPr>
                  <w:tcW w:w="6611" w:type="dxa"/>
                  <w:shd w:val="clear" w:color="auto" w:fill="FFFFFF"/>
                </w:tcPr>
                <w:p w14:paraId="5E632556" w14:textId="446A7010" w:rsidR="002522E8" w:rsidRPr="00422413" w:rsidRDefault="002522E8" w:rsidP="002522E8">
                  <w:pPr>
                    <w:pStyle w:val="Techtext"/>
                    <w:spacing w:after="0"/>
                    <w:rPr>
                      <w:b/>
                      <w:bCs/>
                    </w:rPr>
                  </w:pPr>
                  <w:r w:rsidRPr="00422413">
                    <w:rPr>
                      <w:b/>
                    </w:rPr>
                    <w:t>ech-0165_oe.siard</w:t>
                  </w:r>
                </w:p>
              </w:tc>
            </w:tr>
            <w:tr w:rsidR="002522E8" w:rsidRPr="00422413" w14:paraId="536BA640" w14:textId="77777777" w:rsidTr="005A4D5A">
              <w:tc>
                <w:tcPr>
                  <w:tcW w:w="6611" w:type="dxa"/>
                  <w:shd w:val="clear" w:color="auto" w:fill="FFFFFF"/>
                </w:tcPr>
                <w:p w14:paraId="2EA38D2C" w14:textId="77777777" w:rsidR="002522E8" w:rsidRPr="00422413" w:rsidRDefault="002522E8" w:rsidP="002522E8">
                  <w:pPr>
                    <w:pStyle w:val="Techtext"/>
                    <w:spacing w:before="0" w:after="0"/>
                  </w:pPr>
                  <w:r w:rsidRPr="00422413">
                    <w:tab/>
                    <w:t>content/</w:t>
                  </w:r>
                </w:p>
              </w:tc>
            </w:tr>
            <w:tr w:rsidR="002522E8" w:rsidRPr="00422413" w14:paraId="1E213837" w14:textId="77777777" w:rsidTr="005A4D5A">
              <w:tc>
                <w:tcPr>
                  <w:tcW w:w="6611" w:type="dxa"/>
                  <w:shd w:val="clear" w:color="auto" w:fill="FFFFFF"/>
                </w:tcPr>
                <w:p w14:paraId="63D5DA36" w14:textId="77777777" w:rsidR="002522E8" w:rsidRPr="00422413" w:rsidRDefault="002522E8" w:rsidP="002522E8">
                  <w:pPr>
                    <w:pStyle w:val="Techtext"/>
                    <w:spacing w:before="0" w:after="0"/>
                  </w:pPr>
                  <w:r w:rsidRPr="00422413">
                    <w:tab/>
                    <w:t>header/</w:t>
                  </w:r>
                </w:p>
              </w:tc>
            </w:tr>
          </w:tbl>
          <w:p w14:paraId="7B764D59" w14:textId="4259E829" w:rsidR="002522E8" w:rsidRPr="00422413" w:rsidRDefault="002522E8" w:rsidP="002522E8">
            <w:pPr>
              <w:pStyle w:val="TabelleGross"/>
              <w:spacing w:before="0" w:after="0"/>
              <w:rPr>
                <w:sz w:val="4"/>
                <w:szCs w:val="4"/>
              </w:rPr>
            </w:pPr>
            <w:r w:rsidRPr="00422413">
              <w:rPr>
                <w:sz w:val="4"/>
              </w:rPr>
              <w:t xml:space="preserve"> </w:t>
            </w:r>
          </w:p>
        </w:tc>
        <w:tc>
          <w:tcPr>
            <w:tcW w:w="708" w:type="dxa"/>
          </w:tcPr>
          <w:p w14:paraId="04825874" w14:textId="60E17E10" w:rsidR="002522E8" w:rsidRPr="00422413" w:rsidRDefault="002522E8" w:rsidP="002522E8">
            <w:pPr>
              <w:pStyle w:val="TabelleGross"/>
            </w:pPr>
            <w:r w:rsidRPr="00422413">
              <w:t>O</w:t>
            </w:r>
          </w:p>
        </w:tc>
      </w:tr>
      <w:tr w:rsidR="002522E8" w:rsidRPr="00422413" w14:paraId="2159D791" w14:textId="77777777" w:rsidTr="00CE15CA">
        <w:trPr>
          <w:cantSplit/>
        </w:trPr>
        <w:tc>
          <w:tcPr>
            <w:tcW w:w="1131" w:type="dxa"/>
          </w:tcPr>
          <w:p w14:paraId="5BD51D2B" w14:textId="77777777" w:rsidR="002522E8" w:rsidRPr="00422413" w:rsidRDefault="002522E8" w:rsidP="002522E8">
            <w:pPr>
              <w:pStyle w:val="TabelleGross"/>
            </w:pPr>
            <w:r w:rsidRPr="00422413">
              <w:lastRenderedPageBreak/>
              <w:t>P_4.2-2</w:t>
            </w:r>
          </w:p>
        </w:tc>
        <w:tc>
          <w:tcPr>
            <w:tcW w:w="7329" w:type="dxa"/>
          </w:tcPr>
          <w:p w14:paraId="2E1DCE0F" w14:textId="7BA59EB8" w:rsidR="00F65D85" w:rsidRPr="00422413" w:rsidRDefault="00F65D85" w:rsidP="00F65D85">
            <w:pPr>
              <w:pStyle w:val="TableParagraph"/>
              <w:spacing w:before="106" w:line="235" w:lineRule="auto"/>
              <w:ind w:left="0" w:right="391"/>
              <w:jc w:val="both"/>
              <w:rPr>
                <w:sz w:val="20"/>
              </w:rPr>
            </w:pPr>
            <w:r w:rsidRPr="00422413">
              <w:rPr>
                <w:sz w:val="20"/>
              </w:rPr>
              <w:t xml:space="preserve">Le dossier </w:t>
            </w:r>
            <w:r w:rsidRPr="00422413">
              <w:rPr>
                <w:rFonts w:ascii="Courier New" w:hAnsi="Courier New"/>
                <w:sz w:val="20"/>
              </w:rPr>
              <w:t xml:space="preserve">content/ </w:t>
            </w:r>
            <w:r w:rsidRPr="00422413">
              <w:rPr>
                <w:sz w:val="20"/>
              </w:rPr>
              <w:t>contient un ou plusieurs dossiers de schéma dans lesquels se trouvent les différents dossiers de table. Les autres dossiers ou fichiers ne sont pas autorisés.</w:t>
            </w:r>
          </w:p>
          <w:p w14:paraId="22D21C79" w14:textId="77777777" w:rsidR="00F65D85" w:rsidRPr="00422413" w:rsidRDefault="00F65D85" w:rsidP="00F65D85">
            <w:pPr>
              <w:pStyle w:val="TableParagraph"/>
              <w:spacing w:before="106" w:line="235" w:lineRule="auto"/>
              <w:ind w:left="0" w:right="391"/>
              <w:jc w:val="both"/>
              <w:rPr>
                <w:sz w:val="20"/>
              </w:rPr>
            </w:pPr>
          </w:p>
          <w:p w14:paraId="4876D690" w14:textId="77777777" w:rsidR="00F65D85" w:rsidRPr="00422413" w:rsidRDefault="00F65D85" w:rsidP="00F65D85">
            <w:pPr>
              <w:pStyle w:val="TableParagraph"/>
              <w:spacing w:before="0"/>
              <w:ind w:left="0"/>
              <w:rPr>
                <w:b/>
                <w:sz w:val="20"/>
              </w:rPr>
            </w:pPr>
            <w:r w:rsidRPr="00422413">
              <w:rPr>
                <w:b/>
                <w:sz w:val="20"/>
              </w:rPr>
              <w:t>Exemple</w:t>
            </w:r>
          </w:p>
          <w:p w14:paraId="42CAF4D1" w14:textId="4329B7C9" w:rsidR="002522E8" w:rsidRPr="00422413" w:rsidRDefault="00F65D85" w:rsidP="002522E8">
            <w:pPr>
              <w:pStyle w:val="TabelleGross"/>
            </w:pPr>
            <w:r w:rsidRPr="00422413">
              <w:t>Structure du fichier SIARD (schématique)</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2522E8" w:rsidRPr="00422413" w14:paraId="5E098D5F" w14:textId="77777777" w:rsidTr="005A4D5A">
              <w:tc>
                <w:tcPr>
                  <w:tcW w:w="6611" w:type="dxa"/>
                  <w:shd w:val="clear" w:color="auto" w:fill="FFFFFF"/>
                </w:tcPr>
                <w:p w14:paraId="7F1EDCCC" w14:textId="25AB729E" w:rsidR="002522E8" w:rsidRPr="00422413" w:rsidRDefault="002522E8" w:rsidP="002522E8">
                  <w:pPr>
                    <w:pStyle w:val="Techtext"/>
                    <w:spacing w:after="0"/>
                    <w:rPr>
                      <w:b/>
                      <w:bCs/>
                    </w:rPr>
                  </w:pPr>
                  <w:r w:rsidRPr="00422413">
                    <w:rPr>
                      <w:b/>
                    </w:rPr>
                    <w:t>ech-0165_oe.siard</w:t>
                  </w:r>
                </w:p>
              </w:tc>
            </w:tr>
            <w:tr w:rsidR="002522E8" w:rsidRPr="00422413" w14:paraId="1082EDB6" w14:textId="77777777" w:rsidTr="005A4D5A">
              <w:tc>
                <w:tcPr>
                  <w:tcW w:w="6611" w:type="dxa"/>
                  <w:shd w:val="clear" w:color="auto" w:fill="FFFFFF"/>
                </w:tcPr>
                <w:p w14:paraId="2F815ABE" w14:textId="77777777" w:rsidR="002522E8" w:rsidRPr="00422413" w:rsidRDefault="002522E8" w:rsidP="002522E8">
                  <w:pPr>
                    <w:pStyle w:val="Techtext"/>
                    <w:spacing w:before="0" w:after="0"/>
                  </w:pPr>
                  <w:r w:rsidRPr="00422413">
                    <w:tab/>
                    <w:t>content/</w:t>
                  </w:r>
                </w:p>
              </w:tc>
            </w:tr>
            <w:tr w:rsidR="002522E8" w:rsidRPr="00422413" w14:paraId="5E2FB72D" w14:textId="77777777" w:rsidTr="005A4D5A">
              <w:tc>
                <w:tcPr>
                  <w:tcW w:w="6611" w:type="dxa"/>
                  <w:shd w:val="clear" w:color="auto" w:fill="FFFFFF"/>
                </w:tcPr>
                <w:p w14:paraId="09E62BEC" w14:textId="77777777" w:rsidR="002522E8" w:rsidRPr="00422413" w:rsidRDefault="002522E8" w:rsidP="002522E8">
                  <w:pPr>
                    <w:pStyle w:val="Techtext"/>
                    <w:spacing w:before="0" w:after="0"/>
                  </w:pPr>
                  <w:r w:rsidRPr="00422413">
                    <w:tab/>
                  </w:r>
                  <w:r w:rsidRPr="00422413">
                    <w:tab/>
                    <w:t>schema0/</w:t>
                  </w:r>
                </w:p>
              </w:tc>
            </w:tr>
            <w:tr w:rsidR="002522E8" w:rsidRPr="00422413" w14:paraId="143C3D1B" w14:textId="77777777" w:rsidTr="005A4D5A">
              <w:tc>
                <w:tcPr>
                  <w:tcW w:w="6611" w:type="dxa"/>
                  <w:shd w:val="clear" w:color="auto" w:fill="FFFFFF"/>
                </w:tcPr>
                <w:p w14:paraId="67932D42" w14:textId="77777777" w:rsidR="002522E8" w:rsidRPr="00422413" w:rsidRDefault="002522E8" w:rsidP="002522E8">
                  <w:pPr>
                    <w:pStyle w:val="Techtext"/>
                    <w:spacing w:before="0" w:after="0"/>
                  </w:pPr>
                  <w:r w:rsidRPr="00422413">
                    <w:tab/>
                  </w:r>
                  <w:r w:rsidRPr="00422413">
                    <w:tab/>
                  </w:r>
                  <w:r w:rsidRPr="00422413">
                    <w:tab/>
                    <w:t>table0/</w:t>
                  </w:r>
                </w:p>
              </w:tc>
            </w:tr>
            <w:tr w:rsidR="002522E8" w:rsidRPr="00422413" w14:paraId="4F57221A" w14:textId="77777777" w:rsidTr="005A4D5A">
              <w:tc>
                <w:tcPr>
                  <w:tcW w:w="6611" w:type="dxa"/>
                  <w:shd w:val="clear" w:color="auto" w:fill="FFFFFF"/>
                </w:tcPr>
                <w:p w14:paraId="6600FF83" w14:textId="77777777" w:rsidR="002522E8" w:rsidRPr="00422413" w:rsidRDefault="002522E8" w:rsidP="002522E8">
                  <w:pPr>
                    <w:pStyle w:val="Techtext"/>
                    <w:spacing w:before="0" w:after="0"/>
                  </w:pPr>
                  <w:r w:rsidRPr="00422413">
                    <w:tab/>
                  </w:r>
                  <w:r w:rsidRPr="00422413">
                    <w:tab/>
                  </w:r>
                  <w:r w:rsidRPr="00422413">
                    <w:tab/>
                    <w:t>table1/</w:t>
                  </w:r>
                </w:p>
              </w:tc>
            </w:tr>
            <w:tr w:rsidR="002522E8" w:rsidRPr="00422413" w14:paraId="683EEBE2" w14:textId="77777777" w:rsidTr="005A4D5A">
              <w:tc>
                <w:tcPr>
                  <w:tcW w:w="6611" w:type="dxa"/>
                  <w:shd w:val="clear" w:color="auto" w:fill="FFFFFF"/>
                </w:tcPr>
                <w:p w14:paraId="5CC40D4B" w14:textId="77777777" w:rsidR="002522E8" w:rsidRPr="00422413" w:rsidRDefault="002522E8" w:rsidP="002522E8">
                  <w:pPr>
                    <w:pStyle w:val="Techtext"/>
                    <w:spacing w:before="0" w:after="0"/>
                  </w:pPr>
                  <w:r w:rsidRPr="00422413">
                    <w:tab/>
                  </w:r>
                  <w:r w:rsidRPr="00422413">
                    <w:tab/>
                  </w:r>
                  <w:r w:rsidRPr="00422413">
                    <w:tab/>
                    <w:t>table2/</w:t>
                  </w:r>
                </w:p>
              </w:tc>
            </w:tr>
            <w:tr w:rsidR="002522E8" w:rsidRPr="00422413" w14:paraId="0D3BA196" w14:textId="77777777" w:rsidTr="005A4D5A">
              <w:tc>
                <w:tcPr>
                  <w:tcW w:w="6611" w:type="dxa"/>
                  <w:shd w:val="clear" w:color="auto" w:fill="FFFFFF"/>
                </w:tcPr>
                <w:p w14:paraId="50EC1DAF" w14:textId="77777777" w:rsidR="002522E8" w:rsidRPr="00422413" w:rsidRDefault="002522E8" w:rsidP="002522E8">
                  <w:pPr>
                    <w:pStyle w:val="Techtext"/>
                    <w:spacing w:before="0" w:after="0"/>
                  </w:pPr>
                  <w:r w:rsidRPr="00422413">
                    <w:t>...</w:t>
                  </w:r>
                </w:p>
              </w:tc>
            </w:tr>
            <w:tr w:rsidR="002522E8" w:rsidRPr="00422413" w14:paraId="3A2D288F" w14:textId="77777777" w:rsidTr="005A4D5A">
              <w:tc>
                <w:tcPr>
                  <w:tcW w:w="6611" w:type="dxa"/>
                  <w:shd w:val="clear" w:color="auto" w:fill="FFFFFF"/>
                </w:tcPr>
                <w:p w14:paraId="43B2B742" w14:textId="77777777" w:rsidR="002522E8" w:rsidRPr="00422413" w:rsidRDefault="002522E8" w:rsidP="002522E8">
                  <w:pPr>
                    <w:pStyle w:val="Techtext"/>
                    <w:spacing w:before="0" w:after="0"/>
                  </w:pPr>
                  <w:r w:rsidRPr="00422413">
                    <w:tab/>
                  </w:r>
                  <w:r w:rsidRPr="00422413">
                    <w:tab/>
                    <w:t>schema1/</w:t>
                  </w:r>
                </w:p>
              </w:tc>
            </w:tr>
            <w:tr w:rsidR="002522E8" w:rsidRPr="00422413" w14:paraId="6587B3B2" w14:textId="77777777" w:rsidTr="005A4D5A">
              <w:tc>
                <w:tcPr>
                  <w:tcW w:w="6611" w:type="dxa"/>
                  <w:shd w:val="clear" w:color="auto" w:fill="FFFFFF"/>
                </w:tcPr>
                <w:p w14:paraId="7179B7A9" w14:textId="77777777" w:rsidR="002522E8" w:rsidRPr="00422413" w:rsidRDefault="002522E8" w:rsidP="002522E8">
                  <w:pPr>
                    <w:pStyle w:val="Techtext"/>
                    <w:spacing w:before="0" w:after="0"/>
                  </w:pPr>
                  <w:r w:rsidRPr="00422413">
                    <w:tab/>
                  </w:r>
                  <w:r w:rsidRPr="00422413">
                    <w:tab/>
                  </w:r>
                  <w:r w:rsidRPr="00422413">
                    <w:tab/>
                    <w:t>table0/</w:t>
                  </w:r>
                </w:p>
              </w:tc>
            </w:tr>
            <w:tr w:rsidR="002522E8" w:rsidRPr="00422413" w14:paraId="4D653941" w14:textId="77777777" w:rsidTr="005A4D5A">
              <w:tc>
                <w:tcPr>
                  <w:tcW w:w="6611" w:type="dxa"/>
                  <w:shd w:val="clear" w:color="auto" w:fill="FFFFFF"/>
                </w:tcPr>
                <w:p w14:paraId="2205A3AF" w14:textId="77777777" w:rsidR="002522E8" w:rsidRPr="00422413" w:rsidRDefault="002522E8" w:rsidP="002522E8">
                  <w:pPr>
                    <w:pStyle w:val="Techtext"/>
                    <w:spacing w:before="0" w:after="0"/>
                  </w:pPr>
                  <w:r w:rsidRPr="00422413">
                    <w:t>...</w:t>
                  </w:r>
                </w:p>
              </w:tc>
            </w:tr>
          </w:tbl>
          <w:p w14:paraId="3F5253CC" w14:textId="77777777" w:rsidR="002522E8" w:rsidRPr="00422413" w:rsidRDefault="002522E8" w:rsidP="002522E8">
            <w:pPr>
              <w:pStyle w:val="TabelleGross"/>
            </w:pPr>
          </w:p>
          <w:p w14:paraId="54658323" w14:textId="154A8B23" w:rsidR="002522E8" w:rsidRPr="00422413" w:rsidRDefault="00F65D85" w:rsidP="002522E8">
            <w:pPr>
              <w:pStyle w:val="TabelleGross"/>
              <w:rPr>
                <w:b/>
                <w:i/>
                <w:iCs/>
              </w:rPr>
            </w:pPr>
            <w:r w:rsidRPr="00422413">
              <w:rPr>
                <w:b/>
                <w:i/>
              </w:rPr>
              <w:t>Recommandation</w:t>
            </w:r>
          </w:p>
          <w:p w14:paraId="5564C13C" w14:textId="3A964B37" w:rsidR="002522E8" w:rsidRPr="00422413" w:rsidRDefault="00F65D85" w:rsidP="00184C9D">
            <w:pPr>
              <w:pStyle w:val="TabelleGross"/>
              <w:rPr>
                <w:i/>
                <w:iCs/>
              </w:rPr>
            </w:pPr>
            <w:r w:rsidRPr="00422413">
              <w:rPr>
                <w:i/>
              </w:rPr>
              <w:t>Il est recommandé d</w:t>
            </w:r>
            <w:r w:rsidR="00184C9D" w:rsidRPr="00422413">
              <w:rPr>
                <w:i/>
              </w:rPr>
              <w:t xml:space="preserve">’uniformiser </w:t>
            </w:r>
            <w:r w:rsidRPr="00422413">
              <w:rPr>
                <w:i/>
              </w:rPr>
              <w:t>les noms des dossiers des schémas et des table</w:t>
            </w:r>
            <w:r w:rsidR="00DF721B" w:rsidRPr="00422413">
              <w:rPr>
                <w:i/>
              </w:rPr>
              <w:t>s</w:t>
            </w:r>
            <w:r w:rsidRPr="00422413">
              <w:rPr>
                <w:i/>
              </w:rPr>
              <w:t xml:space="preserve"> et de les utiliser à la place du nom effectif</w:t>
            </w:r>
            <w:r w:rsidR="00330A8C" w:rsidRPr="00422413">
              <w:rPr>
                <w:i/>
              </w:rPr>
              <w:t>, p. ex</w:t>
            </w:r>
            <w:r w:rsidRPr="00422413">
              <w:rPr>
                <w:i/>
              </w:rPr>
              <w:t xml:space="preserve"> </w:t>
            </w:r>
            <w:r w:rsidRPr="00422413">
              <w:rPr>
                <w:rFonts w:ascii="Courier New" w:hAnsi="Courier New"/>
              </w:rPr>
              <w:t>schema0/</w:t>
            </w:r>
            <w:r w:rsidR="00330A8C" w:rsidRPr="00422413">
              <w:rPr>
                <w:i/>
              </w:rPr>
              <w:t>ou</w:t>
            </w:r>
            <w:r w:rsidRPr="00422413">
              <w:rPr>
                <w:i/>
              </w:rPr>
              <w:t xml:space="preserve"> </w:t>
            </w:r>
            <w:r w:rsidRPr="00422413">
              <w:rPr>
                <w:rFonts w:ascii="Courier New" w:hAnsi="Courier New"/>
              </w:rPr>
              <w:t xml:space="preserve">table0/ </w:t>
            </w:r>
            <w:r w:rsidRPr="00422413">
              <w:rPr>
                <w:i/>
              </w:rPr>
              <w:t>(voir les restrictions au point P_4.2-6).</w:t>
            </w:r>
          </w:p>
        </w:tc>
        <w:tc>
          <w:tcPr>
            <w:tcW w:w="708" w:type="dxa"/>
          </w:tcPr>
          <w:p w14:paraId="15560DBD" w14:textId="55B79CD8" w:rsidR="002522E8" w:rsidRPr="00422413" w:rsidRDefault="002522E8" w:rsidP="002522E8">
            <w:pPr>
              <w:pStyle w:val="TabelleGross"/>
            </w:pPr>
            <w:r w:rsidRPr="00422413">
              <w:t>O</w:t>
            </w:r>
          </w:p>
        </w:tc>
      </w:tr>
      <w:tr w:rsidR="002522E8" w:rsidRPr="00422413" w14:paraId="00F02903" w14:textId="77777777" w:rsidTr="00CE15CA">
        <w:tc>
          <w:tcPr>
            <w:tcW w:w="1131" w:type="dxa"/>
          </w:tcPr>
          <w:p w14:paraId="0EAF893B" w14:textId="77777777" w:rsidR="002522E8" w:rsidRPr="00422413" w:rsidRDefault="002522E8" w:rsidP="002522E8">
            <w:pPr>
              <w:pStyle w:val="TabelleGross"/>
            </w:pPr>
            <w:r w:rsidRPr="00422413">
              <w:t>P_4.2-3</w:t>
            </w:r>
          </w:p>
        </w:tc>
        <w:tc>
          <w:tcPr>
            <w:tcW w:w="7329" w:type="dxa"/>
          </w:tcPr>
          <w:p w14:paraId="7F304EB5" w14:textId="760A29CB" w:rsidR="002522E8" w:rsidRPr="00422413" w:rsidRDefault="00546218" w:rsidP="002522E8">
            <w:pPr>
              <w:pStyle w:val="TabelleGross"/>
            </w:pPr>
            <w:r w:rsidRPr="00422413">
              <w:t>Chaque dossier de table contien</w:t>
            </w:r>
            <w:r w:rsidR="00F65D85" w:rsidRPr="00422413">
              <w:t>t u</w:t>
            </w:r>
            <w:r w:rsidRPr="00422413">
              <w:t>n fichier XML et un fichier XSD</w:t>
            </w:r>
            <w:r w:rsidR="00F65D85" w:rsidRPr="00422413">
              <w:t xml:space="preserve"> </w:t>
            </w:r>
            <w:r w:rsidRPr="00422413">
              <w:t xml:space="preserve">dont </w:t>
            </w:r>
            <w:r w:rsidR="00F65D85" w:rsidRPr="00422413">
              <w:t>les noms (</w:t>
            </w:r>
            <w:r w:rsidRPr="00422413">
              <w:t xml:space="preserve">nom </w:t>
            </w:r>
            <w:r w:rsidR="00F65D85" w:rsidRPr="00422413">
              <w:t>du dossier et de</w:t>
            </w:r>
            <w:r w:rsidRPr="00422413">
              <w:t>s deux</w:t>
            </w:r>
            <w:r w:rsidR="00F65D85" w:rsidRPr="00422413">
              <w:t xml:space="preserve"> fichier</w:t>
            </w:r>
            <w:r w:rsidRPr="00422413">
              <w:t>s respectifs</w:t>
            </w:r>
            <w:r w:rsidR="00F65D85" w:rsidRPr="00422413">
              <w:t>) doivent être identiques. Les autres dossiers ou fichiers ne sont pas autorisés</w:t>
            </w:r>
            <w:r w:rsidRPr="00422413">
              <w:t>,</w:t>
            </w:r>
            <w:r w:rsidR="00F65D85" w:rsidRPr="00422413">
              <w:t xml:space="preserve"> à l’exception des dossiers BLOB et CLOB et de leur contenu (fichiers BIN, TXT, XML ou, si le type MIME des fichiers LOB est connu, une extension associée à celui-ci, p. ex. JPG). </w:t>
            </w:r>
          </w:p>
          <w:p w14:paraId="7B487162" w14:textId="77777777" w:rsidR="002522E8" w:rsidRPr="00422413" w:rsidRDefault="002522E8" w:rsidP="002522E8">
            <w:pPr>
              <w:pStyle w:val="TabelleGross"/>
            </w:pPr>
          </w:p>
          <w:p w14:paraId="17667211" w14:textId="77777777" w:rsidR="00F65D85" w:rsidRPr="00422413" w:rsidRDefault="00F65D85" w:rsidP="00F65D85">
            <w:pPr>
              <w:pStyle w:val="TableParagraph"/>
              <w:spacing w:before="0"/>
              <w:ind w:left="0"/>
              <w:rPr>
                <w:b/>
                <w:sz w:val="20"/>
              </w:rPr>
            </w:pPr>
            <w:r w:rsidRPr="00422413">
              <w:rPr>
                <w:b/>
                <w:sz w:val="20"/>
              </w:rPr>
              <w:t>Exemple</w:t>
            </w:r>
          </w:p>
          <w:p w14:paraId="5032BC88" w14:textId="77777777" w:rsidR="00F65D85" w:rsidRPr="00422413" w:rsidRDefault="00F65D85" w:rsidP="00F65D85">
            <w:pPr>
              <w:pStyle w:val="TabelleGross"/>
            </w:pPr>
            <w:r w:rsidRPr="00422413">
              <w:t>Structure du fichier SIARD (schématique)</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2522E8" w:rsidRPr="00422413" w14:paraId="7F9DE780" w14:textId="77777777" w:rsidTr="00893229">
              <w:trPr>
                <w:trHeight w:val="170"/>
              </w:trPr>
              <w:tc>
                <w:tcPr>
                  <w:tcW w:w="6611" w:type="dxa"/>
                  <w:shd w:val="clear" w:color="auto" w:fill="FFFFFF"/>
                </w:tcPr>
                <w:p w14:paraId="230E88AC" w14:textId="20AE2981" w:rsidR="002522E8" w:rsidRPr="00422413" w:rsidRDefault="002522E8" w:rsidP="002522E8">
                  <w:pPr>
                    <w:pStyle w:val="Techtext"/>
                    <w:spacing w:after="0"/>
                    <w:rPr>
                      <w:b/>
                      <w:bCs/>
                    </w:rPr>
                  </w:pPr>
                  <w:r w:rsidRPr="00422413">
                    <w:rPr>
                      <w:b/>
                    </w:rPr>
                    <w:t>ech-0165_oe.siard</w:t>
                  </w:r>
                </w:p>
              </w:tc>
            </w:tr>
            <w:tr w:rsidR="002522E8" w:rsidRPr="00422413" w14:paraId="5D8230EE" w14:textId="77777777" w:rsidTr="00893229">
              <w:trPr>
                <w:trHeight w:val="170"/>
              </w:trPr>
              <w:tc>
                <w:tcPr>
                  <w:tcW w:w="6611" w:type="dxa"/>
                  <w:shd w:val="clear" w:color="auto" w:fill="FFFFFF"/>
                </w:tcPr>
                <w:p w14:paraId="67C72278" w14:textId="77777777" w:rsidR="002522E8" w:rsidRPr="00422413" w:rsidRDefault="002522E8" w:rsidP="002522E8">
                  <w:pPr>
                    <w:pStyle w:val="Techtext"/>
                    <w:spacing w:before="0" w:after="0"/>
                  </w:pPr>
                  <w:r w:rsidRPr="00422413">
                    <w:tab/>
                    <w:t>content/</w:t>
                  </w:r>
                </w:p>
              </w:tc>
            </w:tr>
            <w:tr w:rsidR="002522E8" w:rsidRPr="00422413" w14:paraId="297E942E" w14:textId="77777777" w:rsidTr="00893229">
              <w:trPr>
                <w:trHeight w:val="170"/>
              </w:trPr>
              <w:tc>
                <w:tcPr>
                  <w:tcW w:w="6611" w:type="dxa"/>
                  <w:shd w:val="clear" w:color="auto" w:fill="FFFFFF"/>
                </w:tcPr>
                <w:p w14:paraId="716ACE70" w14:textId="69287C3A" w:rsidR="002522E8" w:rsidRPr="00422413" w:rsidRDefault="002522E8" w:rsidP="002522E8">
                  <w:pPr>
                    <w:pStyle w:val="Techtext"/>
                    <w:spacing w:before="0" w:after="0"/>
                  </w:pPr>
                  <w:r w:rsidRPr="00422413">
                    <w:t>...</w:t>
                  </w:r>
                </w:p>
              </w:tc>
            </w:tr>
            <w:tr w:rsidR="002522E8" w:rsidRPr="00422413" w14:paraId="0A6203D8" w14:textId="77777777" w:rsidTr="00893229">
              <w:trPr>
                <w:trHeight w:val="170"/>
              </w:trPr>
              <w:tc>
                <w:tcPr>
                  <w:tcW w:w="6611" w:type="dxa"/>
                  <w:shd w:val="clear" w:color="auto" w:fill="FFFFFF"/>
                </w:tcPr>
                <w:p w14:paraId="669C0468" w14:textId="547B0384" w:rsidR="002522E8" w:rsidRPr="00422413" w:rsidRDefault="002522E8" w:rsidP="002522E8">
                  <w:pPr>
                    <w:pStyle w:val="Techtext"/>
                    <w:spacing w:before="0" w:after="0"/>
                  </w:pPr>
                  <w:r w:rsidRPr="00422413">
                    <w:tab/>
                  </w:r>
                  <w:r w:rsidRPr="00422413">
                    <w:tab/>
                    <w:t>schema1/</w:t>
                  </w:r>
                </w:p>
              </w:tc>
            </w:tr>
            <w:tr w:rsidR="002522E8" w:rsidRPr="00422413" w14:paraId="0415543C" w14:textId="77777777" w:rsidTr="00893229">
              <w:trPr>
                <w:trHeight w:val="170"/>
              </w:trPr>
              <w:tc>
                <w:tcPr>
                  <w:tcW w:w="6611" w:type="dxa"/>
                  <w:shd w:val="clear" w:color="auto" w:fill="FFFFFF"/>
                </w:tcPr>
                <w:p w14:paraId="4C12B0CC" w14:textId="6CB34EB8" w:rsidR="002522E8" w:rsidRPr="00422413" w:rsidRDefault="002522E8" w:rsidP="002522E8">
                  <w:pPr>
                    <w:pStyle w:val="Techtext"/>
                    <w:spacing w:before="0" w:after="0"/>
                  </w:pPr>
                  <w:r w:rsidRPr="00422413">
                    <w:t>...</w:t>
                  </w:r>
                </w:p>
              </w:tc>
            </w:tr>
            <w:tr w:rsidR="002522E8" w:rsidRPr="00422413" w14:paraId="182D7BA1" w14:textId="77777777" w:rsidTr="00893229">
              <w:trPr>
                <w:trHeight w:val="170"/>
              </w:trPr>
              <w:tc>
                <w:tcPr>
                  <w:tcW w:w="6611" w:type="dxa"/>
                  <w:shd w:val="clear" w:color="auto" w:fill="FFFFFF"/>
                </w:tcPr>
                <w:p w14:paraId="20DEA35A" w14:textId="7E9DC44A" w:rsidR="002522E8" w:rsidRPr="00422413" w:rsidRDefault="002522E8" w:rsidP="002522E8">
                  <w:pPr>
                    <w:pStyle w:val="Techtext"/>
                    <w:spacing w:before="0" w:after="0"/>
                  </w:pPr>
                  <w:r w:rsidRPr="00422413">
                    <w:tab/>
                  </w:r>
                  <w:r w:rsidRPr="00422413">
                    <w:tab/>
                  </w:r>
                  <w:r w:rsidRPr="00422413">
                    <w:tab/>
                    <w:t>table6/</w:t>
                  </w:r>
                </w:p>
              </w:tc>
            </w:tr>
            <w:tr w:rsidR="002522E8" w:rsidRPr="00422413" w14:paraId="655026D0" w14:textId="77777777" w:rsidTr="00893229">
              <w:trPr>
                <w:trHeight w:val="170"/>
              </w:trPr>
              <w:tc>
                <w:tcPr>
                  <w:tcW w:w="6611" w:type="dxa"/>
                  <w:shd w:val="clear" w:color="auto" w:fill="FFFFFF"/>
                </w:tcPr>
                <w:p w14:paraId="4590F692" w14:textId="6A459FAC" w:rsidR="002522E8" w:rsidRPr="00422413" w:rsidRDefault="002522E8" w:rsidP="002522E8">
                  <w:pPr>
                    <w:pStyle w:val="Techtext"/>
                    <w:spacing w:before="0" w:after="0"/>
                  </w:pPr>
                  <w:r w:rsidRPr="00422413">
                    <w:tab/>
                  </w:r>
                  <w:r w:rsidRPr="00422413">
                    <w:tab/>
                  </w:r>
                  <w:r w:rsidRPr="00422413">
                    <w:tab/>
                  </w:r>
                  <w:r w:rsidRPr="00422413">
                    <w:tab/>
                    <w:t>table6.xml</w:t>
                  </w:r>
                </w:p>
              </w:tc>
            </w:tr>
            <w:tr w:rsidR="002522E8" w:rsidRPr="00422413" w14:paraId="5712C5B5" w14:textId="77777777" w:rsidTr="00893229">
              <w:trPr>
                <w:trHeight w:val="170"/>
              </w:trPr>
              <w:tc>
                <w:tcPr>
                  <w:tcW w:w="6611" w:type="dxa"/>
                  <w:shd w:val="clear" w:color="auto" w:fill="FFFFFF"/>
                </w:tcPr>
                <w:p w14:paraId="181E2233" w14:textId="12DB4B14" w:rsidR="002522E8" w:rsidRPr="00422413" w:rsidRDefault="002522E8" w:rsidP="002522E8">
                  <w:pPr>
                    <w:pStyle w:val="Techtext"/>
                    <w:spacing w:before="0" w:after="0"/>
                  </w:pPr>
                  <w:r w:rsidRPr="00422413">
                    <w:tab/>
                  </w:r>
                  <w:r w:rsidRPr="00422413">
                    <w:tab/>
                  </w:r>
                  <w:r w:rsidRPr="00422413">
                    <w:tab/>
                  </w:r>
                  <w:r w:rsidRPr="00422413">
                    <w:tab/>
                    <w:t>table6.xsd</w:t>
                  </w:r>
                </w:p>
              </w:tc>
            </w:tr>
            <w:tr w:rsidR="002522E8" w:rsidRPr="00422413" w14:paraId="6AA384B2" w14:textId="77777777" w:rsidTr="00893229">
              <w:trPr>
                <w:trHeight w:val="170"/>
              </w:trPr>
              <w:tc>
                <w:tcPr>
                  <w:tcW w:w="6611" w:type="dxa"/>
                  <w:shd w:val="clear" w:color="auto" w:fill="FFFFFF"/>
                </w:tcPr>
                <w:p w14:paraId="6D3A24D2" w14:textId="0E42CE00" w:rsidR="002522E8" w:rsidRPr="00422413" w:rsidRDefault="002522E8" w:rsidP="002522E8">
                  <w:pPr>
                    <w:pStyle w:val="Techtext"/>
                    <w:spacing w:before="0" w:after="0"/>
                  </w:pPr>
                  <w:r w:rsidRPr="00422413">
                    <w:tab/>
                  </w:r>
                  <w:r w:rsidRPr="00422413">
                    <w:tab/>
                  </w:r>
                  <w:r w:rsidRPr="00422413">
                    <w:tab/>
                    <w:t>table7/</w:t>
                  </w:r>
                </w:p>
              </w:tc>
            </w:tr>
            <w:tr w:rsidR="002522E8" w:rsidRPr="00422413" w14:paraId="4A60BD0B" w14:textId="77777777" w:rsidTr="00893229">
              <w:trPr>
                <w:trHeight w:val="170"/>
              </w:trPr>
              <w:tc>
                <w:tcPr>
                  <w:tcW w:w="6611" w:type="dxa"/>
                  <w:shd w:val="clear" w:color="auto" w:fill="FFFFFF"/>
                </w:tcPr>
                <w:p w14:paraId="1E269CF9" w14:textId="33E590D2" w:rsidR="002522E8" w:rsidRPr="00422413" w:rsidRDefault="002522E8" w:rsidP="002522E8">
                  <w:pPr>
                    <w:pStyle w:val="Techtext"/>
                    <w:spacing w:before="0"/>
                  </w:pPr>
                  <w:r w:rsidRPr="00422413">
                    <w:tab/>
                  </w:r>
                  <w:r w:rsidRPr="00422413">
                    <w:tab/>
                  </w:r>
                  <w:r w:rsidRPr="00422413">
                    <w:tab/>
                  </w:r>
                  <w:r w:rsidRPr="00422413">
                    <w:tab/>
                    <w:t>table7.xml</w:t>
                  </w:r>
                </w:p>
              </w:tc>
            </w:tr>
            <w:tr w:rsidR="002522E8" w:rsidRPr="00422413" w14:paraId="6E158564" w14:textId="77777777" w:rsidTr="00893229">
              <w:trPr>
                <w:trHeight w:val="170"/>
              </w:trPr>
              <w:tc>
                <w:tcPr>
                  <w:tcW w:w="6611" w:type="dxa"/>
                  <w:shd w:val="clear" w:color="auto" w:fill="FFFFFF"/>
                </w:tcPr>
                <w:p w14:paraId="7C413EDC" w14:textId="08F19252" w:rsidR="002522E8" w:rsidRPr="00422413" w:rsidRDefault="002522E8" w:rsidP="002522E8">
                  <w:pPr>
                    <w:pStyle w:val="Techtext"/>
                    <w:spacing w:before="0"/>
                  </w:pPr>
                  <w:r w:rsidRPr="00422413">
                    <w:tab/>
                  </w:r>
                  <w:r w:rsidRPr="00422413">
                    <w:tab/>
                  </w:r>
                  <w:r w:rsidRPr="00422413">
                    <w:tab/>
                  </w:r>
                  <w:r w:rsidRPr="00422413">
                    <w:tab/>
                    <w:t>table7.xsd</w:t>
                  </w:r>
                </w:p>
              </w:tc>
            </w:tr>
            <w:tr w:rsidR="002522E8" w:rsidRPr="00422413" w14:paraId="25605378" w14:textId="77777777" w:rsidTr="00893229">
              <w:trPr>
                <w:trHeight w:val="170"/>
              </w:trPr>
              <w:tc>
                <w:tcPr>
                  <w:tcW w:w="6611" w:type="dxa"/>
                  <w:shd w:val="clear" w:color="auto" w:fill="FFFFFF"/>
                </w:tcPr>
                <w:p w14:paraId="4AAB36C0" w14:textId="77D4EEDA" w:rsidR="002522E8" w:rsidRPr="00422413" w:rsidRDefault="002522E8" w:rsidP="002522E8">
                  <w:pPr>
                    <w:pStyle w:val="Techtext"/>
                    <w:spacing w:before="0"/>
                    <w:rPr>
                      <w:rFonts w:cs="Courier New"/>
                    </w:rPr>
                  </w:pPr>
                  <w:r w:rsidRPr="00422413">
                    <w:tab/>
                  </w:r>
                  <w:r w:rsidRPr="00422413">
                    <w:tab/>
                  </w:r>
                  <w:r w:rsidRPr="00422413">
                    <w:tab/>
                  </w:r>
                  <w:r w:rsidRPr="00422413">
                    <w:tab/>
                    <w:t>lob1</w:t>
                  </w:r>
                  <w:r w:rsidRPr="00422413">
                    <w:rPr>
                      <w:rStyle w:val="Funotenzeichen"/>
                      <w:rFonts w:ascii="Courier New" w:hAnsi="Courier New"/>
                    </w:rPr>
                    <w:footnoteReference w:id="12"/>
                  </w:r>
                  <w:r w:rsidRPr="00422413">
                    <w:t>/</w:t>
                  </w:r>
                </w:p>
              </w:tc>
            </w:tr>
            <w:tr w:rsidR="002522E8" w:rsidRPr="00422413" w14:paraId="6AD72B81" w14:textId="77777777" w:rsidTr="00893229">
              <w:trPr>
                <w:trHeight w:val="170"/>
              </w:trPr>
              <w:tc>
                <w:tcPr>
                  <w:tcW w:w="6611" w:type="dxa"/>
                  <w:shd w:val="clear" w:color="auto" w:fill="FFFFFF"/>
                </w:tcPr>
                <w:p w14:paraId="7B6EF5C3" w14:textId="3EDC1376" w:rsidR="002522E8" w:rsidRPr="00422413" w:rsidRDefault="002522E8" w:rsidP="002522E8">
                  <w:pPr>
                    <w:pStyle w:val="Techtext"/>
                    <w:spacing w:before="0"/>
                  </w:pPr>
                  <w:r w:rsidRPr="00422413">
                    <w:tab/>
                  </w:r>
                  <w:r w:rsidRPr="00422413">
                    <w:tab/>
                  </w:r>
                  <w:r w:rsidRPr="00422413">
                    <w:tab/>
                  </w:r>
                  <w:r w:rsidRPr="00422413">
                    <w:tab/>
                  </w:r>
                  <w:r w:rsidRPr="00422413">
                    <w:tab/>
                    <w:t>record0.xml</w:t>
                  </w:r>
                </w:p>
              </w:tc>
            </w:tr>
            <w:tr w:rsidR="002522E8" w:rsidRPr="00422413" w14:paraId="1286DFAC" w14:textId="77777777" w:rsidTr="00893229">
              <w:trPr>
                <w:trHeight w:val="170"/>
              </w:trPr>
              <w:tc>
                <w:tcPr>
                  <w:tcW w:w="6611" w:type="dxa"/>
                  <w:shd w:val="clear" w:color="auto" w:fill="FFFFFF"/>
                </w:tcPr>
                <w:p w14:paraId="5BACE2D5" w14:textId="1BE36FDC" w:rsidR="002522E8" w:rsidRPr="00422413" w:rsidRDefault="002522E8" w:rsidP="002522E8">
                  <w:pPr>
                    <w:pStyle w:val="Techtext"/>
                    <w:spacing w:before="0"/>
                  </w:pPr>
                  <w:r w:rsidRPr="00422413">
                    <w:tab/>
                  </w:r>
                  <w:r w:rsidRPr="00422413">
                    <w:tab/>
                  </w:r>
                  <w:r w:rsidRPr="00422413">
                    <w:tab/>
                  </w:r>
                  <w:r w:rsidRPr="00422413">
                    <w:tab/>
                  </w:r>
                  <w:r w:rsidRPr="00422413">
                    <w:tab/>
                    <w:t>record1.xml</w:t>
                  </w:r>
                </w:p>
              </w:tc>
            </w:tr>
            <w:tr w:rsidR="002522E8" w:rsidRPr="00422413" w14:paraId="55D9C96E" w14:textId="77777777" w:rsidTr="00893229">
              <w:trPr>
                <w:trHeight w:val="170"/>
              </w:trPr>
              <w:tc>
                <w:tcPr>
                  <w:tcW w:w="6611" w:type="dxa"/>
                  <w:shd w:val="clear" w:color="auto" w:fill="FFFFFF"/>
                </w:tcPr>
                <w:p w14:paraId="5440D28A" w14:textId="77777777" w:rsidR="002522E8" w:rsidRPr="00422413" w:rsidRDefault="002522E8" w:rsidP="002522E8">
                  <w:pPr>
                    <w:pStyle w:val="Techtext"/>
                    <w:spacing w:before="0" w:after="0"/>
                  </w:pPr>
                  <w:r w:rsidRPr="00422413">
                    <w:t>...</w:t>
                  </w:r>
                </w:p>
              </w:tc>
            </w:tr>
          </w:tbl>
          <w:p w14:paraId="73B82658" w14:textId="2C43792C" w:rsidR="002522E8" w:rsidRPr="00422413" w:rsidRDefault="002522E8" w:rsidP="002522E8">
            <w:pPr>
              <w:pStyle w:val="TabelleGross"/>
              <w:spacing w:before="0" w:after="0"/>
              <w:rPr>
                <w:i/>
                <w:iCs/>
                <w:sz w:val="8"/>
                <w:szCs w:val="8"/>
              </w:rPr>
            </w:pPr>
            <w:r w:rsidRPr="00422413">
              <w:rPr>
                <w:sz w:val="8"/>
              </w:rPr>
              <w:t xml:space="preserve"> </w:t>
            </w:r>
          </w:p>
        </w:tc>
        <w:tc>
          <w:tcPr>
            <w:tcW w:w="708" w:type="dxa"/>
          </w:tcPr>
          <w:p w14:paraId="7AA40210" w14:textId="6FC9C0C4" w:rsidR="002522E8" w:rsidRPr="00422413" w:rsidRDefault="002522E8" w:rsidP="002522E8">
            <w:pPr>
              <w:pStyle w:val="TabelleGross"/>
            </w:pPr>
            <w:r w:rsidRPr="00422413">
              <w:t>O</w:t>
            </w:r>
          </w:p>
        </w:tc>
      </w:tr>
      <w:tr w:rsidR="00E77637" w:rsidRPr="00422413" w14:paraId="43088261" w14:textId="77777777" w:rsidTr="00CE15CA">
        <w:trPr>
          <w:cantSplit/>
        </w:trPr>
        <w:tc>
          <w:tcPr>
            <w:tcW w:w="1131" w:type="dxa"/>
          </w:tcPr>
          <w:p w14:paraId="3168377D" w14:textId="77777777" w:rsidR="00E77637" w:rsidRPr="00422413" w:rsidRDefault="00E77637" w:rsidP="00C97674">
            <w:pPr>
              <w:pStyle w:val="TabelleGross"/>
            </w:pPr>
          </w:p>
        </w:tc>
        <w:tc>
          <w:tcPr>
            <w:tcW w:w="7329" w:type="dxa"/>
          </w:tcPr>
          <w:p w14:paraId="785162CF" w14:textId="77777777" w:rsidR="00E77637" w:rsidRPr="00422413" w:rsidRDefault="00E77637" w:rsidP="00E77637">
            <w:pPr>
              <w:pStyle w:val="TabelleGross"/>
              <w:rPr>
                <w:b/>
                <w:i/>
                <w:iCs/>
              </w:rPr>
            </w:pPr>
            <w:r w:rsidRPr="00422413">
              <w:rPr>
                <w:b/>
                <w:i/>
              </w:rPr>
              <w:t>Recommandation</w:t>
            </w:r>
          </w:p>
          <w:p w14:paraId="06257EF2" w14:textId="38E23EDF" w:rsidR="00E77637" w:rsidRPr="00422413" w:rsidRDefault="00E77637" w:rsidP="003E07F5">
            <w:pPr>
              <w:pStyle w:val="TabelleGross"/>
              <w:rPr>
                <w:rFonts w:cs="Arial"/>
              </w:rPr>
            </w:pPr>
            <w:r w:rsidRPr="00422413">
              <w:rPr>
                <w:i/>
              </w:rPr>
              <w:t>Il est recommandé d</w:t>
            </w:r>
            <w:r w:rsidR="00546218" w:rsidRPr="00422413">
              <w:rPr>
                <w:i/>
              </w:rPr>
              <w:t xml:space="preserve">’uniformiser </w:t>
            </w:r>
            <w:r w:rsidRPr="00422413">
              <w:rPr>
                <w:i/>
              </w:rPr>
              <w:t>les noms des dossiers et des fichiers LOB et de les utiliser à la place des noms effectifs, p</w:t>
            </w:r>
            <w:r w:rsidR="003E07F5" w:rsidRPr="00422413">
              <w:rPr>
                <w:i/>
              </w:rPr>
              <w:t>ar</w:t>
            </w:r>
            <w:r w:rsidRPr="00422413">
              <w:rPr>
                <w:i/>
              </w:rPr>
              <w:t> ex</w:t>
            </w:r>
            <w:r w:rsidR="003E07F5" w:rsidRPr="00422413">
              <w:rPr>
                <w:i/>
              </w:rPr>
              <w:t>emple</w:t>
            </w:r>
            <w:r w:rsidRPr="00422413">
              <w:rPr>
                <w:i/>
              </w:rPr>
              <w:t> </w:t>
            </w:r>
            <w:r w:rsidRPr="00422413">
              <w:rPr>
                <w:rFonts w:ascii="Courier New" w:hAnsi="Courier New"/>
              </w:rPr>
              <w:t>lob1/</w:t>
            </w:r>
            <w:r w:rsidRPr="00422413">
              <w:rPr>
                <w:i/>
              </w:rPr>
              <w:t xml:space="preserve"> et </w:t>
            </w:r>
            <w:r w:rsidRPr="00422413">
              <w:rPr>
                <w:rFonts w:ascii="Courier New" w:hAnsi="Courier New"/>
              </w:rPr>
              <w:t>record0.bin</w:t>
            </w:r>
            <w:r w:rsidRPr="00422413">
              <w:rPr>
                <w:i/>
              </w:rPr>
              <w:t xml:space="preserve">, </w:t>
            </w:r>
            <w:r w:rsidRPr="00422413">
              <w:rPr>
                <w:rFonts w:ascii="Courier New" w:hAnsi="Courier New"/>
              </w:rPr>
              <w:t xml:space="preserve">record0.txt </w:t>
            </w:r>
            <w:r w:rsidRPr="00422413">
              <w:rPr>
                <w:i/>
              </w:rPr>
              <w:t>ou</w:t>
            </w:r>
            <w:r w:rsidRPr="00422413">
              <w:rPr>
                <w:rFonts w:ascii="Courier New" w:hAnsi="Courier New"/>
              </w:rPr>
              <w:t xml:space="preserve"> record0.xml </w:t>
            </w:r>
            <w:r w:rsidRPr="00422413">
              <w:rPr>
                <w:i/>
              </w:rPr>
              <w:t>ou, si le type MIME des fichiers LOB est connu, d’utiliser une extension associée à celui-ci (voir les restrictions au point P_4.2-6).</w:t>
            </w:r>
          </w:p>
        </w:tc>
        <w:tc>
          <w:tcPr>
            <w:tcW w:w="708" w:type="dxa"/>
          </w:tcPr>
          <w:p w14:paraId="6783B6CB" w14:textId="77777777" w:rsidR="00E77637" w:rsidRPr="00422413" w:rsidRDefault="00E77637" w:rsidP="00C515AD">
            <w:pPr>
              <w:pStyle w:val="TabelleGross"/>
            </w:pPr>
          </w:p>
        </w:tc>
      </w:tr>
      <w:tr w:rsidR="002522E8" w:rsidRPr="00422413" w14:paraId="042A8E9A" w14:textId="77777777" w:rsidTr="00CE15CA">
        <w:tc>
          <w:tcPr>
            <w:tcW w:w="1131" w:type="dxa"/>
          </w:tcPr>
          <w:p w14:paraId="1861FBAF" w14:textId="77777777" w:rsidR="002522E8" w:rsidRPr="00422413" w:rsidRDefault="002522E8" w:rsidP="002522E8">
            <w:pPr>
              <w:pStyle w:val="TabelleGross"/>
            </w:pPr>
            <w:r w:rsidRPr="00422413">
              <w:t>P_4.2-4</w:t>
            </w:r>
          </w:p>
        </w:tc>
        <w:tc>
          <w:tcPr>
            <w:tcW w:w="7329" w:type="dxa"/>
          </w:tcPr>
          <w:p w14:paraId="020126C5" w14:textId="13130138" w:rsidR="002522E8" w:rsidRPr="00422413" w:rsidRDefault="002522E8" w:rsidP="002522E8">
            <w:pPr>
              <w:pStyle w:val="TabelleGross"/>
              <w:rPr>
                <w:rFonts w:cs="Arial"/>
              </w:rPr>
            </w:pPr>
            <w:r w:rsidRPr="00422413">
              <w:t xml:space="preserve">Pour faciliter l’identification du format SIARD (p. ex. par PRONOM), un dossier vide </w:t>
            </w:r>
            <w:r w:rsidRPr="00422413">
              <w:rPr>
                <w:rFonts w:ascii="Courier New" w:hAnsi="Courier New"/>
              </w:rPr>
              <w:t>header/siardversion/2.1/</w:t>
            </w:r>
            <w:r w:rsidRPr="00422413">
              <w:t xml:space="preserve"> </w:t>
            </w:r>
            <w:r w:rsidR="00ED38FB" w:rsidRPr="00422413">
              <w:t xml:space="preserve">doit exister </w:t>
            </w:r>
            <w:r w:rsidRPr="00422413">
              <w:t xml:space="preserve">qui indique la version du format SIARD. </w:t>
            </w:r>
          </w:p>
        </w:tc>
        <w:tc>
          <w:tcPr>
            <w:tcW w:w="708" w:type="dxa"/>
          </w:tcPr>
          <w:p w14:paraId="01390968" w14:textId="7A22AE14" w:rsidR="002522E8" w:rsidRPr="00422413" w:rsidRDefault="002522E8" w:rsidP="002522E8">
            <w:pPr>
              <w:pStyle w:val="TabelleGross"/>
            </w:pPr>
            <w:r w:rsidRPr="00422413">
              <w:t>O</w:t>
            </w:r>
          </w:p>
        </w:tc>
      </w:tr>
      <w:tr w:rsidR="002522E8" w:rsidRPr="00422413" w14:paraId="3492D68B" w14:textId="77777777" w:rsidTr="00CE15CA">
        <w:tc>
          <w:tcPr>
            <w:tcW w:w="1131" w:type="dxa"/>
          </w:tcPr>
          <w:p w14:paraId="6FAD5210" w14:textId="77777777" w:rsidR="002522E8" w:rsidRPr="00422413" w:rsidRDefault="002522E8" w:rsidP="002522E8">
            <w:pPr>
              <w:pStyle w:val="TabelleGross"/>
            </w:pPr>
            <w:r w:rsidRPr="00422413">
              <w:t>P_4.2-5</w:t>
            </w:r>
          </w:p>
        </w:tc>
        <w:tc>
          <w:tcPr>
            <w:tcW w:w="7329" w:type="dxa"/>
          </w:tcPr>
          <w:p w14:paraId="67321402" w14:textId="2FBDA91C" w:rsidR="002522E8" w:rsidRPr="00422413" w:rsidRDefault="00F65D85" w:rsidP="002522E8">
            <w:pPr>
              <w:pStyle w:val="TabelleGross"/>
            </w:pPr>
            <w:r w:rsidRPr="00422413">
              <w:t xml:space="preserve">Les fichiers </w:t>
            </w:r>
            <w:r w:rsidRPr="00422413">
              <w:rPr>
                <w:rFonts w:ascii="Courier New" w:hAnsi="Courier New"/>
              </w:rPr>
              <w:t xml:space="preserve">metadata.xml </w:t>
            </w:r>
            <w:r w:rsidRPr="00422413">
              <w:t xml:space="preserve">et </w:t>
            </w:r>
            <w:r w:rsidRPr="00422413">
              <w:rPr>
                <w:rFonts w:ascii="Courier New" w:hAnsi="Courier New"/>
              </w:rPr>
              <w:t xml:space="preserve">metadata.xsd </w:t>
            </w:r>
            <w:r w:rsidRPr="00422413">
              <w:t xml:space="preserve">doivent </w:t>
            </w:r>
            <w:r w:rsidR="004A022A" w:rsidRPr="00422413">
              <w:t xml:space="preserve">se trouver </w:t>
            </w:r>
            <w:r w:rsidRPr="00422413">
              <w:t xml:space="preserve">dans le dossier </w:t>
            </w:r>
            <w:r w:rsidRPr="00422413">
              <w:rPr>
                <w:rFonts w:ascii="Courier New" w:hAnsi="Courier New"/>
              </w:rPr>
              <w:t>header/</w:t>
            </w:r>
            <w:r w:rsidRPr="00422413">
              <w:t>. D’autres fichiers, par exemple</w:t>
            </w:r>
            <w:r w:rsidR="004A022A" w:rsidRPr="00422413">
              <w:t xml:space="preserve"> des feuilles de style</w:t>
            </w:r>
            <w:r w:rsidRPr="00422413">
              <w:t>, sont autorisés.</w:t>
            </w:r>
          </w:p>
          <w:p w14:paraId="07368398" w14:textId="77777777" w:rsidR="002522E8" w:rsidRPr="00422413" w:rsidRDefault="002522E8" w:rsidP="002522E8">
            <w:pPr>
              <w:pStyle w:val="TabelleGross"/>
            </w:pPr>
          </w:p>
          <w:p w14:paraId="3EC19692" w14:textId="77777777" w:rsidR="00F65D85" w:rsidRPr="00422413" w:rsidRDefault="00F65D85" w:rsidP="00F65D85">
            <w:pPr>
              <w:pStyle w:val="TableParagraph"/>
              <w:spacing w:before="0"/>
              <w:ind w:left="0"/>
              <w:rPr>
                <w:b/>
                <w:sz w:val="20"/>
              </w:rPr>
            </w:pPr>
            <w:r w:rsidRPr="00422413">
              <w:rPr>
                <w:b/>
                <w:sz w:val="20"/>
              </w:rPr>
              <w:t>Exemple</w:t>
            </w:r>
          </w:p>
          <w:p w14:paraId="63486D33" w14:textId="23BA3A4E" w:rsidR="002522E8" w:rsidRPr="00422413" w:rsidRDefault="00F65D85" w:rsidP="00F65D85">
            <w:pPr>
              <w:pStyle w:val="TabelleGross"/>
            </w:pPr>
            <w:r w:rsidRPr="00422413">
              <w:t>Structure du fichier SIARD (schématique)</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2522E8" w:rsidRPr="00422413" w14:paraId="411AA352" w14:textId="77777777" w:rsidTr="005A4D5A">
              <w:tc>
                <w:tcPr>
                  <w:tcW w:w="6611" w:type="dxa"/>
                  <w:shd w:val="clear" w:color="auto" w:fill="FFFFFF"/>
                </w:tcPr>
                <w:p w14:paraId="6C923C27" w14:textId="3AFDEFFB" w:rsidR="002522E8" w:rsidRPr="00422413" w:rsidRDefault="002522E8" w:rsidP="002522E8">
                  <w:pPr>
                    <w:pStyle w:val="Techtext"/>
                    <w:spacing w:after="0"/>
                    <w:rPr>
                      <w:b/>
                      <w:bCs/>
                    </w:rPr>
                  </w:pPr>
                  <w:r w:rsidRPr="00422413">
                    <w:rPr>
                      <w:b/>
                    </w:rPr>
                    <w:t>ech-0165_oe.siard</w:t>
                  </w:r>
                </w:p>
              </w:tc>
            </w:tr>
            <w:tr w:rsidR="002522E8" w:rsidRPr="00422413" w14:paraId="1523D3DE" w14:textId="77777777" w:rsidTr="005A4D5A">
              <w:tc>
                <w:tcPr>
                  <w:tcW w:w="6611" w:type="dxa"/>
                  <w:shd w:val="clear" w:color="auto" w:fill="FFFFFF"/>
                </w:tcPr>
                <w:p w14:paraId="35F86412" w14:textId="77777777" w:rsidR="002522E8" w:rsidRPr="00422413" w:rsidRDefault="002522E8" w:rsidP="002522E8">
                  <w:pPr>
                    <w:pStyle w:val="Techtext"/>
                    <w:spacing w:before="0" w:after="0"/>
                  </w:pPr>
                  <w:r w:rsidRPr="00422413">
                    <w:tab/>
                    <w:t>content/</w:t>
                  </w:r>
                </w:p>
              </w:tc>
            </w:tr>
            <w:tr w:rsidR="002522E8" w:rsidRPr="00422413" w14:paraId="4917424B" w14:textId="77777777" w:rsidTr="005A4D5A">
              <w:tc>
                <w:tcPr>
                  <w:tcW w:w="6611" w:type="dxa"/>
                  <w:shd w:val="clear" w:color="auto" w:fill="FFFFFF"/>
                </w:tcPr>
                <w:p w14:paraId="1A83B083" w14:textId="77777777" w:rsidR="002522E8" w:rsidRPr="00422413" w:rsidRDefault="002522E8" w:rsidP="002522E8">
                  <w:pPr>
                    <w:pStyle w:val="Techtext"/>
                    <w:spacing w:before="0" w:after="0"/>
                  </w:pPr>
                  <w:r w:rsidRPr="00422413">
                    <w:t>...</w:t>
                  </w:r>
                </w:p>
              </w:tc>
            </w:tr>
            <w:tr w:rsidR="002522E8" w:rsidRPr="00422413" w14:paraId="53990644" w14:textId="77777777" w:rsidTr="005A4D5A">
              <w:tc>
                <w:tcPr>
                  <w:tcW w:w="6611" w:type="dxa"/>
                  <w:shd w:val="clear" w:color="auto" w:fill="FFFFFF"/>
                </w:tcPr>
                <w:p w14:paraId="1C5713A3" w14:textId="77777777" w:rsidR="002522E8" w:rsidRPr="00422413" w:rsidRDefault="002522E8" w:rsidP="002522E8">
                  <w:pPr>
                    <w:pStyle w:val="Techtext"/>
                    <w:spacing w:before="0" w:after="0"/>
                  </w:pPr>
                  <w:r w:rsidRPr="00422413">
                    <w:tab/>
                    <w:t>header/</w:t>
                  </w:r>
                </w:p>
              </w:tc>
            </w:tr>
            <w:tr w:rsidR="002522E8" w:rsidRPr="00422413" w14:paraId="767E67EC" w14:textId="77777777" w:rsidTr="005A4D5A">
              <w:tc>
                <w:tcPr>
                  <w:tcW w:w="6611" w:type="dxa"/>
                  <w:shd w:val="clear" w:color="auto" w:fill="FFFFFF"/>
                </w:tcPr>
                <w:p w14:paraId="3092456E" w14:textId="77777777" w:rsidR="002522E8" w:rsidRPr="00422413" w:rsidRDefault="002522E8" w:rsidP="002522E8">
                  <w:pPr>
                    <w:pStyle w:val="Techtext"/>
                    <w:spacing w:before="0" w:after="0"/>
                  </w:pPr>
                  <w:r w:rsidRPr="00422413">
                    <w:tab/>
                  </w:r>
                  <w:r w:rsidRPr="00422413">
                    <w:tab/>
                    <w:t>metadata.xml</w:t>
                  </w:r>
                </w:p>
              </w:tc>
            </w:tr>
            <w:tr w:rsidR="002522E8" w:rsidRPr="00422413" w14:paraId="5B0BD144" w14:textId="77777777" w:rsidTr="005A4D5A">
              <w:tc>
                <w:tcPr>
                  <w:tcW w:w="6611" w:type="dxa"/>
                  <w:shd w:val="clear" w:color="auto" w:fill="FFFFFF"/>
                </w:tcPr>
                <w:p w14:paraId="6A65B634" w14:textId="77777777" w:rsidR="002522E8" w:rsidRPr="00422413" w:rsidRDefault="002522E8" w:rsidP="002522E8">
                  <w:pPr>
                    <w:pStyle w:val="Techtext"/>
                    <w:spacing w:before="0" w:after="0"/>
                  </w:pPr>
                  <w:r w:rsidRPr="00422413">
                    <w:tab/>
                  </w:r>
                  <w:r w:rsidRPr="00422413">
                    <w:tab/>
                    <w:t>metadata.xsd</w:t>
                  </w:r>
                </w:p>
              </w:tc>
            </w:tr>
            <w:tr w:rsidR="002522E8" w:rsidRPr="00422413" w14:paraId="02B5BF7E" w14:textId="77777777" w:rsidTr="005A4D5A">
              <w:tc>
                <w:tcPr>
                  <w:tcW w:w="6611" w:type="dxa"/>
                  <w:shd w:val="clear" w:color="auto" w:fill="FFFFFF"/>
                </w:tcPr>
                <w:p w14:paraId="6F67F883" w14:textId="6088F3E1" w:rsidR="002522E8" w:rsidRPr="00422413" w:rsidRDefault="002522E8" w:rsidP="002522E8">
                  <w:pPr>
                    <w:pStyle w:val="Techtext"/>
                    <w:spacing w:before="0" w:after="0"/>
                  </w:pPr>
                  <w:r w:rsidRPr="00422413">
                    <w:tab/>
                  </w:r>
                  <w:r w:rsidRPr="00422413">
                    <w:tab/>
                    <w:t>siardversion/</w:t>
                  </w:r>
                </w:p>
              </w:tc>
            </w:tr>
            <w:tr w:rsidR="002522E8" w:rsidRPr="00422413" w14:paraId="730D9BD2" w14:textId="77777777" w:rsidTr="00AF567A">
              <w:tc>
                <w:tcPr>
                  <w:tcW w:w="6611" w:type="dxa"/>
                  <w:tcBorders>
                    <w:bottom w:val="nil"/>
                  </w:tcBorders>
                  <w:shd w:val="clear" w:color="auto" w:fill="FFFFFF"/>
                </w:tcPr>
                <w:p w14:paraId="117FE8AB" w14:textId="27BC2A3C" w:rsidR="002522E8" w:rsidRPr="00422413" w:rsidRDefault="002522E8" w:rsidP="002522E8">
                  <w:pPr>
                    <w:pStyle w:val="Techtext"/>
                    <w:spacing w:before="0" w:after="0"/>
                  </w:pPr>
                  <w:r w:rsidRPr="00422413">
                    <w:tab/>
                  </w:r>
                  <w:r w:rsidRPr="00422413">
                    <w:tab/>
                  </w:r>
                  <w:r w:rsidRPr="00422413">
                    <w:tab/>
                    <w:t>2.1/</w:t>
                  </w:r>
                </w:p>
              </w:tc>
            </w:tr>
            <w:tr w:rsidR="002522E8" w:rsidRPr="00422413" w14:paraId="19D062F9" w14:textId="77777777" w:rsidTr="00AF567A">
              <w:tc>
                <w:tcPr>
                  <w:tcW w:w="6611" w:type="dxa"/>
                  <w:tcBorders>
                    <w:top w:val="nil"/>
                    <w:bottom w:val="single" w:sz="4" w:space="0" w:color="auto"/>
                  </w:tcBorders>
                  <w:shd w:val="clear" w:color="auto" w:fill="FFFFFF"/>
                </w:tcPr>
                <w:p w14:paraId="6C1FC4DE" w14:textId="77777777" w:rsidR="002522E8" w:rsidRPr="00422413" w:rsidRDefault="002522E8" w:rsidP="002522E8">
                  <w:pPr>
                    <w:pStyle w:val="Techtext"/>
                    <w:spacing w:before="0" w:after="0"/>
                  </w:pPr>
                  <w:r w:rsidRPr="00422413">
                    <w:t>...</w:t>
                  </w:r>
                </w:p>
              </w:tc>
            </w:tr>
          </w:tbl>
          <w:p w14:paraId="6A71BAB4" w14:textId="77777777" w:rsidR="002522E8" w:rsidRPr="00422413" w:rsidRDefault="002522E8" w:rsidP="002522E8">
            <w:pPr>
              <w:pStyle w:val="TabelleGross"/>
              <w:rPr>
                <w:i/>
                <w:iCs/>
              </w:rPr>
            </w:pPr>
          </w:p>
        </w:tc>
        <w:tc>
          <w:tcPr>
            <w:tcW w:w="708" w:type="dxa"/>
          </w:tcPr>
          <w:p w14:paraId="281479D6" w14:textId="20879935" w:rsidR="002522E8" w:rsidRPr="00422413" w:rsidRDefault="002522E8" w:rsidP="002522E8">
            <w:pPr>
              <w:pStyle w:val="TabelleGross"/>
            </w:pPr>
            <w:r w:rsidRPr="00422413">
              <w:t>O</w:t>
            </w:r>
          </w:p>
        </w:tc>
      </w:tr>
      <w:tr w:rsidR="002522E8" w:rsidRPr="00422413" w14:paraId="6B4F4709" w14:textId="77777777" w:rsidTr="00CE15CA">
        <w:tc>
          <w:tcPr>
            <w:tcW w:w="1131" w:type="dxa"/>
          </w:tcPr>
          <w:p w14:paraId="003D5722" w14:textId="77777777" w:rsidR="002522E8" w:rsidRPr="00422413" w:rsidRDefault="002522E8" w:rsidP="002522E8">
            <w:pPr>
              <w:pStyle w:val="TabelleGross"/>
            </w:pPr>
            <w:r w:rsidRPr="00422413">
              <w:t>P_4.2-6</w:t>
            </w:r>
          </w:p>
        </w:tc>
        <w:tc>
          <w:tcPr>
            <w:tcW w:w="7329" w:type="dxa"/>
          </w:tcPr>
          <w:p w14:paraId="4C447583" w14:textId="57406CEA" w:rsidR="002522E8" w:rsidRPr="00422413" w:rsidRDefault="008E0377" w:rsidP="002522E8">
            <w:pPr>
              <w:pStyle w:val="TabelleGross"/>
              <w:rPr>
                <w:rFonts w:cs="Arial"/>
              </w:rPr>
            </w:pPr>
            <w:r w:rsidRPr="00422413">
              <w:t>Tous les noms de fichier et de dossier doivent présenter la structure suivante</w:t>
            </w:r>
            <w:r w:rsidR="00C85C3C" w:rsidRPr="00422413">
              <w:t> </w:t>
            </w:r>
            <w:r w:rsidRPr="00422413">
              <w:t>:</w:t>
            </w:r>
          </w:p>
          <w:p w14:paraId="795D0B56" w14:textId="2A3D4EC9" w:rsidR="002522E8" w:rsidRPr="00422413" w:rsidRDefault="008E0377" w:rsidP="002522E8">
            <w:pPr>
              <w:pStyle w:val="TabelleGross"/>
              <w:rPr>
                <w:rFonts w:cs="Arial"/>
              </w:rPr>
            </w:pPr>
            <w:r w:rsidRPr="00422413">
              <w:t xml:space="preserve">Le nom doit commencer par une lettre [a-z </w:t>
            </w:r>
            <w:r w:rsidR="008A10C1" w:rsidRPr="00422413">
              <w:t>ou A-Z] et ne peut en</w:t>
            </w:r>
            <w:r w:rsidRPr="00422413">
              <w:t>suite contenir que les caractères suivants</w:t>
            </w:r>
            <w:r w:rsidR="00C85C3C" w:rsidRPr="00422413">
              <w:t> </w:t>
            </w:r>
            <w:r w:rsidRPr="00422413">
              <w:t>:</w:t>
            </w:r>
          </w:p>
          <w:p w14:paraId="0188EE4A" w14:textId="77777777" w:rsidR="002522E8" w:rsidRPr="00422413" w:rsidRDefault="002522E8" w:rsidP="002522E8">
            <w:pPr>
              <w:pStyle w:val="TabelleGross"/>
              <w:numPr>
                <w:ilvl w:val="0"/>
                <w:numId w:val="3"/>
              </w:numPr>
              <w:rPr>
                <w:rFonts w:cs="Arial"/>
              </w:rPr>
            </w:pPr>
            <w:r w:rsidRPr="00422413">
              <w:t>a-z</w:t>
            </w:r>
          </w:p>
          <w:p w14:paraId="7D2A2CB9" w14:textId="77777777" w:rsidR="002522E8" w:rsidRPr="00422413" w:rsidRDefault="002522E8" w:rsidP="002522E8">
            <w:pPr>
              <w:pStyle w:val="TabelleGross"/>
              <w:numPr>
                <w:ilvl w:val="0"/>
                <w:numId w:val="3"/>
              </w:numPr>
              <w:rPr>
                <w:rFonts w:cs="Arial"/>
              </w:rPr>
            </w:pPr>
            <w:r w:rsidRPr="00422413">
              <w:t>A-Z</w:t>
            </w:r>
          </w:p>
          <w:p w14:paraId="5602BCFA" w14:textId="77777777" w:rsidR="002522E8" w:rsidRPr="00422413" w:rsidRDefault="002522E8" w:rsidP="002522E8">
            <w:pPr>
              <w:pStyle w:val="TabelleGross"/>
              <w:numPr>
                <w:ilvl w:val="0"/>
                <w:numId w:val="3"/>
              </w:numPr>
              <w:rPr>
                <w:rFonts w:cs="Arial"/>
              </w:rPr>
            </w:pPr>
            <w:r w:rsidRPr="00422413">
              <w:t>0-9</w:t>
            </w:r>
          </w:p>
          <w:p w14:paraId="4218AD4B" w14:textId="77777777" w:rsidR="002522E8" w:rsidRPr="00422413" w:rsidRDefault="002522E8" w:rsidP="002522E8">
            <w:pPr>
              <w:pStyle w:val="TabelleGross"/>
              <w:numPr>
                <w:ilvl w:val="0"/>
                <w:numId w:val="3"/>
              </w:numPr>
              <w:rPr>
                <w:rFonts w:cs="Arial"/>
              </w:rPr>
            </w:pPr>
            <w:r w:rsidRPr="00422413">
              <w:t>_</w:t>
            </w:r>
          </w:p>
          <w:p w14:paraId="47BCF45B" w14:textId="6D981647" w:rsidR="002522E8" w:rsidRPr="00422413" w:rsidRDefault="002522E8" w:rsidP="002522E8">
            <w:pPr>
              <w:pStyle w:val="TabelleGross"/>
              <w:numPr>
                <w:ilvl w:val="0"/>
                <w:numId w:val="3"/>
              </w:numPr>
              <w:rPr>
                <w:rFonts w:cs="Arial"/>
              </w:rPr>
            </w:pPr>
            <w:r w:rsidRPr="00422413">
              <w:t xml:space="preserve">. </w:t>
            </w:r>
            <w:r w:rsidRPr="00422413">
              <w:tab/>
              <w:t xml:space="preserve">(autorisé </w:t>
            </w:r>
            <w:r w:rsidR="001E1372" w:rsidRPr="00422413">
              <w:t xml:space="preserve">uniquement </w:t>
            </w:r>
            <w:r w:rsidRPr="00422413">
              <w:t xml:space="preserve">pour </w:t>
            </w:r>
            <w:r w:rsidR="001E1372" w:rsidRPr="00422413">
              <w:t>séparer</w:t>
            </w:r>
            <w:r w:rsidRPr="00422413">
              <w:t xml:space="preserve"> le nom </w:t>
            </w:r>
            <w:r w:rsidR="001E1372" w:rsidRPr="00422413">
              <w:t xml:space="preserve">et </w:t>
            </w:r>
            <w:r w:rsidRPr="00422413">
              <w:t>l’extension)</w:t>
            </w:r>
          </w:p>
          <w:p w14:paraId="36F7264B" w14:textId="77777777" w:rsidR="002522E8" w:rsidRPr="00422413" w:rsidRDefault="002522E8" w:rsidP="002522E8">
            <w:pPr>
              <w:pStyle w:val="TabelleGross"/>
              <w:rPr>
                <w:rFonts w:cs="Arial"/>
              </w:rPr>
            </w:pPr>
          </w:p>
          <w:p w14:paraId="7DF9FEB0" w14:textId="77777777" w:rsidR="008E0377" w:rsidRPr="00422413" w:rsidRDefault="008E0377" w:rsidP="008E0377">
            <w:pPr>
              <w:pStyle w:val="TabelleGross"/>
              <w:rPr>
                <w:b/>
                <w:i/>
                <w:iCs/>
              </w:rPr>
            </w:pPr>
            <w:r w:rsidRPr="00422413">
              <w:rPr>
                <w:b/>
                <w:i/>
              </w:rPr>
              <w:t>Recommandation</w:t>
            </w:r>
          </w:p>
          <w:p w14:paraId="7E8EF796" w14:textId="7455A817" w:rsidR="002522E8" w:rsidRPr="00422413" w:rsidRDefault="008E0377" w:rsidP="00844A57">
            <w:pPr>
              <w:pStyle w:val="TabelleGross"/>
              <w:rPr>
                <w:rFonts w:cs="Arial"/>
              </w:rPr>
            </w:pPr>
            <w:r w:rsidRPr="00422413">
              <w:rPr>
                <w:i/>
              </w:rPr>
              <w:t>Dans la mesure du possible, les noms de fichier et de dossier ne devrai</w:t>
            </w:r>
            <w:r w:rsidR="00844A57" w:rsidRPr="00422413">
              <w:rPr>
                <w:i/>
              </w:rPr>
              <w:t>ent pas dépasser 20 caractères</w:t>
            </w:r>
            <w:r w:rsidRPr="00422413">
              <w:rPr>
                <w:i/>
              </w:rPr>
              <w:t xml:space="preserve"> afin </w:t>
            </w:r>
            <w:r w:rsidR="00447DF4" w:rsidRPr="00422413">
              <w:rPr>
                <w:i/>
              </w:rPr>
              <w:t>d’</w:t>
            </w:r>
            <w:r w:rsidRPr="00422413">
              <w:rPr>
                <w:i/>
              </w:rPr>
              <w:t>éviter les difficultés liées à des longueurs de chemin trop importantes sous Windows.</w:t>
            </w:r>
          </w:p>
        </w:tc>
        <w:tc>
          <w:tcPr>
            <w:tcW w:w="708" w:type="dxa"/>
          </w:tcPr>
          <w:p w14:paraId="4DBD1EB1" w14:textId="4E838926" w:rsidR="002522E8" w:rsidRPr="00422413" w:rsidRDefault="002522E8" w:rsidP="002522E8">
            <w:pPr>
              <w:pStyle w:val="TabelleGross"/>
            </w:pPr>
            <w:r w:rsidRPr="00422413">
              <w:t>O</w:t>
            </w:r>
          </w:p>
        </w:tc>
      </w:tr>
    </w:tbl>
    <w:p w14:paraId="5B652332" w14:textId="77777777" w:rsidR="000C7AC6" w:rsidRPr="00422413" w:rsidRDefault="000C7AC6" w:rsidP="00B8478E">
      <w:pPr>
        <w:pStyle w:val="TabelleGross"/>
        <w:tabs>
          <w:tab w:val="left" w:pos="1242"/>
          <w:tab w:val="left" w:pos="8613"/>
        </w:tabs>
        <w:ind w:left="108"/>
      </w:pPr>
    </w:p>
    <w:p w14:paraId="520429FA" w14:textId="1C118665" w:rsidR="00F57BF5" w:rsidRPr="00422413" w:rsidRDefault="000C7AC6" w:rsidP="008E0377">
      <w:pPr>
        <w:pStyle w:val="berschrift2"/>
        <w:rPr>
          <w:rFonts w:cs="Arial"/>
        </w:rPr>
      </w:pPr>
      <w:r w:rsidRPr="00422413">
        <w:br w:type="page"/>
      </w:r>
      <w:bookmarkStart w:id="37" w:name="_Toc8799382"/>
      <w:r w:rsidRPr="00422413">
        <w:lastRenderedPageBreak/>
        <w:t>Correspondance entre les métadonnées et les données tabulaires</w:t>
      </w:r>
      <w:bookmarkEnd w:id="37"/>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09"/>
        <w:gridCol w:w="7360"/>
        <w:gridCol w:w="699"/>
      </w:tblGrid>
      <w:tr w:rsidR="00CE15CA" w:rsidRPr="00422413" w14:paraId="027CD25B" w14:textId="77777777" w:rsidTr="00CE15CA">
        <w:trPr>
          <w:tblHeader/>
        </w:trPr>
        <w:tc>
          <w:tcPr>
            <w:tcW w:w="1109" w:type="dxa"/>
            <w:shd w:val="clear" w:color="auto" w:fill="99CCFF"/>
          </w:tcPr>
          <w:p w14:paraId="04CB3C7B" w14:textId="77777777" w:rsidR="00CE15CA" w:rsidRPr="00422413" w:rsidRDefault="00CE15CA" w:rsidP="00CE15CA">
            <w:pPr>
              <w:pStyle w:val="TabelleGross"/>
              <w:rPr>
                <w:b/>
              </w:rPr>
            </w:pPr>
            <w:r w:rsidRPr="00422413">
              <w:rPr>
                <w:b/>
              </w:rPr>
              <w:t>ID</w:t>
            </w:r>
          </w:p>
        </w:tc>
        <w:tc>
          <w:tcPr>
            <w:tcW w:w="7360" w:type="dxa"/>
            <w:shd w:val="clear" w:color="auto" w:fill="99CCFF"/>
          </w:tcPr>
          <w:p w14:paraId="03DBFA4D" w14:textId="585AA854" w:rsidR="00CE15CA" w:rsidRPr="00422413" w:rsidRDefault="00CE15CA" w:rsidP="00CE15CA">
            <w:pPr>
              <w:pStyle w:val="TabelleGross"/>
              <w:rPr>
                <w:b/>
              </w:rPr>
            </w:pPr>
            <w:r w:rsidRPr="00422413">
              <w:rPr>
                <w:b/>
              </w:rPr>
              <w:t>Description de l’exigence</w:t>
            </w:r>
          </w:p>
        </w:tc>
        <w:tc>
          <w:tcPr>
            <w:tcW w:w="699" w:type="dxa"/>
            <w:shd w:val="clear" w:color="auto" w:fill="99CCFF"/>
          </w:tcPr>
          <w:p w14:paraId="291E179E" w14:textId="5F05CE8A" w:rsidR="00CE15CA" w:rsidRPr="00422413" w:rsidRDefault="00CE15CA" w:rsidP="00CE15CA">
            <w:pPr>
              <w:pStyle w:val="TabelleGross"/>
              <w:rPr>
                <w:b/>
              </w:rPr>
            </w:pPr>
            <w:r w:rsidRPr="00422413">
              <w:rPr>
                <w:b/>
              </w:rPr>
              <w:t>O/F</w:t>
            </w:r>
          </w:p>
        </w:tc>
      </w:tr>
      <w:tr w:rsidR="002522E8" w:rsidRPr="00422413" w14:paraId="34FC1123" w14:textId="77777777" w:rsidTr="00CE15CA">
        <w:tc>
          <w:tcPr>
            <w:tcW w:w="1109" w:type="dxa"/>
          </w:tcPr>
          <w:p w14:paraId="099EAB41" w14:textId="77777777" w:rsidR="002522E8" w:rsidRPr="00422413" w:rsidRDefault="002522E8" w:rsidP="002522E8">
            <w:pPr>
              <w:pStyle w:val="TabelleGross"/>
            </w:pPr>
            <w:r w:rsidRPr="00422413">
              <w:t>P_4.3-1</w:t>
            </w:r>
          </w:p>
        </w:tc>
        <w:tc>
          <w:tcPr>
            <w:tcW w:w="7360" w:type="dxa"/>
          </w:tcPr>
          <w:p w14:paraId="271C86F4" w14:textId="77777777" w:rsidR="002522E8" w:rsidRPr="00422413" w:rsidRDefault="002522E8" w:rsidP="002522E8">
            <w:pPr>
              <w:pStyle w:val="TabelleGross"/>
              <w:rPr>
                <w:rFonts w:cs="Arial"/>
              </w:rPr>
            </w:pPr>
            <w:r w:rsidRPr="00422413">
              <w:t xml:space="preserve">La structure figurant dans </w:t>
            </w:r>
            <w:r w:rsidRPr="00422413">
              <w:rPr>
                <w:rFonts w:ascii="Courier New" w:hAnsi="Courier New"/>
              </w:rPr>
              <w:t>metadata.xml</w:t>
            </w:r>
            <w:r w:rsidRPr="00422413">
              <w:t xml:space="preserve"> doit être identique à celle du dossier </w:t>
            </w:r>
            <w:r w:rsidRPr="00422413">
              <w:rPr>
                <w:rFonts w:ascii="Courier New" w:hAnsi="Courier New"/>
              </w:rPr>
              <w:t>content/</w:t>
            </w:r>
            <w:r w:rsidRPr="00422413">
              <w:t>.</w:t>
            </w:r>
          </w:p>
          <w:p w14:paraId="0C71FACD" w14:textId="77777777" w:rsidR="002522E8" w:rsidRPr="00422413" w:rsidRDefault="002522E8" w:rsidP="002522E8">
            <w:pPr>
              <w:pStyle w:val="TabelleGross"/>
            </w:pPr>
          </w:p>
          <w:p w14:paraId="4AC68967" w14:textId="77777777" w:rsidR="008E0377" w:rsidRPr="00422413" w:rsidRDefault="008E0377" w:rsidP="008E0377">
            <w:pPr>
              <w:pStyle w:val="TableParagraph"/>
              <w:spacing w:before="0"/>
              <w:ind w:left="0"/>
              <w:rPr>
                <w:b/>
                <w:sz w:val="20"/>
              </w:rPr>
            </w:pPr>
            <w:r w:rsidRPr="00422413">
              <w:rPr>
                <w:b/>
                <w:sz w:val="20"/>
              </w:rPr>
              <w:t>Exemple</w:t>
            </w:r>
          </w:p>
          <w:p w14:paraId="5F8D567E" w14:textId="1A1D8523" w:rsidR="002522E8" w:rsidRPr="00422413" w:rsidRDefault="002522E8" w:rsidP="002522E8">
            <w:pPr>
              <w:pStyle w:val="TabelleGross"/>
              <w:rPr>
                <w:sz w:val="16"/>
                <w:szCs w:val="16"/>
              </w:rPr>
            </w:pPr>
            <w:r w:rsidRPr="00422413">
              <w:rPr>
                <w:noProof/>
                <w:lang w:val="de-CH" w:eastAsia="de-CH" w:bidi="ar-SA"/>
              </w:rPr>
              <w:drawing>
                <wp:inline distT="0" distB="0" distL="0" distR="0" wp14:anchorId="798941B0" wp14:editId="0208E11B">
                  <wp:extent cx="4428000" cy="36430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000" cy="3643056"/>
                          </a:xfrm>
                          <a:prstGeom prst="rect">
                            <a:avLst/>
                          </a:prstGeom>
                        </pic:spPr>
                      </pic:pic>
                    </a:graphicData>
                  </a:graphic>
                </wp:inline>
              </w:drawing>
            </w:r>
          </w:p>
        </w:tc>
        <w:tc>
          <w:tcPr>
            <w:tcW w:w="699" w:type="dxa"/>
          </w:tcPr>
          <w:p w14:paraId="4C3C00EB" w14:textId="13DEDB97" w:rsidR="002522E8" w:rsidRPr="00422413" w:rsidRDefault="002522E8" w:rsidP="002522E8">
            <w:pPr>
              <w:pStyle w:val="TabelleGross"/>
            </w:pPr>
            <w:r w:rsidRPr="00422413">
              <w:t>O</w:t>
            </w:r>
          </w:p>
        </w:tc>
      </w:tr>
      <w:tr w:rsidR="002522E8" w:rsidRPr="00422413" w14:paraId="76E32043" w14:textId="77777777" w:rsidTr="00CE15CA">
        <w:tc>
          <w:tcPr>
            <w:tcW w:w="1109" w:type="dxa"/>
          </w:tcPr>
          <w:p w14:paraId="452A366B" w14:textId="77777777" w:rsidR="002522E8" w:rsidRPr="00422413" w:rsidRDefault="002522E8" w:rsidP="002522E8">
            <w:pPr>
              <w:pStyle w:val="TabelleGross"/>
            </w:pPr>
            <w:r w:rsidRPr="00422413">
              <w:t>P_4.3-2</w:t>
            </w:r>
          </w:p>
        </w:tc>
        <w:tc>
          <w:tcPr>
            <w:tcW w:w="7360" w:type="dxa"/>
          </w:tcPr>
          <w:p w14:paraId="7F768461" w14:textId="1106986F" w:rsidR="002522E8" w:rsidRPr="00422413" w:rsidRDefault="002522E8" w:rsidP="002522E8">
            <w:pPr>
              <w:pStyle w:val="TabelleGross"/>
              <w:rPr>
                <w:rFonts w:cs="Arial"/>
              </w:rPr>
            </w:pPr>
            <w:r w:rsidRPr="00422413">
              <w:t xml:space="preserve">Le nombre de colonnes de chaque table figurant dans </w:t>
            </w:r>
            <w:r w:rsidRPr="00422413">
              <w:rPr>
                <w:rFonts w:ascii="Courier New" w:hAnsi="Courier New"/>
              </w:rPr>
              <w:t>metadata.xml</w:t>
            </w:r>
            <w:r w:rsidRPr="00422413">
              <w:t xml:space="preserve"> doit être identique à celui du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correspondant.</w:t>
            </w:r>
          </w:p>
          <w:p w14:paraId="00C17175" w14:textId="77777777" w:rsidR="002522E8" w:rsidRPr="00422413" w:rsidRDefault="002522E8" w:rsidP="002522E8">
            <w:pPr>
              <w:pStyle w:val="TabelleGross"/>
            </w:pPr>
          </w:p>
          <w:p w14:paraId="68A9E847" w14:textId="77777777" w:rsidR="008E0377" w:rsidRPr="00422413" w:rsidRDefault="008E0377" w:rsidP="008E0377">
            <w:pPr>
              <w:pStyle w:val="TableParagraph"/>
              <w:spacing w:before="0"/>
              <w:ind w:left="0"/>
              <w:rPr>
                <w:b/>
                <w:sz w:val="20"/>
              </w:rPr>
            </w:pPr>
            <w:r w:rsidRPr="00422413">
              <w:rPr>
                <w:b/>
                <w:sz w:val="20"/>
              </w:rPr>
              <w:t>Exemple</w:t>
            </w:r>
          </w:p>
          <w:p w14:paraId="27AC28F7" w14:textId="508C4DC0" w:rsidR="002522E8" w:rsidRPr="00422413" w:rsidRDefault="002522E8" w:rsidP="002522E8">
            <w:pPr>
              <w:pStyle w:val="TabelleGross"/>
            </w:pPr>
            <w:r w:rsidRPr="00422413">
              <w:rPr>
                <w:noProof/>
                <w:lang w:val="de-CH" w:eastAsia="de-CH" w:bidi="ar-SA"/>
              </w:rPr>
              <w:drawing>
                <wp:inline distT="0" distB="0" distL="0" distR="0" wp14:anchorId="318F8CFA" wp14:editId="5FF7FC85">
                  <wp:extent cx="4428000" cy="16250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8000" cy="1625048"/>
                          </a:xfrm>
                          <a:prstGeom prst="rect">
                            <a:avLst/>
                          </a:prstGeom>
                        </pic:spPr>
                      </pic:pic>
                    </a:graphicData>
                  </a:graphic>
                </wp:inline>
              </w:drawing>
            </w:r>
          </w:p>
        </w:tc>
        <w:tc>
          <w:tcPr>
            <w:tcW w:w="699" w:type="dxa"/>
          </w:tcPr>
          <w:p w14:paraId="12AC4BC3" w14:textId="3D1879A7" w:rsidR="002522E8" w:rsidRPr="00422413" w:rsidRDefault="002522E8" w:rsidP="002522E8">
            <w:pPr>
              <w:pStyle w:val="TabelleGross"/>
            </w:pPr>
            <w:r w:rsidRPr="00422413">
              <w:t>O</w:t>
            </w:r>
          </w:p>
        </w:tc>
      </w:tr>
      <w:tr w:rsidR="002522E8" w:rsidRPr="00422413" w14:paraId="4871FF89" w14:textId="77777777" w:rsidTr="00CE15CA">
        <w:trPr>
          <w:cantSplit/>
        </w:trPr>
        <w:tc>
          <w:tcPr>
            <w:tcW w:w="1109" w:type="dxa"/>
          </w:tcPr>
          <w:p w14:paraId="0259972D" w14:textId="77777777" w:rsidR="002522E8" w:rsidRPr="00422413" w:rsidRDefault="002522E8" w:rsidP="002522E8">
            <w:pPr>
              <w:pStyle w:val="TabelleGross"/>
            </w:pPr>
            <w:r w:rsidRPr="00422413">
              <w:lastRenderedPageBreak/>
              <w:t>P_4.3-3</w:t>
            </w:r>
          </w:p>
        </w:tc>
        <w:tc>
          <w:tcPr>
            <w:tcW w:w="7360" w:type="dxa"/>
          </w:tcPr>
          <w:p w14:paraId="420959B6" w14:textId="24493343" w:rsidR="002522E8" w:rsidRPr="00422413" w:rsidRDefault="002522E8" w:rsidP="002522E8">
            <w:pPr>
              <w:pStyle w:val="TabelleGross"/>
              <w:rPr>
                <w:rFonts w:cs="Arial"/>
              </w:rPr>
            </w:pPr>
            <w:r w:rsidRPr="00422413">
              <w:t xml:space="preserve">Dans les définitions de colonnes de </w:t>
            </w:r>
            <w:r w:rsidRPr="00422413">
              <w:rPr>
                <w:rFonts w:ascii="Courier New" w:hAnsi="Courier New"/>
              </w:rPr>
              <w:t>metadata.xml</w:t>
            </w:r>
            <w:r w:rsidRPr="00422413">
              <w:t xml:space="preserve">, les informations sur le type de données doivent être identiques à celles du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correspondant.</w:t>
            </w:r>
          </w:p>
          <w:p w14:paraId="7BC37614" w14:textId="77777777" w:rsidR="002522E8" w:rsidRPr="00422413" w:rsidRDefault="002522E8" w:rsidP="002522E8">
            <w:pPr>
              <w:pStyle w:val="TabelleGross"/>
              <w:rPr>
                <w:rFonts w:cs="Arial"/>
              </w:rPr>
            </w:pPr>
          </w:p>
          <w:p w14:paraId="1495E1BE" w14:textId="3DB1FDA2" w:rsidR="002522E8" w:rsidRPr="00422413" w:rsidRDefault="002522E8" w:rsidP="002522E8">
            <w:pPr>
              <w:pStyle w:val="TabelleGross"/>
              <w:rPr>
                <w:rFonts w:cs="Arial"/>
              </w:rPr>
            </w:pPr>
            <w:r w:rsidRPr="00422413">
              <w:t xml:space="preserve">Dans les fichiers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les types de données SQL:2008</w:t>
            </w:r>
            <w:r w:rsidRPr="00422413">
              <w:rPr>
                <w:rStyle w:val="Funotenzeichen"/>
              </w:rPr>
              <w:footnoteReference w:id="13"/>
            </w:r>
            <w:r w:rsidRPr="00422413">
              <w:t xml:space="preserve"> prédéfinis sont convertis en types de données XML selon le tableau suivant</w:t>
            </w:r>
            <w:r w:rsidR="00AA2ED6" w:rsidRPr="00422413">
              <w:t> </w:t>
            </w:r>
            <w:r w:rsidRPr="00422413">
              <w:t>:</w:t>
            </w:r>
          </w:p>
          <w:tbl>
            <w:tblPr>
              <w:tblW w:w="6943" w:type="dxa"/>
              <w:tblInd w:w="57" w:type="dxa"/>
              <w:tblCellMar>
                <w:left w:w="70" w:type="dxa"/>
                <w:right w:w="70" w:type="dxa"/>
              </w:tblCellMar>
              <w:tblLook w:val="04A0" w:firstRow="1" w:lastRow="0" w:firstColumn="1" w:lastColumn="0" w:noHBand="0" w:noVBand="1"/>
            </w:tblPr>
            <w:tblGrid>
              <w:gridCol w:w="4380"/>
              <w:gridCol w:w="2563"/>
            </w:tblGrid>
            <w:tr w:rsidR="002522E8" w:rsidRPr="00422413" w14:paraId="38062A81" w14:textId="77777777" w:rsidTr="00872FC5">
              <w:trPr>
                <w:trHeight w:val="20"/>
                <w:tblHeader/>
              </w:trPr>
              <w:tc>
                <w:tcPr>
                  <w:tcW w:w="4380" w:type="dxa"/>
                  <w:tcBorders>
                    <w:top w:val="single" w:sz="4" w:space="0" w:color="auto"/>
                    <w:left w:val="single" w:sz="4" w:space="0" w:color="auto"/>
                    <w:bottom w:val="single" w:sz="4" w:space="0" w:color="auto"/>
                    <w:right w:val="single" w:sz="4" w:space="0" w:color="auto"/>
                  </w:tcBorders>
                  <w:shd w:val="clear" w:color="auto" w:fill="BFBFBF"/>
                  <w:vAlign w:val="bottom"/>
                  <w:hideMark/>
                </w:tcPr>
                <w:p w14:paraId="5501EEE5" w14:textId="77777777" w:rsidR="002522E8" w:rsidRPr="00422413" w:rsidRDefault="002522E8" w:rsidP="002522E8">
                  <w:pPr>
                    <w:pStyle w:val="TabelleGross"/>
                    <w:rPr>
                      <w:b/>
                    </w:rPr>
                  </w:pPr>
                  <w:r w:rsidRPr="00422413">
                    <w:rPr>
                      <w:b/>
                    </w:rPr>
                    <w:t>SQL:2008</w:t>
                  </w:r>
                </w:p>
              </w:tc>
              <w:tc>
                <w:tcPr>
                  <w:tcW w:w="2563" w:type="dxa"/>
                  <w:tcBorders>
                    <w:top w:val="single" w:sz="4" w:space="0" w:color="auto"/>
                    <w:left w:val="nil"/>
                    <w:bottom w:val="single" w:sz="4" w:space="0" w:color="auto"/>
                    <w:right w:val="single" w:sz="4" w:space="0" w:color="auto"/>
                  </w:tcBorders>
                  <w:shd w:val="clear" w:color="auto" w:fill="BFBFBF"/>
                  <w:vAlign w:val="bottom"/>
                  <w:hideMark/>
                </w:tcPr>
                <w:p w14:paraId="46369BDC" w14:textId="77777777" w:rsidR="002522E8" w:rsidRPr="00422413" w:rsidRDefault="002522E8" w:rsidP="002522E8">
                  <w:pPr>
                    <w:pStyle w:val="TabelleGross"/>
                    <w:rPr>
                      <w:b/>
                    </w:rPr>
                  </w:pPr>
                  <w:r w:rsidRPr="00422413">
                    <w:rPr>
                      <w:b/>
                    </w:rPr>
                    <w:t xml:space="preserve">XML </w:t>
                  </w:r>
                </w:p>
              </w:tc>
            </w:tr>
            <w:tr w:rsidR="002522E8" w:rsidRPr="00422413" w14:paraId="095DF1C6"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5F9959B3" w14:textId="77777777" w:rsidR="002522E8" w:rsidRPr="00422413" w:rsidRDefault="002522E8" w:rsidP="002522E8">
                  <w:pPr>
                    <w:spacing w:before="20" w:after="20" w:line="240" w:lineRule="auto"/>
                    <w:rPr>
                      <w:rFonts w:cs="Arial"/>
                      <w:color w:val="000000"/>
                    </w:rPr>
                  </w:pPr>
                  <w:r w:rsidRPr="00422413">
                    <w:rPr>
                      <w:color w:val="000000"/>
                      <w:sz w:val="20"/>
                    </w:rPr>
                    <w:t>BIGINT</w:t>
                  </w:r>
                </w:p>
              </w:tc>
              <w:tc>
                <w:tcPr>
                  <w:tcW w:w="2563" w:type="dxa"/>
                  <w:tcBorders>
                    <w:top w:val="single" w:sz="4" w:space="0" w:color="auto"/>
                    <w:left w:val="nil"/>
                    <w:bottom w:val="single" w:sz="4" w:space="0" w:color="auto"/>
                    <w:right w:val="single" w:sz="4" w:space="0" w:color="auto"/>
                  </w:tcBorders>
                  <w:shd w:val="clear" w:color="auto" w:fill="auto"/>
                  <w:vAlign w:val="bottom"/>
                </w:tcPr>
                <w:p w14:paraId="191302C5" w14:textId="77777777" w:rsidR="002522E8" w:rsidRPr="00422413" w:rsidRDefault="002522E8" w:rsidP="002522E8">
                  <w:pPr>
                    <w:spacing w:before="20" w:after="20" w:line="240" w:lineRule="auto"/>
                    <w:rPr>
                      <w:rFonts w:cs="Arial"/>
                      <w:color w:val="000000"/>
                    </w:rPr>
                  </w:pPr>
                  <w:r w:rsidRPr="00422413">
                    <w:rPr>
                      <w:color w:val="000000"/>
                      <w:sz w:val="20"/>
                    </w:rPr>
                    <w:t>xs:integer</w:t>
                  </w:r>
                </w:p>
              </w:tc>
            </w:tr>
            <w:tr w:rsidR="002522E8" w:rsidRPr="00422413" w14:paraId="08E33F5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hideMark/>
                </w:tcPr>
                <w:p w14:paraId="7410E0DD" w14:textId="251C8250" w:rsidR="002522E8" w:rsidRPr="00422413" w:rsidRDefault="002522E8" w:rsidP="002522E8">
                  <w:pPr>
                    <w:spacing w:before="20" w:after="20" w:line="240" w:lineRule="auto"/>
                    <w:rPr>
                      <w:rFonts w:cs="Arial"/>
                      <w:color w:val="000000"/>
                      <w:sz w:val="20"/>
                    </w:rPr>
                  </w:pPr>
                  <w:r w:rsidRPr="00422413">
                    <w:rPr>
                      <w:color w:val="000000"/>
                      <w:sz w:val="20"/>
                    </w:rPr>
                    <w:t xml:space="preserve">BINARY LARGE OBJECT(...), BLOB(...) </w:t>
                  </w:r>
                </w:p>
              </w:tc>
              <w:tc>
                <w:tcPr>
                  <w:tcW w:w="2563" w:type="dxa"/>
                  <w:tcBorders>
                    <w:top w:val="nil"/>
                    <w:left w:val="nil"/>
                    <w:bottom w:val="single" w:sz="4" w:space="0" w:color="auto"/>
                    <w:right w:val="single" w:sz="4" w:space="0" w:color="auto"/>
                  </w:tcBorders>
                  <w:shd w:val="clear" w:color="auto" w:fill="auto"/>
                  <w:hideMark/>
                </w:tcPr>
                <w:p w14:paraId="468F775F" w14:textId="77777777" w:rsidR="002522E8" w:rsidRPr="00422413" w:rsidRDefault="002522E8" w:rsidP="002522E8">
                  <w:pPr>
                    <w:spacing w:before="20" w:after="20" w:line="240" w:lineRule="auto"/>
                    <w:rPr>
                      <w:rFonts w:cs="Arial"/>
                      <w:color w:val="000000"/>
                      <w:sz w:val="20"/>
                    </w:rPr>
                  </w:pPr>
                  <w:r w:rsidRPr="00422413">
                    <w:rPr>
                      <w:color w:val="000000"/>
                      <w:sz w:val="20"/>
                    </w:rPr>
                    <w:t>blobType</w:t>
                  </w:r>
                  <w:bookmarkStart w:id="38" w:name="_Ref334425157"/>
                  <w:r w:rsidRPr="00422413">
                    <w:rPr>
                      <w:rStyle w:val="Funotenzeichen"/>
                      <w:color w:val="000000"/>
                    </w:rPr>
                    <w:footnoteReference w:id="14"/>
                  </w:r>
                  <w:bookmarkEnd w:id="38"/>
                  <w:r w:rsidRPr="00422413">
                    <w:rPr>
                      <w:color w:val="000000"/>
                      <w:sz w:val="20"/>
                    </w:rPr>
                    <w:t xml:space="preserve"> </w:t>
                  </w:r>
                </w:p>
              </w:tc>
            </w:tr>
            <w:tr w:rsidR="002522E8" w:rsidRPr="00422413" w14:paraId="47CEF1B2"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tcPr>
                <w:p w14:paraId="1102DA69" w14:textId="1681F018" w:rsidR="002522E8" w:rsidRPr="00422413" w:rsidRDefault="002522E8" w:rsidP="002522E8">
                  <w:pPr>
                    <w:spacing w:before="20" w:after="20" w:line="240" w:lineRule="auto"/>
                    <w:rPr>
                      <w:rFonts w:cs="Arial"/>
                      <w:color w:val="000000"/>
                      <w:sz w:val="20"/>
                    </w:rPr>
                  </w:pPr>
                  <w:r w:rsidRPr="00422413">
                    <w:rPr>
                      <w:color w:val="000000"/>
                      <w:sz w:val="20"/>
                    </w:rPr>
                    <w:t>BINARY VARYING(...), VARBINARY(...)</w:t>
                  </w:r>
                </w:p>
              </w:tc>
              <w:tc>
                <w:tcPr>
                  <w:tcW w:w="2563" w:type="dxa"/>
                  <w:tcBorders>
                    <w:top w:val="nil"/>
                    <w:left w:val="nil"/>
                    <w:bottom w:val="single" w:sz="4" w:space="0" w:color="auto"/>
                    <w:right w:val="single" w:sz="4" w:space="0" w:color="auto"/>
                  </w:tcBorders>
                  <w:shd w:val="clear" w:color="auto" w:fill="auto"/>
                </w:tcPr>
                <w:p w14:paraId="358198C8" w14:textId="27C550AA" w:rsidR="002522E8" w:rsidRPr="00422413" w:rsidRDefault="002522E8" w:rsidP="002522E8">
                  <w:pPr>
                    <w:spacing w:before="20" w:after="20" w:line="240" w:lineRule="auto"/>
                    <w:rPr>
                      <w:rFonts w:cs="Arial"/>
                      <w:color w:val="000000"/>
                      <w:sz w:val="20"/>
                    </w:rPr>
                  </w:pPr>
                  <w:r w:rsidRPr="00422413">
                    <w:rPr>
                      <w:color w:val="000000"/>
                      <w:sz w:val="20"/>
                    </w:rPr>
                    <w:t>xs:hexBinary / blobType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546CF4F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tcPr>
                <w:p w14:paraId="691B069D" w14:textId="1663D635" w:rsidR="002522E8" w:rsidRPr="00422413" w:rsidRDefault="002522E8" w:rsidP="002522E8">
                  <w:pPr>
                    <w:spacing w:before="20" w:after="20" w:line="240" w:lineRule="auto"/>
                    <w:rPr>
                      <w:rFonts w:cs="Arial"/>
                      <w:color w:val="000000"/>
                      <w:sz w:val="20"/>
                    </w:rPr>
                  </w:pPr>
                  <w:r w:rsidRPr="00422413">
                    <w:rPr>
                      <w:color w:val="000000"/>
                      <w:sz w:val="20"/>
                    </w:rPr>
                    <w:t>BINARY(…)</w:t>
                  </w:r>
                </w:p>
              </w:tc>
              <w:tc>
                <w:tcPr>
                  <w:tcW w:w="2563" w:type="dxa"/>
                  <w:tcBorders>
                    <w:top w:val="nil"/>
                    <w:left w:val="nil"/>
                    <w:bottom w:val="single" w:sz="4" w:space="0" w:color="auto"/>
                    <w:right w:val="single" w:sz="4" w:space="0" w:color="auto"/>
                  </w:tcBorders>
                  <w:shd w:val="clear" w:color="auto" w:fill="auto"/>
                </w:tcPr>
                <w:p w14:paraId="4CD9A3C7" w14:textId="393EF13A" w:rsidR="002522E8" w:rsidRPr="00422413" w:rsidRDefault="002522E8" w:rsidP="002522E8">
                  <w:pPr>
                    <w:spacing w:before="20" w:after="20" w:line="240" w:lineRule="auto"/>
                    <w:rPr>
                      <w:rFonts w:cs="Arial"/>
                      <w:color w:val="000000"/>
                      <w:sz w:val="20"/>
                    </w:rPr>
                  </w:pPr>
                  <w:r w:rsidRPr="00422413">
                    <w:rPr>
                      <w:color w:val="000000"/>
                      <w:sz w:val="20"/>
                    </w:rPr>
                    <w:t>xs:hexBinary / blobType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1ACCD431"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FB6BC0C"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BOOLEAN </w:t>
                  </w:r>
                </w:p>
              </w:tc>
              <w:tc>
                <w:tcPr>
                  <w:tcW w:w="2563" w:type="dxa"/>
                  <w:tcBorders>
                    <w:top w:val="nil"/>
                    <w:left w:val="nil"/>
                    <w:bottom w:val="single" w:sz="4" w:space="0" w:color="auto"/>
                    <w:right w:val="single" w:sz="4" w:space="0" w:color="auto"/>
                  </w:tcBorders>
                  <w:shd w:val="clear" w:color="auto" w:fill="auto"/>
                  <w:vAlign w:val="bottom"/>
                  <w:hideMark/>
                </w:tcPr>
                <w:p w14:paraId="7058D413"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xs:boolean </w:t>
                  </w:r>
                </w:p>
              </w:tc>
            </w:tr>
            <w:tr w:rsidR="002522E8" w:rsidRPr="00422413" w14:paraId="61B25CF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3EF515DF" w14:textId="08FC4506" w:rsidR="002522E8" w:rsidRPr="00422413" w:rsidRDefault="002522E8" w:rsidP="002522E8">
                  <w:pPr>
                    <w:spacing w:before="20" w:after="20" w:line="240" w:lineRule="auto"/>
                    <w:rPr>
                      <w:rFonts w:cs="Arial"/>
                      <w:color w:val="000000"/>
                      <w:sz w:val="20"/>
                    </w:rPr>
                  </w:pPr>
                  <w:r w:rsidRPr="00422413">
                    <w:rPr>
                      <w:color w:val="000000"/>
                      <w:sz w:val="20"/>
                    </w:rPr>
                    <w:t xml:space="preserve">CHARACTER LARGE OBJECT(...), CLOB(...) </w:t>
                  </w:r>
                </w:p>
              </w:tc>
              <w:tc>
                <w:tcPr>
                  <w:tcW w:w="2563" w:type="dxa"/>
                  <w:tcBorders>
                    <w:top w:val="nil"/>
                    <w:left w:val="nil"/>
                    <w:bottom w:val="single" w:sz="4" w:space="0" w:color="auto"/>
                    <w:right w:val="single" w:sz="4" w:space="0" w:color="auto"/>
                  </w:tcBorders>
                  <w:shd w:val="clear" w:color="auto" w:fill="auto"/>
                  <w:vAlign w:val="bottom"/>
                  <w:hideMark/>
                </w:tcPr>
                <w:p w14:paraId="5B54DD15" w14:textId="5DAED920" w:rsidR="002522E8" w:rsidRPr="00422413" w:rsidRDefault="002522E8" w:rsidP="002522E8">
                  <w:pPr>
                    <w:spacing w:before="20" w:after="20" w:line="240" w:lineRule="auto"/>
                    <w:rPr>
                      <w:rFonts w:cs="Arial"/>
                      <w:color w:val="000000"/>
                      <w:sz w:val="20"/>
                    </w:rPr>
                  </w:pPr>
                  <w:r w:rsidRPr="00422413">
                    <w:rPr>
                      <w:color w:val="000000"/>
                      <w:sz w:val="20"/>
                    </w:rPr>
                    <w:t>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69DC3D80"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2A691D5" w14:textId="14A851E6" w:rsidR="002522E8" w:rsidRPr="00422413" w:rsidRDefault="002522E8" w:rsidP="002522E8">
                  <w:pPr>
                    <w:spacing w:before="20" w:after="20" w:line="240" w:lineRule="auto"/>
                    <w:rPr>
                      <w:rFonts w:cs="Arial"/>
                      <w:color w:val="000000"/>
                      <w:sz w:val="20"/>
                      <w:lang w:val="en-US"/>
                    </w:rPr>
                  </w:pPr>
                  <w:r w:rsidRPr="00422413">
                    <w:rPr>
                      <w:color w:val="000000"/>
                      <w:sz w:val="20"/>
                      <w:lang w:val="en-US"/>
                    </w:rPr>
                    <w:t xml:space="preserve">CHARACTER VARYING(...), </w:t>
                  </w:r>
                  <w:r w:rsidRPr="00422413">
                    <w:rPr>
                      <w:rFonts w:cs="Arial"/>
                      <w:color w:val="000000"/>
                      <w:sz w:val="20"/>
                      <w:lang w:val="en-US"/>
                    </w:rPr>
                    <w:br/>
                  </w:r>
                  <w:r w:rsidRPr="00422413">
                    <w:rPr>
                      <w:color w:val="000000"/>
                      <w:sz w:val="20"/>
                      <w:lang w:val="en-US"/>
                    </w:rPr>
                    <w:t>CHAR VARYING(...), VARCHAR(...)</w:t>
                  </w:r>
                </w:p>
              </w:tc>
              <w:tc>
                <w:tcPr>
                  <w:tcW w:w="2563" w:type="dxa"/>
                  <w:tcBorders>
                    <w:top w:val="nil"/>
                    <w:left w:val="nil"/>
                    <w:bottom w:val="single" w:sz="4" w:space="0" w:color="auto"/>
                    <w:right w:val="single" w:sz="4" w:space="0" w:color="auto"/>
                  </w:tcBorders>
                  <w:shd w:val="clear" w:color="auto" w:fill="auto"/>
                  <w:vAlign w:val="bottom"/>
                  <w:hideMark/>
                </w:tcPr>
                <w:p w14:paraId="1B356123" w14:textId="1D575851" w:rsidR="002522E8" w:rsidRPr="00422413" w:rsidRDefault="002522E8" w:rsidP="002522E8">
                  <w:pPr>
                    <w:spacing w:before="20" w:after="20" w:line="240" w:lineRule="auto"/>
                    <w:rPr>
                      <w:rFonts w:cs="Arial"/>
                      <w:color w:val="000000"/>
                      <w:sz w:val="20"/>
                    </w:rPr>
                  </w:pPr>
                  <w:r w:rsidRPr="00422413">
                    <w:rPr>
                      <w:color w:val="000000"/>
                      <w:sz w:val="20"/>
                    </w:rPr>
                    <w:t>xs:string / 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13AB464A"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413043C6" w14:textId="2EFE29DB" w:rsidR="002522E8" w:rsidRPr="00422413" w:rsidRDefault="002522E8" w:rsidP="002522E8">
                  <w:pPr>
                    <w:spacing w:before="20" w:after="20" w:line="240" w:lineRule="auto"/>
                    <w:rPr>
                      <w:rFonts w:cs="Arial"/>
                      <w:color w:val="000000"/>
                      <w:sz w:val="20"/>
                    </w:rPr>
                  </w:pPr>
                  <w:r w:rsidRPr="00422413">
                    <w:rPr>
                      <w:color w:val="000000"/>
                      <w:sz w:val="20"/>
                    </w:rPr>
                    <w:t>CHARACTER(...), CHAR(...)</w:t>
                  </w:r>
                </w:p>
              </w:tc>
              <w:tc>
                <w:tcPr>
                  <w:tcW w:w="2563" w:type="dxa"/>
                  <w:tcBorders>
                    <w:top w:val="nil"/>
                    <w:left w:val="nil"/>
                    <w:bottom w:val="single" w:sz="4" w:space="0" w:color="auto"/>
                    <w:right w:val="single" w:sz="4" w:space="0" w:color="auto"/>
                  </w:tcBorders>
                  <w:shd w:val="clear" w:color="auto" w:fill="auto"/>
                  <w:vAlign w:val="bottom"/>
                  <w:hideMark/>
                </w:tcPr>
                <w:p w14:paraId="73A4C876" w14:textId="500C8B05" w:rsidR="002522E8" w:rsidRPr="00422413" w:rsidRDefault="002522E8" w:rsidP="002522E8">
                  <w:pPr>
                    <w:spacing w:before="20" w:after="20" w:line="240" w:lineRule="auto"/>
                    <w:rPr>
                      <w:rFonts w:cs="Arial"/>
                      <w:color w:val="000000"/>
                      <w:sz w:val="20"/>
                    </w:rPr>
                  </w:pPr>
                  <w:r w:rsidRPr="00422413">
                    <w:rPr>
                      <w:color w:val="000000"/>
                      <w:sz w:val="20"/>
                    </w:rPr>
                    <w:t>xs:string / 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3BE23B6C"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2CB43C42" w14:textId="77777777" w:rsidR="002522E8" w:rsidRPr="00422413" w:rsidRDefault="002522E8" w:rsidP="002522E8">
                  <w:pPr>
                    <w:spacing w:before="20" w:after="20" w:line="240" w:lineRule="auto"/>
                    <w:rPr>
                      <w:rFonts w:cs="Arial"/>
                      <w:color w:val="000000"/>
                      <w:sz w:val="20"/>
                    </w:rPr>
                  </w:pPr>
                  <w:r w:rsidRPr="00422413">
                    <w:rPr>
                      <w:color w:val="000000"/>
                      <w:sz w:val="20"/>
                    </w:rPr>
                    <w:t>DATE</w:t>
                  </w:r>
                </w:p>
              </w:tc>
              <w:tc>
                <w:tcPr>
                  <w:tcW w:w="2563" w:type="dxa"/>
                  <w:tcBorders>
                    <w:top w:val="nil"/>
                    <w:left w:val="nil"/>
                    <w:bottom w:val="single" w:sz="4" w:space="0" w:color="auto"/>
                    <w:right w:val="single" w:sz="4" w:space="0" w:color="auto"/>
                  </w:tcBorders>
                  <w:shd w:val="clear" w:color="auto" w:fill="auto"/>
                  <w:vAlign w:val="bottom"/>
                  <w:hideMark/>
                </w:tcPr>
                <w:p w14:paraId="19786C5F" w14:textId="77777777" w:rsidR="002522E8" w:rsidRPr="00422413" w:rsidRDefault="002522E8" w:rsidP="002522E8">
                  <w:pPr>
                    <w:spacing w:before="20" w:after="20" w:line="240" w:lineRule="auto"/>
                    <w:rPr>
                      <w:rFonts w:cs="Arial"/>
                      <w:color w:val="000000"/>
                      <w:sz w:val="20"/>
                    </w:rPr>
                  </w:pPr>
                  <w:r w:rsidRPr="00422413">
                    <w:rPr>
                      <w:color w:val="000000"/>
                      <w:sz w:val="20"/>
                    </w:rPr>
                    <w:t>dateType</w:t>
                  </w:r>
                </w:p>
              </w:tc>
            </w:tr>
            <w:tr w:rsidR="002522E8" w:rsidRPr="00422413" w14:paraId="78E54962"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710E7FF0" w14:textId="73FD2BF2" w:rsidR="002522E8" w:rsidRPr="00422413" w:rsidRDefault="002522E8" w:rsidP="002522E8">
                  <w:pPr>
                    <w:spacing w:before="20" w:after="20" w:line="240" w:lineRule="auto"/>
                    <w:rPr>
                      <w:rFonts w:cs="Arial"/>
                      <w:color w:val="000000"/>
                      <w:sz w:val="20"/>
                    </w:rPr>
                  </w:pPr>
                  <w:r w:rsidRPr="00422413">
                    <w:rPr>
                      <w:color w:val="000000"/>
                      <w:sz w:val="20"/>
                    </w:rPr>
                    <w:t>DECIMAL(...), DEC(...)</w:t>
                  </w:r>
                </w:p>
              </w:tc>
              <w:tc>
                <w:tcPr>
                  <w:tcW w:w="2563" w:type="dxa"/>
                  <w:tcBorders>
                    <w:top w:val="nil"/>
                    <w:left w:val="nil"/>
                    <w:bottom w:val="single" w:sz="4" w:space="0" w:color="auto"/>
                    <w:right w:val="single" w:sz="4" w:space="0" w:color="auto"/>
                  </w:tcBorders>
                  <w:shd w:val="clear" w:color="auto" w:fill="auto"/>
                  <w:vAlign w:val="bottom"/>
                  <w:hideMark/>
                </w:tcPr>
                <w:p w14:paraId="544F14FE"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xs:decimal </w:t>
                  </w:r>
                </w:p>
              </w:tc>
            </w:tr>
            <w:tr w:rsidR="002522E8" w:rsidRPr="00422413" w14:paraId="4D1C93B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F3D3123"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DOUBLE PRECISION </w:t>
                  </w:r>
                </w:p>
              </w:tc>
              <w:tc>
                <w:tcPr>
                  <w:tcW w:w="2563" w:type="dxa"/>
                  <w:tcBorders>
                    <w:top w:val="nil"/>
                    <w:left w:val="nil"/>
                    <w:bottom w:val="single" w:sz="4" w:space="0" w:color="auto"/>
                    <w:right w:val="single" w:sz="4" w:space="0" w:color="auto"/>
                  </w:tcBorders>
                  <w:shd w:val="clear" w:color="auto" w:fill="auto"/>
                  <w:vAlign w:val="bottom"/>
                  <w:hideMark/>
                </w:tcPr>
                <w:p w14:paraId="3992BAFF" w14:textId="75952C42" w:rsidR="002522E8" w:rsidRPr="00422413" w:rsidRDefault="002522E8" w:rsidP="002522E8">
                  <w:pPr>
                    <w:spacing w:before="20" w:after="20" w:line="240" w:lineRule="auto"/>
                    <w:rPr>
                      <w:rFonts w:cs="Arial"/>
                      <w:color w:val="000000"/>
                      <w:sz w:val="20"/>
                    </w:rPr>
                  </w:pPr>
                  <w:r w:rsidRPr="00422413">
                    <w:rPr>
                      <w:color w:val="000000"/>
                      <w:sz w:val="20"/>
                    </w:rPr>
                    <w:t>xs:double</w:t>
                  </w:r>
                </w:p>
              </w:tc>
            </w:tr>
            <w:tr w:rsidR="002522E8" w:rsidRPr="00422413" w14:paraId="4F80000A"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5C5BAD78" w14:textId="6B2B3EA5" w:rsidR="002522E8" w:rsidRPr="00422413" w:rsidRDefault="002522E8" w:rsidP="002522E8">
                  <w:pPr>
                    <w:spacing w:before="20" w:after="20" w:line="240" w:lineRule="auto"/>
                    <w:rPr>
                      <w:rFonts w:cs="Arial"/>
                      <w:color w:val="000000"/>
                      <w:sz w:val="20"/>
                    </w:rPr>
                  </w:pPr>
                  <w:r w:rsidRPr="00422413">
                    <w:rPr>
                      <w:color w:val="000000"/>
                      <w:sz w:val="20"/>
                    </w:rPr>
                    <w:t>FLOAT(p)</w:t>
                  </w:r>
                </w:p>
              </w:tc>
              <w:tc>
                <w:tcPr>
                  <w:tcW w:w="2563" w:type="dxa"/>
                  <w:tcBorders>
                    <w:top w:val="nil"/>
                    <w:left w:val="nil"/>
                    <w:bottom w:val="single" w:sz="4" w:space="0" w:color="auto"/>
                    <w:right w:val="single" w:sz="4" w:space="0" w:color="auto"/>
                  </w:tcBorders>
                  <w:shd w:val="clear" w:color="auto" w:fill="auto"/>
                  <w:vAlign w:val="bottom"/>
                  <w:hideMark/>
                </w:tcPr>
                <w:p w14:paraId="441AB434" w14:textId="750F3820" w:rsidR="002522E8" w:rsidRPr="00422413" w:rsidRDefault="002522E8" w:rsidP="002522E8">
                  <w:pPr>
                    <w:spacing w:before="20" w:after="20" w:line="240" w:lineRule="auto"/>
                    <w:rPr>
                      <w:rFonts w:cs="Arial"/>
                      <w:color w:val="000000"/>
                      <w:sz w:val="20"/>
                    </w:rPr>
                  </w:pPr>
                  <w:r w:rsidRPr="00422413">
                    <w:rPr>
                      <w:color w:val="000000"/>
                      <w:sz w:val="20"/>
                    </w:rPr>
                    <w:t>xs:double</w:t>
                  </w:r>
                </w:p>
              </w:tc>
            </w:tr>
            <w:tr w:rsidR="002522E8" w:rsidRPr="00422413" w14:paraId="620C27CE" w14:textId="77777777" w:rsidTr="00872FC5">
              <w:trPr>
                <w:trHeight w:val="251"/>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7C8E4E9B" w14:textId="295451CB" w:rsidR="002522E8" w:rsidRPr="00422413" w:rsidRDefault="002522E8" w:rsidP="002522E8">
                  <w:pPr>
                    <w:spacing w:before="20" w:after="20" w:line="240" w:lineRule="auto"/>
                    <w:rPr>
                      <w:rFonts w:cs="Arial"/>
                      <w:color w:val="000000"/>
                      <w:sz w:val="20"/>
                    </w:rPr>
                  </w:pPr>
                  <w:r w:rsidRPr="00422413">
                    <w:rPr>
                      <w:color w:val="000000"/>
                      <w:sz w:val="20"/>
                    </w:rPr>
                    <w:t xml:space="preserve">INTEGER, INT </w:t>
                  </w:r>
                </w:p>
              </w:tc>
              <w:tc>
                <w:tcPr>
                  <w:tcW w:w="2563" w:type="dxa"/>
                  <w:tcBorders>
                    <w:top w:val="nil"/>
                    <w:left w:val="nil"/>
                    <w:bottom w:val="single" w:sz="4" w:space="0" w:color="auto"/>
                    <w:right w:val="single" w:sz="4" w:space="0" w:color="auto"/>
                  </w:tcBorders>
                  <w:shd w:val="clear" w:color="auto" w:fill="auto"/>
                  <w:vAlign w:val="bottom"/>
                  <w:hideMark/>
                </w:tcPr>
                <w:p w14:paraId="7A6A7B61"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xs:integer </w:t>
                  </w:r>
                </w:p>
              </w:tc>
            </w:tr>
            <w:tr w:rsidR="002522E8" w:rsidRPr="00422413" w14:paraId="2FBE7AA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75FF583" w14:textId="483C9046" w:rsidR="002522E8" w:rsidRPr="00422413" w:rsidRDefault="002522E8" w:rsidP="002522E8">
                  <w:pPr>
                    <w:spacing w:before="20" w:after="20" w:line="240" w:lineRule="auto"/>
                    <w:rPr>
                      <w:rFonts w:cs="Arial"/>
                      <w:color w:val="000000"/>
                      <w:sz w:val="20"/>
                    </w:rPr>
                  </w:pPr>
                  <w:r w:rsidRPr="00422413">
                    <w:rPr>
                      <w:color w:val="000000"/>
                      <w:sz w:val="20"/>
                    </w:rPr>
                    <w:t>INTERVAL &lt;start&gt; [TO &lt;end&gt;]</w:t>
                  </w:r>
                </w:p>
              </w:tc>
              <w:tc>
                <w:tcPr>
                  <w:tcW w:w="2563" w:type="dxa"/>
                  <w:tcBorders>
                    <w:top w:val="nil"/>
                    <w:left w:val="nil"/>
                    <w:bottom w:val="single" w:sz="4" w:space="0" w:color="auto"/>
                    <w:right w:val="single" w:sz="4" w:space="0" w:color="auto"/>
                  </w:tcBorders>
                  <w:shd w:val="clear" w:color="auto" w:fill="auto"/>
                  <w:hideMark/>
                </w:tcPr>
                <w:p w14:paraId="075A56BE" w14:textId="77777777" w:rsidR="002522E8" w:rsidRPr="00422413" w:rsidRDefault="002522E8" w:rsidP="002522E8">
                  <w:pPr>
                    <w:spacing w:before="20" w:after="20" w:line="240" w:lineRule="auto"/>
                    <w:rPr>
                      <w:rFonts w:cs="Arial"/>
                      <w:color w:val="000000"/>
                      <w:sz w:val="20"/>
                    </w:rPr>
                  </w:pPr>
                  <w:r w:rsidRPr="00422413">
                    <w:rPr>
                      <w:color w:val="000000"/>
                      <w:sz w:val="20"/>
                    </w:rPr>
                    <w:t>xs:duration</w:t>
                  </w:r>
                </w:p>
              </w:tc>
            </w:tr>
            <w:tr w:rsidR="002522E8" w:rsidRPr="00422413" w14:paraId="17FCFBE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3975663D" w14:textId="75DBA6EA" w:rsidR="002522E8" w:rsidRPr="00422413" w:rsidRDefault="002522E8" w:rsidP="002522E8">
                  <w:pPr>
                    <w:spacing w:before="20" w:after="20" w:line="240" w:lineRule="auto"/>
                    <w:rPr>
                      <w:rFonts w:cs="Arial"/>
                      <w:color w:val="000000"/>
                      <w:sz w:val="20"/>
                    </w:rPr>
                  </w:pPr>
                  <w:r w:rsidRPr="00422413">
                    <w:rPr>
                      <w:color w:val="000000"/>
                      <w:sz w:val="20"/>
                    </w:rPr>
                    <w:t>NATIONAL CHARACTER LARGE OBJECT(...), NCHAR LARGE OBJECT(...), NCLOB(...)</w:t>
                  </w:r>
                </w:p>
              </w:tc>
              <w:tc>
                <w:tcPr>
                  <w:tcW w:w="2563" w:type="dxa"/>
                  <w:tcBorders>
                    <w:top w:val="nil"/>
                    <w:left w:val="nil"/>
                    <w:bottom w:val="single" w:sz="4" w:space="0" w:color="auto"/>
                    <w:right w:val="single" w:sz="4" w:space="0" w:color="auto"/>
                  </w:tcBorders>
                  <w:shd w:val="clear" w:color="auto" w:fill="auto"/>
                  <w:hideMark/>
                </w:tcPr>
                <w:p w14:paraId="67E003C1" w14:textId="48249598" w:rsidR="002522E8" w:rsidRPr="00422413" w:rsidRDefault="002522E8" w:rsidP="002522E8">
                  <w:pPr>
                    <w:spacing w:before="20" w:after="20" w:line="240" w:lineRule="auto"/>
                    <w:rPr>
                      <w:rFonts w:cs="Arial"/>
                      <w:color w:val="000000"/>
                      <w:sz w:val="20"/>
                    </w:rPr>
                  </w:pPr>
                  <w:r w:rsidRPr="00422413">
                    <w:rPr>
                      <w:color w:val="000000"/>
                      <w:sz w:val="20"/>
                    </w:rPr>
                    <w:t>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39F5901C"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5F5878E6" w14:textId="341DDA69" w:rsidR="002522E8" w:rsidRPr="00422413" w:rsidRDefault="002522E8" w:rsidP="002522E8">
                  <w:pPr>
                    <w:spacing w:before="20" w:after="20" w:line="240" w:lineRule="auto"/>
                    <w:rPr>
                      <w:rFonts w:cs="Arial"/>
                      <w:color w:val="000000"/>
                      <w:sz w:val="20"/>
                      <w:lang w:val="en-US"/>
                    </w:rPr>
                  </w:pPr>
                  <w:r w:rsidRPr="00422413">
                    <w:rPr>
                      <w:color w:val="000000"/>
                      <w:sz w:val="20"/>
                      <w:lang w:val="en-US"/>
                    </w:rPr>
                    <w:t xml:space="preserve">NATIONAL CHARACTER VARYING(...), NATIONAL CHAR VARYING(...), </w:t>
                  </w:r>
                  <w:r w:rsidRPr="00422413">
                    <w:rPr>
                      <w:rFonts w:cs="Arial"/>
                      <w:color w:val="000000"/>
                      <w:sz w:val="20"/>
                      <w:lang w:val="en-US"/>
                    </w:rPr>
                    <w:br/>
                  </w:r>
                  <w:r w:rsidRPr="00422413">
                    <w:rPr>
                      <w:color w:val="000000"/>
                      <w:sz w:val="20"/>
                      <w:lang w:val="en-US"/>
                    </w:rPr>
                    <w:t>NCHAR VARYING(...)</w:t>
                  </w:r>
                </w:p>
              </w:tc>
              <w:tc>
                <w:tcPr>
                  <w:tcW w:w="2563" w:type="dxa"/>
                  <w:tcBorders>
                    <w:top w:val="nil"/>
                    <w:left w:val="nil"/>
                    <w:bottom w:val="single" w:sz="4" w:space="0" w:color="auto"/>
                    <w:right w:val="single" w:sz="4" w:space="0" w:color="auto"/>
                  </w:tcBorders>
                  <w:shd w:val="clear" w:color="auto" w:fill="auto"/>
                  <w:vAlign w:val="bottom"/>
                  <w:hideMark/>
                </w:tcPr>
                <w:p w14:paraId="6023014B" w14:textId="156F2ACB" w:rsidR="002522E8" w:rsidRPr="00422413" w:rsidRDefault="002522E8" w:rsidP="002522E8">
                  <w:pPr>
                    <w:spacing w:before="20" w:after="20" w:line="240" w:lineRule="auto"/>
                    <w:rPr>
                      <w:rFonts w:cs="Arial"/>
                      <w:color w:val="000000"/>
                      <w:sz w:val="20"/>
                    </w:rPr>
                  </w:pPr>
                  <w:r w:rsidRPr="00422413">
                    <w:rPr>
                      <w:color w:val="000000"/>
                      <w:sz w:val="20"/>
                    </w:rPr>
                    <w:t>xs:string / 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4248DBDD"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CA6514C" w14:textId="2705306F" w:rsidR="002522E8" w:rsidRPr="00422413" w:rsidRDefault="002522E8" w:rsidP="002522E8">
                  <w:pPr>
                    <w:spacing w:before="20" w:after="20" w:line="240" w:lineRule="auto"/>
                    <w:rPr>
                      <w:rFonts w:cs="Arial"/>
                      <w:color w:val="000000"/>
                      <w:sz w:val="20"/>
                    </w:rPr>
                  </w:pPr>
                  <w:r w:rsidRPr="00422413">
                    <w:rPr>
                      <w:color w:val="000000"/>
                      <w:sz w:val="20"/>
                    </w:rPr>
                    <w:t>NATIONAL CHARACTER(...), NCHAR(...), NATIONAL CHAR(...),</w:t>
                  </w:r>
                </w:p>
              </w:tc>
              <w:tc>
                <w:tcPr>
                  <w:tcW w:w="2563" w:type="dxa"/>
                  <w:tcBorders>
                    <w:top w:val="nil"/>
                    <w:left w:val="nil"/>
                    <w:bottom w:val="single" w:sz="4" w:space="0" w:color="auto"/>
                    <w:right w:val="single" w:sz="4" w:space="0" w:color="auto"/>
                  </w:tcBorders>
                  <w:shd w:val="clear" w:color="auto" w:fill="auto"/>
                  <w:vAlign w:val="bottom"/>
                  <w:hideMark/>
                </w:tcPr>
                <w:p w14:paraId="3389A342" w14:textId="1D671096" w:rsidR="002522E8" w:rsidRPr="00422413" w:rsidRDefault="002522E8" w:rsidP="002522E8">
                  <w:pPr>
                    <w:spacing w:before="20" w:after="20" w:line="240" w:lineRule="auto"/>
                    <w:rPr>
                      <w:rFonts w:cs="Arial"/>
                      <w:color w:val="000000"/>
                      <w:sz w:val="20"/>
                    </w:rPr>
                  </w:pPr>
                  <w:r w:rsidRPr="00422413">
                    <w:rPr>
                      <w:color w:val="000000"/>
                      <w:sz w:val="20"/>
                    </w:rPr>
                    <w:t>xs:string / 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r w:rsidR="002522E8" w:rsidRPr="00422413" w14:paraId="6ADBF829"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02792AB"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NUMERIC(...) </w:t>
                  </w:r>
                </w:p>
              </w:tc>
              <w:tc>
                <w:tcPr>
                  <w:tcW w:w="2563" w:type="dxa"/>
                  <w:tcBorders>
                    <w:top w:val="nil"/>
                    <w:left w:val="nil"/>
                    <w:bottom w:val="single" w:sz="4" w:space="0" w:color="auto"/>
                    <w:right w:val="single" w:sz="4" w:space="0" w:color="auto"/>
                  </w:tcBorders>
                  <w:shd w:val="clear" w:color="auto" w:fill="auto"/>
                  <w:vAlign w:val="bottom"/>
                  <w:hideMark/>
                </w:tcPr>
                <w:p w14:paraId="09325462"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xs:decimal </w:t>
                  </w:r>
                </w:p>
              </w:tc>
            </w:tr>
            <w:tr w:rsidR="002522E8" w:rsidRPr="00422413" w14:paraId="357F16C9"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3CC2CD5"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REAL </w:t>
                  </w:r>
                </w:p>
              </w:tc>
              <w:tc>
                <w:tcPr>
                  <w:tcW w:w="2563" w:type="dxa"/>
                  <w:tcBorders>
                    <w:top w:val="nil"/>
                    <w:left w:val="nil"/>
                    <w:bottom w:val="single" w:sz="4" w:space="0" w:color="auto"/>
                    <w:right w:val="single" w:sz="4" w:space="0" w:color="auto"/>
                  </w:tcBorders>
                  <w:shd w:val="clear" w:color="auto" w:fill="auto"/>
                  <w:hideMark/>
                </w:tcPr>
                <w:p w14:paraId="1AE099F5"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xs:float </w:t>
                  </w:r>
                </w:p>
              </w:tc>
            </w:tr>
            <w:tr w:rsidR="002522E8" w:rsidRPr="00422413" w14:paraId="7156C00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6799DB22"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SMALLINT </w:t>
                  </w:r>
                </w:p>
              </w:tc>
              <w:tc>
                <w:tcPr>
                  <w:tcW w:w="2563" w:type="dxa"/>
                  <w:tcBorders>
                    <w:top w:val="nil"/>
                    <w:left w:val="nil"/>
                    <w:bottom w:val="single" w:sz="4" w:space="0" w:color="auto"/>
                    <w:right w:val="single" w:sz="4" w:space="0" w:color="auto"/>
                  </w:tcBorders>
                  <w:shd w:val="clear" w:color="auto" w:fill="auto"/>
                  <w:vAlign w:val="bottom"/>
                  <w:hideMark/>
                </w:tcPr>
                <w:p w14:paraId="14789773"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xs:integer </w:t>
                  </w:r>
                </w:p>
              </w:tc>
            </w:tr>
            <w:tr w:rsidR="002522E8" w:rsidRPr="00422413" w14:paraId="59F01B09" w14:textId="77777777" w:rsidTr="00872FC5">
              <w:trPr>
                <w:trHeight w:val="283"/>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281302E0" w14:textId="35055315" w:rsidR="002522E8" w:rsidRPr="00422413" w:rsidRDefault="002522E8" w:rsidP="002522E8">
                  <w:pPr>
                    <w:spacing w:before="20" w:after="20" w:line="240" w:lineRule="auto"/>
                    <w:rPr>
                      <w:rFonts w:cs="Arial"/>
                      <w:color w:val="000000"/>
                      <w:sz w:val="20"/>
                    </w:rPr>
                  </w:pPr>
                  <w:r w:rsidRPr="00422413">
                    <w:rPr>
                      <w:color w:val="000000"/>
                      <w:sz w:val="20"/>
                    </w:rPr>
                    <w:t>TIME(...)</w:t>
                  </w:r>
                </w:p>
              </w:tc>
              <w:tc>
                <w:tcPr>
                  <w:tcW w:w="2563" w:type="dxa"/>
                  <w:tcBorders>
                    <w:top w:val="nil"/>
                    <w:left w:val="nil"/>
                    <w:bottom w:val="single" w:sz="4" w:space="0" w:color="auto"/>
                    <w:right w:val="single" w:sz="4" w:space="0" w:color="auto"/>
                  </w:tcBorders>
                  <w:shd w:val="clear" w:color="auto" w:fill="auto"/>
                  <w:vAlign w:val="bottom"/>
                  <w:hideMark/>
                </w:tcPr>
                <w:p w14:paraId="7C6215ED" w14:textId="77777777" w:rsidR="002522E8" w:rsidRPr="00422413" w:rsidRDefault="002522E8" w:rsidP="002522E8">
                  <w:pPr>
                    <w:spacing w:before="20" w:after="20" w:line="240" w:lineRule="auto"/>
                    <w:rPr>
                      <w:rFonts w:cs="Arial"/>
                      <w:color w:val="000000"/>
                      <w:sz w:val="20"/>
                    </w:rPr>
                  </w:pPr>
                  <w:r w:rsidRPr="00422413">
                    <w:rPr>
                      <w:color w:val="000000"/>
                      <w:sz w:val="20"/>
                    </w:rPr>
                    <w:t>timeType</w:t>
                  </w:r>
                </w:p>
              </w:tc>
            </w:tr>
            <w:tr w:rsidR="002522E8" w:rsidRPr="00422413" w14:paraId="282F0642" w14:textId="77777777" w:rsidTr="00872FC5">
              <w:trPr>
                <w:trHeight w:val="273"/>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6B49FE82" w14:textId="46BD5491" w:rsidR="002522E8" w:rsidRPr="00422413" w:rsidRDefault="002522E8" w:rsidP="002522E8">
                  <w:pPr>
                    <w:spacing w:before="20" w:after="20" w:line="240" w:lineRule="auto"/>
                    <w:rPr>
                      <w:rFonts w:cs="Arial"/>
                      <w:color w:val="000000"/>
                      <w:sz w:val="20"/>
                    </w:rPr>
                  </w:pPr>
                  <w:r w:rsidRPr="00422413">
                    <w:rPr>
                      <w:color w:val="000000"/>
                      <w:sz w:val="20"/>
                    </w:rPr>
                    <w:t>TIME WITH TIME ZONE(...)</w:t>
                  </w:r>
                </w:p>
              </w:tc>
              <w:tc>
                <w:tcPr>
                  <w:tcW w:w="2563" w:type="dxa"/>
                  <w:tcBorders>
                    <w:top w:val="nil"/>
                    <w:left w:val="nil"/>
                    <w:bottom w:val="single" w:sz="4" w:space="0" w:color="auto"/>
                    <w:right w:val="single" w:sz="4" w:space="0" w:color="auto"/>
                  </w:tcBorders>
                  <w:shd w:val="clear" w:color="auto" w:fill="auto"/>
                  <w:vAlign w:val="bottom"/>
                  <w:hideMark/>
                </w:tcPr>
                <w:p w14:paraId="10B5C40E" w14:textId="77777777" w:rsidR="002522E8" w:rsidRPr="00422413" w:rsidRDefault="002522E8" w:rsidP="002522E8">
                  <w:pPr>
                    <w:spacing w:before="20" w:after="20" w:line="240" w:lineRule="auto"/>
                    <w:rPr>
                      <w:rFonts w:cs="Arial"/>
                      <w:color w:val="000000"/>
                      <w:sz w:val="20"/>
                    </w:rPr>
                  </w:pPr>
                  <w:r w:rsidRPr="00422413">
                    <w:rPr>
                      <w:color w:val="000000"/>
                      <w:sz w:val="20"/>
                    </w:rPr>
                    <w:t>timeType</w:t>
                  </w:r>
                </w:p>
              </w:tc>
            </w:tr>
            <w:tr w:rsidR="002522E8" w:rsidRPr="00422413" w14:paraId="08E08DD4"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FDC28" w14:textId="410E7C44" w:rsidR="002522E8" w:rsidRPr="00422413" w:rsidRDefault="002522E8" w:rsidP="002522E8">
                  <w:pPr>
                    <w:spacing w:before="20" w:after="20" w:line="240" w:lineRule="auto"/>
                    <w:rPr>
                      <w:rFonts w:cs="Arial"/>
                      <w:color w:val="000000"/>
                      <w:sz w:val="20"/>
                    </w:rPr>
                  </w:pPr>
                  <w:r w:rsidRPr="00422413">
                    <w:rPr>
                      <w:color w:val="000000"/>
                      <w:sz w:val="20"/>
                    </w:rPr>
                    <w:t>TIMESTAMP(...)</w:t>
                  </w:r>
                </w:p>
              </w:tc>
              <w:tc>
                <w:tcPr>
                  <w:tcW w:w="2563" w:type="dxa"/>
                  <w:tcBorders>
                    <w:top w:val="single" w:sz="4" w:space="0" w:color="auto"/>
                    <w:left w:val="nil"/>
                    <w:bottom w:val="single" w:sz="4" w:space="0" w:color="auto"/>
                    <w:right w:val="single" w:sz="4" w:space="0" w:color="auto"/>
                  </w:tcBorders>
                  <w:shd w:val="clear" w:color="auto" w:fill="auto"/>
                  <w:vAlign w:val="bottom"/>
                  <w:hideMark/>
                </w:tcPr>
                <w:p w14:paraId="0E7DBDA1" w14:textId="77777777" w:rsidR="002522E8" w:rsidRPr="00422413" w:rsidRDefault="002522E8" w:rsidP="002522E8">
                  <w:pPr>
                    <w:spacing w:before="20" w:after="20" w:line="240" w:lineRule="auto"/>
                    <w:rPr>
                      <w:rFonts w:cs="Arial"/>
                      <w:color w:val="000000"/>
                      <w:sz w:val="20"/>
                    </w:rPr>
                  </w:pPr>
                  <w:r w:rsidRPr="00422413">
                    <w:rPr>
                      <w:color w:val="000000"/>
                      <w:sz w:val="20"/>
                    </w:rPr>
                    <w:t xml:space="preserve">dateTimeType </w:t>
                  </w:r>
                </w:p>
              </w:tc>
            </w:tr>
            <w:tr w:rsidR="002522E8" w:rsidRPr="00422413" w14:paraId="5DD8220C"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29ADA44E" w14:textId="0903AAF2" w:rsidR="002522E8" w:rsidRPr="00422413" w:rsidRDefault="002522E8" w:rsidP="002522E8">
                  <w:pPr>
                    <w:spacing w:before="20" w:after="20" w:line="240" w:lineRule="auto"/>
                    <w:rPr>
                      <w:rFonts w:cs="Arial"/>
                      <w:color w:val="000000"/>
                      <w:sz w:val="20"/>
                    </w:rPr>
                  </w:pPr>
                  <w:r w:rsidRPr="00422413">
                    <w:rPr>
                      <w:color w:val="000000"/>
                      <w:sz w:val="20"/>
                    </w:rPr>
                    <w:t>TIMESTAMP WITH TIME ZONE(...)</w:t>
                  </w:r>
                </w:p>
              </w:tc>
              <w:tc>
                <w:tcPr>
                  <w:tcW w:w="2563" w:type="dxa"/>
                  <w:tcBorders>
                    <w:top w:val="single" w:sz="4" w:space="0" w:color="auto"/>
                    <w:left w:val="nil"/>
                    <w:bottom w:val="single" w:sz="4" w:space="0" w:color="auto"/>
                    <w:right w:val="single" w:sz="4" w:space="0" w:color="auto"/>
                  </w:tcBorders>
                  <w:shd w:val="clear" w:color="auto" w:fill="auto"/>
                  <w:vAlign w:val="bottom"/>
                </w:tcPr>
                <w:p w14:paraId="05851736" w14:textId="77777777" w:rsidR="002522E8" w:rsidRPr="00422413" w:rsidRDefault="002522E8" w:rsidP="002522E8">
                  <w:pPr>
                    <w:spacing w:before="20" w:after="20" w:line="240" w:lineRule="auto"/>
                    <w:rPr>
                      <w:rFonts w:cs="Arial"/>
                      <w:color w:val="000000"/>
                      <w:sz w:val="20"/>
                    </w:rPr>
                  </w:pPr>
                  <w:r w:rsidRPr="00422413">
                    <w:rPr>
                      <w:color w:val="000000"/>
                      <w:sz w:val="20"/>
                    </w:rPr>
                    <w:t>dateTimeType</w:t>
                  </w:r>
                </w:p>
              </w:tc>
            </w:tr>
            <w:tr w:rsidR="002522E8" w:rsidRPr="00422413" w14:paraId="5CD7CF1E"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479EFF60" w14:textId="77777777" w:rsidR="002522E8" w:rsidRPr="00422413" w:rsidRDefault="002522E8" w:rsidP="002522E8">
                  <w:pPr>
                    <w:spacing w:before="20" w:after="20" w:line="240" w:lineRule="auto"/>
                    <w:rPr>
                      <w:rFonts w:cs="Arial"/>
                      <w:color w:val="000000"/>
                      <w:sz w:val="20"/>
                    </w:rPr>
                  </w:pPr>
                  <w:r w:rsidRPr="00422413">
                    <w:rPr>
                      <w:color w:val="000000"/>
                      <w:sz w:val="20"/>
                    </w:rPr>
                    <w:t>XML</w:t>
                  </w:r>
                </w:p>
              </w:tc>
              <w:tc>
                <w:tcPr>
                  <w:tcW w:w="2563" w:type="dxa"/>
                  <w:tcBorders>
                    <w:top w:val="single" w:sz="4" w:space="0" w:color="auto"/>
                    <w:left w:val="nil"/>
                    <w:bottom w:val="single" w:sz="4" w:space="0" w:color="auto"/>
                    <w:right w:val="single" w:sz="4" w:space="0" w:color="auto"/>
                  </w:tcBorders>
                  <w:shd w:val="clear" w:color="auto" w:fill="auto"/>
                  <w:vAlign w:val="bottom"/>
                </w:tcPr>
                <w:p w14:paraId="39B7D79F" w14:textId="5050F780" w:rsidR="002522E8" w:rsidRPr="00422413" w:rsidRDefault="002522E8" w:rsidP="002522E8">
                  <w:pPr>
                    <w:spacing w:before="20" w:after="20" w:line="240" w:lineRule="auto"/>
                    <w:rPr>
                      <w:rFonts w:cs="Arial"/>
                      <w:color w:val="000000"/>
                      <w:sz w:val="20"/>
                    </w:rPr>
                  </w:pPr>
                  <w:r w:rsidRPr="00422413">
                    <w:rPr>
                      <w:color w:val="000000"/>
                      <w:sz w:val="20"/>
                    </w:rPr>
                    <w:t>clobType</w:t>
                  </w:r>
                  <w:r w:rsidRPr="00422413">
                    <w:rPr>
                      <w:rFonts w:cs="Arial"/>
                      <w:color w:val="000000"/>
                      <w:sz w:val="20"/>
                      <w:vertAlign w:val="superscript"/>
                    </w:rPr>
                    <w:fldChar w:fldCharType="begin"/>
                  </w:r>
                  <w:r w:rsidRPr="00422413">
                    <w:rPr>
                      <w:rFonts w:cs="Arial"/>
                      <w:color w:val="000000"/>
                      <w:sz w:val="20"/>
                      <w:vertAlign w:val="superscript"/>
                    </w:rPr>
                    <w:instrText xml:space="preserve"> NOTEREF _Ref334425157 \h  \* MERGEFORMAT </w:instrText>
                  </w:r>
                  <w:r w:rsidRPr="00422413">
                    <w:rPr>
                      <w:rFonts w:cs="Arial"/>
                      <w:color w:val="000000"/>
                      <w:sz w:val="20"/>
                      <w:vertAlign w:val="superscript"/>
                    </w:rPr>
                  </w:r>
                  <w:r w:rsidRPr="00422413">
                    <w:rPr>
                      <w:rFonts w:cs="Arial"/>
                      <w:color w:val="000000"/>
                      <w:sz w:val="20"/>
                      <w:vertAlign w:val="superscript"/>
                    </w:rPr>
                    <w:fldChar w:fldCharType="separate"/>
                  </w:r>
                  <w:r w:rsidR="00984794">
                    <w:rPr>
                      <w:rFonts w:cs="Arial"/>
                      <w:color w:val="000000"/>
                      <w:sz w:val="20"/>
                      <w:vertAlign w:val="superscript"/>
                    </w:rPr>
                    <w:t>14</w:t>
                  </w:r>
                  <w:r w:rsidRPr="00422413">
                    <w:rPr>
                      <w:rFonts w:cs="Arial"/>
                      <w:color w:val="000000"/>
                      <w:sz w:val="20"/>
                      <w:vertAlign w:val="superscript"/>
                    </w:rPr>
                    <w:fldChar w:fldCharType="end"/>
                  </w:r>
                </w:p>
              </w:tc>
            </w:tr>
          </w:tbl>
          <w:p w14:paraId="0E1DF5B1" w14:textId="754FE9A4" w:rsidR="002522E8" w:rsidRPr="00422413" w:rsidRDefault="002522E8" w:rsidP="002522E8">
            <w:pPr>
              <w:pStyle w:val="TabelleGross"/>
              <w:spacing w:before="0" w:after="0"/>
              <w:rPr>
                <w:rFonts w:cs="Arial"/>
                <w:sz w:val="8"/>
                <w:szCs w:val="8"/>
              </w:rPr>
            </w:pPr>
            <w:r w:rsidRPr="00422413">
              <w:rPr>
                <w:sz w:val="8"/>
              </w:rPr>
              <w:t xml:space="preserve"> </w:t>
            </w:r>
          </w:p>
        </w:tc>
        <w:tc>
          <w:tcPr>
            <w:tcW w:w="699" w:type="dxa"/>
          </w:tcPr>
          <w:p w14:paraId="2E67353C" w14:textId="76BFFD77" w:rsidR="002522E8" w:rsidRPr="00422413" w:rsidRDefault="002522E8" w:rsidP="002522E8">
            <w:pPr>
              <w:pStyle w:val="TabelleGross"/>
            </w:pPr>
            <w:r w:rsidRPr="00422413">
              <w:t>O</w:t>
            </w:r>
          </w:p>
        </w:tc>
      </w:tr>
      <w:tr w:rsidR="00C06A3F" w:rsidRPr="00422413" w14:paraId="63D0180F" w14:textId="77777777" w:rsidTr="00CE15CA">
        <w:trPr>
          <w:cantSplit/>
        </w:trPr>
        <w:tc>
          <w:tcPr>
            <w:tcW w:w="1109" w:type="dxa"/>
          </w:tcPr>
          <w:p w14:paraId="279050CE" w14:textId="77777777" w:rsidR="00E77637" w:rsidRPr="00422413" w:rsidRDefault="00E77637" w:rsidP="00CE5F8C">
            <w:pPr>
              <w:pStyle w:val="TabelleGross"/>
            </w:pPr>
          </w:p>
        </w:tc>
        <w:tc>
          <w:tcPr>
            <w:tcW w:w="7360" w:type="dxa"/>
          </w:tcPr>
          <w:p w14:paraId="4AFE6E87" w14:textId="77777777" w:rsidR="008E0377" w:rsidRPr="00422413" w:rsidRDefault="008E0377" w:rsidP="008E0377">
            <w:pPr>
              <w:pStyle w:val="TableParagraph"/>
              <w:spacing w:before="0"/>
              <w:ind w:left="0"/>
              <w:rPr>
                <w:b/>
                <w:sz w:val="20"/>
              </w:rPr>
            </w:pPr>
            <w:r w:rsidRPr="00422413">
              <w:rPr>
                <w:b/>
                <w:sz w:val="20"/>
              </w:rPr>
              <w:t>Exemple</w:t>
            </w:r>
          </w:p>
          <w:p w14:paraId="262FD1C7" w14:textId="725ACD97" w:rsidR="00E77637" w:rsidRPr="00422413" w:rsidRDefault="00DF3ACF" w:rsidP="00E77637">
            <w:pPr>
              <w:pStyle w:val="TabelleGross"/>
              <w:rPr>
                <w:rFonts w:cs="Arial"/>
              </w:rPr>
            </w:pPr>
            <w:r w:rsidRPr="00422413">
              <w:rPr>
                <w:noProof/>
                <w:lang w:val="de-CH" w:eastAsia="de-CH" w:bidi="ar-SA"/>
              </w:rPr>
              <w:drawing>
                <wp:inline distT="0" distB="0" distL="0" distR="0" wp14:anchorId="208E169D" wp14:editId="64993B2C">
                  <wp:extent cx="4428000" cy="1937464"/>
                  <wp:effectExtent l="0" t="0" r="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8000" cy="1937464"/>
                          </a:xfrm>
                          <a:prstGeom prst="rect">
                            <a:avLst/>
                          </a:prstGeom>
                        </pic:spPr>
                      </pic:pic>
                    </a:graphicData>
                  </a:graphic>
                </wp:inline>
              </w:drawing>
            </w:r>
          </w:p>
          <w:p w14:paraId="138F8F3F" w14:textId="77777777" w:rsidR="00E77637" w:rsidRPr="00422413" w:rsidRDefault="00E77637" w:rsidP="00E77637">
            <w:pPr>
              <w:pStyle w:val="TabelleGross"/>
              <w:rPr>
                <w:rFonts w:cs="Arial"/>
              </w:rPr>
            </w:pPr>
            <w:r w:rsidRPr="00422413">
              <w:t>Tous les types DATE et TIME sont spécifiés dans le fuseau horaire UTC. Il est recommandé de les faire terminer par « Z ».</w:t>
            </w:r>
          </w:p>
          <w:p w14:paraId="05771019" w14:textId="39B0B71E" w:rsidR="00E77637" w:rsidRPr="00422413" w:rsidRDefault="00E77637" w:rsidP="00E77637">
            <w:pPr>
              <w:pStyle w:val="TabelleGross"/>
              <w:rPr>
                <w:rFonts w:cs="Arial"/>
              </w:rPr>
            </w:pPr>
            <w:r w:rsidRPr="00422413">
              <w:t>dateType est une restriction de xs:date en UTC aux années comprises entre 0001 et 9999 (restriction SQL:2008).</w:t>
            </w:r>
          </w:p>
          <w:p w14:paraId="43B14900" w14:textId="77777777" w:rsidR="00E77637" w:rsidRPr="00422413" w:rsidRDefault="00E77637" w:rsidP="00E77637">
            <w:pPr>
              <w:pStyle w:val="TabelleGross"/>
              <w:rPr>
                <w:rFonts w:cs="Arial"/>
              </w:rPr>
            </w:pPr>
            <w:r w:rsidRPr="00422413">
              <w:t>timeType est une restriction de xs:time au fuseau horaire UTC.</w:t>
            </w:r>
          </w:p>
          <w:p w14:paraId="034A6E81" w14:textId="77777777" w:rsidR="00E77637" w:rsidRPr="00422413" w:rsidRDefault="00E77637" w:rsidP="00E77637">
            <w:pPr>
              <w:pStyle w:val="TabelleGross"/>
              <w:rPr>
                <w:rFonts w:cs="Arial"/>
              </w:rPr>
            </w:pPr>
            <w:r w:rsidRPr="00422413">
              <w:t>dateTimeType est une restriction de xs:dateTime dans le fuseau horaire UTC aux années comprises entre 0001 et 9999 (restriction SQL:2008).</w:t>
            </w:r>
          </w:p>
          <w:p w14:paraId="75299F7F" w14:textId="2775467C" w:rsidR="002A4586" w:rsidRPr="00422413" w:rsidRDefault="002A4586" w:rsidP="002A4586">
            <w:pPr>
              <w:pStyle w:val="TabelleGross"/>
              <w:rPr>
                <w:rFonts w:cs="Arial"/>
              </w:rPr>
            </w:pPr>
            <w:r w:rsidRPr="00422413">
              <w:t xml:space="preserve">clobType est une extension de xs:string. Les valeurs </w:t>
            </w:r>
            <w:r w:rsidRPr="00422413">
              <w:rPr>
                <w:i/>
              </w:rPr>
              <w:t xml:space="preserve">inline </w:t>
            </w:r>
            <w:r w:rsidRPr="00422413">
              <w:t>ne nécessitent pas d’attribut supplémentaire et la valeur CLOB est enregistrée directement. Si les valeurs CLOB sont stockées dans un fichier séparé, il faut impérativement définir les attributs suivants</w:t>
            </w:r>
            <w:r w:rsidR="00C85C3C" w:rsidRPr="00422413">
              <w:t> </w:t>
            </w:r>
            <w:r w:rsidRPr="00422413">
              <w:t xml:space="preserve">: </w:t>
            </w:r>
            <w:r w:rsidRPr="00422413">
              <w:rPr>
                <w:i/>
              </w:rPr>
              <w:t>file</w:t>
            </w:r>
            <w:r w:rsidRPr="00422413">
              <w:t xml:space="preserve"> et </w:t>
            </w:r>
            <w:r w:rsidRPr="00422413">
              <w:rPr>
                <w:i/>
              </w:rPr>
              <w:t>length</w:t>
            </w:r>
            <w:r w:rsidRPr="00422413">
              <w:t>. En plus de ces attributs obligatoires, il est aussi possible de définir les attributs facultatifs suivants</w:t>
            </w:r>
            <w:r w:rsidR="00C85C3C" w:rsidRPr="00422413">
              <w:t> </w:t>
            </w:r>
            <w:r w:rsidRPr="00422413">
              <w:t>:</w:t>
            </w:r>
            <w:r w:rsidRPr="00422413">
              <w:rPr>
                <w:i/>
              </w:rPr>
              <w:t xml:space="preserve"> digestType</w:t>
            </w:r>
            <w:r w:rsidRPr="00422413">
              <w:t xml:space="preserve"> et </w:t>
            </w:r>
            <w:r w:rsidRPr="00422413">
              <w:rPr>
                <w:i/>
              </w:rPr>
              <w:t>digest</w:t>
            </w:r>
            <w:r w:rsidRPr="00422413">
              <w:t xml:space="preserve">. La valeur de l’attribut </w:t>
            </w:r>
            <w:r w:rsidRPr="00422413">
              <w:rPr>
                <w:i/>
              </w:rPr>
              <w:t>file</w:t>
            </w:r>
            <w:r w:rsidRPr="00422413">
              <w:t xml:space="preserve"> contient l’URI du fichier (codé en URL et si possible </w:t>
            </w:r>
            <w:r w:rsidR="000F0CB3" w:rsidRPr="00422413">
              <w:t xml:space="preserve">rattaché </w:t>
            </w:r>
            <w:r w:rsidRPr="00422413">
              <w:t xml:space="preserve">au </w:t>
            </w:r>
            <w:r w:rsidRPr="00422413">
              <w:rPr>
                <w:i/>
              </w:rPr>
              <w:t>lobFolder</w:t>
            </w:r>
            <w:r w:rsidR="000F0CB3" w:rsidRPr="00422413">
              <w:rPr>
                <w:i/>
              </w:rPr>
              <w:t xml:space="preserve"> </w:t>
            </w:r>
            <w:r w:rsidR="000F0CB3" w:rsidRPr="00422413">
              <w:t>suivant</w:t>
            </w:r>
            <w:r w:rsidRPr="00422413">
              <w:t xml:space="preserve">) dans lequel est enregistré le CLOB. La valeur de l’attribut </w:t>
            </w:r>
            <w:r w:rsidRPr="00422413">
              <w:rPr>
                <w:i/>
              </w:rPr>
              <w:t>length</w:t>
            </w:r>
            <w:r w:rsidRPr="00422413">
              <w:t xml:space="preserve"> correspond à la longueur en UTF-8, et l’attribut facultatif </w:t>
            </w:r>
            <w:r w:rsidRPr="00422413">
              <w:rPr>
                <w:i/>
              </w:rPr>
              <w:t>digest</w:t>
            </w:r>
            <w:r w:rsidRPr="00422413">
              <w:t xml:space="preserve"> contient l’information liée à l’intégrité selon l’attribut facultatif </w:t>
            </w:r>
            <w:r w:rsidRPr="00422413">
              <w:rPr>
                <w:i/>
              </w:rPr>
              <w:t>digestType</w:t>
            </w:r>
            <w:r w:rsidRPr="00422413">
              <w:t xml:space="preserve">. </w:t>
            </w:r>
          </w:p>
          <w:p w14:paraId="6678C035" w14:textId="5693F084" w:rsidR="00E77637" w:rsidRPr="00422413" w:rsidRDefault="00B608B1" w:rsidP="000F0CB3">
            <w:pPr>
              <w:pStyle w:val="TabelleGross"/>
              <w:rPr>
                <w:rFonts w:cs="Arial"/>
              </w:rPr>
            </w:pPr>
            <w:r w:rsidRPr="00422413">
              <w:t xml:space="preserve">blobType est une extension de xs:hexBinary. Les valeurs </w:t>
            </w:r>
            <w:r w:rsidRPr="00422413">
              <w:rPr>
                <w:i/>
              </w:rPr>
              <w:t xml:space="preserve">inline </w:t>
            </w:r>
            <w:r w:rsidRPr="00422413">
              <w:t>ne nécessitent pas d’attribut supplémentaire et la valeur BLOB est enregistrée directement. Si les valeurs BLOB sont stockées dans un fichier séparé, il faut impérativement définir les attributs suivants</w:t>
            </w:r>
            <w:r w:rsidR="00C85C3C" w:rsidRPr="00422413">
              <w:t> </w:t>
            </w:r>
            <w:r w:rsidRPr="00422413">
              <w:t xml:space="preserve">: </w:t>
            </w:r>
            <w:r w:rsidRPr="00422413">
              <w:rPr>
                <w:i/>
              </w:rPr>
              <w:t>file</w:t>
            </w:r>
            <w:r w:rsidRPr="00422413">
              <w:t xml:space="preserve"> et </w:t>
            </w:r>
            <w:r w:rsidRPr="00422413">
              <w:rPr>
                <w:i/>
              </w:rPr>
              <w:t>length</w:t>
            </w:r>
            <w:r w:rsidRPr="00422413">
              <w:t>. En plus de ces attributs obligatoires, il est aussi possible de définir les attributs facultatifs suivants</w:t>
            </w:r>
            <w:r w:rsidR="00C85C3C" w:rsidRPr="00422413">
              <w:t> </w:t>
            </w:r>
            <w:r w:rsidRPr="00422413">
              <w:t>:</w:t>
            </w:r>
            <w:r w:rsidRPr="00422413">
              <w:rPr>
                <w:i/>
              </w:rPr>
              <w:t xml:space="preserve"> digestType</w:t>
            </w:r>
            <w:r w:rsidRPr="00422413">
              <w:t xml:space="preserve"> et </w:t>
            </w:r>
            <w:r w:rsidRPr="00422413">
              <w:rPr>
                <w:i/>
              </w:rPr>
              <w:t>digest</w:t>
            </w:r>
            <w:r w:rsidRPr="00422413">
              <w:t xml:space="preserve">. La valeur de l’attribut </w:t>
            </w:r>
            <w:r w:rsidRPr="00422413">
              <w:rPr>
                <w:i/>
              </w:rPr>
              <w:t>file</w:t>
            </w:r>
            <w:r w:rsidRPr="00422413">
              <w:t xml:space="preserve"> contient l’URI du fichier (codé en URL et si possible </w:t>
            </w:r>
            <w:r w:rsidR="000F0CB3" w:rsidRPr="00422413">
              <w:t xml:space="preserve">rattraché </w:t>
            </w:r>
            <w:r w:rsidRPr="00422413">
              <w:t xml:space="preserve">au </w:t>
            </w:r>
            <w:r w:rsidRPr="00422413">
              <w:rPr>
                <w:i/>
              </w:rPr>
              <w:t>lobFolder</w:t>
            </w:r>
            <w:r w:rsidR="000F0CB3" w:rsidRPr="00422413">
              <w:t xml:space="preserve"> suivant</w:t>
            </w:r>
            <w:r w:rsidRPr="00422413">
              <w:t xml:space="preserve">) dans lequel est enregistré le BLOB. La valeur de l’attribut </w:t>
            </w:r>
            <w:r w:rsidRPr="00422413">
              <w:rPr>
                <w:i/>
              </w:rPr>
              <w:t>length</w:t>
            </w:r>
            <w:r w:rsidRPr="00422413">
              <w:t xml:space="preserve"> correspond à la longueur en UTF-8, et l’attribut facultatif </w:t>
            </w:r>
            <w:r w:rsidRPr="00422413">
              <w:rPr>
                <w:i/>
              </w:rPr>
              <w:t>digest</w:t>
            </w:r>
            <w:r w:rsidRPr="00422413">
              <w:t xml:space="preserve"> contient l’information liée à l’intégrité selon l’attribut facultatif </w:t>
            </w:r>
            <w:r w:rsidRPr="00422413">
              <w:rPr>
                <w:i/>
              </w:rPr>
              <w:t>digestType</w:t>
            </w:r>
            <w:r w:rsidRPr="00422413">
              <w:t xml:space="preserve">. </w:t>
            </w:r>
          </w:p>
        </w:tc>
        <w:tc>
          <w:tcPr>
            <w:tcW w:w="699" w:type="dxa"/>
          </w:tcPr>
          <w:p w14:paraId="41729522" w14:textId="77777777" w:rsidR="00E77637" w:rsidRPr="00422413" w:rsidRDefault="00E77637" w:rsidP="00F06C4F">
            <w:pPr>
              <w:pStyle w:val="TabelleGross"/>
            </w:pPr>
          </w:p>
        </w:tc>
      </w:tr>
      <w:tr w:rsidR="002522E8" w:rsidRPr="00422413" w14:paraId="2ECA2C29" w14:textId="77777777" w:rsidTr="00CE15CA">
        <w:tc>
          <w:tcPr>
            <w:tcW w:w="1109" w:type="dxa"/>
          </w:tcPr>
          <w:p w14:paraId="58650236" w14:textId="77777777" w:rsidR="002522E8" w:rsidRPr="00422413" w:rsidRDefault="002522E8" w:rsidP="002522E8">
            <w:pPr>
              <w:pStyle w:val="TabelleGross"/>
            </w:pPr>
            <w:r w:rsidRPr="00422413">
              <w:t>P_4.3-4</w:t>
            </w:r>
          </w:p>
        </w:tc>
        <w:tc>
          <w:tcPr>
            <w:tcW w:w="7360" w:type="dxa"/>
          </w:tcPr>
          <w:p w14:paraId="3612AA7C" w14:textId="3E1D8579" w:rsidR="002522E8" w:rsidRPr="00422413" w:rsidRDefault="002522E8" w:rsidP="00BB44A7">
            <w:pPr>
              <w:pStyle w:val="TabelleGross"/>
              <w:rPr>
                <w:rFonts w:cs="Arial"/>
              </w:rPr>
            </w:pPr>
            <w:r w:rsidRPr="00422413">
              <w:t xml:space="preserve">Dans les fichiers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les types de données </w:t>
            </w:r>
            <w:r w:rsidR="00BB44A7" w:rsidRPr="00422413">
              <w:rPr>
                <w:i/>
              </w:rPr>
              <w:t>distinct</w:t>
            </w:r>
            <w:r w:rsidRPr="00422413">
              <w:t xml:space="preserve"> sont convertis dans le type de données XML qui a été employé pour représenter leurs types de base.</w:t>
            </w:r>
          </w:p>
        </w:tc>
        <w:tc>
          <w:tcPr>
            <w:tcW w:w="699" w:type="dxa"/>
          </w:tcPr>
          <w:p w14:paraId="05231ADC" w14:textId="23E66E72" w:rsidR="002522E8" w:rsidRPr="00422413" w:rsidRDefault="002522E8" w:rsidP="002522E8">
            <w:pPr>
              <w:pStyle w:val="TabelleGross"/>
            </w:pPr>
            <w:r w:rsidRPr="00422413">
              <w:t>O</w:t>
            </w:r>
          </w:p>
        </w:tc>
      </w:tr>
      <w:tr w:rsidR="002522E8" w:rsidRPr="00422413" w14:paraId="7084A9E1" w14:textId="60172377" w:rsidTr="00CE15CA">
        <w:tc>
          <w:tcPr>
            <w:tcW w:w="1109" w:type="dxa"/>
          </w:tcPr>
          <w:p w14:paraId="3A68A5A3" w14:textId="6D567F33" w:rsidR="002522E8" w:rsidRPr="00422413" w:rsidRDefault="002522E8" w:rsidP="002522E8">
            <w:pPr>
              <w:pStyle w:val="TabelleGross"/>
            </w:pPr>
            <w:r w:rsidRPr="00422413">
              <w:t>P_4.3-5</w:t>
            </w:r>
          </w:p>
        </w:tc>
        <w:tc>
          <w:tcPr>
            <w:tcW w:w="7360" w:type="dxa"/>
          </w:tcPr>
          <w:p w14:paraId="5BA7229F" w14:textId="1386EEC1" w:rsidR="002522E8" w:rsidRPr="00422413" w:rsidRDefault="002522E8" w:rsidP="002522E8">
            <w:pPr>
              <w:pStyle w:val="TabelleGross"/>
              <w:rPr>
                <w:rFonts w:cs="Arial"/>
              </w:rPr>
            </w:pPr>
            <w:r w:rsidRPr="00422413">
              <w:t xml:space="preserve">Dans les fichiers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les </w:t>
            </w:r>
            <w:r w:rsidRPr="00422413">
              <w:rPr>
                <w:i/>
              </w:rPr>
              <w:t>arrays</w:t>
            </w:r>
            <w:r w:rsidRPr="00422413">
              <w:t xml:space="preserve"> sont convertis en une séquence d’éléments XML structurés </w:t>
            </w:r>
            <w:r w:rsidRPr="00422413">
              <w:rPr>
                <w:rFonts w:ascii="Courier New" w:hAnsi="Courier New"/>
              </w:rPr>
              <w:t>&lt;a1&gt;</w:t>
            </w:r>
            <w:r w:rsidRPr="00422413">
              <w:t>,</w:t>
            </w:r>
            <w:r w:rsidRPr="00422413">
              <w:rPr>
                <w:rFonts w:ascii="Courier New" w:hAnsi="Courier New"/>
              </w:rPr>
              <w:t xml:space="preserve"> &lt;a2&gt;</w:t>
            </w:r>
            <w:r w:rsidRPr="00422413">
              <w:t>,</w:t>
            </w:r>
            <w:r w:rsidRPr="00422413">
              <w:rPr>
                <w:rFonts w:ascii="Courier New" w:hAnsi="Courier New"/>
              </w:rPr>
              <w:t xml:space="preserve"> </w:t>
            </w:r>
            <w:r w:rsidR="00C85C3C" w:rsidRPr="00422413">
              <w:t xml:space="preserve">etc., </w:t>
            </w:r>
            <w:r w:rsidRPr="00422413">
              <w:t>qui sont à leur tour convertis dans les types de données XML correspondant au type de base de l’</w:t>
            </w:r>
            <w:r w:rsidRPr="00422413">
              <w:rPr>
                <w:i/>
              </w:rPr>
              <w:t>array</w:t>
            </w:r>
            <w:r w:rsidRPr="00422413">
              <w:t>.</w:t>
            </w:r>
          </w:p>
          <w:p w14:paraId="087C5845" w14:textId="77777777" w:rsidR="002522E8" w:rsidRPr="00422413" w:rsidRDefault="002522E8" w:rsidP="002522E8">
            <w:pPr>
              <w:pStyle w:val="TabelleGross"/>
            </w:pPr>
          </w:p>
          <w:p w14:paraId="1718507B" w14:textId="77777777" w:rsidR="008E0377" w:rsidRPr="00422413" w:rsidRDefault="008E0377" w:rsidP="008E0377">
            <w:pPr>
              <w:pStyle w:val="TableParagraph"/>
              <w:spacing w:before="0"/>
              <w:ind w:left="0"/>
              <w:rPr>
                <w:b/>
                <w:sz w:val="20"/>
              </w:rPr>
            </w:pPr>
            <w:r w:rsidRPr="00422413">
              <w:rPr>
                <w:b/>
                <w:sz w:val="20"/>
              </w:rPr>
              <w:t>Exemple</w:t>
            </w:r>
          </w:p>
          <w:p w14:paraId="35E827BF" w14:textId="26D47FC4" w:rsidR="002522E8" w:rsidRPr="00422413" w:rsidRDefault="0003728B" w:rsidP="00782157">
            <w:pPr>
              <w:pStyle w:val="TabelleGross"/>
              <w:rPr>
                <w:rFonts w:cs="Arial"/>
              </w:rPr>
            </w:pPr>
            <w:r w:rsidRPr="00422413">
              <w:t xml:space="preserve">Voir l’exemple </w:t>
            </w:r>
            <w:r w:rsidRPr="00422413">
              <w:rPr>
                <w:rFonts w:ascii="Courier New" w:hAnsi="Courier New"/>
              </w:rPr>
              <w:t xml:space="preserve">table0.xsd </w:t>
            </w:r>
            <w:r w:rsidR="00782157" w:rsidRPr="00422413">
              <w:t>dans l’</w:t>
            </w:r>
            <w:r w:rsidRPr="00422413">
              <w:t>annexe D.3c</w:t>
            </w:r>
          </w:p>
        </w:tc>
        <w:tc>
          <w:tcPr>
            <w:tcW w:w="699" w:type="dxa"/>
          </w:tcPr>
          <w:p w14:paraId="26499923" w14:textId="41D8C23E" w:rsidR="002522E8" w:rsidRPr="00422413" w:rsidRDefault="002522E8" w:rsidP="002522E8">
            <w:pPr>
              <w:pStyle w:val="TabelleGross"/>
            </w:pPr>
            <w:r w:rsidRPr="00422413">
              <w:t>O</w:t>
            </w:r>
          </w:p>
        </w:tc>
      </w:tr>
      <w:tr w:rsidR="002522E8" w:rsidRPr="00422413" w14:paraId="23E26B41" w14:textId="77777777" w:rsidTr="00CE15CA">
        <w:trPr>
          <w:cantSplit/>
        </w:trPr>
        <w:tc>
          <w:tcPr>
            <w:tcW w:w="1109" w:type="dxa"/>
          </w:tcPr>
          <w:p w14:paraId="2C761899" w14:textId="742C4B07" w:rsidR="002522E8" w:rsidRPr="00422413" w:rsidRDefault="002522E8" w:rsidP="002522E8">
            <w:pPr>
              <w:pStyle w:val="TabelleGross"/>
            </w:pPr>
            <w:r w:rsidRPr="00422413">
              <w:lastRenderedPageBreak/>
              <w:t>P_4.3-6</w:t>
            </w:r>
          </w:p>
        </w:tc>
        <w:tc>
          <w:tcPr>
            <w:tcW w:w="7360" w:type="dxa"/>
          </w:tcPr>
          <w:p w14:paraId="499A62CC" w14:textId="1B9AA113" w:rsidR="002522E8" w:rsidRPr="00422413" w:rsidRDefault="002522E8" w:rsidP="002522E8">
            <w:pPr>
              <w:pStyle w:val="TabelleGross"/>
              <w:rPr>
                <w:rFonts w:cs="Arial"/>
              </w:rPr>
            </w:pPr>
            <w:r w:rsidRPr="00422413">
              <w:t xml:space="preserve">Dans les fichiers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les </w:t>
            </w:r>
            <w:r w:rsidRPr="00422413">
              <w:rPr>
                <w:i/>
              </w:rPr>
              <w:t>User-defined Data Type</w:t>
            </w:r>
            <w:r w:rsidR="001B1434" w:rsidRPr="00422413">
              <w:rPr>
                <w:i/>
              </w:rPr>
              <w:t xml:space="preserve"> (UDT)</w:t>
            </w:r>
            <w:r w:rsidRPr="00422413">
              <w:t xml:space="preserve"> sont convertis en une séquence d’éléments XML structurés </w:t>
            </w:r>
            <w:r w:rsidRPr="00422413">
              <w:rPr>
                <w:rFonts w:ascii="Courier New" w:hAnsi="Courier New"/>
              </w:rPr>
              <w:t>&lt;u1&gt;</w:t>
            </w:r>
            <w:r w:rsidRPr="00422413">
              <w:t>,</w:t>
            </w:r>
            <w:r w:rsidRPr="00422413">
              <w:rPr>
                <w:rFonts w:ascii="Courier New" w:hAnsi="Courier New"/>
              </w:rPr>
              <w:t xml:space="preserve"> &lt;u2&gt;</w:t>
            </w:r>
            <w:r w:rsidRPr="00422413">
              <w:t>,</w:t>
            </w:r>
            <w:r w:rsidRPr="00422413">
              <w:rPr>
                <w:rFonts w:ascii="Courier New" w:hAnsi="Courier New"/>
              </w:rPr>
              <w:t xml:space="preserve"> </w:t>
            </w:r>
            <w:r w:rsidR="00FF5F34" w:rsidRPr="00422413">
              <w:t xml:space="preserve">etc., </w:t>
            </w:r>
            <w:r w:rsidRPr="00422413">
              <w:t>qui sont à leur tour convertis dans les types de données XML correspondant au type de chaque attribut.</w:t>
            </w:r>
          </w:p>
          <w:p w14:paraId="2416BAB9" w14:textId="77777777" w:rsidR="002522E8" w:rsidRPr="00422413" w:rsidRDefault="002522E8" w:rsidP="002522E8">
            <w:pPr>
              <w:pStyle w:val="TabelleGross"/>
            </w:pPr>
          </w:p>
          <w:p w14:paraId="03E0F441" w14:textId="77777777" w:rsidR="008E0377" w:rsidRPr="00422413" w:rsidRDefault="008E0377" w:rsidP="008E0377">
            <w:pPr>
              <w:pStyle w:val="TableParagraph"/>
              <w:spacing w:before="0"/>
              <w:ind w:left="0"/>
              <w:rPr>
                <w:b/>
                <w:sz w:val="20"/>
              </w:rPr>
            </w:pPr>
            <w:r w:rsidRPr="00422413">
              <w:rPr>
                <w:b/>
                <w:sz w:val="20"/>
              </w:rPr>
              <w:t>Exemple</w:t>
            </w:r>
          </w:p>
          <w:p w14:paraId="42CD154F" w14:textId="0282FDA0" w:rsidR="002522E8" w:rsidRPr="00422413" w:rsidRDefault="0003728B" w:rsidP="00782157">
            <w:pPr>
              <w:pStyle w:val="TabelleGross"/>
              <w:rPr>
                <w:rFonts w:cs="Arial"/>
              </w:rPr>
            </w:pPr>
            <w:r w:rsidRPr="00422413">
              <w:t xml:space="preserve">Voir l’exemple </w:t>
            </w:r>
            <w:r w:rsidRPr="00422413">
              <w:rPr>
                <w:rFonts w:ascii="Courier New" w:hAnsi="Courier New"/>
              </w:rPr>
              <w:t xml:space="preserve">table0.xsd </w:t>
            </w:r>
            <w:r w:rsidR="00782157" w:rsidRPr="00422413">
              <w:t>dans l’</w:t>
            </w:r>
            <w:r w:rsidRPr="00422413">
              <w:t>annexe D.3c</w:t>
            </w:r>
          </w:p>
        </w:tc>
        <w:tc>
          <w:tcPr>
            <w:tcW w:w="699" w:type="dxa"/>
          </w:tcPr>
          <w:p w14:paraId="50B75270" w14:textId="5B24E104" w:rsidR="002522E8" w:rsidRPr="00422413" w:rsidRDefault="002522E8" w:rsidP="002522E8">
            <w:pPr>
              <w:pStyle w:val="TabelleGross"/>
            </w:pPr>
            <w:r w:rsidRPr="00422413">
              <w:t>O</w:t>
            </w:r>
          </w:p>
        </w:tc>
      </w:tr>
      <w:tr w:rsidR="002522E8" w:rsidRPr="00422413" w14:paraId="1BC02429" w14:textId="77777777" w:rsidTr="00CE15CA">
        <w:tc>
          <w:tcPr>
            <w:tcW w:w="1109" w:type="dxa"/>
          </w:tcPr>
          <w:p w14:paraId="40396AEA" w14:textId="62473FAE" w:rsidR="002522E8" w:rsidRPr="00422413" w:rsidRDefault="002522E8" w:rsidP="002522E8">
            <w:pPr>
              <w:pStyle w:val="TabelleGross"/>
            </w:pPr>
            <w:r w:rsidRPr="00422413">
              <w:t>P_4.3-7</w:t>
            </w:r>
          </w:p>
        </w:tc>
        <w:tc>
          <w:tcPr>
            <w:tcW w:w="7360" w:type="dxa"/>
          </w:tcPr>
          <w:p w14:paraId="75C765BA" w14:textId="5900FD97" w:rsidR="002522E8" w:rsidRPr="00422413" w:rsidRDefault="002522E8" w:rsidP="002522E8">
            <w:pPr>
              <w:pStyle w:val="TabelleGross"/>
              <w:rPr>
                <w:rFonts w:cs="Arial"/>
              </w:rPr>
            </w:pPr>
            <w:r w:rsidRPr="00422413">
              <w:t xml:space="preserve">Dans les définitions de colonnes de </w:t>
            </w:r>
            <w:r w:rsidRPr="00422413">
              <w:rPr>
                <w:rFonts w:ascii="Courier New" w:hAnsi="Courier New"/>
              </w:rPr>
              <w:t>metadata.xml</w:t>
            </w:r>
            <w:r w:rsidRPr="00422413">
              <w:t xml:space="preserve">, les informations </w:t>
            </w:r>
            <w:r w:rsidRPr="00422413">
              <w:rPr>
                <w:i/>
              </w:rPr>
              <w:t>nullable</w:t>
            </w:r>
            <w:r w:rsidRPr="00422413">
              <w:t xml:space="preserve"> doivent être identiques à celles du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correspondant.</w:t>
            </w:r>
          </w:p>
          <w:p w14:paraId="7D967EC9" w14:textId="77777777" w:rsidR="002522E8" w:rsidRPr="00422413" w:rsidRDefault="002522E8" w:rsidP="002522E8">
            <w:pPr>
              <w:pStyle w:val="TabelleGross"/>
              <w:rPr>
                <w:rFonts w:cs="Arial"/>
              </w:rPr>
            </w:pPr>
          </w:p>
          <w:p w14:paraId="27246FC6" w14:textId="77777777" w:rsidR="008E0377" w:rsidRPr="00422413" w:rsidRDefault="008E0377" w:rsidP="008E0377">
            <w:pPr>
              <w:pStyle w:val="TableParagraph"/>
              <w:spacing w:before="0"/>
              <w:ind w:left="0"/>
              <w:rPr>
                <w:b/>
                <w:sz w:val="20"/>
              </w:rPr>
            </w:pPr>
            <w:r w:rsidRPr="00422413">
              <w:rPr>
                <w:b/>
                <w:sz w:val="20"/>
              </w:rPr>
              <w:t>Exemple</w:t>
            </w:r>
          </w:p>
          <w:p w14:paraId="19A80086" w14:textId="09C95C15" w:rsidR="002522E8" w:rsidRPr="00422413" w:rsidRDefault="002522E8" w:rsidP="002522E8">
            <w:pPr>
              <w:pStyle w:val="TabelleGross"/>
            </w:pPr>
            <w:r w:rsidRPr="00422413">
              <w:rPr>
                <w:noProof/>
                <w:lang w:val="de-CH" w:eastAsia="de-CH" w:bidi="ar-SA"/>
              </w:rPr>
              <w:drawing>
                <wp:inline distT="0" distB="0" distL="0" distR="0" wp14:anchorId="0CDE513F" wp14:editId="7A40E084">
                  <wp:extent cx="4428000" cy="1940392"/>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8000" cy="1940392"/>
                          </a:xfrm>
                          <a:prstGeom prst="rect">
                            <a:avLst/>
                          </a:prstGeom>
                        </pic:spPr>
                      </pic:pic>
                    </a:graphicData>
                  </a:graphic>
                </wp:inline>
              </w:drawing>
            </w:r>
          </w:p>
          <w:p w14:paraId="5D28D890" w14:textId="77777777" w:rsidR="002522E8" w:rsidRPr="00422413" w:rsidRDefault="002522E8" w:rsidP="002522E8">
            <w:pPr>
              <w:pStyle w:val="TabelleGross"/>
              <w:rPr>
                <w:b/>
              </w:rPr>
            </w:pPr>
          </w:p>
          <w:p w14:paraId="0308FBE3" w14:textId="7632D4E2" w:rsidR="002522E8" w:rsidRPr="00422413" w:rsidRDefault="0003728B" w:rsidP="002522E8">
            <w:pPr>
              <w:pStyle w:val="TabelleGross"/>
              <w:rPr>
                <w:b/>
              </w:rPr>
            </w:pPr>
            <w:r w:rsidRPr="00422413">
              <w:rPr>
                <w:b/>
              </w:rPr>
              <w:t>Indication</w:t>
            </w:r>
          </w:p>
          <w:p w14:paraId="0AB3D257" w14:textId="784922BC" w:rsidR="002522E8" w:rsidRPr="00422413" w:rsidRDefault="002522E8" w:rsidP="002522E8">
            <w:pPr>
              <w:pStyle w:val="TabelleGross"/>
              <w:rPr>
                <w:rFonts w:cs="Arial"/>
              </w:rPr>
            </w:pPr>
            <w:r w:rsidRPr="00422413">
              <w:t>La notation SQL:2008 &lt;nullable&gt;true&lt;/nullable&gt; devient minOccurs="0" dans XML. &lt;nullable&gt;false&lt;/nullable&gt; correspond à minOccurs="1" dans XML</w:t>
            </w:r>
            <w:r w:rsidR="00FF5F34" w:rsidRPr="00422413">
              <w:t> </w:t>
            </w:r>
            <w:r w:rsidRPr="00422413">
              <w:t>; celle-ci étant toutefois la valeur par défaut, elle est bien souvent omise. En l’absence d’indication &lt;nullable&gt;, il faut comprendre &lt;nullable&gt;true&lt;/nullable&gt;.</w:t>
            </w:r>
          </w:p>
        </w:tc>
        <w:tc>
          <w:tcPr>
            <w:tcW w:w="699" w:type="dxa"/>
          </w:tcPr>
          <w:p w14:paraId="2F9900CA" w14:textId="1B3A8F96" w:rsidR="002522E8" w:rsidRPr="00422413" w:rsidRDefault="002522E8" w:rsidP="002522E8">
            <w:pPr>
              <w:pStyle w:val="TabelleGross"/>
            </w:pPr>
            <w:r w:rsidRPr="00422413">
              <w:t>O</w:t>
            </w:r>
          </w:p>
        </w:tc>
      </w:tr>
      <w:tr w:rsidR="002522E8" w:rsidRPr="00422413" w14:paraId="156AB0BB" w14:textId="77777777" w:rsidTr="00CE15CA">
        <w:tc>
          <w:tcPr>
            <w:tcW w:w="1109" w:type="dxa"/>
          </w:tcPr>
          <w:p w14:paraId="3537FADF" w14:textId="06F93030" w:rsidR="002522E8" w:rsidRPr="00422413" w:rsidRDefault="002522E8" w:rsidP="002522E8">
            <w:pPr>
              <w:pStyle w:val="TabelleGross"/>
            </w:pPr>
            <w:r w:rsidRPr="00422413">
              <w:t>P_4.3-8</w:t>
            </w:r>
          </w:p>
        </w:tc>
        <w:tc>
          <w:tcPr>
            <w:tcW w:w="7360" w:type="dxa"/>
          </w:tcPr>
          <w:p w14:paraId="3FA00129" w14:textId="55CE904B" w:rsidR="002522E8" w:rsidRPr="00422413" w:rsidRDefault="002522E8" w:rsidP="002522E8">
            <w:pPr>
              <w:pStyle w:val="TabelleGross"/>
              <w:rPr>
                <w:rFonts w:cs="Arial"/>
              </w:rPr>
            </w:pPr>
            <w:r w:rsidRPr="00422413">
              <w:t xml:space="preserve">Dans </w:t>
            </w:r>
            <w:r w:rsidRPr="00422413">
              <w:rPr>
                <w:rFonts w:ascii="Courier New" w:hAnsi="Courier New"/>
                <w:spacing w:val="3"/>
                <w:w w:val="99"/>
              </w:rPr>
              <w:t>metadata.xml</w:t>
            </w:r>
            <w:r w:rsidRPr="00422413">
              <w:t xml:space="preserve">, l’ordre des colonnes doit être identique à celui du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correspondant.</w:t>
            </w:r>
          </w:p>
        </w:tc>
        <w:tc>
          <w:tcPr>
            <w:tcW w:w="699" w:type="dxa"/>
          </w:tcPr>
          <w:p w14:paraId="7859504E" w14:textId="157FD07F" w:rsidR="002522E8" w:rsidRPr="00422413" w:rsidRDefault="002522E8" w:rsidP="002522E8">
            <w:pPr>
              <w:pStyle w:val="TabelleGross"/>
            </w:pPr>
            <w:r w:rsidRPr="00422413">
              <w:t>O</w:t>
            </w:r>
          </w:p>
        </w:tc>
      </w:tr>
      <w:tr w:rsidR="002522E8" w:rsidRPr="00422413" w14:paraId="10ABBB65" w14:textId="77777777" w:rsidTr="00CE15CA">
        <w:tc>
          <w:tcPr>
            <w:tcW w:w="1109" w:type="dxa"/>
          </w:tcPr>
          <w:p w14:paraId="521B4760" w14:textId="3FF26A5E" w:rsidR="002522E8" w:rsidRPr="00422413" w:rsidRDefault="002522E8" w:rsidP="002522E8">
            <w:pPr>
              <w:pStyle w:val="TabelleGross"/>
            </w:pPr>
            <w:r w:rsidRPr="00422413">
              <w:t>P_4.3-9</w:t>
            </w:r>
          </w:p>
        </w:tc>
        <w:tc>
          <w:tcPr>
            <w:tcW w:w="7360" w:type="dxa"/>
          </w:tcPr>
          <w:p w14:paraId="7B8DFF05" w14:textId="0CDCDABC" w:rsidR="002522E8" w:rsidRPr="00422413" w:rsidRDefault="0003728B" w:rsidP="00C2468F">
            <w:pPr>
              <w:pStyle w:val="TabelleGross"/>
              <w:rPr>
                <w:rFonts w:cs="Arial"/>
              </w:rPr>
            </w:pPr>
            <w:r w:rsidRPr="00422413">
              <w:t xml:space="preserve">Dans la définition de table de </w:t>
            </w:r>
            <w:r w:rsidRPr="00422413">
              <w:rPr>
                <w:rFonts w:ascii="Courier New" w:hAnsi="Courier New"/>
              </w:rPr>
              <w:t>metadata.xml</w:t>
            </w:r>
            <w:r w:rsidRPr="00422413">
              <w:t xml:space="preserve">, l’ordre des champs doit être identique </w:t>
            </w:r>
            <w:r w:rsidR="00C2468F" w:rsidRPr="00422413">
              <w:t>à celui</w:t>
            </w:r>
            <w:r w:rsidRPr="00422413">
              <w:t xml:space="preserve"> du</w:t>
            </w:r>
            <w:r w:rsidR="00C2468F" w:rsidRPr="00422413">
              <w:t xml:space="preserve"> fichier</w:t>
            </w:r>
            <w:r w:rsidRPr="00422413">
              <w:t xml:space="preserve">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].xsd </w:t>
            </w:r>
            <w:r w:rsidRPr="00422413">
              <w:t>correspondant.</w:t>
            </w:r>
          </w:p>
        </w:tc>
        <w:tc>
          <w:tcPr>
            <w:tcW w:w="699" w:type="dxa"/>
          </w:tcPr>
          <w:p w14:paraId="117D5828" w14:textId="196E96AD" w:rsidR="002522E8" w:rsidRPr="00422413" w:rsidRDefault="002522E8" w:rsidP="002522E8">
            <w:pPr>
              <w:pStyle w:val="TabelleGross"/>
            </w:pPr>
            <w:r w:rsidRPr="00422413">
              <w:t>O</w:t>
            </w:r>
          </w:p>
        </w:tc>
      </w:tr>
      <w:tr w:rsidR="002522E8" w:rsidRPr="00422413" w14:paraId="108CDD67" w14:textId="77777777" w:rsidTr="00CE15CA">
        <w:trPr>
          <w:cantSplit/>
        </w:trPr>
        <w:tc>
          <w:tcPr>
            <w:tcW w:w="1109" w:type="dxa"/>
          </w:tcPr>
          <w:p w14:paraId="2740C266" w14:textId="345AE79F" w:rsidR="002522E8" w:rsidRPr="00422413" w:rsidRDefault="002522E8" w:rsidP="002522E8">
            <w:pPr>
              <w:pStyle w:val="TabelleGross"/>
            </w:pPr>
            <w:r w:rsidRPr="00422413">
              <w:lastRenderedPageBreak/>
              <w:t>P_4.3-10</w:t>
            </w:r>
          </w:p>
        </w:tc>
        <w:tc>
          <w:tcPr>
            <w:tcW w:w="7360" w:type="dxa"/>
          </w:tcPr>
          <w:p w14:paraId="7B27CCAD" w14:textId="33519223" w:rsidR="002522E8" w:rsidRPr="00422413" w:rsidRDefault="0003728B" w:rsidP="002522E8">
            <w:pPr>
              <w:pStyle w:val="TabelleGross"/>
              <w:rPr>
                <w:rFonts w:cs="Arial"/>
              </w:rPr>
            </w:pPr>
            <w:r w:rsidRPr="00422413">
              <w:t xml:space="preserve">Dans </w:t>
            </w:r>
            <w:r w:rsidRPr="00422413">
              <w:rPr>
                <w:rFonts w:ascii="Courier New" w:hAnsi="Courier New"/>
              </w:rPr>
              <w:t>metadata.xml</w:t>
            </w:r>
            <w:r w:rsidRPr="00422413">
              <w:t>, le nombre de lignes d’un</w:t>
            </w:r>
            <w:r w:rsidR="00DF721B" w:rsidRPr="00422413">
              <w:t>e</w:t>
            </w:r>
            <w:r w:rsidRPr="00422413">
              <w:t xml:space="preserve"> table doit être identique au nombre de lignes dans 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].xml</w:t>
            </w:r>
            <w:r w:rsidRPr="00422413">
              <w:t xml:space="preserve"> correspondant.</w:t>
            </w:r>
          </w:p>
          <w:p w14:paraId="44172239" w14:textId="5928687C" w:rsidR="002522E8" w:rsidRPr="00422413" w:rsidRDefault="0003728B" w:rsidP="002522E8">
            <w:pPr>
              <w:pStyle w:val="TabelleGross"/>
              <w:rPr>
                <w:rFonts w:cs="Arial"/>
              </w:rPr>
            </w:pPr>
            <w:r w:rsidRPr="00422413">
              <w:t xml:space="preserve">Dans </w:t>
            </w:r>
            <w:r w:rsidRPr="00422413">
              <w:rPr>
                <w:rFonts w:ascii="Courier New" w:hAnsi="Courier New"/>
              </w:rPr>
              <w:t>metadata.xml</w:t>
            </w:r>
            <w:r w:rsidRPr="00422413">
              <w:t>, le nombre de lignes d’un</w:t>
            </w:r>
            <w:r w:rsidR="00DF721B" w:rsidRPr="00422413">
              <w:t>e</w:t>
            </w:r>
            <w:r w:rsidRPr="00422413">
              <w:t xml:space="preserve"> table doit pouvoir entrer dans la zone spécifiée par 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].xsd </w:t>
            </w:r>
            <w:r w:rsidRPr="00422413">
              <w:t>correspondant.</w:t>
            </w:r>
          </w:p>
          <w:p w14:paraId="40E415F0" w14:textId="77777777" w:rsidR="002522E8" w:rsidRPr="00422413" w:rsidRDefault="002522E8" w:rsidP="002522E8">
            <w:pPr>
              <w:pStyle w:val="TabelleGross"/>
            </w:pPr>
          </w:p>
          <w:p w14:paraId="1587810E" w14:textId="77777777" w:rsidR="008E0377" w:rsidRPr="00422413" w:rsidRDefault="008E0377" w:rsidP="008E0377">
            <w:pPr>
              <w:pStyle w:val="TableParagraph"/>
              <w:spacing w:before="0"/>
              <w:ind w:left="0"/>
              <w:rPr>
                <w:b/>
                <w:sz w:val="20"/>
              </w:rPr>
            </w:pPr>
            <w:r w:rsidRPr="00422413">
              <w:rPr>
                <w:b/>
                <w:sz w:val="20"/>
              </w:rPr>
              <w:t>Exemple</w:t>
            </w:r>
          </w:p>
          <w:p w14:paraId="3C934625" w14:textId="023C1757" w:rsidR="002522E8" w:rsidRPr="00422413" w:rsidRDefault="002522E8" w:rsidP="002522E8">
            <w:pPr>
              <w:pStyle w:val="TabelleGross"/>
            </w:pPr>
            <w:r w:rsidRPr="00422413">
              <w:rPr>
                <w:noProof/>
                <w:lang w:val="de-CH" w:eastAsia="de-CH" w:bidi="ar-SA"/>
              </w:rPr>
              <w:drawing>
                <wp:inline distT="0" distB="0" distL="0" distR="0" wp14:anchorId="56581083" wp14:editId="360C6F02">
                  <wp:extent cx="4428000" cy="2857136"/>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8000" cy="2857136"/>
                          </a:xfrm>
                          <a:prstGeom prst="rect">
                            <a:avLst/>
                          </a:prstGeom>
                        </pic:spPr>
                      </pic:pic>
                    </a:graphicData>
                  </a:graphic>
                </wp:inline>
              </w:drawing>
            </w:r>
          </w:p>
          <w:p w14:paraId="78F6DD9E" w14:textId="77777777" w:rsidR="002522E8" w:rsidRPr="00422413" w:rsidRDefault="002522E8" w:rsidP="002522E8">
            <w:pPr>
              <w:pStyle w:val="TabelleGross"/>
            </w:pPr>
          </w:p>
          <w:p w14:paraId="50528F04" w14:textId="77777777" w:rsidR="008E0377" w:rsidRPr="00422413" w:rsidRDefault="008E0377" w:rsidP="008E0377">
            <w:pPr>
              <w:pStyle w:val="TabelleGross"/>
              <w:rPr>
                <w:b/>
                <w:i/>
                <w:iCs/>
              </w:rPr>
            </w:pPr>
            <w:r w:rsidRPr="00422413">
              <w:rPr>
                <w:b/>
                <w:i/>
              </w:rPr>
              <w:t>Recommandation</w:t>
            </w:r>
          </w:p>
          <w:p w14:paraId="0649AD52" w14:textId="526883D9" w:rsidR="002522E8" w:rsidRPr="00422413" w:rsidRDefault="0003728B" w:rsidP="0003728B">
            <w:pPr>
              <w:pStyle w:val="TabelleGross"/>
              <w:rPr>
                <w:i/>
                <w:iCs/>
              </w:rPr>
            </w:pPr>
            <w:r w:rsidRPr="00422413">
              <w:rPr>
                <w:i/>
              </w:rPr>
              <w:t xml:space="preserve">Il est recommandé de définir une plage de 0 à l’infini (maxOccurs="unbounded" minOccurs="0") dans 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rPr>
                <w:i/>
              </w:rPr>
              <w:t>. Ceci permet d’éviter les problèmes lors de la validation du</w:t>
            </w:r>
            <w:r w:rsidR="00C2468F" w:rsidRPr="00422413">
              <w:rPr>
                <w:i/>
              </w:rPr>
              <w:t xml:space="preserve"> fichier</w:t>
            </w:r>
            <w:r w:rsidRPr="00422413">
              <w:rPr>
                <w:i/>
              </w:rPr>
              <w:t xml:space="preserve">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].xml </w:t>
            </w:r>
            <w:r w:rsidRPr="00422413">
              <w:rPr>
                <w:i/>
              </w:rPr>
              <w:t>par rapport au</w:t>
            </w:r>
            <w:r w:rsidR="00C2468F" w:rsidRPr="00422413">
              <w:rPr>
                <w:i/>
              </w:rPr>
              <w:t xml:space="preserve"> fichier</w:t>
            </w:r>
            <w:r w:rsidRPr="00422413">
              <w:rPr>
                <w:i/>
              </w:rPr>
              <w:t xml:space="preserve">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rPr>
                <w:i/>
              </w:rPr>
              <w:t>.</w:t>
            </w:r>
          </w:p>
        </w:tc>
        <w:tc>
          <w:tcPr>
            <w:tcW w:w="699" w:type="dxa"/>
          </w:tcPr>
          <w:p w14:paraId="538AD7FD" w14:textId="1A65ABD8" w:rsidR="002522E8" w:rsidRPr="00422413" w:rsidRDefault="002522E8" w:rsidP="002522E8">
            <w:pPr>
              <w:pStyle w:val="TabelleGross"/>
            </w:pPr>
            <w:r w:rsidRPr="00422413">
              <w:t>O</w:t>
            </w:r>
          </w:p>
        </w:tc>
      </w:tr>
    </w:tbl>
    <w:p w14:paraId="07167FC1" w14:textId="77777777" w:rsidR="00070513" w:rsidRPr="00422413" w:rsidRDefault="00070513">
      <w:pPr>
        <w:spacing w:after="0" w:line="240" w:lineRule="auto"/>
        <w:rPr>
          <w:rFonts w:cs="Arial"/>
          <w:b/>
          <w:sz w:val="32"/>
        </w:rPr>
      </w:pPr>
      <w:r w:rsidRPr="00422413">
        <w:br w:type="page"/>
      </w:r>
    </w:p>
    <w:p w14:paraId="71AD74D2" w14:textId="46FBABB7" w:rsidR="0003728B" w:rsidRPr="00422413" w:rsidRDefault="0003728B" w:rsidP="0003728B">
      <w:pPr>
        <w:pStyle w:val="berschrift1"/>
        <w:tabs>
          <w:tab w:val="clear" w:pos="6380"/>
        </w:tabs>
        <w:ind w:left="567"/>
      </w:pPr>
      <w:bookmarkStart w:id="39" w:name="_Toc8799383"/>
      <w:r w:rsidRPr="00422413">
        <w:lastRenderedPageBreak/>
        <w:t>Exigences concernant les métadonnées</w:t>
      </w:r>
      <w:bookmarkEnd w:id="39"/>
    </w:p>
    <w:p w14:paraId="13D5F1B4" w14:textId="3697B409" w:rsidR="005524D2" w:rsidRPr="00422413" w:rsidRDefault="0003728B" w:rsidP="005524D2">
      <w:pPr>
        <w:rPr>
          <w:rFonts w:cs="Arial"/>
        </w:rPr>
      </w:pPr>
      <w:r w:rsidRPr="00422413">
        <w:t>Les métadonnées dans l’archive SIARD enregistrent la structure de la base de données archivée et indiquent où trouver quelles données tabulaires dans l’archive.</w:t>
      </w:r>
    </w:p>
    <w:p w14:paraId="11A644CF" w14:textId="0E606BFA" w:rsidR="005524D2" w:rsidRPr="00422413" w:rsidRDefault="005524D2" w:rsidP="005524D2">
      <w:pPr>
        <w:rPr>
          <w:rFonts w:cs="Arial"/>
          <w:szCs w:val="22"/>
        </w:rPr>
      </w:pPr>
      <w:r w:rsidRPr="00422413">
        <w:t>L’ensemble des métadonnées sont collectées dans un</w:t>
      </w:r>
      <w:r w:rsidR="009B5F8E" w:rsidRPr="00422413">
        <w:t xml:space="preserve"> seul</w:t>
      </w:r>
      <w:r w:rsidRPr="00422413">
        <w:t xml:space="preserve"> fichier </w:t>
      </w:r>
      <w:r w:rsidR="009B5F8E" w:rsidRPr="00422413">
        <w:t>n</w:t>
      </w:r>
      <w:r w:rsidR="00DF024F" w:rsidRPr="00422413">
        <w:t xml:space="preserve">ommé </w:t>
      </w:r>
      <w:r w:rsidRPr="00422413">
        <w:rPr>
          <w:rFonts w:ascii="Courier New" w:hAnsi="Courier New"/>
        </w:rPr>
        <w:t>metadata.xml</w:t>
      </w:r>
      <w:r w:rsidRPr="00422413">
        <w:t xml:space="preserve"> </w:t>
      </w:r>
      <w:r w:rsidR="00DF024F" w:rsidRPr="00422413">
        <w:t>à l’intérieur du</w:t>
      </w:r>
      <w:r w:rsidRPr="00422413">
        <w:t xml:space="preserve"> dossier </w:t>
      </w:r>
      <w:r w:rsidRPr="00422413">
        <w:rPr>
          <w:rFonts w:ascii="Courier New" w:hAnsi="Courier New"/>
        </w:rPr>
        <w:t>header/</w:t>
      </w:r>
      <w:r w:rsidRPr="00422413">
        <w:t>. Ce fichier dispose d’une structure hiérarchique.</w:t>
      </w:r>
    </w:p>
    <w:p w14:paraId="32AA7871" w14:textId="094F1037" w:rsidR="004D5FF9" w:rsidRPr="00422413" w:rsidRDefault="0003728B" w:rsidP="005524D2">
      <w:pPr>
        <w:rPr>
          <w:rFonts w:cs="Arial"/>
          <w:szCs w:val="22"/>
        </w:rPr>
      </w:pPr>
      <w:r w:rsidRPr="00422413">
        <w:t xml:space="preserve">Il existe pour le fichier </w:t>
      </w:r>
      <w:r w:rsidRPr="00422413">
        <w:rPr>
          <w:rFonts w:ascii="Courier New" w:hAnsi="Courier New"/>
        </w:rPr>
        <w:t>metadata.xml</w:t>
      </w:r>
      <w:r w:rsidRPr="00422413">
        <w:t xml:space="preserve"> la définition de schéma </w:t>
      </w:r>
      <w:r w:rsidRPr="00422413">
        <w:rPr>
          <w:rFonts w:ascii="Courier New" w:hAnsi="Courier New"/>
        </w:rPr>
        <w:t>metadata.xsd</w:t>
      </w:r>
      <w:r w:rsidRPr="00422413">
        <w:t xml:space="preserve">, qui est également stockée dans le dossier </w:t>
      </w:r>
      <w:r w:rsidRPr="00422413">
        <w:rPr>
          <w:rFonts w:ascii="Courier New" w:hAnsi="Courier New"/>
        </w:rPr>
        <w:t>header/</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43F4B7DE" w14:textId="77777777" w:rsidTr="00CE15CA">
        <w:trPr>
          <w:cantSplit/>
          <w:tblHeader/>
        </w:trPr>
        <w:tc>
          <w:tcPr>
            <w:tcW w:w="1132" w:type="dxa"/>
            <w:shd w:val="clear" w:color="auto" w:fill="99CCFF"/>
          </w:tcPr>
          <w:p w14:paraId="50DB4637" w14:textId="77777777" w:rsidR="00CE15CA" w:rsidRPr="00422413" w:rsidRDefault="00CE15CA" w:rsidP="00CE15CA">
            <w:pPr>
              <w:pStyle w:val="TabelleGross"/>
              <w:rPr>
                <w:b/>
              </w:rPr>
            </w:pPr>
            <w:r w:rsidRPr="00422413">
              <w:rPr>
                <w:b/>
              </w:rPr>
              <w:t>ID</w:t>
            </w:r>
          </w:p>
        </w:tc>
        <w:tc>
          <w:tcPr>
            <w:tcW w:w="7328" w:type="dxa"/>
            <w:shd w:val="clear" w:color="auto" w:fill="99CCFF"/>
          </w:tcPr>
          <w:p w14:paraId="07218A8B" w14:textId="55322C0A" w:rsidR="00CE15CA" w:rsidRPr="00422413" w:rsidRDefault="00CE15CA" w:rsidP="00CE15CA">
            <w:pPr>
              <w:pStyle w:val="TabelleGross"/>
              <w:rPr>
                <w:b/>
              </w:rPr>
            </w:pPr>
            <w:r w:rsidRPr="00422413">
              <w:rPr>
                <w:b/>
              </w:rPr>
              <w:t>Description de l’exigence</w:t>
            </w:r>
          </w:p>
        </w:tc>
        <w:tc>
          <w:tcPr>
            <w:tcW w:w="708" w:type="dxa"/>
            <w:shd w:val="clear" w:color="auto" w:fill="99CCFF"/>
          </w:tcPr>
          <w:p w14:paraId="2CCCB2D1" w14:textId="547448BB" w:rsidR="00CE15CA" w:rsidRPr="00422413" w:rsidRDefault="00CE15CA" w:rsidP="00CE15CA">
            <w:pPr>
              <w:pStyle w:val="TabelleGross"/>
              <w:rPr>
                <w:b/>
              </w:rPr>
            </w:pPr>
            <w:r w:rsidRPr="00422413">
              <w:rPr>
                <w:b/>
              </w:rPr>
              <w:t>O/F</w:t>
            </w:r>
          </w:p>
        </w:tc>
      </w:tr>
      <w:tr w:rsidR="002522E8" w:rsidRPr="00422413" w14:paraId="4309037C" w14:textId="77777777" w:rsidTr="00CE15CA">
        <w:trPr>
          <w:cantSplit/>
        </w:trPr>
        <w:tc>
          <w:tcPr>
            <w:tcW w:w="1132" w:type="dxa"/>
            <w:shd w:val="clear" w:color="auto" w:fill="auto"/>
          </w:tcPr>
          <w:p w14:paraId="1E3EA57A" w14:textId="77777777" w:rsidR="002522E8" w:rsidRPr="00422413" w:rsidRDefault="002522E8" w:rsidP="002522E8">
            <w:pPr>
              <w:pStyle w:val="TabelleGross"/>
            </w:pPr>
            <w:r w:rsidRPr="00422413">
              <w:t>M_5.0-1</w:t>
            </w:r>
          </w:p>
        </w:tc>
        <w:tc>
          <w:tcPr>
            <w:tcW w:w="7328" w:type="dxa"/>
            <w:shd w:val="clear" w:color="auto" w:fill="auto"/>
          </w:tcPr>
          <w:p w14:paraId="645F0D63" w14:textId="4E3AC07F" w:rsidR="002522E8" w:rsidRPr="00422413" w:rsidRDefault="002522E8" w:rsidP="002522E8">
            <w:pPr>
              <w:pStyle w:val="TabelleGross"/>
            </w:pPr>
            <w:r w:rsidRPr="00422413">
              <w:t xml:space="preserve">La définition de schéma </w:t>
            </w:r>
            <w:r w:rsidRPr="00422413">
              <w:rPr>
                <w:rFonts w:ascii="Courier New" w:hAnsi="Courier New"/>
              </w:rPr>
              <w:t>metadata.xsd</w:t>
            </w:r>
            <w:r w:rsidRPr="00422413">
              <w:t xml:space="preserve"> doit impérativement être respectée pour le fichier </w:t>
            </w:r>
            <w:r w:rsidRPr="00422413">
              <w:rPr>
                <w:rFonts w:ascii="Courier New" w:hAnsi="Courier New"/>
              </w:rPr>
              <w:t>metadata.xml</w:t>
            </w:r>
            <w:r w:rsidRPr="00422413">
              <w:t xml:space="preserve">. En d’autres termes, </w:t>
            </w:r>
            <w:r w:rsidRPr="00422413">
              <w:rPr>
                <w:rFonts w:ascii="Courier New" w:hAnsi="Courier New"/>
              </w:rPr>
              <w:t>metadata.xml</w:t>
            </w:r>
            <w:r w:rsidRPr="00422413">
              <w:t xml:space="preserve"> doit pouvoir être validé avec le schéma </w:t>
            </w:r>
            <w:r w:rsidRPr="00422413">
              <w:rPr>
                <w:rFonts w:ascii="Courier New" w:hAnsi="Courier New"/>
              </w:rPr>
              <w:t>metadata.xsd</w:t>
            </w:r>
            <w:r w:rsidRPr="00422413">
              <w:t>.</w:t>
            </w:r>
          </w:p>
        </w:tc>
        <w:tc>
          <w:tcPr>
            <w:tcW w:w="708" w:type="dxa"/>
            <w:shd w:val="clear" w:color="auto" w:fill="auto"/>
          </w:tcPr>
          <w:p w14:paraId="2D918787" w14:textId="39AEAFB2" w:rsidR="002522E8" w:rsidRPr="00422413" w:rsidRDefault="002522E8" w:rsidP="002522E8">
            <w:pPr>
              <w:pStyle w:val="TabelleGross"/>
            </w:pPr>
            <w:r w:rsidRPr="00422413">
              <w:t>O</w:t>
            </w:r>
          </w:p>
        </w:tc>
      </w:tr>
    </w:tbl>
    <w:p w14:paraId="4BD783CA" w14:textId="77777777" w:rsidR="004D5FF9" w:rsidRPr="00422413" w:rsidRDefault="004D5FF9" w:rsidP="005524D2">
      <w:pPr>
        <w:rPr>
          <w:rFonts w:cs="Arial"/>
          <w:szCs w:val="22"/>
        </w:rPr>
      </w:pPr>
    </w:p>
    <w:p w14:paraId="25E7AAC2" w14:textId="46C03E81" w:rsidR="009D4B5C" w:rsidRPr="00422413" w:rsidRDefault="0003728B" w:rsidP="005524D2">
      <w:pPr>
        <w:rPr>
          <w:rFonts w:cs="Arial"/>
        </w:rPr>
      </w:pPr>
      <w:r w:rsidRPr="00422413">
        <w:t xml:space="preserve">Les contenus des différents niveaux sont définis dans la suite du présent document. </w:t>
      </w:r>
    </w:p>
    <w:p w14:paraId="438EAE2A" w14:textId="77777777" w:rsidR="005524D2" w:rsidRPr="00422413" w:rsidRDefault="005524D2" w:rsidP="005524D2">
      <w:pPr>
        <w:rPr>
          <w:rFonts w:cs="Arial"/>
        </w:rPr>
      </w:pPr>
    </w:p>
    <w:p w14:paraId="53BC6B5B" w14:textId="6E57D58B" w:rsidR="005524D2" w:rsidRPr="00422413" w:rsidRDefault="005524D2" w:rsidP="00EF7B08">
      <w:pPr>
        <w:pStyle w:val="berschrift2"/>
      </w:pPr>
      <w:bookmarkStart w:id="40" w:name="_Toc264549053"/>
      <w:bookmarkStart w:id="41" w:name="_Toc477866909"/>
      <w:bookmarkStart w:id="42" w:name="_Toc8799384"/>
      <w:r w:rsidRPr="00422413">
        <w:t xml:space="preserve">Métadonnées </w:t>
      </w:r>
      <w:r w:rsidR="00AE2B76" w:rsidRPr="00422413">
        <w:t xml:space="preserve">de la </w:t>
      </w:r>
      <w:r w:rsidRPr="00422413">
        <w:t>base de données</w:t>
      </w:r>
      <w:bookmarkEnd w:id="42"/>
      <w:r w:rsidRPr="00422413">
        <w:t xml:space="preserve"> </w:t>
      </w:r>
      <w:bookmarkEnd w:id="40"/>
      <w:bookmarkEnd w:id="41"/>
    </w:p>
    <w:p w14:paraId="7E6F63B0" w14:textId="68E96E1A" w:rsidR="005524D2" w:rsidRPr="00422413" w:rsidRDefault="0003728B" w:rsidP="005524D2">
      <w:pPr>
        <w:rPr>
          <w:rFonts w:cs="Arial"/>
        </w:rPr>
      </w:pPr>
      <w:r w:rsidRPr="00422413">
        <w:t xml:space="preserve">Le fichier </w:t>
      </w:r>
      <w:r w:rsidRPr="00422413">
        <w:rPr>
          <w:rFonts w:ascii="Courier New" w:hAnsi="Courier New"/>
        </w:rPr>
        <w:t xml:space="preserve">metadata.xml </w:t>
      </w:r>
      <w:r w:rsidRPr="00422413">
        <w:t xml:space="preserve">contient les </w:t>
      </w:r>
      <w:r w:rsidR="00AE2B76" w:rsidRPr="00422413">
        <w:t xml:space="preserve">informations générales </w:t>
      </w:r>
      <w:r w:rsidR="00647ECE" w:rsidRPr="00422413">
        <w:t xml:space="preserve">suivantes </w:t>
      </w:r>
      <w:r w:rsidRPr="00422413">
        <w:t>au niveau de la base de données</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4DC31A1" w14:textId="77777777" w:rsidTr="00CE15CA">
        <w:trPr>
          <w:cantSplit/>
          <w:tblHeader/>
        </w:trPr>
        <w:tc>
          <w:tcPr>
            <w:tcW w:w="1132" w:type="dxa"/>
            <w:tcBorders>
              <w:bottom w:val="single" w:sz="4" w:space="0" w:color="auto"/>
            </w:tcBorders>
            <w:shd w:val="clear" w:color="auto" w:fill="99CCFF"/>
          </w:tcPr>
          <w:p w14:paraId="12504AC8" w14:textId="77777777" w:rsidR="00CE15CA" w:rsidRPr="00422413" w:rsidRDefault="00CE15CA" w:rsidP="00CE15CA">
            <w:pPr>
              <w:pStyle w:val="TabelleGross"/>
              <w:rPr>
                <w:b/>
              </w:rPr>
            </w:pPr>
            <w:r w:rsidRPr="00422413">
              <w:rPr>
                <w:b/>
              </w:rPr>
              <w:t>ID</w:t>
            </w:r>
          </w:p>
        </w:tc>
        <w:tc>
          <w:tcPr>
            <w:tcW w:w="7328" w:type="dxa"/>
            <w:tcBorders>
              <w:bottom w:val="single" w:sz="4" w:space="0" w:color="auto"/>
            </w:tcBorders>
            <w:shd w:val="clear" w:color="auto" w:fill="99CCFF"/>
          </w:tcPr>
          <w:p w14:paraId="2D51873D" w14:textId="72A49E88" w:rsidR="00CE15CA" w:rsidRPr="00422413" w:rsidRDefault="00CE15CA" w:rsidP="00CE15CA">
            <w:pPr>
              <w:pStyle w:val="TabelleGross"/>
              <w:rPr>
                <w:b/>
              </w:rPr>
            </w:pPr>
            <w:r w:rsidRPr="00422413">
              <w:rPr>
                <w:b/>
              </w:rPr>
              <w:t>Description de l’exigence</w:t>
            </w:r>
          </w:p>
        </w:tc>
        <w:tc>
          <w:tcPr>
            <w:tcW w:w="708" w:type="dxa"/>
            <w:tcBorders>
              <w:bottom w:val="single" w:sz="4" w:space="0" w:color="auto"/>
            </w:tcBorders>
            <w:shd w:val="clear" w:color="auto" w:fill="99CCFF"/>
          </w:tcPr>
          <w:p w14:paraId="2BBE0BEC" w14:textId="578DC90F" w:rsidR="00CE15CA" w:rsidRPr="00422413" w:rsidRDefault="00CE15CA" w:rsidP="00CE15CA">
            <w:pPr>
              <w:pStyle w:val="TabelleGross"/>
              <w:rPr>
                <w:b/>
              </w:rPr>
            </w:pPr>
            <w:r w:rsidRPr="00422413">
              <w:rPr>
                <w:b/>
              </w:rPr>
              <w:t>O/F</w:t>
            </w:r>
          </w:p>
        </w:tc>
      </w:tr>
      <w:tr w:rsidR="002522E8" w:rsidRPr="00422413" w14:paraId="107D5B3B" w14:textId="77777777" w:rsidTr="00CE15CA">
        <w:trPr>
          <w:cantSplit/>
        </w:trPr>
        <w:tc>
          <w:tcPr>
            <w:tcW w:w="1132" w:type="dxa"/>
            <w:shd w:val="clear" w:color="auto" w:fill="auto"/>
          </w:tcPr>
          <w:p w14:paraId="7E68BF9B" w14:textId="77777777" w:rsidR="002522E8" w:rsidRPr="00422413" w:rsidRDefault="002522E8" w:rsidP="002522E8">
            <w:pPr>
              <w:pStyle w:val="TabelleGross"/>
              <w:rPr>
                <w:sz w:val="16"/>
                <w:szCs w:val="16"/>
              </w:rPr>
            </w:pPr>
            <w:r w:rsidRPr="00422413">
              <w:t>M_5.1-1</w:t>
            </w:r>
          </w:p>
        </w:tc>
        <w:tc>
          <w:tcPr>
            <w:tcW w:w="7328" w:type="dxa"/>
            <w:shd w:val="clear" w:color="auto" w:fill="auto"/>
          </w:tcPr>
          <w:p w14:paraId="138BA083" w14:textId="3FC0C05F" w:rsidR="002522E8" w:rsidRPr="00422413" w:rsidRDefault="0003728B" w:rsidP="00647ECE">
            <w:pPr>
              <w:pStyle w:val="TabelleGross"/>
            </w:pPr>
            <w:r w:rsidRPr="00422413">
              <w:t xml:space="preserve">Toutes les métadonnées qui sont désignées comme obligatoires dans </w:t>
            </w:r>
            <w:r w:rsidRPr="00422413">
              <w:rPr>
                <w:rFonts w:ascii="Courier New" w:hAnsi="Courier New"/>
              </w:rPr>
              <w:t xml:space="preserve">metadata.xsd </w:t>
            </w:r>
            <w:r w:rsidRPr="00422413">
              <w:t xml:space="preserve">au niveau </w:t>
            </w:r>
            <w:r w:rsidR="00BD429E" w:rsidRPr="00422413">
              <w:t xml:space="preserve">de la </w:t>
            </w:r>
            <w:r w:rsidRPr="00422413">
              <w:t xml:space="preserve">base de données doivent être </w:t>
            </w:r>
            <w:r w:rsidR="00647ECE" w:rsidRPr="00422413">
              <w:t>renseignées en c</w:t>
            </w:r>
            <w:r w:rsidRPr="00422413">
              <w:t>onséquence.</w:t>
            </w:r>
          </w:p>
        </w:tc>
        <w:tc>
          <w:tcPr>
            <w:tcW w:w="708" w:type="dxa"/>
            <w:shd w:val="clear" w:color="auto" w:fill="auto"/>
          </w:tcPr>
          <w:p w14:paraId="6E997729" w14:textId="173D4953" w:rsidR="002522E8" w:rsidRPr="00422413" w:rsidRDefault="002522E8" w:rsidP="002522E8">
            <w:pPr>
              <w:pStyle w:val="TabelleGross"/>
            </w:pPr>
            <w:r w:rsidRPr="00422413">
              <w:t>O</w:t>
            </w:r>
          </w:p>
        </w:tc>
      </w:tr>
    </w:tbl>
    <w:p w14:paraId="34219950" w14:textId="77777777" w:rsidR="002E626F" w:rsidRPr="00422413" w:rsidRDefault="002E626F" w:rsidP="005524D2">
      <w:pPr>
        <w:rPr>
          <w:rFonts w:cs="Arial"/>
        </w:rPr>
      </w:pPr>
    </w:p>
    <w:p w14:paraId="0803525B" w14:textId="47638211" w:rsidR="00810095" w:rsidRPr="00422413" w:rsidRDefault="0003728B" w:rsidP="00810095">
      <w:pPr>
        <w:rPr>
          <w:rFonts w:cs="Arial"/>
        </w:rPr>
      </w:pPr>
      <w:r w:rsidRPr="00422413">
        <w:t xml:space="preserve">Les métadonnées de </w:t>
      </w:r>
      <w:r w:rsidR="00BD429E" w:rsidRPr="00422413">
        <w:t xml:space="preserve">la </w:t>
      </w:r>
      <w:r w:rsidRPr="00422413">
        <w:t xml:space="preserve">base de données suivantes sont enregistrées dans le fichier </w:t>
      </w:r>
      <w:r w:rsidRPr="00422413">
        <w:rPr>
          <w:rFonts w:ascii="Courier New" w:hAnsi="Courier New"/>
        </w:rPr>
        <w:t>metadata.xml</w:t>
      </w:r>
      <w:r w:rsidR="00C85C3C" w:rsidRPr="00422413">
        <w:rPr>
          <w:rFonts w:ascii="Courier New" w:hAnsi="Courier New"/>
        </w:rPr>
        <w:t xml:space="preserve">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835"/>
        <w:gridCol w:w="6627"/>
        <w:gridCol w:w="706"/>
      </w:tblGrid>
      <w:tr w:rsidR="00206976" w:rsidRPr="00422413" w14:paraId="4FAA8D76" w14:textId="77777777" w:rsidTr="00CE15CA">
        <w:trPr>
          <w:cantSplit/>
          <w:tblHeader/>
        </w:trPr>
        <w:tc>
          <w:tcPr>
            <w:tcW w:w="1835" w:type="dxa"/>
            <w:shd w:val="clear" w:color="auto" w:fill="99CCFF"/>
          </w:tcPr>
          <w:p w14:paraId="027B1AB2" w14:textId="68EB8BDD" w:rsidR="00206976" w:rsidRPr="00422413" w:rsidRDefault="00206976" w:rsidP="00206976">
            <w:pPr>
              <w:pStyle w:val="TabelleGross"/>
              <w:rPr>
                <w:b/>
              </w:rPr>
            </w:pPr>
            <w:r w:rsidRPr="00422413">
              <w:rPr>
                <w:b/>
              </w:rPr>
              <w:t>Désignation</w:t>
            </w:r>
          </w:p>
        </w:tc>
        <w:tc>
          <w:tcPr>
            <w:tcW w:w="6627" w:type="dxa"/>
            <w:shd w:val="clear" w:color="auto" w:fill="99CCFF"/>
          </w:tcPr>
          <w:p w14:paraId="47BBC387" w14:textId="4B03E2B3" w:rsidR="00206976" w:rsidRPr="00422413" w:rsidRDefault="00206976" w:rsidP="00206976">
            <w:pPr>
              <w:pStyle w:val="TabelleGross"/>
              <w:rPr>
                <w:b/>
              </w:rPr>
            </w:pPr>
            <w:r w:rsidRPr="00422413">
              <w:rPr>
                <w:b/>
              </w:rPr>
              <w:t>Signification</w:t>
            </w:r>
          </w:p>
        </w:tc>
        <w:tc>
          <w:tcPr>
            <w:tcW w:w="706" w:type="dxa"/>
            <w:shd w:val="clear" w:color="auto" w:fill="99CCFF"/>
          </w:tcPr>
          <w:p w14:paraId="0948F9F9" w14:textId="557B01A6" w:rsidR="00206976" w:rsidRPr="00422413" w:rsidRDefault="00206976" w:rsidP="00206976">
            <w:pPr>
              <w:pStyle w:val="TabelleGross"/>
              <w:rPr>
                <w:b/>
              </w:rPr>
            </w:pPr>
            <w:r w:rsidRPr="00422413">
              <w:rPr>
                <w:b/>
              </w:rPr>
              <w:t>O/F</w:t>
            </w:r>
          </w:p>
        </w:tc>
      </w:tr>
      <w:tr w:rsidR="00206976" w:rsidRPr="00422413" w14:paraId="56AFB5EC" w14:textId="77777777" w:rsidTr="00CE15CA">
        <w:trPr>
          <w:cantSplit/>
        </w:trPr>
        <w:tc>
          <w:tcPr>
            <w:tcW w:w="1835" w:type="dxa"/>
            <w:shd w:val="clear" w:color="auto" w:fill="auto"/>
          </w:tcPr>
          <w:p w14:paraId="5D01D70F" w14:textId="77777777" w:rsidR="00206976" w:rsidRPr="00422413" w:rsidRDefault="00206976" w:rsidP="00206976">
            <w:pPr>
              <w:pStyle w:val="TabelleGross"/>
            </w:pPr>
            <w:r w:rsidRPr="00422413">
              <w:t>version</w:t>
            </w:r>
          </w:p>
        </w:tc>
        <w:tc>
          <w:tcPr>
            <w:tcW w:w="6627" w:type="dxa"/>
            <w:shd w:val="clear" w:color="auto" w:fill="auto"/>
          </w:tcPr>
          <w:p w14:paraId="2AA44992" w14:textId="2BCC4613" w:rsidR="00206976" w:rsidRPr="00422413" w:rsidRDefault="00206976" w:rsidP="00206976">
            <w:pPr>
              <w:pStyle w:val="TabelleGross"/>
            </w:pPr>
            <w:r w:rsidRPr="00422413">
              <w:t>Format de la version SIARD</w:t>
            </w:r>
          </w:p>
        </w:tc>
        <w:tc>
          <w:tcPr>
            <w:tcW w:w="706" w:type="dxa"/>
            <w:shd w:val="clear" w:color="auto" w:fill="auto"/>
          </w:tcPr>
          <w:p w14:paraId="7BA727D3" w14:textId="64E42121" w:rsidR="00206976" w:rsidRPr="00422413" w:rsidRDefault="00206976" w:rsidP="00206976">
            <w:pPr>
              <w:pStyle w:val="TabelleGross"/>
            </w:pPr>
            <w:r w:rsidRPr="00422413">
              <w:t>O</w:t>
            </w:r>
          </w:p>
        </w:tc>
      </w:tr>
      <w:tr w:rsidR="00206976" w:rsidRPr="00422413" w14:paraId="711BBF9D" w14:textId="77777777" w:rsidTr="00CE15CA">
        <w:trPr>
          <w:cantSplit/>
        </w:trPr>
        <w:tc>
          <w:tcPr>
            <w:tcW w:w="1835" w:type="dxa"/>
            <w:shd w:val="clear" w:color="auto" w:fill="auto"/>
          </w:tcPr>
          <w:p w14:paraId="2DE30AB5" w14:textId="77777777" w:rsidR="00206976" w:rsidRPr="00422413" w:rsidRDefault="00206976" w:rsidP="00206976">
            <w:pPr>
              <w:pStyle w:val="TabelleGross"/>
            </w:pPr>
            <w:r w:rsidRPr="00422413">
              <w:t>dbname</w:t>
            </w:r>
          </w:p>
        </w:tc>
        <w:tc>
          <w:tcPr>
            <w:tcW w:w="6627" w:type="dxa"/>
            <w:shd w:val="clear" w:color="auto" w:fill="auto"/>
          </w:tcPr>
          <w:p w14:paraId="7A1E91C6" w14:textId="2F827FE8" w:rsidR="00206976" w:rsidRPr="00422413" w:rsidRDefault="00206976" w:rsidP="00206976">
            <w:pPr>
              <w:pStyle w:val="TabelleGross"/>
            </w:pPr>
            <w:r w:rsidRPr="00422413">
              <w:t>Désignation concise de la base de données</w:t>
            </w:r>
          </w:p>
        </w:tc>
        <w:tc>
          <w:tcPr>
            <w:tcW w:w="706" w:type="dxa"/>
            <w:shd w:val="clear" w:color="auto" w:fill="auto"/>
          </w:tcPr>
          <w:p w14:paraId="01CB58D6" w14:textId="5B1D1233" w:rsidR="00206976" w:rsidRPr="00422413" w:rsidRDefault="00206976" w:rsidP="00206976">
            <w:pPr>
              <w:pStyle w:val="TabelleGross"/>
            </w:pPr>
            <w:r w:rsidRPr="00422413">
              <w:t>O</w:t>
            </w:r>
          </w:p>
        </w:tc>
      </w:tr>
      <w:tr w:rsidR="00206976" w:rsidRPr="00422413" w14:paraId="24EDA38D" w14:textId="77777777" w:rsidTr="00CE15CA">
        <w:trPr>
          <w:cantSplit/>
        </w:trPr>
        <w:tc>
          <w:tcPr>
            <w:tcW w:w="1835" w:type="dxa"/>
            <w:shd w:val="clear" w:color="auto" w:fill="auto"/>
          </w:tcPr>
          <w:p w14:paraId="5092DAE1" w14:textId="77777777" w:rsidR="00206976" w:rsidRPr="00422413" w:rsidRDefault="00206976" w:rsidP="00206976">
            <w:pPr>
              <w:pStyle w:val="TabelleGross"/>
            </w:pPr>
            <w:r w:rsidRPr="00422413">
              <w:t>description</w:t>
            </w:r>
          </w:p>
        </w:tc>
        <w:tc>
          <w:tcPr>
            <w:tcW w:w="6627" w:type="dxa"/>
            <w:shd w:val="clear" w:color="auto" w:fill="auto"/>
          </w:tcPr>
          <w:p w14:paraId="2CE3C96C" w14:textId="12323B4A" w:rsidR="00206976" w:rsidRPr="00422413" w:rsidRDefault="00206976" w:rsidP="00206976">
            <w:pPr>
              <w:pStyle w:val="TabelleGross"/>
            </w:pPr>
            <w:r w:rsidRPr="00422413">
              <w:t>Description de la signification et du contenu de la base de données dans son ensemble</w:t>
            </w:r>
          </w:p>
        </w:tc>
        <w:tc>
          <w:tcPr>
            <w:tcW w:w="706" w:type="dxa"/>
            <w:shd w:val="clear" w:color="auto" w:fill="auto"/>
          </w:tcPr>
          <w:p w14:paraId="39B30C5A" w14:textId="32165532" w:rsidR="00206976" w:rsidRPr="00422413" w:rsidRDefault="00206976" w:rsidP="00206976">
            <w:pPr>
              <w:pStyle w:val="TabelleGross"/>
            </w:pPr>
            <w:r w:rsidRPr="00422413">
              <w:t>F</w:t>
            </w:r>
          </w:p>
        </w:tc>
      </w:tr>
      <w:tr w:rsidR="00206976" w:rsidRPr="00422413" w14:paraId="292FEDC0" w14:textId="77777777" w:rsidTr="00CE15CA">
        <w:trPr>
          <w:cantSplit/>
        </w:trPr>
        <w:tc>
          <w:tcPr>
            <w:tcW w:w="1835" w:type="dxa"/>
            <w:shd w:val="clear" w:color="auto" w:fill="auto"/>
          </w:tcPr>
          <w:p w14:paraId="4BA81D4E" w14:textId="77777777" w:rsidR="00206976" w:rsidRPr="00422413" w:rsidRDefault="00206976" w:rsidP="00206976">
            <w:pPr>
              <w:pStyle w:val="TabelleGross"/>
            </w:pPr>
            <w:r w:rsidRPr="00422413">
              <w:t>archiver</w:t>
            </w:r>
          </w:p>
        </w:tc>
        <w:tc>
          <w:tcPr>
            <w:tcW w:w="6627" w:type="dxa"/>
            <w:shd w:val="clear" w:color="auto" w:fill="auto"/>
          </w:tcPr>
          <w:p w14:paraId="0B792550" w14:textId="3266AE35" w:rsidR="00206976" w:rsidRPr="00422413" w:rsidRDefault="00206976" w:rsidP="00D42D98">
            <w:pPr>
              <w:pStyle w:val="TabelleGross"/>
            </w:pPr>
            <w:r w:rsidRPr="00422413">
              <w:t>Nom de la personne qui a effectué l’archivage des données d</w:t>
            </w:r>
            <w:r w:rsidR="00DF721B" w:rsidRPr="00422413">
              <w:t>e</w:t>
            </w:r>
            <w:r w:rsidRPr="00422413">
              <w:t xml:space="preserve"> table</w:t>
            </w:r>
            <w:r w:rsidR="00DF721B" w:rsidRPr="00422413">
              <w:t>s</w:t>
            </w:r>
            <w:r w:rsidRPr="00422413">
              <w:t xml:space="preserve"> </w:t>
            </w:r>
            <w:r w:rsidR="00D42D98" w:rsidRPr="00422413">
              <w:t xml:space="preserve">issues </w:t>
            </w:r>
            <w:r w:rsidRPr="00422413">
              <w:t>de la base de données</w:t>
            </w:r>
          </w:p>
        </w:tc>
        <w:tc>
          <w:tcPr>
            <w:tcW w:w="706" w:type="dxa"/>
            <w:shd w:val="clear" w:color="auto" w:fill="auto"/>
          </w:tcPr>
          <w:p w14:paraId="419917B9" w14:textId="723F6195" w:rsidR="00206976" w:rsidRPr="00422413" w:rsidRDefault="00BD429E" w:rsidP="00206976">
            <w:pPr>
              <w:pStyle w:val="TabelleGross"/>
            </w:pPr>
            <w:r w:rsidRPr="00422413">
              <w:t>F</w:t>
            </w:r>
          </w:p>
        </w:tc>
      </w:tr>
      <w:tr w:rsidR="00206976" w:rsidRPr="00422413" w14:paraId="56391D05" w14:textId="77777777" w:rsidTr="00CE15CA">
        <w:trPr>
          <w:cantSplit/>
        </w:trPr>
        <w:tc>
          <w:tcPr>
            <w:tcW w:w="1835" w:type="dxa"/>
            <w:shd w:val="clear" w:color="auto" w:fill="auto"/>
          </w:tcPr>
          <w:p w14:paraId="2EC0948D" w14:textId="77777777" w:rsidR="00206976" w:rsidRPr="00422413" w:rsidRDefault="00206976" w:rsidP="00206976">
            <w:pPr>
              <w:pStyle w:val="TabelleGross"/>
            </w:pPr>
            <w:r w:rsidRPr="00422413">
              <w:t>archiverContact</w:t>
            </w:r>
          </w:p>
        </w:tc>
        <w:tc>
          <w:tcPr>
            <w:tcW w:w="6627" w:type="dxa"/>
            <w:shd w:val="clear" w:color="auto" w:fill="auto"/>
          </w:tcPr>
          <w:p w14:paraId="2D0FA8BC" w14:textId="569C7171" w:rsidR="00206976" w:rsidRPr="00422413" w:rsidRDefault="00206976" w:rsidP="00D42D98">
            <w:pPr>
              <w:pStyle w:val="TabelleGross"/>
            </w:pPr>
            <w:r w:rsidRPr="00422413">
              <w:t>Coordonnées (télépho</w:t>
            </w:r>
            <w:r w:rsidR="00D42D98" w:rsidRPr="00422413">
              <w:t>ne, e</w:t>
            </w:r>
            <w:r w:rsidRPr="00422413">
              <w:t xml:space="preserve">-mail) de la personne qui a effectué l’archivage des données tabulaires </w:t>
            </w:r>
            <w:r w:rsidR="00D42D98" w:rsidRPr="00422413">
              <w:t xml:space="preserve">issues </w:t>
            </w:r>
            <w:r w:rsidRPr="00422413">
              <w:t>de la base de données</w:t>
            </w:r>
          </w:p>
        </w:tc>
        <w:tc>
          <w:tcPr>
            <w:tcW w:w="706" w:type="dxa"/>
            <w:shd w:val="clear" w:color="auto" w:fill="auto"/>
          </w:tcPr>
          <w:p w14:paraId="4CC90106" w14:textId="02702922" w:rsidR="00206976" w:rsidRPr="00422413" w:rsidRDefault="00206976" w:rsidP="00206976">
            <w:pPr>
              <w:pStyle w:val="TabelleGross"/>
            </w:pPr>
            <w:r w:rsidRPr="00422413">
              <w:t>F</w:t>
            </w:r>
          </w:p>
        </w:tc>
      </w:tr>
      <w:tr w:rsidR="00206976" w:rsidRPr="00422413" w14:paraId="1AC202C8" w14:textId="77777777" w:rsidTr="00CE15CA">
        <w:trPr>
          <w:cantSplit/>
        </w:trPr>
        <w:tc>
          <w:tcPr>
            <w:tcW w:w="1835" w:type="dxa"/>
            <w:shd w:val="clear" w:color="auto" w:fill="auto"/>
          </w:tcPr>
          <w:p w14:paraId="681B1A7C" w14:textId="77777777" w:rsidR="00206976" w:rsidRPr="00422413" w:rsidRDefault="00206976" w:rsidP="00206976">
            <w:pPr>
              <w:pStyle w:val="TabelleGross"/>
            </w:pPr>
            <w:r w:rsidRPr="00422413">
              <w:lastRenderedPageBreak/>
              <w:t>dataOwner</w:t>
            </w:r>
          </w:p>
        </w:tc>
        <w:tc>
          <w:tcPr>
            <w:tcW w:w="6627" w:type="dxa"/>
            <w:shd w:val="clear" w:color="auto" w:fill="auto"/>
          </w:tcPr>
          <w:p w14:paraId="72D406CC" w14:textId="2A7BA98C" w:rsidR="00206976" w:rsidRPr="00422413" w:rsidRDefault="00206976" w:rsidP="009A0793">
            <w:pPr>
              <w:pStyle w:val="TabelleGross"/>
            </w:pPr>
            <w:r w:rsidRPr="00422413">
              <w:t xml:space="preserve">Propriétaire des données </w:t>
            </w:r>
            <w:r w:rsidR="009A0793" w:rsidRPr="00422413">
              <w:t xml:space="preserve">figurant </w:t>
            </w:r>
            <w:r w:rsidRPr="00422413">
              <w:t>dans la base de données</w:t>
            </w:r>
            <w:r w:rsidR="009A0793" w:rsidRPr="00422413">
              <w:t xml:space="preserve"> ; </w:t>
            </w:r>
            <w:r w:rsidRPr="00422413">
              <w:t>institution ou personne qui, au moment de l’archivage, détient le droit d’octroyer des droits d’utilisation des données et qui est responsable du respect des obligations légales</w:t>
            </w:r>
            <w:r w:rsidR="009A0793" w:rsidRPr="00422413">
              <w:t>,</w:t>
            </w:r>
            <w:r w:rsidRPr="00422413">
              <w:t xml:space="preserve"> </w:t>
            </w:r>
            <w:r w:rsidR="009A0793" w:rsidRPr="00422413">
              <w:t>par exemple d</w:t>
            </w:r>
            <w:r w:rsidRPr="00422413">
              <w:t>es directives relatives à la protection des données</w:t>
            </w:r>
          </w:p>
        </w:tc>
        <w:tc>
          <w:tcPr>
            <w:tcW w:w="706" w:type="dxa"/>
            <w:shd w:val="clear" w:color="auto" w:fill="auto"/>
          </w:tcPr>
          <w:p w14:paraId="4B15B4B3" w14:textId="713A2F26" w:rsidR="00206976" w:rsidRPr="00422413" w:rsidRDefault="00206976" w:rsidP="00206976">
            <w:pPr>
              <w:pStyle w:val="TabelleGross"/>
            </w:pPr>
            <w:r w:rsidRPr="00422413">
              <w:t>O</w:t>
            </w:r>
          </w:p>
        </w:tc>
      </w:tr>
      <w:tr w:rsidR="00206976" w:rsidRPr="00422413" w14:paraId="0A2F3C93" w14:textId="77777777" w:rsidTr="00CE15CA">
        <w:trPr>
          <w:cantSplit/>
        </w:trPr>
        <w:tc>
          <w:tcPr>
            <w:tcW w:w="1835" w:type="dxa"/>
            <w:shd w:val="clear" w:color="auto" w:fill="auto"/>
          </w:tcPr>
          <w:p w14:paraId="1FF17EA3" w14:textId="77777777" w:rsidR="00206976" w:rsidRPr="00422413" w:rsidRDefault="00206976" w:rsidP="00206976">
            <w:pPr>
              <w:pStyle w:val="TabelleGross"/>
            </w:pPr>
            <w:r w:rsidRPr="00422413">
              <w:t>dataOriginTimespan</w:t>
            </w:r>
          </w:p>
        </w:tc>
        <w:tc>
          <w:tcPr>
            <w:tcW w:w="6627" w:type="dxa"/>
            <w:shd w:val="clear" w:color="auto" w:fill="auto"/>
          </w:tcPr>
          <w:p w14:paraId="0E93EDBD" w14:textId="3BF1447C" w:rsidR="00206976" w:rsidRPr="00422413" w:rsidRDefault="00206976" w:rsidP="000604B8">
            <w:pPr>
              <w:pStyle w:val="TabelleGross"/>
            </w:pPr>
            <w:r w:rsidRPr="00422413">
              <w:t>Période de création des données dans la base de données</w:t>
            </w:r>
            <w:r w:rsidR="000604B8" w:rsidRPr="00422413">
              <w:t> </w:t>
            </w:r>
            <w:r w:rsidRPr="00422413">
              <w:t xml:space="preserve">; indication approximative </w:t>
            </w:r>
            <w:r w:rsidR="000604B8" w:rsidRPr="00422413">
              <w:t xml:space="preserve">de la période sous forme de </w:t>
            </w:r>
            <w:r w:rsidRPr="00422413">
              <w:t>texte</w:t>
            </w:r>
          </w:p>
        </w:tc>
        <w:tc>
          <w:tcPr>
            <w:tcW w:w="706" w:type="dxa"/>
            <w:shd w:val="clear" w:color="auto" w:fill="auto"/>
          </w:tcPr>
          <w:p w14:paraId="5C1419D1" w14:textId="22F9373C" w:rsidR="00206976" w:rsidRPr="00422413" w:rsidRDefault="00206976" w:rsidP="00206976">
            <w:pPr>
              <w:pStyle w:val="TabelleGross"/>
            </w:pPr>
            <w:r w:rsidRPr="00422413">
              <w:t>O</w:t>
            </w:r>
          </w:p>
        </w:tc>
      </w:tr>
      <w:tr w:rsidR="0090548F" w:rsidRPr="00422413" w14:paraId="1F5F25DE" w14:textId="77777777" w:rsidTr="00CE15CA">
        <w:trPr>
          <w:cantSplit/>
        </w:trPr>
        <w:tc>
          <w:tcPr>
            <w:tcW w:w="1835" w:type="dxa"/>
            <w:shd w:val="clear" w:color="auto" w:fill="auto"/>
          </w:tcPr>
          <w:p w14:paraId="5133781E" w14:textId="77777777" w:rsidR="0090548F" w:rsidRPr="00422413" w:rsidRDefault="0090548F" w:rsidP="00810095">
            <w:pPr>
              <w:pStyle w:val="TabelleGross"/>
            </w:pPr>
            <w:r w:rsidRPr="00422413">
              <w:t>lobFolder</w:t>
            </w:r>
          </w:p>
        </w:tc>
        <w:tc>
          <w:tcPr>
            <w:tcW w:w="6627" w:type="dxa"/>
            <w:shd w:val="clear" w:color="auto" w:fill="auto"/>
          </w:tcPr>
          <w:p w14:paraId="3E93F0E3" w14:textId="4A195D97" w:rsidR="0090548F" w:rsidRPr="00422413" w:rsidRDefault="00206976" w:rsidP="0090548F">
            <w:pPr>
              <w:pStyle w:val="TabelleGross"/>
            </w:pPr>
            <w:r w:rsidRPr="00422413">
              <w:t xml:space="preserve">URI </w:t>
            </w:r>
            <w:r w:rsidRPr="00422413">
              <w:rPr>
                <w:i/>
              </w:rPr>
              <w:t>file</w:t>
            </w:r>
            <w:r w:rsidRPr="00422413">
              <w:t xml:space="preserve"> qui sert d’URI de base pour les URI relatifs qui indiquent l’emplacement de sauvegarde externe possible de</w:t>
            </w:r>
            <w:r w:rsidR="00F24FA5" w:rsidRPr="00422413">
              <w:t>s</w:t>
            </w:r>
            <w:r w:rsidRPr="00422413">
              <w:t xml:space="preserve"> </w:t>
            </w:r>
            <w:r w:rsidRPr="00422413">
              <w:rPr>
                <w:i/>
              </w:rPr>
              <w:t>Large Objects</w:t>
            </w:r>
            <w:r w:rsidRPr="00422413">
              <w:t xml:space="preserve">. À défaut d’une telle métadonnée, le </w:t>
            </w:r>
            <w:r w:rsidRPr="00422413">
              <w:rPr>
                <w:i/>
              </w:rPr>
              <w:t xml:space="preserve">Default </w:t>
            </w:r>
            <w:r w:rsidRPr="00422413">
              <w:t xml:space="preserve">du dossier d’origine se trouve dans le fichier ZIP. Les URI </w:t>
            </w:r>
            <w:r w:rsidR="000604B8" w:rsidRPr="00422413">
              <w:t xml:space="preserve">relatifs </w:t>
            </w:r>
            <w:r w:rsidRPr="00422413">
              <w:rPr>
                <w:i/>
              </w:rPr>
              <w:t>lobFolder</w:t>
            </w:r>
            <w:r w:rsidRPr="00422413">
              <w:t xml:space="preserve"> dans les métadonnées de colonne sont relatifs à cette valeur.</w:t>
            </w:r>
          </w:p>
          <w:p w14:paraId="1C39EB3D" w14:textId="77777777" w:rsidR="005F773C" w:rsidRPr="00422413" w:rsidRDefault="005F773C" w:rsidP="0090548F">
            <w:pPr>
              <w:pStyle w:val="TabelleGross"/>
            </w:pPr>
          </w:p>
          <w:p w14:paraId="3A95A4E7" w14:textId="77777777" w:rsidR="0003728B" w:rsidRPr="00422413" w:rsidRDefault="0003728B" w:rsidP="0003728B">
            <w:pPr>
              <w:pStyle w:val="TabelleGross"/>
              <w:rPr>
                <w:b/>
              </w:rPr>
            </w:pPr>
            <w:r w:rsidRPr="00422413">
              <w:rPr>
                <w:b/>
              </w:rPr>
              <w:t>Indication</w:t>
            </w:r>
          </w:p>
          <w:p w14:paraId="718437B2" w14:textId="27893AF0" w:rsidR="0090548F" w:rsidRPr="00422413" w:rsidRDefault="00206976" w:rsidP="00AF4DAF">
            <w:pPr>
              <w:pStyle w:val="TabelleGross"/>
            </w:pPr>
            <w:r w:rsidRPr="00422413">
              <w:t xml:space="preserve">Lorsque l’URI </w:t>
            </w:r>
            <w:r w:rsidRPr="00422413">
              <w:rPr>
                <w:i/>
              </w:rPr>
              <w:t>file</w:t>
            </w:r>
            <w:r w:rsidRPr="00422413">
              <w:t xml:space="preserve"> renvoie vers un </w:t>
            </w:r>
            <w:r w:rsidRPr="00422413">
              <w:rPr>
                <w:i/>
              </w:rPr>
              <w:t>Extended File System</w:t>
            </w:r>
            <w:r w:rsidRPr="00422413">
              <w:t xml:space="preserve"> dans lequel les fichiers ZIP sont traités comme dossier, l’URI relatif </w:t>
            </w:r>
            <w:r w:rsidR="000604B8" w:rsidRPr="00422413">
              <w:t>« </w:t>
            </w:r>
            <w:r w:rsidR="009B5F8E" w:rsidRPr="00422413">
              <w:rPr>
                <w:i/>
              </w:rPr>
              <w:t>..</w:t>
            </w:r>
            <w:r w:rsidR="000604B8" w:rsidRPr="00422413">
              <w:rPr>
                <w:i/>
              </w:rPr>
              <w:t> </w:t>
            </w:r>
            <w:r w:rsidR="000604B8" w:rsidRPr="00422413">
              <w:t>»</w:t>
            </w:r>
            <w:r w:rsidRPr="00422413">
              <w:rPr>
                <w:i/>
              </w:rPr>
              <w:t xml:space="preserve"> </w:t>
            </w:r>
            <w:r w:rsidRPr="00422413">
              <w:t>renvoie au dossier externe dans lequel se trouve le fichier SIARD.</w:t>
            </w:r>
            <w:r w:rsidR="00DC14DB" w:rsidRPr="00422413">
              <w:t xml:space="preserve"> Faute de compatibilité avec ce </w:t>
            </w:r>
            <w:r w:rsidRPr="00422413">
              <w:t xml:space="preserve">système de fichier, il faut utiliser un URI </w:t>
            </w:r>
            <w:r w:rsidRPr="00422413">
              <w:rPr>
                <w:i/>
              </w:rPr>
              <w:t>file</w:t>
            </w:r>
            <w:r w:rsidRPr="00422413">
              <w:t xml:space="preserve"> </w:t>
            </w:r>
            <w:r w:rsidR="000604B8" w:rsidRPr="00422413">
              <w:t xml:space="preserve">absolu </w:t>
            </w:r>
            <w:r w:rsidRPr="00422413">
              <w:t xml:space="preserve">afin d’indiquer un emplacement de sauvegarde externe pour les fichiers LOB. Il est explicitement recommandé de représenter toutes les entrées </w:t>
            </w:r>
            <w:r w:rsidRPr="00422413">
              <w:rPr>
                <w:i/>
              </w:rPr>
              <w:t xml:space="preserve">lobFolder </w:t>
            </w:r>
            <w:r w:rsidRPr="00422413">
              <w:t>des colonnes et tous les attributs d</w:t>
            </w:r>
            <w:r w:rsidR="008D041F" w:rsidRPr="00422413">
              <w:t>e fichier LOB comme URI relatif</w:t>
            </w:r>
            <w:r w:rsidRPr="00422413">
              <w:t xml:space="preserve">. Ainsi, en cas de déplacement du fichier SIARD ou de son paquet d’informations, </w:t>
            </w:r>
            <w:r w:rsidR="008D041F" w:rsidRPr="00422413">
              <w:t xml:space="preserve">seul </w:t>
            </w:r>
            <w:r w:rsidRPr="00422413">
              <w:t>cet URI global doit être modifié afin de renvoyer vers le nouvel emplacement de sauvegarde.</w:t>
            </w:r>
          </w:p>
        </w:tc>
        <w:tc>
          <w:tcPr>
            <w:tcW w:w="706" w:type="dxa"/>
            <w:shd w:val="clear" w:color="auto" w:fill="auto"/>
          </w:tcPr>
          <w:p w14:paraId="785992BC" w14:textId="61D3C2B1" w:rsidR="0090548F" w:rsidRPr="00422413" w:rsidRDefault="002522E8" w:rsidP="00810095">
            <w:pPr>
              <w:pStyle w:val="TabelleGross"/>
            </w:pPr>
            <w:r w:rsidRPr="00422413">
              <w:t>F</w:t>
            </w:r>
          </w:p>
        </w:tc>
      </w:tr>
      <w:tr w:rsidR="00206976" w:rsidRPr="00422413" w14:paraId="5FCED97B" w14:textId="77777777" w:rsidTr="00CE15CA">
        <w:trPr>
          <w:cantSplit/>
        </w:trPr>
        <w:tc>
          <w:tcPr>
            <w:tcW w:w="1835" w:type="dxa"/>
            <w:shd w:val="clear" w:color="auto" w:fill="auto"/>
          </w:tcPr>
          <w:p w14:paraId="203C7AF6" w14:textId="77777777" w:rsidR="00206976" w:rsidRPr="00422413" w:rsidRDefault="00206976" w:rsidP="00206976">
            <w:pPr>
              <w:pStyle w:val="TabelleGross"/>
            </w:pPr>
            <w:r w:rsidRPr="00422413">
              <w:t>producerApplication</w:t>
            </w:r>
          </w:p>
        </w:tc>
        <w:tc>
          <w:tcPr>
            <w:tcW w:w="6627" w:type="dxa"/>
            <w:shd w:val="clear" w:color="auto" w:fill="auto"/>
          </w:tcPr>
          <w:p w14:paraId="4B45E384" w14:textId="28707B26" w:rsidR="00206976" w:rsidRPr="00422413" w:rsidRDefault="00206976" w:rsidP="00206976">
            <w:pPr>
              <w:pStyle w:val="TabelleGross"/>
            </w:pPr>
            <w:r w:rsidRPr="00422413">
              <w:t>Nom et version de l’application qui a téléchargé le fichier SIARD</w:t>
            </w:r>
          </w:p>
        </w:tc>
        <w:tc>
          <w:tcPr>
            <w:tcW w:w="706" w:type="dxa"/>
            <w:shd w:val="clear" w:color="auto" w:fill="auto"/>
          </w:tcPr>
          <w:p w14:paraId="533628FA" w14:textId="56D5F904" w:rsidR="00206976" w:rsidRPr="00422413" w:rsidRDefault="00206976" w:rsidP="00206976">
            <w:pPr>
              <w:pStyle w:val="TabelleGross"/>
            </w:pPr>
            <w:r w:rsidRPr="00422413">
              <w:t>F</w:t>
            </w:r>
          </w:p>
        </w:tc>
      </w:tr>
      <w:tr w:rsidR="00206976" w:rsidRPr="00422413" w14:paraId="1BE870CF" w14:textId="77777777" w:rsidTr="00CE15CA">
        <w:trPr>
          <w:cantSplit/>
        </w:trPr>
        <w:tc>
          <w:tcPr>
            <w:tcW w:w="1835" w:type="dxa"/>
            <w:shd w:val="clear" w:color="auto" w:fill="auto"/>
          </w:tcPr>
          <w:p w14:paraId="1D7A3BA5" w14:textId="77777777" w:rsidR="00206976" w:rsidRPr="00422413" w:rsidRDefault="00206976" w:rsidP="00206976">
            <w:pPr>
              <w:pStyle w:val="TabelleGross"/>
            </w:pPr>
            <w:r w:rsidRPr="00422413">
              <w:t>archivalDate</w:t>
            </w:r>
          </w:p>
        </w:tc>
        <w:tc>
          <w:tcPr>
            <w:tcW w:w="6627" w:type="dxa"/>
            <w:shd w:val="clear" w:color="auto" w:fill="auto"/>
          </w:tcPr>
          <w:p w14:paraId="754EFB5C" w14:textId="1F0C098A" w:rsidR="00206976" w:rsidRPr="00422413" w:rsidRDefault="00206976" w:rsidP="00023286">
            <w:pPr>
              <w:pStyle w:val="TabelleGross"/>
            </w:pPr>
            <w:r w:rsidRPr="00422413">
              <w:t>Date d’archivage</w:t>
            </w:r>
            <w:r w:rsidR="00260515" w:rsidRPr="00422413">
              <w:t> </w:t>
            </w:r>
            <w:r w:rsidRPr="00422413">
              <w:t>; date de l</w:t>
            </w:r>
            <w:r w:rsidR="00023286" w:rsidRPr="00422413">
              <w:t>’</w:t>
            </w:r>
            <w:r w:rsidRPr="00422413">
              <w:t>archivage des données tabulaires</w:t>
            </w:r>
          </w:p>
        </w:tc>
        <w:tc>
          <w:tcPr>
            <w:tcW w:w="706" w:type="dxa"/>
            <w:shd w:val="clear" w:color="auto" w:fill="auto"/>
          </w:tcPr>
          <w:p w14:paraId="720DF121" w14:textId="1229DF79" w:rsidR="00206976" w:rsidRPr="00422413" w:rsidRDefault="00206976" w:rsidP="00206976">
            <w:pPr>
              <w:pStyle w:val="TabelleGross"/>
            </w:pPr>
            <w:r w:rsidRPr="00422413">
              <w:t>O</w:t>
            </w:r>
          </w:p>
        </w:tc>
      </w:tr>
      <w:tr w:rsidR="00810095" w:rsidRPr="00422413" w14:paraId="53006DFB" w14:textId="77777777" w:rsidTr="00CE15CA">
        <w:tc>
          <w:tcPr>
            <w:tcW w:w="1835" w:type="dxa"/>
            <w:shd w:val="clear" w:color="auto" w:fill="auto"/>
          </w:tcPr>
          <w:p w14:paraId="3F3C6561" w14:textId="77777777" w:rsidR="00810095" w:rsidRPr="00422413" w:rsidRDefault="00810095" w:rsidP="00810095">
            <w:pPr>
              <w:pStyle w:val="TabelleGross"/>
            </w:pPr>
            <w:r w:rsidRPr="00422413">
              <w:t>messageDigest</w:t>
            </w:r>
          </w:p>
        </w:tc>
        <w:tc>
          <w:tcPr>
            <w:tcW w:w="6627" w:type="dxa"/>
            <w:shd w:val="clear" w:color="auto" w:fill="auto"/>
          </w:tcPr>
          <w:p w14:paraId="775DDB27" w14:textId="06398CFB" w:rsidR="00982DD8" w:rsidRPr="00422413" w:rsidRDefault="00982DD8" w:rsidP="00982DD8">
            <w:pPr>
              <w:pStyle w:val="TabelleGross"/>
            </w:pPr>
            <w:r w:rsidRPr="00422413">
              <w:t xml:space="preserve">Se compose de l’attribut </w:t>
            </w:r>
            <w:r w:rsidRPr="00422413">
              <w:rPr>
                <w:rFonts w:ascii="Courier New" w:hAnsi="Courier New"/>
              </w:rPr>
              <w:t>digestType</w:t>
            </w:r>
            <w:r w:rsidRPr="00422413">
              <w:t xml:space="preserve"> (MD5, SHA-1 ou SHA-256) et de l’attribut </w:t>
            </w:r>
            <w:r w:rsidRPr="00422413">
              <w:rPr>
                <w:rFonts w:ascii="Courier New" w:hAnsi="Courier New"/>
              </w:rPr>
              <w:t>digest</w:t>
            </w:r>
            <w:r w:rsidRPr="00422413">
              <w:t xml:space="preserve"> associé. L’attribut </w:t>
            </w:r>
            <w:r w:rsidRPr="00422413">
              <w:rPr>
                <w:rFonts w:ascii="Courier New" w:hAnsi="Courier New"/>
              </w:rPr>
              <w:t>digest</w:t>
            </w:r>
            <w:r w:rsidRPr="00422413">
              <w:t xml:space="preserve"> représente un tampon binaire sous forme </w:t>
            </w:r>
            <w:r w:rsidR="00023286" w:rsidRPr="00422413">
              <w:t xml:space="preserve">de </w:t>
            </w:r>
            <w:r w:rsidRPr="00422413">
              <w:t xml:space="preserve">chaîne de caractères hexadécimale ou – pour SHA-1 ou SHA-256 – en base 64. La longueur du </w:t>
            </w:r>
            <w:r w:rsidRPr="00422413">
              <w:rPr>
                <w:i/>
              </w:rPr>
              <w:t xml:space="preserve">digest </w:t>
            </w:r>
            <w:r w:rsidRPr="00422413">
              <w:t xml:space="preserve">binaire et de la chaîne de caractères permet de </w:t>
            </w:r>
            <w:r w:rsidR="00E32A59" w:rsidRPr="00422413">
              <w:t>déterminer</w:t>
            </w:r>
            <w:r w:rsidRPr="00422413">
              <w:t xml:space="preserve"> si le code utilisé était hexadécimal ou en base 64.</w:t>
            </w:r>
          </w:p>
          <w:p w14:paraId="0B0A0C37" w14:textId="2AE2A732" w:rsidR="00551191" w:rsidRPr="00422413" w:rsidRDefault="00982DD8" w:rsidP="00982DD8">
            <w:pPr>
              <w:pStyle w:val="TabelleGross"/>
            </w:pPr>
            <w:r w:rsidRPr="00422413">
              <w:t xml:space="preserve">Le </w:t>
            </w:r>
            <w:r w:rsidRPr="00422413">
              <w:rPr>
                <w:i/>
              </w:rPr>
              <w:t>digest</w:t>
            </w:r>
            <w:r w:rsidRPr="00422413">
              <w:t xml:space="preserve"> est calculé via le dossier </w:t>
            </w:r>
            <w:r w:rsidRPr="00422413">
              <w:rPr>
                <w:rFonts w:ascii="Courier New" w:hAnsi="Courier New"/>
              </w:rPr>
              <w:t>content/</w:t>
            </w:r>
            <w:r w:rsidRPr="00422413">
              <w:t xml:space="preserve">. Plusieurs codes </w:t>
            </w:r>
            <w:r w:rsidRPr="00422413">
              <w:rPr>
                <w:i/>
              </w:rPr>
              <w:t>messageDigest</w:t>
            </w:r>
            <w:r w:rsidRPr="00422413">
              <w:t xml:space="preserve"> peuvent être enregistrés sur la base de différents algorithmes</w:t>
            </w:r>
            <w:r w:rsidRPr="00422413">
              <w:rPr>
                <w:rStyle w:val="Funotenzeichen"/>
              </w:rPr>
              <w:footnoteReference w:id="15"/>
            </w:r>
            <w:r w:rsidRPr="00422413">
              <w:t xml:space="preserve">. </w:t>
            </w:r>
          </w:p>
          <w:p w14:paraId="5F7B39B3" w14:textId="77777777" w:rsidR="001D2C14" w:rsidRPr="00422413" w:rsidRDefault="001D2C14" w:rsidP="00551191">
            <w:pPr>
              <w:pStyle w:val="TabelleGross"/>
            </w:pPr>
          </w:p>
          <w:p w14:paraId="30A11EEB" w14:textId="77777777" w:rsidR="008E0377" w:rsidRPr="00422413" w:rsidRDefault="008E0377" w:rsidP="008E0377">
            <w:pPr>
              <w:pStyle w:val="TableParagraph"/>
              <w:spacing w:before="0"/>
              <w:ind w:left="0"/>
              <w:rPr>
                <w:b/>
                <w:sz w:val="20"/>
              </w:rPr>
            </w:pPr>
            <w:r w:rsidRPr="00422413">
              <w:rPr>
                <w:b/>
                <w:sz w:val="20"/>
              </w:rPr>
              <w:t>Exemple</w:t>
            </w:r>
          </w:p>
          <w:p w14:paraId="6F9FC5FC" w14:textId="33179C99" w:rsidR="001D2C14" w:rsidRPr="00422413" w:rsidRDefault="00982DD8" w:rsidP="001D2C14">
            <w:pPr>
              <w:pStyle w:val="TabelleGross"/>
              <w:rPr>
                <w:rFonts w:cs="Arial"/>
              </w:rPr>
            </w:pPr>
            <w:r w:rsidRPr="00422413">
              <w:t xml:space="preserve">Voir l’exemple </w:t>
            </w:r>
            <w:r w:rsidRPr="00422413">
              <w:rPr>
                <w:rFonts w:ascii="Courier New" w:hAnsi="Courier New"/>
              </w:rPr>
              <w:t>metadata.xml</w:t>
            </w:r>
            <w:r w:rsidR="002C0B48" w:rsidRPr="00422413">
              <w:t xml:space="preserve"> dans l’annexe D.2</w:t>
            </w:r>
          </w:p>
          <w:p w14:paraId="7F4F31E4" w14:textId="77777777" w:rsidR="00982DD8" w:rsidRPr="00422413" w:rsidRDefault="00982DD8" w:rsidP="001D2C14">
            <w:pPr>
              <w:pStyle w:val="TabelleGross"/>
            </w:pPr>
          </w:p>
          <w:p w14:paraId="3A2021B9" w14:textId="77777777" w:rsidR="008E0377" w:rsidRPr="00422413" w:rsidRDefault="008E0377" w:rsidP="008E0377">
            <w:pPr>
              <w:pStyle w:val="TabelleGross"/>
              <w:rPr>
                <w:b/>
                <w:i/>
                <w:iCs/>
              </w:rPr>
            </w:pPr>
            <w:r w:rsidRPr="00422413">
              <w:rPr>
                <w:b/>
                <w:i/>
              </w:rPr>
              <w:t>Recommandation</w:t>
            </w:r>
          </w:p>
          <w:p w14:paraId="0F3E5AB4" w14:textId="04A8B97D" w:rsidR="002C6655" w:rsidRPr="00422413" w:rsidRDefault="00206976" w:rsidP="002C6655">
            <w:pPr>
              <w:pStyle w:val="TabelleGross"/>
              <w:rPr>
                <w:i/>
              </w:rPr>
            </w:pPr>
            <w:r w:rsidRPr="00422413">
              <w:rPr>
                <w:i/>
              </w:rPr>
              <w:t xml:space="preserve">Si l’option </w:t>
            </w:r>
            <w:r w:rsidRPr="00422413">
              <w:t>messageDigest</w:t>
            </w:r>
            <w:r w:rsidRPr="00422413">
              <w:rPr>
                <w:i/>
              </w:rPr>
              <w:t xml:space="preserve"> est utilisée, le point suivant s’applique</w:t>
            </w:r>
            <w:r w:rsidR="00C85C3C" w:rsidRPr="00422413">
              <w:rPr>
                <w:i/>
              </w:rPr>
              <w:t> </w:t>
            </w:r>
            <w:r w:rsidRPr="00422413">
              <w:rPr>
                <w:i/>
              </w:rPr>
              <w:t>:</w:t>
            </w:r>
          </w:p>
          <w:p w14:paraId="662A6948" w14:textId="5AD242A2" w:rsidR="00810095" w:rsidRPr="00422413" w:rsidRDefault="00206976" w:rsidP="00206976">
            <w:pPr>
              <w:pStyle w:val="TabelleGross"/>
              <w:rPr>
                <w:i/>
              </w:rPr>
            </w:pPr>
            <w:r w:rsidRPr="00422413">
              <w:rPr>
                <w:i/>
              </w:rPr>
              <w:lastRenderedPageBreak/>
              <w:t xml:space="preserve">les dossiers </w:t>
            </w:r>
            <w:r w:rsidRPr="00422413">
              <w:t>content</w:t>
            </w:r>
            <w:r w:rsidRPr="00422413">
              <w:rPr>
                <w:i/>
              </w:rPr>
              <w:t xml:space="preserve"> et </w:t>
            </w:r>
            <w:r w:rsidRPr="00422413">
              <w:t>header</w:t>
            </w:r>
            <w:r w:rsidRPr="00422413">
              <w:rPr>
                <w:i/>
              </w:rPr>
              <w:t xml:space="preserve"> sont enregistrés comme entrées séparées (vides) </w:t>
            </w:r>
            <w:r w:rsidRPr="00422413">
              <w:rPr>
                <w:rFonts w:ascii="Courier New" w:hAnsi="Courier New"/>
              </w:rPr>
              <w:t xml:space="preserve">content/ </w:t>
            </w:r>
            <w:r w:rsidRPr="00422413">
              <w:rPr>
                <w:i/>
              </w:rPr>
              <w:t xml:space="preserve">et </w:t>
            </w:r>
            <w:r w:rsidRPr="00422413">
              <w:rPr>
                <w:rFonts w:ascii="Courier New" w:hAnsi="Courier New"/>
              </w:rPr>
              <w:t xml:space="preserve">header/ </w:t>
            </w:r>
            <w:r w:rsidRPr="00422413">
              <w:rPr>
                <w:i/>
              </w:rPr>
              <w:t xml:space="preserve">dans le fichier ZIP. Afin de pouvoir contrôler l’intégrité des données primaires, il est nécessaire que l’entrée du répertoire </w:t>
            </w:r>
            <w:r w:rsidRPr="00422413">
              <w:t>header</w:t>
            </w:r>
            <w:r w:rsidRPr="00422413">
              <w:rPr>
                <w:i/>
              </w:rPr>
              <w:t xml:space="preserve"> ne soit insérée dans l’entrée </w:t>
            </w:r>
            <w:r w:rsidRPr="00422413">
              <w:rPr>
                <w:rFonts w:ascii="Courier New" w:hAnsi="Courier New"/>
              </w:rPr>
              <w:t xml:space="preserve">content/ </w:t>
            </w:r>
            <w:r w:rsidRPr="00422413">
              <w:rPr>
                <w:i/>
              </w:rPr>
              <w:t xml:space="preserve">qu’après toutes les données primaires et avant toutes les autres entrées de métadonnées. Le </w:t>
            </w:r>
            <w:r w:rsidRPr="00422413">
              <w:t>messageDigest</w:t>
            </w:r>
            <w:r w:rsidRPr="00422413">
              <w:rPr>
                <w:i/>
              </w:rPr>
              <w:t xml:space="preserve"> mentionné ci-dessous est calculé de l’offset 0 jusqu’à l’offset de l’entrée </w:t>
            </w:r>
            <w:r w:rsidRPr="00422413">
              <w:rPr>
                <w:rFonts w:ascii="Courier New" w:hAnsi="Courier New"/>
              </w:rPr>
              <w:t xml:space="preserve">header/ </w:t>
            </w:r>
            <w:r w:rsidRPr="00422413">
              <w:rPr>
                <w:i/>
              </w:rPr>
              <w:t xml:space="preserve">du fichier SIARD. </w:t>
            </w:r>
          </w:p>
        </w:tc>
        <w:tc>
          <w:tcPr>
            <w:tcW w:w="706" w:type="dxa"/>
            <w:shd w:val="clear" w:color="auto" w:fill="auto"/>
          </w:tcPr>
          <w:p w14:paraId="0415CA59" w14:textId="7DEBABE0" w:rsidR="00810095" w:rsidRPr="00422413" w:rsidRDefault="002522E8" w:rsidP="00551191">
            <w:pPr>
              <w:pStyle w:val="TabelleGross"/>
            </w:pPr>
            <w:r w:rsidRPr="00422413">
              <w:lastRenderedPageBreak/>
              <w:t>F</w:t>
            </w:r>
          </w:p>
        </w:tc>
      </w:tr>
      <w:tr w:rsidR="00810095" w:rsidRPr="00422413" w14:paraId="18A50166" w14:textId="77777777" w:rsidTr="00CE15CA">
        <w:trPr>
          <w:cantSplit/>
        </w:trPr>
        <w:tc>
          <w:tcPr>
            <w:tcW w:w="1835" w:type="dxa"/>
            <w:shd w:val="clear" w:color="auto" w:fill="auto"/>
          </w:tcPr>
          <w:p w14:paraId="5288121F" w14:textId="77777777" w:rsidR="00810095" w:rsidRPr="00422413" w:rsidRDefault="00810095" w:rsidP="00810095">
            <w:pPr>
              <w:pStyle w:val="TabelleGross"/>
            </w:pPr>
            <w:r w:rsidRPr="00422413">
              <w:t>clientMachine</w:t>
            </w:r>
          </w:p>
        </w:tc>
        <w:tc>
          <w:tcPr>
            <w:tcW w:w="6627" w:type="dxa"/>
            <w:shd w:val="clear" w:color="auto" w:fill="auto"/>
          </w:tcPr>
          <w:p w14:paraId="492C043B" w14:textId="403C5041" w:rsidR="00810095" w:rsidRPr="00422413" w:rsidRDefault="00C46286" w:rsidP="00C46286">
            <w:pPr>
              <w:pStyle w:val="TabelleGross"/>
            </w:pPr>
            <w:r w:rsidRPr="00422413">
              <w:t>N</w:t>
            </w:r>
            <w:r w:rsidR="00206976" w:rsidRPr="00422413">
              <w:t>om DNS de l’ordinateur (client) sur lequel l’archivage a été effectué</w:t>
            </w:r>
          </w:p>
        </w:tc>
        <w:tc>
          <w:tcPr>
            <w:tcW w:w="706" w:type="dxa"/>
            <w:shd w:val="clear" w:color="auto" w:fill="auto"/>
          </w:tcPr>
          <w:p w14:paraId="38AB2486" w14:textId="422F04AC" w:rsidR="00810095" w:rsidRPr="00422413" w:rsidRDefault="002522E8" w:rsidP="00810095">
            <w:pPr>
              <w:pStyle w:val="TabelleGross"/>
            </w:pPr>
            <w:r w:rsidRPr="00422413">
              <w:t>F</w:t>
            </w:r>
          </w:p>
        </w:tc>
      </w:tr>
      <w:tr w:rsidR="00206976" w:rsidRPr="00422413" w14:paraId="4AC241BF" w14:textId="77777777" w:rsidTr="00CE15CA">
        <w:trPr>
          <w:cantSplit/>
        </w:trPr>
        <w:tc>
          <w:tcPr>
            <w:tcW w:w="1835" w:type="dxa"/>
            <w:shd w:val="clear" w:color="auto" w:fill="auto"/>
          </w:tcPr>
          <w:p w14:paraId="0D335BEE" w14:textId="77777777" w:rsidR="00206976" w:rsidRPr="00422413" w:rsidRDefault="00206976" w:rsidP="00206976">
            <w:pPr>
              <w:pStyle w:val="TabelleGross"/>
            </w:pPr>
            <w:r w:rsidRPr="00422413">
              <w:t>databaseProduct</w:t>
            </w:r>
          </w:p>
        </w:tc>
        <w:tc>
          <w:tcPr>
            <w:tcW w:w="6627" w:type="dxa"/>
            <w:shd w:val="clear" w:color="auto" w:fill="auto"/>
          </w:tcPr>
          <w:p w14:paraId="065A83F2" w14:textId="0249438C" w:rsidR="00206976" w:rsidRPr="00422413" w:rsidRDefault="00206976" w:rsidP="007B4FFE">
            <w:pPr>
              <w:pStyle w:val="TabelleGross"/>
            </w:pPr>
            <w:r w:rsidRPr="00422413">
              <w:t xml:space="preserve">Produit </w:t>
            </w:r>
            <w:r w:rsidR="007B4FFE" w:rsidRPr="00422413">
              <w:t xml:space="preserve">utilisé comme </w:t>
            </w:r>
            <w:r w:rsidRPr="00422413">
              <w:t xml:space="preserve">base de données et version </w:t>
            </w:r>
            <w:r w:rsidR="007B4FFE" w:rsidRPr="00422413">
              <w:t xml:space="preserve">dans </w:t>
            </w:r>
            <w:r w:rsidRPr="00422413">
              <w:t>laquelle l’archivage des données tabulaires a été effectué</w:t>
            </w:r>
          </w:p>
        </w:tc>
        <w:tc>
          <w:tcPr>
            <w:tcW w:w="706" w:type="dxa"/>
            <w:shd w:val="clear" w:color="auto" w:fill="auto"/>
          </w:tcPr>
          <w:p w14:paraId="59847D28" w14:textId="282D3A9A" w:rsidR="00206976" w:rsidRPr="00422413" w:rsidRDefault="00206976" w:rsidP="00206976">
            <w:pPr>
              <w:pStyle w:val="TabelleGross"/>
            </w:pPr>
            <w:r w:rsidRPr="00422413">
              <w:t>F</w:t>
            </w:r>
          </w:p>
        </w:tc>
      </w:tr>
      <w:tr w:rsidR="00206976" w:rsidRPr="00422413" w14:paraId="35BD1B1A" w14:textId="77777777" w:rsidTr="00CE15CA">
        <w:trPr>
          <w:cantSplit/>
        </w:trPr>
        <w:tc>
          <w:tcPr>
            <w:tcW w:w="1835" w:type="dxa"/>
            <w:shd w:val="clear" w:color="auto" w:fill="auto"/>
          </w:tcPr>
          <w:p w14:paraId="19610A8A" w14:textId="77777777" w:rsidR="00206976" w:rsidRPr="00422413" w:rsidRDefault="00206976" w:rsidP="00206976">
            <w:pPr>
              <w:pStyle w:val="TabelleGross"/>
            </w:pPr>
            <w:r w:rsidRPr="00422413">
              <w:t>connection</w:t>
            </w:r>
          </w:p>
        </w:tc>
        <w:tc>
          <w:tcPr>
            <w:tcW w:w="6627" w:type="dxa"/>
            <w:shd w:val="clear" w:color="auto" w:fill="auto"/>
          </w:tcPr>
          <w:p w14:paraId="3ADE14EB" w14:textId="2B7D6FCE" w:rsidR="00206976" w:rsidRPr="00422413" w:rsidRDefault="00206976" w:rsidP="00206976">
            <w:pPr>
              <w:pStyle w:val="TabelleGross"/>
            </w:pPr>
            <w:r w:rsidRPr="00422413">
              <w:rPr>
                <w:i/>
              </w:rPr>
              <w:t>Connection String</w:t>
            </w:r>
            <w:r w:rsidRPr="00422413">
              <w:t xml:space="preserve"> utilisé pour l’archivage des données tabulaires</w:t>
            </w:r>
          </w:p>
        </w:tc>
        <w:tc>
          <w:tcPr>
            <w:tcW w:w="706" w:type="dxa"/>
            <w:shd w:val="clear" w:color="auto" w:fill="auto"/>
          </w:tcPr>
          <w:p w14:paraId="74D54B77" w14:textId="6471C5D0" w:rsidR="00206976" w:rsidRPr="00422413" w:rsidRDefault="00206976" w:rsidP="00206976">
            <w:pPr>
              <w:pStyle w:val="TabelleGross"/>
            </w:pPr>
            <w:r w:rsidRPr="00422413">
              <w:t>F</w:t>
            </w:r>
          </w:p>
        </w:tc>
      </w:tr>
      <w:tr w:rsidR="00206976" w:rsidRPr="00422413" w14:paraId="0E35862A" w14:textId="77777777" w:rsidTr="00CE15CA">
        <w:trPr>
          <w:cantSplit/>
        </w:trPr>
        <w:tc>
          <w:tcPr>
            <w:tcW w:w="1835" w:type="dxa"/>
            <w:shd w:val="clear" w:color="auto" w:fill="auto"/>
          </w:tcPr>
          <w:p w14:paraId="32C58C7D" w14:textId="77777777" w:rsidR="00206976" w:rsidRPr="00422413" w:rsidRDefault="00206976" w:rsidP="00206976">
            <w:pPr>
              <w:pStyle w:val="TabelleGross"/>
            </w:pPr>
            <w:r w:rsidRPr="00422413">
              <w:t>databaseUser</w:t>
            </w:r>
          </w:p>
        </w:tc>
        <w:tc>
          <w:tcPr>
            <w:tcW w:w="6627" w:type="dxa"/>
            <w:shd w:val="clear" w:color="auto" w:fill="auto"/>
          </w:tcPr>
          <w:p w14:paraId="5FAB5B4B" w14:textId="508634B8" w:rsidR="00206976" w:rsidRPr="00422413" w:rsidRDefault="00206976" w:rsidP="00384856">
            <w:pPr>
              <w:pStyle w:val="TabelleGross"/>
            </w:pPr>
            <w:r w:rsidRPr="00422413">
              <w:t xml:space="preserve">User Id </w:t>
            </w:r>
            <w:r w:rsidR="00384856" w:rsidRPr="00422413">
              <w:t xml:space="preserve">dans la base de données </w:t>
            </w:r>
            <w:r w:rsidRPr="00422413">
              <w:t xml:space="preserve">de l’utilisateur de l’outil SIARD pour l’archivage des données tabulaires </w:t>
            </w:r>
            <w:r w:rsidR="00384856" w:rsidRPr="00422413">
              <w:t>provenant</w:t>
            </w:r>
            <w:r w:rsidRPr="00422413">
              <w:t xml:space="preserve"> de la base de données</w:t>
            </w:r>
          </w:p>
        </w:tc>
        <w:tc>
          <w:tcPr>
            <w:tcW w:w="706" w:type="dxa"/>
            <w:shd w:val="clear" w:color="auto" w:fill="auto"/>
          </w:tcPr>
          <w:p w14:paraId="4BDA3BD0" w14:textId="22D3B0DF" w:rsidR="00206976" w:rsidRPr="00422413" w:rsidRDefault="00206976" w:rsidP="00206976">
            <w:pPr>
              <w:pStyle w:val="TabelleGross"/>
            </w:pPr>
            <w:r w:rsidRPr="00422413">
              <w:t>F</w:t>
            </w:r>
          </w:p>
        </w:tc>
      </w:tr>
      <w:tr w:rsidR="00206976" w:rsidRPr="00422413" w14:paraId="47152A3D" w14:textId="77777777" w:rsidTr="00CE15CA">
        <w:trPr>
          <w:cantSplit/>
        </w:trPr>
        <w:tc>
          <w:tcPr>
            <w:tcW w:w="1835" w:type="dxa"/>
            <w:shd w:val="clear" w:color="auto" w:fill="auto"/>
          </w:tcPr>
          <w:p w14:paraId="3668A671" w14:textId="77777777" w:rsidR="00206976" w:rsidRPr="00422413" w:rsidRDefault="00206976" w:rsidP="00206976">
            <w:pPr>
              <w:pStyle w:val="TabelleGross"/>
            </w:pPr>
            <w:r w:rsidRPr="00422413">
              <w:t>schemas</w:t>
            </w:r>
          </w:p>
        </w:tc>
        <w:tc>
          <w:tcPr>
            <w:tcW w:w="6627" w:type="dxa"/>
            <w:shd w:val="clear" w:color="auto" w:fill="auto"/>
          </w:tcPr>
          <w:p w14:paraId="67C604D4" w14:textId="6D7F7A4A" w:rsidR="00206976" w:rsidRPr="00422413" w:rsidRDefault="00206976" w:rsidP="00206976">
            <w:pPr>
              <w:pStyle w:val="TabelleGross"/>
            </w:pPr>
            <w:r w:rsidRPr="00422413">
              <w:t>Liste des schémas dans la base de données</w:t>
            </w:r>
          </w:p>
        </w:tc>
        <w:tc>
          <w:tcPr>
            <w:tcW w:w="706" w:type="dxa"/>
            <w:shd w:val="clear" w:color="auto" w:fill="auto"/>
          </w:tcPr>
          <w:p w14:paraId="32B439AB" w14:textId="3D85C441" w:rsidR="00206976" w:rsidRPr="00422413" w:rsidRDefault="00206976" w:rsidP="00206976">
            <w:pPr>
              <w:pStyle w:val="TabelleGross"/>
            </w:pPr>
            <w:r w:rsidRPr="00422413">
              <w:t>O</w:t>
            </w:r>
          </w:p>
        </w:tc>
      </w:tr>
      <w:tr w:rsidR="00206976" w:rsidRPr="00422413" w14:paraId="76AF9F5C" w14:textId="77777777" w:rsidTr="00CE15CA">
        <w:trPr>
          <w:cantSplit/>
        </w:trPr>
        <w:tc>
          <w:tcPr>
            <w:tcW w:w="1835" w:type="dxa"/>
            <w:shd w:val="clear" w:color="auto" w:fill="auto"/>
          </w:tcPr>
          <w:p w14:paraId="12024D31" w14:textId="77777777" w:rsidR="00206976" w:rsidRPr="00422413" w:rsidRDefault="00206976" w:rsidP="00206976">
            <w:pPr>
              <w:pStyle w:val="TabelleGross"/>
            </w:pPr>
            <w:r w:rsidRPr="00422413">
              <w:t>users</w:t>
            </w:r>
          </w:p>
        </w:tc>
        <w:tc>
          <w:tcPr>
            <w:tcW w:w="6627" w:type="dxa"/>
            <w:shd w:val="clear" w:color="auto" w:fill="auto"/>
          </w:tcPr>
          <w:p w14:paraId="7D57FAE8" w14:textId="212CD0B5" w:rsidR="00206976" w:rsidRPr="00422413" w:rsidRDefault="00206976" w:rsidP="00206976">
            <w:pPr>
              <w:pStyle w:val="TabelleGross"/>
            </w:pPr>
            <w:r w:rsidRPr="00422413">
              <w:t>Liste des utilisateurs de la base de données</w:t>
            </w:r>
          </w:p>
        </w:tc>
        <w:tc>
          <w:tcPr>
            <w:tcW w:w="706" w:type="dxa"/>
            <w:shd w:val="clear" w:color="auto" w:fill="auto"/>
          </w:tcPr>
          <w:p w14:paraId="334199A2" w14:textId="19F081E0" w:rsidR="00206976" w:rsidRPr="00422413" w:rsidRDefault="00206976" w:rsidP="00206976">
            <w:pPr>
              <w:pStyle w:val="TabelleGross"/>
            </w:pPr>
            <w:r w:rsidRPr="00422413">
              <w:t>O</w:t>
            </w:r>
          </w:p>
        </w:tc>
      </w:tr>
      <w:tr w:rsidR="00206976" w:rsidRPr="00422413" w14:paraId="2747273E" w14:textId="77777777" w:rsidTr="00CE15CA">
        <w:trPr>
          <w:cantSplit/>
        </w:trPr>
        <w:tc>
          <w:tcPr>
            <w:tcW w:w="1835" w:type="dxa"/>
            <w:tcBorders>
              <w:bottom w:val="single" w:sz="4" w:space="0" w:color="auto"/>
            </w:tcBorders>
            <w:shd w:val="clear" w:color="auto" w:fill="auto"/>
          </w:tcPr>
          <w:p w14:paraId="4A817F83" w14:textId="77777777" w:rsidR="00206976" w:rsidRPr="00422413" w:rsidRDefault="00206976" w:rsidP="00206976">
            <w:pPr>
              <w:pStyle w:val="TabelleGross"/>
            </w:pPr>
            <w:r w:rsidRPr="00422413">
              <w:t>roles</w:t>
            </w:r>
          </w:p>
        </w:tc>
        <w:tc>
          <w:tcPr>
            <w:tcW w:w="6627" w:type="dxa"/>
            <w:tcBorders>
              <w:bottom w:val="single" w:sz="4" w:space="0" w:color="auto"/>
            </w:tcBorders>
            <w:shd w:val="clear" w:color="auto" w:fill="auto"/>
          </w:tcPr>
          <w:p w14:paraId="65059E6D" w14:textId="380E0D06" w:rsidR="00206976" w:rsidRPr="00422413" w:rsidRDefault="00206976" w:rsidP="00206976">
            <w:pPr>
              <w:pStyle w:val="TabelleGross"/>
            </w:pPr>
            <w:r w:rsidRPr="00422413">
              <w:t>Liste des rôles de la base de données</w:t>
            </w:r>
          </w:p>
        </w:tc>
        <w:tc>
          <w:tcPr>
            <w:tcW w:w="706" w:type="dxa"/>
            <w:tcBorders>
              <w:bottom w:val="single" w:sz="4" w:space="0" w:color="auto"/>
            </w:tcBorders>
            <w:shd w:val="clear" w:color="auto" w:fill="auto"/>
          </w:tcPr>
          <w:p w14:paraId="239BB3A3" w14:textId="52BDA016" w:rsidR="00206976" w:rsidRPr="00422413" w:rsidRDefault="00206976" w:rsidP="00206976">
            <w:pPr>
              <w:pStyle w:val="TabelleGross"/>
            </w:pPr>
            <w:r w:rsidRPr="00422413">
              <w:t>F</w:t>
            </w:r>
          </w:p>
        </w:tc>
      </w:tr>
      <w:tr w:rsidR="00206976" w:rsidRPr="00422413" w14:paraId="1141C0DD" w14:textId="77777777" w:rsidTr="00CE15CA">
        <w:trPr>
          <w:cantSplit/>
        </w:trPr>
        <w:tc>
          <w:tcPr>
            <w:tcW w:w="1835" w:type="dxa"/>
            <w:tcBorders>
              <w:bottom w:val="single" w:sz="4" w:space="0" w:color="auto"/>
            </w:tcBorders>
            <w:shd w:val="clear" w:color="auto" w:fill="auto"/>
          </w:tcPr>
          <w:p w14:paraId="6FB943BF" w14:textId="77777777" w:rsidR="00206976" w:rsidRPr="00422413" w:rsidRDefault="00206976" w:rsidP="00206976">
            <w:pPr>
              <w:pStyle w:val="TabelleGross"/>
            </w:pPr>
            <w:r w:rsidRPr="00422413">
              <w:t>privileges</w:t>
            </w:r>
          </w:p>
        </w:tc>
        <w:tc>
          <w:tcPr>
            <w:tcW w:w="6627" w:type="dxa"/>
            <w:tcBorders>
              <w:bottom w:val="single" w:sz="4" w:space="0" w:color="auto"/>
            </w:tcBorders>
            <w:shd w:val="clear" w:color="auto" w:fill="auto"/>
          </w:tcPr>
          <w:p w14:paraId="3168E881" w14:textId="0CA103D9" w:rsidR="00206976" w:rsidRPr="00422413" w:rsidRDefault="00206976" w:rsidP="00206976">
            <w:pPr>
              <w:pStyle w:val="TabelleGross"/>
            </w:pPr>
            <w:r w:rsidRPr="00422413">
              <w:t>Liste des privilèges pour les utilisateurs et les rôles</w:t>
            </w:r>
          </w:p>
        </w:tc>
        <w:tc>
          <w:tcPr>
            <w:tcW w:w="706" w:type="dxa"/>
            <w:tcBorders>
              <w:bottom w:val="single" w:sz="4" w:space="0" w:color="auto"/>
            </w:tcBorders>
            <w:shd w:val="clear" w:color="auto" w:fill="auto"/>
          </w:tcPr>
          <w:p w14:paraId="20AC68EB" w14:textId="63567368" w:rsidR="00206976" w:rsidRPr="00422413" w:rsidRDefault="00206976" w:rsidP="00206976">
            <w:pPr>
              <w:pStyle w:val="TabelleGross"/>
            </w:pPr>
            <w:r w:rsidRPr="00422413">
              <w:t>F</w:t>
            </w:r>
          </w:p>
        </w:tc>
      </w:tr>
    </w:tbl>
    <w:p w14:paraId="22908852" w14:textId="77777777" w:rsidR="00497966" w:rsidRPr="00422413" w:rsidRDefault="00497966" w:rsidP="00830938">
      <w:pPr>
        <w:rPr>
          <w:rFonts w:cs="Arial"/>
        </w:rPr>
      </w:pPr>
      <w:bookmarkStart w:id="43" w:name="_Toc264549054"/>
    </w:p>
    <w:p w14:paraId="1DCA87CF" w14:textId="3D91438D" w:rsidR="005524D2" w:rsidRPr="00422413" w:rsidRDefault="005524D2" w:rsidP="00337CD2">
      <w:pPr>
        <w:pStyle w:val="berschrift2"/>
      </w:pPr>
      <w:bookmarkStart w:id="44" w:name="_Toc477866910"/>
      <w:bookmarkStart w:id="45" w:name="_Toc8799385"/>
      <w:r w:rsidRPr="00422413">
        <w:t>M</w:t>
      </w:r>
      <w:bookmarkEnd w:id="43"/>
      <w:bookmarkEnd w:id="44"/>
      <w:r w:rsidRPr="00422413">
        <w:t xml:space="preserve">étadonnées </w:t>
      </w:r>
      <w:r w:rsidR="00384856" w:rsidRPr="00422413">
        <w:t xml:space="preserve">du </w:t>
      </w:r>
      <w:r w:rsidRPr="00422413">
        <w:t>schéma</w:t>
      </w:r>
      <w:bookmarkEnd w:id="45"/>
    </w:p>
    <w:p w14:paraId="7DC8D7C1" w14:textId="2AC2BFA6" w:rsidR="005524D2" w:rsidRPr="00422413" w:rsidRDefault="00337CD2" w:rsidP="005524D2">
      <w:pPr>
        <w:rPr>
          <w:rFonts w:cs="Arial"/>
        </w:rPr>
      </w:pPr>
      <w:r w:rsidRPr="00422413">
        <w:t xml:space="preserve">Les métadonnées de schéma </w:t>
      </w:r>
      <w:r w:rsidR="0016248D" w:rsidRPr="00422413">
        <w:t xml:space="preserve">sont </w:t>
      </w:r>
      <w:r w:rsidRPr="00422413">
        <w:t xml:space="preserve">archivées dans le fichier </w:t>
      </w:r>
      <w:r w:rsidRPr="00422413">
        <w:rPr>
          <w:rFonts w:ascii="Courier New" w:hAnsi="Courier New"/>
        </w:rPr>
        <w:t>metadata.xml</w:t>
      </w:r>
      <w:r w:rsidR="00AC2745" w:rsidRPr="00422413">
        <w:t>, c</w:t>
      </w:r>
      <w:r w:rsidR="00384856" w:rsidRPr="00422413">
        <w:t xml:space="preserve">omme les informations générales </w:t>
      </w:r>
      <w:r w:rsidR="0016248D" w:rsidRPr="00422413">
        <w:t>sur</w:t>
      </w:r>
      <w:r w:rsidR="00384856" w:rsidRPr="00422413">
        <w:t xml:space="preserve"> la base de données</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6904F49B" w14:textId="77777777" w:rsidTr="00CE15CA">
        <w:trPr>
          <w:cantSplit/>
          <w:tblHeader/>
        </w:trPr>
        <w:tc>
          <w:tcPr>
            <w:tcW w:w="1132" w:type="dxa"/>
            <w:shd w:val="clear" w:color="auto" w:fill="99CCFF"/>
          </w:tcPr>
          <w:p w14:paraId="1D09F2DD" w14:textId="77777777" w:rsidR="00CE15CA" w:rsidRPr="00422413" w:rsidRDefault="00CE15CA" w:rsidP="00CE15CA">
            <w:pPr>
              <w:pStyle w:val="TabelleGross"/>
              <w:rPr>
                <w:b/>
              </w:rPr>
            </w:pPr>
            <w:r w:rsidRPr="00422413">
              <w:rPr>
                <w:b/>
              </w:rPr>
              <w:t>ID</w:t>
            </w:r>
          </w:p>
        </w:tc>
        <w:tc>
          <w:tcPr>
            <w:tcW w:w="7328" w:type="dxa"/>
            <w:shd w:val="clear" w:color="auto" w:fill="99CCFF"/>
          </w:tcPr>
          <w:p w14:paraId="21B6C38E" w14:textId="5E4FC067" w:rsidR="00CE15CA" w:rsidRPr="00422413" w:rsidRDefault="00CE15CA" w:rsidP="00CE15CA">
            <w:pPr>
              <w:pStyle w:val="TabelleGross"/>
              <w:rPr>
                <w:b/>
              </w:rPr>
            </w:pPr>
            <w:r w:rsidRPr="00422413">
              <w:rPr>
                <w:b/>
              </w:rPr>
              <w:t>Description de l’exigence</w:t>
            </w:r>
          </w:p>
        </w:tc>
        <w:tc>
          <w:tcPr>
            <w:tcW w:w="708" w:type="dxa"/>
            <w:shd w:val="clear" w:color="auto" w:fill="99CCFF"/>
          </w:tcPr>
          <w:p w14:paraId="7B78EC0F" w14:textId="5842B019" w:rsidR="00CE15CA" w:rsidRPr="00422413" w:rsidRDefault="00CE15CA" w:rsidP="00CE15CA">
            <w:pPr>
              <w:pStyle w:val="TabelleGross"/>
              <w:rPr>
                <w:b/>
              </w:rPr>
            </w:pPr>
            <w:r w:rsidRPr="00422413">
              <w:rPr>
                <w:b/>
              </w:rPr>
              <w:t>O/F</w:t>
            </w:r>
          </w:p>
        </w:tc>
      </w:tr>
      <w:tr w:rsidR="002522E8" w:rsidRPr="00422413" w14:paraId="63432EA1" w14:textId="77777777" w:rsidTr="00CE15CA">
        <w:trPr>
          <w:cantSplit/>
        </w:trPr>
        <w:tc>
          <w:tcPr>
            <w:tcW w:w="1132" w:type="dxa"/>
            <w:shd w:val="clear" w:color="auto" w:fill="auto"/>
          </w:tcPr>
          <w:p w14:paraId="7E28D391" w14:textId="77777777" w:rsidR="002522E8" w:rsidRPr="00422413" w:rsidRDefault="002522E8" w:rsidP="002522E8">
            <w:pPr>
              <w:pStyle w:val="TabelleGross"/>
              <w:rPr>
                <w:sz w:val="16"/>
                <w:szCs w:val="16"/>
              </w:rPr>
            </w:pPr>
            <w:r w:rsidRPr="00422413">
              <w:t>M_5.2-1</w:t>
            </w:r>
          </w:p>
        </w:tc>
        <w:tc>
          <w:tcPr>
            <w:tcW w:w="7328" w:type="dxa"/>
            <w:shd w:val="clear" w:color="auto" w:fill="auto"/>
          </w:tcPr>
          <w:p w14:paraId="7F496C24" w14:textId="41FAF8BC" w:rsidR="002522E8" w:rsidRPr="00422413" w:rsidRDefault="00337CD2" w:rsidP="00337290">
            <w:pPr>
              <w:pStyle w:val="TabelleGross"/>
            </w:pPr>
            <w:r w:rsidRPr="00422413">
              <w:t xml:space="preserve">Toutes les métadonnées qui sont désignées comme obligatoires dans </w:t>
            </w:r>
            <w:r w:rsidRPr="00422413">
              <w:rPr>
                <w:rFonts w:ascii="Courier New" w:hAnsi="Courier New"/>
              </w:rPr>
              <w:t xml:space="preserve">metadata.xsd </w:t>
            </w:r>
            <w:r w:rsidRPr="00422413">
              <w:t xml:space="preserve">au niveau </w:t>
            </w:r>
            <w:r w:rsidR="00337290" w:rsidRPr="00422413">
              <w:t xml:space="preserve">du </w:t>
            </w:r>
            <w:r w:rsidRPr="00422413">
              <w:t xml:space="preserve">schéma doivent être </w:t>
            </w:r>
            <w:r w:rsidR="00337290" w:rsidRPr="00422413">
              <w:t xml:space="preserve">renseignées </w:t>
            </w:r>
            <w:r w:rsidRPr="00422413">
              <w:t>en conséquence.</w:t>
            </w:r>
          </w:p>
        </w:tc>
        <w:tc>
          <w:tcPr>
            <w:tcW w:w="708" w:type="dxa"/>
            <w:shd w:val="clear" w:color="auto" w:fill="auto"/>
          </w:tcPr>
          <w:p w14:paraId="3EC694B1" w14:textId="7477016E" w:rsidR="002522E8" w:rsidRPr="00422413" w:rsidRDefault="002522E8" w:rsidP="002522E8">
            <w:pPr>
              <w:pStyle w:val="TabelleGross"/>
            </w:pPr>
            <w:r w:rsidRPr="00422413">
              <w:t>O</w:t>
            </w:r>
          </w:p>
        </w:tc>
      </w:tr>
    </w:tbl>
    <w:p w14:paraId="2360B8A5" w14:textId="77777777" w:rsidR="00830938" w:rsidRPr="00422413" w:rsidRDefault="00830938">
      <w:pPr>
        <w:spacing w:after="0" w:line="240" w:lineRule="auto"/>
        <w:rPr>
          <w:rFonts w:cs="Arial"/>
        </w:rPr>
      </w:pPr>
    </w:p>
    <w:p w14:paraId="509869D5" w14:textId="685D6FC6" w:rsidR="00DE1C2A" w:rsidRPr="00422413" w:rsidRDefault="00337CD2" w:rsidP="00DE1C2A">
      <w:pPr>
        <w:rPr>
          <w:rFonts w:cs="Arial"/>
        </w:rPr>
      </w:pPr>
      <w:r w:rsidRPr="00422413">
        <w:t xml:space="preserve">Les métadonnées de schéma suivantes sont enregistrées dans le fichier </w:t>
      </w:r>
      <w:r w:rsidRPr="00422413">
        <w:rPr>
          <w:rFonts w:ascii="Courier New" w:hAnsi="Courier New"/>
        </w:rPr>
        <w:t>metadata.xml</w:t>
      </w:r>
      <w:r w:rsidR="00C85C3C" w:rsidRPr="00422413">
        <w:rPr>
          <w:rFonts w:ascii="Courier New" w:hAnsi="Courier New"/>
        </w:rPr>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835"/>
        <w:gridCol w:w="6627"/>
        <w:gridCol w:w="706"/>
      </w:tblGrid>
      <w:tr w:rsidR="00206976" w:rsidRPr="00422413" w14:paraId="30CBFC64" w14:textId="77777777" w:rsidTr="002522E8">
        <w:trPr>
          <w:cantSplit/>
          <w:tblHeader/>
        </w:trPr>
        <w:tc>
          <w:tcPr>
            <w:tcW w:w="1835" w:type="dxa"/>
            <w:shd w:val="clear" w:color="auto" w:fill="99CCFF"/>
          </w:tcPr>
          <w:p w14:paraId="0220ECB2" w14:textId="2497E4F7" w:rsidR="00206976" w:rsidRPr="00422413" w:rsidRDefault="00206976" w:rsidP="00206976">
            <w:pPr>
              <w:pStyle w:val="TabelleGross"/>
              <w:rPr>
                <w:b/>
              </w:rPr>
            </w:pPr>
            <w:r w:rsidRPr="00422413">
              <w:rPr>
                <w:b/>
              </w:rPr>
              <w:t>Désignation</w:t>
            </w:r>
          </w:p>
        </w:tc>
        <w:tc>
          <w:tcPr>
            <w:tcW w:w="6627" w:type="dxa"/>
            <w:shd w:val="clear" w:color="auto" w:fill="99CCFF"/>
          </w:tcPr>
          <w:p w14:paraId="442513BF" w14:textId="5C5F2E53" w:rsidR="00206976" w:rsidRPr="00422413" w:rsidRDefault="00206976" w:rsidP="00206976">
            <w:pPr>
              <w:pStyle w:val="TabelleGross"/>
              <w:rPr>
                <w:b/>
              </w:rPr>
            </w:pPr>
            <w:r w:rsidRPr="00422413">
              <w:rPr>
                <w:b/>
              </w:rPr>
              <w:t>Signification</w:t>
            </w:r>
          </w:p>
        </w:tc>
        <w:tc>
          <w:tcPr>
            <w:tcW w:w="706" w:type="dxa"/>
            <w:shd w:val="clear" w:color="auto" w:fill="99CCFF"/>
          </w:tcPr>
          <w:p w14:paraId="5D73713C" w14:textId="52A73C69" w:rsidR="00206976" w:rsidRPr="00422413" w:rsidRDefault="00206976" w:rsidP="00206976">
            <w:pPr>
              <w:pStyle w:val="TabelleGross"/>
              <w:rPr>
                <w:b/>
              </w:rPr>
            </w:pPr>
            <w:r w:rsidRPr="00422413">
              <w:rPr>
                <w:b/>
              </w:rPr>
              <w:t>O/F</w:t>
            </w:r>
          </w:p>
        </w:tc>
      </w:tr>
      <w:tr w:rsidR="00337CD2" w:rsidRPr="00422413" w14:paraId="62D23CD1" w14:textId="77777777" w:rsidTr="002522E8">
        <w:trPr>
          <w:cantSplit/>
        </w:trPr>
        <w:tc>
          <w:tcPr>
            <w:tcW w:w="1835" w:type="dxa"/>
            <w:shd w:val="clear" w:color="auto" w:fill="auto"/>
          </w:tcPr>
          <w:p w14:paraId="1C9E49E5" w14:textId="77777777" w:rsidR="00337CD2" w:rsidRPr="00422413" w:rsidRDefault="00337CD2" w:rsidP="00337CD2">
            <w:pPr>
              <w:pStyle w:val="TabelleGross"/>
            </w:pPr>
            <w:r w:rsidRPr="00422413">
              <w:t>name</w:t>
            </w:r>
          </w:p>
        </w:tc>
        <w:tc>
          <w:tcPr>
            <w:tcW w:w="6627" w:type="dxa"/>
            <w:shd w:val="clear" w:color="auto" w:fill="auto"/>
          </w:tcPr>
          <w:p w14:paraId="7F858731" w14:textId="3BF9876A" w:rsidR="00337CD2" w:rsidRPr="00422413" w:rsidRDefault="00337CD2" w:rsidP="00337CD2">
            <w:pPr>
              <w:pStyle w:val="TabelleGross"/>
            </w:pPr>
            <w:r w:rsidRPr="00422413">
              <w:t>Nom de schéma dans la base de données</w:t>
            </w:r>
          </w:p>
        </w:tc>
        <w:tc>
          <w:tcPr>
            <w:tcW w:w="706" w:type="dxa"/>
            <w:shd w:val="clear" w:color="auto" w:fill="auto"/>
          </w:tcPr>
          <w:p w14:paraId="40A05B10" w14:textId="083CA734" w:rsidR="00337CD2" w:rsidRPr="00422413" w:rsidRDefault="00337CD2" w:rsidP="00337CD2">
            <w:pPr>
              <w:pStyle w:val="TabelleGross"/>
            </w:pPr>
            <w:r w:rsidRPr="00422413">
              <w:t>O</w:t>
            </w:r>
          </w:p>
        </w:tc>
      </w:tr>
      <w:tr w:rsidR="00337CD2" w:rsidRPr="00422413" w14:paraId="12837C38" w14:textId="77777777" w:rsidTr="002522E8">
        <w:trPr>
          <w:cantSplit/>
        </w:trPr>
        <w:tc>
          <w:tcPr>
            <w:tcW w:w="1835" w:type="dxa"/>
            <w:shd w:val="clear" w:color="auto" w:fill="auto"/>
          </w:tcPr>
          <w:p w14:paraId="36740D1F" w14:textId="77777777" w:rsidR="00337CD2" w:rsidRPr="00422413" w:rsidRDefault="00337CD2" w:rsidP="00337CD2">
            <w:pPr>
              <w:pStyle w:val="TabelleGross"/>
            </w:pPr>
            <w:r w:rsidRPr="00422413">
              <w:t>folder</w:t>
            </w:r>
          </w:p>
        </w:tc>
        <w:tc>
          <w:tcPr>
            <w:tcW w:w="6627" w:type="dxa"/>
            <w:shd w:val="clear" w:color="auto" w:fill="auto"/>
          </w:tcPr>
          <w:p w14:paraId="1D282705" w14:textId="3FC6817D" w:rsidR="00337CD2" w:rsidRPr="00422413" w:rsidRDefault="00337CD2" w:rsidP="00337CD2">
            <w:pPr>
              <w:pStyle w:val="TabelleGross"/>
            </w:pPr>
            <w:r w:rsidRPr="00422413">
              <w:t xml:space="preserve">Nom du dossier schéma sous </w:t>
            </w:r>
            <w:r w:rsidRPr="00422413">
              <w:rPr>
                <w:rFonts w:ascii="Courier New" w:hAnsi="Courier New"/>
              </w:rPr>
              <w:t xml:space="preserve">content/ </w:t>
            </w:r>
            <w:r w:rsidRPr="00422413">
              <w:t>dans l’archive SIARD</w:t>
            </w:r>
          </w:p>
        </w:tc>
        <w:tc>
          <w:tcPr>
            <w:tcW w:w="706" w:type="dxa"/>
            <w:shd w:val="clear" w:color="auto" w:fill="auto"/>
          </w:tcPr>
          <w:p w14:paraId="286DAC9B" w14:textId="538F93CE" w:rsidR="00337CD2" w:rsidRPr="00422413" w:rsidRDefault="00337CD2" w:rsidP="00337CD2">
            <w:pPr>
              <w:pStyle w:val="TabelleGross"/>
            </w:pPr>
            <w:r w:rsidRPr="00422413">
              <w:t>O</w:t>
            </w:r>
          </w:p>
        </w:tc>
      </w:tr>
      <w:tr w:rsidR="00337CD2" w:rsidRPr="00422413" w14:paraId="715C7F91" w14:textId="77777777" w:rsidTr="002522E8">
        <w:trPr>
          <w:cantSplit/>
        </w:trPr>
        <w:tc>
          <w:tcPr>
            <w:tcW w:w="1835" w:type="dxa"/>
            <w:shd w:val="clear" w:color="auto" w:fill="auto"/>
          </w:tcPr>
          <w:p w14:paraId="594135E0" w14:textId="77777777" w:rsidR="00337CD2" w:rsidRPr="00422413" w:rsidRDefault="00337CD2" w:rsidP="00337CD2">
            <w:pPr>
              <w:pStyle w:val="TabelleGross"/>
            </w:pPr>
            <w:r w:rsidRPr="00422413">
              <w:t>types</w:t>
            </w:r>
          </w:p>
        </w:tc>
        <w:tc>
          <w:tcPr>
            <w:tcW w:w="6627" w:type="dxa"/>
            <w:shd w:val="clear" w:color="auto" w:fill="auto"/>
          </w:tcPr>
          <w:p w14:paraId="35BCC1CB" w14:textId="08A0C041" w:rsidR="00337CD2" w:rsidRPr="00422413" w:rsidRDefault="00337CD2" w:rsidP="00821021">
            <w:pPr>
              <w:pStyle w:val="TabelleGross"/>
            </w:pPr>
            <w:r w:rsidRPr="00422413">
              <w:t>Liste des types avancés ou structurés dans le schéma</w:t>
            </w:r>
          </w:p>
        </w:tc>
        <w:tc>
          <w:tcPr>
            <w:tcW w:w="706" w:type="dxa"/>
            <w:shd w:val="clear" w:color="auto" w:fill="auto"/>
          </w:tcPr>
          <w:p w14:paraId="25636669" w14:textId="75FF179A" w:rsidR="00337CD2" w:rsidRPr="00422413" w:rsidRDefault="00337CD2" w:rsidP="00337CD2">
            <w:pPr>
              <w:pStyle w:val="TabelleGross"/>
            </w:pPr>
            <w:r w:rsidRPr="00422413">
              <w:t>F</w:t>
            </w:r>
          </w:p>
        </w:tc>
      </w:tr>
      <w:tr w:rsidR="00337CD2" w:rsidRPr="00422413" w14:paraId="7B17B619" w14:textId="77777777" w:rsidTr="002522E8">
        <w:trPr>
          <w:cantSplit/>
        </w:trPr>
        <w:tc>
          <w:tcPr>
            <w:tcW w:w="1835" w:type="dxa"/>
            <w:shd w:val="clear" w:color="auto" w:fill="auto"/>
          </w:tcPr>
          <w:p w14:paraId="0496CB13" w14:textId="77777777" w:rsidR="00337CD2" w:rsidRPr="00422413" w:rsidRDefault="00337CD2" w:rsidP="00337CD2">
            <w:pPr>
              <w:pStyle w:val="TabelleGross"/>
            </w:pPr>
            <w:r w:rsidRPr="00422413">
              <w:t>description</w:t>
            </w:r>
          </w:p>
        </w:tc>
        <w:tc>
          <w:tcPr>
            <w:tcW w:w="6627" w:type="dxa"/>
            <w:shd w:val="clear" w:color="auto" w:fill="auto"/>
          </w:tcPr>
          <w:p w14:paraId="27F952DF" w14:textId="44AF3949" w:rsidR="00337CD2" w:rsidRPr="00422413" w:rsidRDefault="00337CD2" w:rsidP="00337CD2">
            <w:pPr>
              <w:pStyle w:val="TabelleGross"/>
            </w:pPr>
            <w:r w:rsidRPr="00422413">
              <w:t>Description de la signification et du contenu du schéma</w:t>
            </w:r>
          </w:p>
        </w:tc>
        <w:tc>
          <w:tcPr>
            <w:tcW w:w="706" w:type="dxa"/>
            <w:shd w:val="clear" w:color="auto" w:fill="auto"/>
          </w:tcPr>
          <w:p w14:paraId="22ED0CFB" w14:textId="72926BC2" w:rsidR="00337CD2" w:rsidRPr="00422413" w:rsidRDefault="00337CD2" w:rsidP="00337CD2">
            <w:pPr>
              <w:pStyle w:val="TabelleGross"/>
            </w:pPr>
            <w:r w:rsidRPr="00422413">
              <w:t>F</w:t>
            </w:r>
          </w:p>
        </w:tc>
      </w:tr>
      <w:tr w:rsidR="002522E8" w:rsidRPr="00422413" w14:paraId="29EA442A" w14:textId="77777777" w:rsidTr="002522E8">
        <w:trPr>
          <w:cantSplit/>
        </w:trPr>
        <w:tc>
          <w:tcPr>
            <w:tcW w:w="1835" w:type="dxa"/>
            <w:shd w:val="clear" w:color="auto" w:fill="auto"/>
          </w:tcPr>
          <w:p w14:paraId="57B1D0C5" w14:textId="77777777" w:rsidR="002522E8" w:rsidRPr="00422413" w:rsidRDefault="002522E8" w:rsidP="002522E8">
            <w:pPr>
              <w:pStyle w:val="TabelleGross"/>
            </w:pPr>
            <w:r w:rsidRPr="00422413">
              <w:t>tables</w:t>
            </w:r>
          </w:p>
        </w:tc>
        <w:tc>
          <w:tcPr>
            <w:tcW w:w="6627" w:type="dxa"/>
            <w:shd w:val="clear" w:color="auto" w:fill="auto"/>
          </w:tcPr>
          <w:p w14:paraId="5BA300CA" w14:textId="5A361533" w:rsidR="002522E8" w:rsidRPr="00422413" w:rsidRDefault="002522E8" w:rsidP="001109CD">
            <w:pPr>
              <w:pStyle w:val="TabelleGross"/>
            </w:pPr>
            <w:r w:rsidRPr="00422413">
              <w:t xml:space="preserve">Liste des </w:t>
            </w:r>
            <w:r w:rsidR="001109CD" w:rsidRPr="00422413">
              <w:t xml:space="preserve">tables </w:t>
            </w:r>
            <w:r w:rsidRPr="00422413">
              <w:t>dans le schéma</w:t>
            </w:r>
          </w:p>
        </w:tc>
        <w:tc>
          <w:tcPr>
            <w:tcW w:w="706" w:type="dxa"/>
            <w:shd w:val="clear" w:color="auto" w:fill="auto"/>
          </w:tcPr>
          <w:p w14:paraId="17621C74" w14:textId="19D72022" w:rsidR="002522E8" w:rsidRPr="00422413" w:rsidRDefault="002522E8" w:rsidP="002522E8">
            <w:pPr>
              <w:pStyle w:val="TabelleGross"/>
            </w:pPr>
            <w:r w:rsidRPr="00422413">
              <w:t>F</w:t>
            </w:r>
          </w:p>
        </w:tc>
      </w:tr>
      <w:tr w:rsidR="002522E8" w:rsidRPr="00422413" w14:paraId="4D170D3C" w14:textId="77777777" w:rsidTr="002522E8">
        <w:trPr>
          <w:cantSplit/>
        </w:trPr>
        <w:tc>
          <w:tcPr>
            <w:tcW w:w="1835" w:type="dxa"/>
            <w:shd w:val="clear" w:color="auto" w:fill="auto"/>
          </w:tcPr>
          <w:p w14:paraId="1B45D7AD" w14:textId="76603393" w:rsidR="002522E8" w:rsidRPr="00422413" w:rsidRDefault="002D4CAD" w:rsidP="002522E8">
            <w:pPr>
              <w:pStyle w:val="TabelleGross"/>
            </w:pPr>
            <w:r w:rsidRPr="00422413">
              <w:t>vues</w:t>
            </w:r>
          </w:p>
        </w:tc>
        <w:tc>
          <w:tcPr>
            <w:tcW w:w="6627" w:type="dxa"/>
            <w:shd w:val="clear" w:color="auto" w:fill="auto"/>
          </w:tcPr>
          <w:p w14:paraId="616FC836" w14:textId="67D82103" w:rsidR="002522E8" w:rsidRPr="00422413" w:rsidRDefault="002522E8" w:rsidP="003C5A18">
            <w:pPr>
              <w:pStyle w:val="TabelleGross"/>
            </w:pPr>
            <w:r w:rsidRPr="00422413">
              <w:t xml:space="preserve">Listes des vues stockées dans le </w:t>
            </w:r>
            <w:r w:rsidR="003C5A18" w:rsidRPr="00422413">
              <w:t>schéma</w:t>
            </w:r>
          </w:p>
        </w:tc>
        <w:tc>
          <w:tcPr>
            <w:tcW w:w="706" w:type="dxa"/>
            <w:shd w:val="clear" w:color="auto" w:fill="auto"/>
          </w:tcPr>
          <w:p w14:paraId="18609A95" w14:textId="11A9718D" w:rsidR="002522E8" w:rsidRPr="00422413" w:rsidRDefault="002522E8" w:rsidP="002522E8">
            <w:pPr>
              <w:pStyle w:val="TabelleGross"/>
            </w:pPr>
            <w:r w:rsidRPr="00422413">
              <w:t>F</w:t>
            </w:r>
          </w:p>
        </w:tc>
      </w:tr>
      <w:tr w:rsidR="002522E8" w:rsidRPr="00422413" w14:paraId="1FFFDE12" w14:textId="77777777" w:rsidTr="002522E8">
        <w:trPr>
          <w:cantSplit/>
        </w:trPr>
        <w:tc>
          <w:tcPr>
            <w:tcW w:w="1835" w:type="dxa"/>
            <w:shd w:val="clear" w:color="auto" w:fill="auto"/>
          </w:tcPr>
          <w:p w14:paraId="08639F1A" w14:textId="77777777" w:rsidR="002522E8" w:rsidRPr="00422413" w:rsidRDefault="002522E8" w:rsidP="002522E8">
            <w:pPr>
              <w:pStyle w:val="TabelleGross"/>
            </w:pPr>
            <w:r w:rsidRPr="00422413">
              <w:t>routines</w:t>
            </w:r>
          </w:p>
        </w:tc>
        <w:tc>
          <w:tcPr>
            <w:tcW w:w="6627" w:type="dxa"/>
            <w:shd w:val="clear" w:color="auto" w:fill="auto"/>
          </w:tcPr>
          <w:p w14:paraId="70DB55ED" w14:textId="3CE5DC07" w:rsidR="002522E8" w:rsidRPr="00422413" w:rsidRDefault="00337CD2" w:rsidP="002522E8">
            <w:pPr>
              <w:pStyle w:val="TabelleGross"/>
            </w:pPr>
            <w:r w:rsidRPr="00422413">
              <w:t xml:space="preserve">Liste des routines (anciennement </w:t>
            </w:r>
            <w:r w:rsidRPr="00422413">
              <w:rPr>
                <w:i/>
              </w:rPr>
              <w:t>Stored Procedures</w:t>
            </w:r>
            <w:r w:rsidRPr="00422413">
              <w:t>) dans le schéma</w:t>
            </w:r>
          </w:p>
        </w:tc>
        <w:tc>
          <w:tcPr>
            <w:tcW w:w="706" w:type="dxa"/>
            <w:shd w:val="clear" w:color="auto" w:fill="auto"/>
          </w:tcPr>
          <w:p w14:paraId="297C48C1" w14:textId="4490BCF8" w:rsidR="002522E8" w:rsidRPr="00422413" w:rsidRDefault="002522E8" w:rsidP="002522E8">
            <w:pPr>
              <w:pStyle w:val="TabelleGross"/>
            </w:pPr>
            <w:r w:rsidRPr="00422413">
              <w:t>F</w:t>
            </w:r>
          </w:p>
        </w:tc>
      </w:tr>
    </w:tbl>
    <w:p w14:paraId="35F716BB" w14:textId="77777777" w:rsidR="00DE1C2A" w:rsidRPr="00422413" w:rsidRDefault="00DE1C2A" w:rsidP="005524D2">
      <w:pPr>
        <w:rPr>
          <w:rFonts w:cs="Arial"/>
        </w:rPr>
      </w:pPr>
    </w:p>
    <w:p w14:paraId="632FD4A1" w14:textId="18C88CA4" w:rsidR="005342EA" w:rsidRPr="00422413" w:rsidRDefault="005342EA" w:rsidP="005342EA">
      <w:pPr>
        <w:pStyle w:val="berschrift2"/>
        <w:keepNext/>
        <w:keepLines/>
      </w:pPr>
      <w:bookmarkStart w:id="46" w:name="_Toc477866911"/>
      <w:bookmarkStart w:id="47" w:name="_Toc8799386"/>
      <w:r w:rsidRPr="00422413">
        <w:t>M</w:t>
      </w:r>
      <w:bookmarkEnd w:id="46"/>
      <w:r w:rsidRPr="00422413">
        <w:t xml:space="preserve">étadonnées </w:t>
      </w:r>
      <w:r w:rsidR="00821021" w:rsidRPr="00422413">
        <w:t xml:space="preserve">du </w:t>
      </w:r>
      <w:r w:rsidRPr="00422413">
        <w:t>type</w:t>
      </w:r>
      <w:bookmarkEnd w:id="47"/>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5FBC6454" w14:textId="77777777" w:rsidTr="00CE15CA">
        <w:trPr>
          <w:cantSplit/>
          <w:tblHeader/>
        </w:trPr>
        <w:tc>
          <w:tcPr>
            <w:tcW w:w="1132" w:type="dxa"/>
            <w:shd w:val="clear" w:color="auto" w:fill="99CCFF"/>
          </w:tcPr>
          <w:p w14:paraId="3CFD1661" w14:textId="77777777" w:rsidR="00CE15CA" w:rsidRPr="00422413" w:rsidRDefault="00CE15CA" w:rsidP="00CE15CA">
            <w:pPr>
              <w:pStyle w:val="TabelleGross"/>
              <w:rPr>
                <w:b/>
              </w:rPr>
            </w:pPr>
            <w:r w:rsidRPr="00422413">
              <w:rPr>
                <w:b/>
              </w:rPr>
              <w:t>ID</w:t>
            </w:r>
          </w:p>
        </w:tc>
        <w:tc>
          <w:tcPr>
            <w:tcW w:w="7328" w:type="dxa"/>
            <w:shd w:val="clear" w:color="auto" w:fill="99CCFF"/>
          </w:tcPr>
          <w:p w14:paraId="545064AC" w14:textId="4E2DB253" w:rsidR="00CE15CA" w:rsidRPr="00422413" w:rsidRDefault="00CE15CA" w:rsidP="00CE15CA">
            <w:pPr>
              <w:pStyle w:val="TabelleGross"/>
              <w:rPr>
                <w:b/>
              </w:rPr>
            </w:pPr>
            <w:r w:rsidRPr="00422413">
              <w:rPr>
                <w:b/>
              </w:rPr>
              <w:t>Description de l’exigence</w:t>
            </w:r>
          </w:p>
        </w:tc>
        <w:tc>
          <w:tcPr>
            <w:tcW w:w="708" w:type="dxa"/>
            <w:shd w:val="clear" w:color="auto" w:fill="99CCFF"/>
          </w:tcPr>
          <w:p w14:paraId="2B3307BB" w14:textId="20BF863B" w:rsidR="00CE15CA" w:rsidRPr="00422413" w:rsidRDefault="00CE15CA" w:rsidP="00CE15CA">
            <w:pPr>
              <w:pStyle w:val="TabelleGross"/>
              <w:rPr>
                <w:b/>
              </w:rPr>
            </w:pPr>
            <w:r w:rsidRPr="00422413">
              <w:rPr>
                <w:b/>
              </w:rPr>
              <w:t>O/F</w:t>
            </w:r>
          </w:p>
        </w:tc>
      </w:tr>
      <w:tr w:rsidR="005342EA" w:rsidRPr="00422413" w14:paraId="29D4CA9D" w14:textId="77777777" w:rsidTr="00CE15CA">
        <w:trPr>
          <w:cantSplit/>
        </w:trPr>
        <w:tc>
          <w:tcPr>
            <w:tcW w:w="1132" w:type="dxa"/>
            <w:shd w:val="clear" w:color="auto" w:fill="auto"/>
          </w:tcPr>
          <w:p w14:paraId="5961CAB9" w14:textId="77777777" w:rsidR="005342EA" w:rsidRPr="00422413" w:rsidRDefault="005342EA" w:rsidP="00146511">
            <w:pPr>
              <w:pStyle w:val="TabelleGross"/>
              <w:rPr>
                <w:sz w:val="16"/>
                <w:szCs w:val="16"/>
              </w:rPr>
            </w:pPr>
            <w:r w:rsidRPr="00422413">
              <w:t>M_5.3-1</w:t>
            </w:r>
          </w:p>
        </w:tc>
        <w:tc>
          <w:tcPr>
            <w:tcW w:w="7328" w:type="dxa"/>
            <w:shd w:val="clear" w:color="auto" w:fill="auto"/>
          </w:tcPr>
          <w:p w14:paraId="17AAFDBE" w14:textId="5074EA57" w:rsidR="005342EA" w:rsidRPr="00422413" w:rsidRDefault="00337CD2" w:rsidP="00337CD2">
            <w:pPr>
              <w:pStyle w:val="TabelleGross"/>
            </w:pPr>
            <w:r w:rsidRPr="00422413">
              <w:t>Les métadonnées de type d’un schéma peuvent être archivées dans le fichier</w:t>
            </w:r>
            <w:r w:rsidR="00C46286" w:rsidRPr="00422413">
              <w:t xml:space="preserve"> </w:t>
            </w:r>
            <w:r w:rsidRPr="00422413">
              <w:rPr>
                <w:rFonts w:ascii="Courier New"/>
              </w:rPr>
              <w:t>metadata.xml</w:t>
            </w:r>
            <w:r w:rsidRPr="00422413">
              <w:t>.</w:t>
            </w:r>
          </w:p>
        </w:tc>
        <w:tc>
          <w:tcPr>
            <w:tcW w:w="708" w:type="dxa"/>
            <w:shd w:val="clear" w:color="auto" w:fill="auto"/>
          </w:tcPr>
          <w:p w14:paraId="15D51008" w14:textId="3CEE5B82" w:rsidR="005342EA" w:rsidRPr="00422413" w:rsidRDefault="002522E8" w:rsidP="00146511">
            <w:pPr>
              <w:pStyle w:val="TabelleGross"/>
            </w:pPr>
            <w:r w:rsidRPr="00422413">
              <w:t>F</w:t>
            </w:r>
          </w:p>
        </w:tc>
      </w:tr>
    </w:tbl>
    <w:p w14:paraId="636DBC5B" w14:textId="77777777" w:rsidR="005342EA" w:rsidRPr="00422413" w:rsidRDefault="005342EA" w:rsidP="005342EA">
      <w:pPr>
        <w:rPr>
          <w:rFonts w:cs="Arial"/>
        </w:rPr>
      </w:pPr>
    </w:p>
    <w:p w14:paraId="03DFC84D" w14:textId="31B60C73" w:rsidR="005342EA" w:rsidRPr="00422413" w:rsidRDefault="00337CD2" w:rsidP="005342EA">
      <w:pPr>
        <w:rPr>
          <w:rFonts w:cs="Arial"/>
        </w:rPr>
      </w:pPr>
      <w:r w:rsidRPr="00422413">
        <w:t xml:space="preserve">Les métadonnées de type suivantes sont enregistrées dans </w:t>
      </w:r>
      <w:r w:rsidRPr="00422413">
        <w:rPr>
          <w:rFonts w:ascii="Courier New" w:hAnsi="Courier New"/>
        </w:rPr>
        <w:t>metadata.xml</w:t>
      </w:r>
      <w:r w:rsidR="00C46286" w:rsidRPr="00422413">
        <w:rPr>
          <w:rFonts w:ascii="Courier New" w:hAnsi="Courier New"/>
        </w:rPr>
        <w:t xml:space="preserve"> </w:t>
      </w:r>
      <w:r w:rsidRPr="00422413">
        <w:t>lorsqu’un type de données avancé ou structuré est archivé</w:t>
      </w:r>
      <w:r w:rsidR="00062E7B"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3E952185" w14:textId="77777777" w:rsidTr="002522E8">
        <w:trPr>
          <w:cantSplit/>
          <w:tblHeader/>
        </w:trPr>
        <w:tc>
          <w:tcPr>
            <w:tcW w:w="1837" w:type="dxa"/>
            <w:shd w:val="clear" w:color="auto" w:fill="99CCFF"/>
          </w:tcPr>
          <w:p w14:paraId="3B13F243" w14:textId="0EA92B25" w:rsidR="00206976" w:rsidRPr="00422413" w:rsidRDefault="00206976" w:rsidP="00206976">
            <w:pPr>
              <w:pStyle w:val="TabelleGross"/>
              <w:rPr>
                <w:b/>
              </w:rPr>
            </w:pPr>
            <w:r w:rsidRPr="00422413">
              <w:rPr>
                <w:b/>
              </w:rPr>
              <w:t>Désignation</w:t>
            </w:r>
          </w:p>
        </w:tc>
        <w:tc>
          <w:tcPr>
            <w:tcW w:w="6623" w:type="dxa"/>
            <w:shd w:val="clear" w:color="auto" w:fill="99CCFF"/>
          </w:tcPr>
          <w:p w14:paraId="0741C857" w14:textId="220F3820" w:rsidR="00206976" w:rsidRPr="00422413" w:rsidRDefault="00206976" w:rsidP="00206976">
            <w:pPr>
              <w:pStyle w:val="TabelleGross"/>
              <w:rPr>
                <w:b/>
              </w:rPr>
            </w:pPr>
            <w:r w:rsidRPr="00422413">
              <w:rPr>
                <w:b/>
              </w:rPr>
              <w:t>Signification</w:t>
            </w:r>
          </w:p>
        </w:tc>
        <w:tc>
          <w:tcPr>
            <w:tcW w:w="708" w:type="dxa"/>
            <w:shd w:val="clear" w:color="auto" w:fill="99CCFF"/>
          </w:tcPr>
          <w:p w14:paraId="01AF5679" w14:textId="4BC76FA9" w:rsidR="00206976" w:rsidRPr="00422413" w:rsidRDefault="00206976" w:rsidP="00206976">
            <w:pPr>
              <w:pStyle w:val="TabelleGross"/>
              <w:rPr>
                <w:b/>
              </w:rPr>
            </w:pPr>
            <w:r w:rsidRPr="00422413">
              <w:rPr>
                <w:b/>
              </w:rPr>
              <w:t>O/F</w:t>
            </w:r>
          </w:p>
        </w:tc>
      </w:tr>
      <w:tr w:rsidR="00337CD2" w:rsidRPr="00422413" w14:paraId="5CC9FB1F" w14:textId="77777777" w:rsidTr="002522E8">
        <w:trPr>
          <w:cantSplit/>
        </w:trPr>
        <w:tc>
          <w:tcPr>
            <w:tcW w:w="1837" w:type="dxa"/>
            <w:shd w:val="clear" w:color="auto" w:fill="auto"/>
          </w:tcPr>
          <w:p w14:paraId="7A33C2AF" w14:textId="6B772A44" w:rsidR="00337CD2" w:rsidRPr="00422413" w:rsidRDefault="00337CD2" w:rsidP="00337CD2">
            <w:pPr>
              <w:pStyle w:val="TabelleGross"/>
            </w:pPr>
            <w:r w:rsidRPr="00422413">
              <w:t>name</w:t>
            </w:r>
          </w:p>
        </w:tc>
        <w:tc>
          <w:tcPr>
            <w:tcW w:w="6623" w:type="dxa"/>
            <w:shd w:val="clear" w:color="auto" w:fill="auto"/>
          </w:tcPr>
          <w:p w14:paraId="2EC09C7A" w14:textId="011197E2" w:rsidR="00337CD2" w:rsidRPr="00422413" w:rsidRDefault="00337CD2" w:rsidP="00337CD2">
            <w:pPr>
              <w:pStyle w:val="TabelleGross"/>
            </w:pPr>
            <w:r w:rsidRPr="00422413">
              <w:t>Nom du type de données dans le schéma</w:t>
            </w:r>
          </w:p>
        </w:tc>
        <w:tc>
          <w:tcPr>
            <w:tcW w:w="708" w:type="dxa"/>
            <w:shd w:val="clear" w:color="auto" w:fill="auto"/>
          </w:tcPr>
          <w:p w14:paraId="2E3FB330" w14:textId="49371878" w:rsidR="00337CD2" w:rsidRPr="00422413" w:rsidRDefault="00337CD2" w:rsidP="00337CD2">
            <w:pPr>
              <w:pStyle w:val="TabelleGross"/>
            </w:pPr>
            <w:r w:rsidRPr="00422413">
              <w:t>O</w:t>
            </w:r>
          </w:p>
        </w:tc>
      </w:tr>
      <w:tr w:rsidR="00337CD2" w:rsidRPr="00422413" w14:paraId="42E3D6A5" w14:textId="77777777" w:rsidTr="002522E8">
        <w:trPr>
          <w:cantSplit/>
        </w:trPr>
        <w:tc>
          <w:tcPr>
            <w:tcW w:w="1837" w:type="dxa"/>
            <w:shd w:val="clear" w:color="auto" w:fill="auto"/>
          </w:tcPr>
          <w:p w14:paraId="4BB3C76D" w14:textId="142B8195" w:rsidR="00337CD2" w:rsidRPr="00422413" w:rsidRDefault="00337CD2" w:rsidP="00337CD2">
            <w:pPr>
              <w:pStyle w:val="TabelleGross"/>
            </w:pPr>
            <w:r w:rsidRPr="00422413">
              <w:t>category</w:t>
            </w:r>
          </w:p>
        </w:tc>
        <w:tc>
          <w:tcPr>
            <w:tcW w:w="6623" w:type="dxa"/>
            <w:shd w:val="clear" w:color="auto" w:fill="auto"/>
          </w:tcPr>
          <w:p w14:paraId="4AF68168" w14:textId="65EADF23" w:rsidR="00337CD2" w:rsidRPr="00422413" w:rsidRDefault="00337CD2" w:rsidP="00337CD2">
            <w:pPr>
              <w:pStyle w:val="TabelleGross"/>
              <w:rPr>
                <w:szCs w:val="24"/>
              </w:rPr>
            </w:pPr>
            <w:r w:rsidRPr="00422413">
              <w:t>Catégorie du type de données avancé ou structuré (</w:t>
            </w:r>
            <w:r w:rsidRPr="00422413">
              <w:rPr>
                <w:i/>
              </w:rPr>
              <w:t>distinct</w:t>
            </w:r>
            <w:r w:rsidRPr="00422413">
              <w:t xml:space="preserve"> ou </w:t>
            </w:r>
            <w:r w:rsidRPr="00422413">
              <w:rPr>
                <w:i/>
              </w:rPr>
              <w:t>udt</w:t>
            </w:r>
            <w:r w:rsidRPr="00422413">
              <w:t>)</w:t>
            </w:r>
          </w:p>
        </w:tc>
        <w:tc>
          <w:tcPr>
            <w:tcW w:w="708" w:type="dxa"/>
            <w:shd w:val="clear" w:color="auto" w:fill="auto"/>
          </w:tcPr>
          <w:p w14:paraId="6DCF4054" w14:textId="4EC1D9E3" w:rsidR="00337CD2" w:rsidRPr="00422413" w:rsidRDefault="00337CD2" w:rsidP="00337CD2">
            <w:pPr>
              <w:pStyle w:val="TabelleGross"/>
            </w:pPr>
            <w:r w:rsidRPr="00422413">
              <w:t>O</w:t>
            </w:r>
          </w:p>
        </w:tc>
      </w:tr>
      <w:tr w:rsidR="00337CD2" w:rsidRPr="00422413" w14:paraId="5AB26C07" w14:textId="77777777" w:rsidTr="002522E8">
        <w:trPr>
          <w:cantSplit/>
        </w:trPr>
        <w:tc>
          <w:tcPr>
            <w:tcW w:w="1837" w:type="dxa"/>
            <w:shd w:val="clear" w:color="auto" w:fill="auto"/>
          </w:tcPr>
          <w:p w14:paraId="39AE42CC" w14:textId="77777777" w:rsidR="00337CD2" w:rsidRPr="00422413" w:rsidRDefault="00337CD2" w:rsidP="00337CD2">
            <w:pPr>
              <w:pStyle w:val="TabelleGross"/>
            </w:pPr>
            <w:r w:rsidRPr="00422413">
              <w:t>underSchema</w:t>
            </w:r>
          </w:p>
        </w:tc>
        <w:tc>
          <w:tcPr>
            <w:tcW w:w="6623" w:type="dxa"/>
            <w:shd w:val="clear" w:color="auto" w:fill="auto"/>
          </w:tcPr>
          <w:p w14:paraId="6D455131" w14:textId="6F45FDF0" w:rsidR="00337CD2" w:rsidRPr="00422413" w:rsidRDefault="00337CD2" w:rsidP="00337CD2">
            <w:pPr>
              <w:pStyle w:val="TabelleGross"/>
              <w:rPr>
                <w:szCs w:val="24"/>
              </w:rPr>
            </w:pPr>
            <w:r w:rsidRPr="00422413">
              <w:t>Nom de schéma du supertype, si le type de données est basé sur un supertype</w:t>
            </w:r>
          </w:p>
        </w:tc>
        <w:tc>
          <w:tcPr>
            <w:tcW w:w="708" w:type="dxa"/>
            <w:shd w:val="clear" w:color="auto" w:fill="auto"/>
          </w:tcPr>
          <w:p w14:paraId="1748B0C6" w14:textId="6251D82F" w:rsidR="00337CD2" w:rsidRPr="00422413" w:rsidRDefault="00337CD2" w:rsidP="00337CD2">
            <w:pPr>
              <w:pStyle w:val="TabelleGross"/>
            </w:pPr>
            <w:r w:rsidRPr="00422413">
              <w:t>F</w:t>
            </w:r>
          </w:p>
        </w:tc>
      </w:tr>
      <w:tr w:rsidR="00337CD2" w:rsidRPr="00422413" w14:paraId="2EDB5990" w14:textId="77777777" w:rsidTr="002522E8">
        <w:trPr>
          <w:cantSplit/>
        </w:trPr>
        <w:tc>
          <w:tcPr>
            <w:tcW w:w="1837" w:type="dxa"/>
            <w:shd w:val="clear" w:color="auto" w:fill="auto"/>
          </w:tcPr>
          <w:p w14:paraId="09E7290E" w14:textId="3B925690" w:rsidR="00337CD2" w:rsidRPr="00422413" w:rsidRDefault="00337CD2" w:rsidP="00337CD2">
            <w:pPr>
              <w:pStyle w:val="TabelleGross"/>
            </w:pPr>
            <w:r w:rsidRPr="00422413">
              <w:t>underType</w:t>
            </w:r>
          </w:p>
        </w:tc>
        <w:tc>
          <w:tcPr>
            <w:tcW w:w="6623" w:type="dxa"/>
            <w:shd w:val="clear" w:color="auto" w:fill="auto"/>
          </w:tcPr>
          <w:p w14:paraId="041EAFC4" w14:textId="0A0A9395" w:rsidR="00337CD2" w:rsidRPr="00422413" w:rsidRDefault="00337CD2" w:rsidP="00337CD2">
            <w:pPr>
              <w:pStyle w:val="TabelleGross"/>
              <w:rPr>
                <w:szCs w:val="24"/>
              </w:rPr>
            </w:pPr>
            <w:r w:rsidRPr="00422413">
              <w:t>Nom du supertype si le type de données est basé sur un supertype</w:t>
            </w:r>
          </w:p>
        </w:tc>
        <w:tc>
          <w:tcPr>
            <w:tcW w:w="708" w:type="dxa"/>
            <w:shd w:val="clear" w:color="auto" w:fill="auto"/>
          </w:tcPr>
          <w:p w14:paraId="2849B617" w14:textId="2FB0E401" w:rsidR="00337CD2" w:rsidRPr="00422413" w:rsidRDefault="00337CD2" w:rsidP="00337CD2">
            <w:pPr>
              <w:pStyle w:val="TabelleGross"/>
            </w:pPr>
            <w:r w:rsidRPr="00422413">
              <w:t>F</w:t>
            </w:r>
          </w:p>
        </w:tc>
      </w:tr>
      <w:tr w:rsidR="00337CD2" w:rsidRPr="00422413" w14:paraId="78F55B99" w14:textId="77777777" w:rsidTr="002522E8">
        <w:trPr>
          <w:cantSplit/>
        </w:trPr>
        <w:tc>
          <w:tcPr>
            <w:tcW w:w="1837" w:type="dxa"/>
            <w:shd w:val="clear" w:color="auto" w:fill="auto"/>
          </w:tcPr>
          <w:p w14:paraId="3007AE8C" w14:textId="23DCADE2" w:rsidR="00337CD2" w:rsidRPr="00422413" w:rsidRDefault="00337CD2" w:rsidP="00337CD2">
            <w:pPr>
              <w:pStyle w:val="TabelleGross"/>
            </w:pPr>
            <w:r w:rsidRPr="00422413">
              <w:t>instantiable</w:t>
            </w:r>
          </w:p>
        </w:tc>
        <w:tc>
          <w:tcPr>
            <w:tcW w:w="6623" w:type="dxa"/>
            <w:shd w:val="clear" w:color="auto" w:fill="auto"/>
          </w:tcPr>
          <w:p w14:paraId="31C00468" w14:textId="09992C84" w:rsidR="00337CD2" w:rsidRPr="00422413" w:rsidRDefault="00337CD2" w:rsidP="00337CD2">
            <w:pPr>
              <w:pStyle w:val="TabelleGross"/>
              <w:rPr>
                <w:szCs w:val="24"/>
              </w:rPr>
            </w:pPr>
            <w:r w:rsidRPr="00422413">
              <w:t>Vrai, si le type de données peut être instancé, sinon faux</w:t>
            </w:r>
          </w:p>
        </w:tc>
        <w:tc>
          <w:tcPr>
            <w:tcW w:w="708" w:type="dxa"/>
            <w:shd w:val="clear" w:color="auto" w:fill="auto"/>
          </w:tcPr>
          <w:p w14:paraId="2E75D190" w14:textId="7724EE6D" w:rsidR="00337CD2" w:rsidRPr="00422413" w:rsidRDefault="00337CD2" w:rsidP="00337CD2">
            <w:pPr>
              <w:pStyle w:val="TabelleGross"/>
            </w:pPr>
            <w:r w:rsidRPr="00422413">
              <w:t>O</w:t>
            </w:r>
          </w:p>
        </w:tc>
      </w:tr>
      <w:tr w:rsidR="00337CD2" w:rsidRPr="00422413" w14:paraId="6078569F" w14:textId="77777777" w:rsidTr="002522E8">
        <w:trPr>
          <w:cantSplit/>
        </w:trPr>
        <w:tc>
          <w:tcPr>
            <w:tcW w:w="1837" w:type="dxa"/>
            <w:shd w:val="clear" w:color="auto" w:fill="auto"/>
          </w:tcPr>
          <w:p w14:paraId="77C7F810" w14:textId="0B8501F5" w:rsidR="00337CD2" w:rsidRPr="00422413" w:rsidRDefault="00337CD2" w:rsidP="00337CD2">
            <w:pPr>
              <w:pStyle w:val="TabelleGross"/>
            </w:pPr>
            <w:r w:rsidRPr="00422413">
              <w:t>final</w:t>
            </w:r>
          </w:p>
        </w:tc>
        <w:tc>
          <w:tcPr>
            <w:tcW w:w="6623" w:type="dxa"/>
            <w:shd w:val="clear" w:color="auto" w:fill="auto"/>
          </w:tcPr>
          <w:p w14:paraId="4D8464D7" w14:textId="3BD17E4A" w:rsidR="00337CD2" w:rsidRPr="00422413" w:rsidRDefault="00337CD2" w:rsidP="00337CD2">
            <w:pPr>
              <w:pStyle w:val="TabelleGross"/>
              <w:rPr>
                <w:szCs w:val="24"/>
              </w:rPr>
            </w:pPr>
            <w:r w:rsidRPr="00422413">
              <w:t>Vrai, si aucun subtype ne peut être créé pour ce type de données, sinon faux.</w:t>
            </w:r>
          </w:p>
        </w:tc>
        <w:tc>
          <w:tcPr>
            <w:tcW w:w="708" w:type="dxa"/>
            <w:shd w:val="clear" w:color="auto" w:fill="auto"/>
          </w:tcPr>
          <w:p w14:paraId="6B1D5CA7" w14:textId="306B71B4" w:rsidR="00337CD2" w:rsidRPr="00422413" w:rsidRDefault="00337CD2" w:rsidP="00337CD2">
            <w:pPr>
              <w:pStyle w:val="TabelleGross"/>
            </w:pPr>
            <w:r w:rsidRPr="00422413">
              <w:t>O</w:t>
            </w:r>
          </w:p>
        </w:tc>
      </w:tr>
      <w:tr w:rsidR="002522E8" w:rsidRPr="00422413" w14:paraId="4FFD460D" w14:textId="77777777" w:rsidTr="002522E8">
        <w:trPr>
          <w:cantSplit/>
        </w:trPr>
        <w:tc>
          <w:tcPr>
            <w:tcW w:w="1837" w:type="dxa"/>
            <w:shd w:val="clear" w:color="auto" w:fill="auto"/>
          </w:tcPr>
          <w:p w14:paraId="039FF798" w14:textId="5060AFAE" w:rsidR="002522E8" w:rsidRPr="00422413" w:rsidRDefault="002522E8" w:rsidP="002522E8">
            <w:pPr>
              <w:pStyle w:val="TabelleGross"/>
            </w:pPr>
            <w:r w:rsidRPr="00422413">
              <w:t>base</w:t>
            </w:r>
          </w:p>
        </w:tc>
        <w:tc>
          <w:tcPr>
            <w:tcW w:w="6623" w:type="dxa"/>
            <w:shd w:val="clear" w:color="auto" w:fill="auto"/>
          </w:tcPr>
          <w:p w14:paraId="2AEA2FED" w14:textId="39773FE7" w:rsidR="002522E8" w:rsidRPr="00422413" w:rsidRDefault="002522E8" w:rsidP="009D781C">
            <w:pPr>
              <w:pStyle w:val="TabelleGross"/>
              <w:rPr>
                <w:szCs w:val="24"/>
              </w:rPr>
            </w:pPr>
            <w:r w:rsidRPr="00422413">
              <w:t>Nom du type de base (SQL</w:t>
            </w:r>
            <w:r w:rsidR="00104D71" w:rsidRPr="00422413">
              <w:t>,</w:t>
            </w:r>
            <w:r w:rsidRPr="00422413">
              <w:t xml:space="preserve"> prédéfini) si la catégorie est </w:t>
            </w:r>
            <w:r w:rsidRPr="00422413">
              <w:rPr>
                <w:i/>
              </w:rPr>
              <w:t>distinc</w:t>
            </w:r>
            <w:r w:rsidR="00715FB7" w:rsidRPr="00422413">
              <w:rPr>
                <w:i/>
              </w:rPr>
              <w:t>t</w:t>
            </w:r>
          </w:p>
        </w:tc>
        <w:tc>
          <w:tcPr>
            <w:tcW w:w="708" w:type="dxa"/>
            <w:shd w:val="clear" w:color="auto" w:fill="auto"/>
          </w:tcPr>
          <w:p w14:paraId="753D694B" w14:textId="3EFDA7FC" w:rsidR="002522E8" w:rsidRPr="00422413" w:rsidRDefault="002522E8" w:rsidP="002522E8">
            <w:pPr>
              <w:pStyle w:val="TabelleGross"/>
            </w:pPr>
            <w:r w:rsidRPr="00422413">
              <w:t>F</w:t>
            </w:r>
          </w:p>
        </w:tc>
      </w:tr>
      <w:tr w:rsidR="002522E8" w:rsidRPr="00422413" w14:paraId="5B5D5DC0" w14:textId="77777777" w:rsidTr="002522E8">
        <w:trPr>
          <w:cantSplit/>
        </w:trPr>
        <w:tc>
          <w:tcPr>
            <w:tcW w:w="1837" w:type="dxa"/>
            <w:shd w:val="clear" w:color="auto" w:fill="auto"/>
          </w:tcPr>
          <w:p w14:paraId="6D017FEE" w14:textId="59B5B014" w:rsidR="002522E8" w:rsidRPr="00422413" w:rsidRDefault="002522E8" w:rsidP="002522E8">
            <w:pPr>
              <w:pStyle w:val="TabelleGross"/>
            </w:pPr>
            <w:r w:rsidRPr="00422413">
              <w:t>attributes</w:t>
            </w:r>
          </w:p>
        </w:tc>
        <w:tc>
          <w:tcPr>
            <w:tcW w:w="6623" w:type="dxa"/>
            <w:shd w:val="clear" w:color="auto" w:fill="auto"/>
          </w:tcPr>
          <w:p w14:paraId="6D95B1F0" w14:textId="1700F1C0" w:rsidR="002522E8" w:rsidRPr="00422413" w:rsidRDefault="00337CD2" w:rsidP="00337CD2">
            <w:pPr>
              <w:pStyle w:val="TabelleGross"/>
              <w:rPr>
                <w:szCs w:val="24"/>
              </w:rPr>
            </w:pPr>
            <w:r w:rsidRPr="00422413">
              <w:t xml:space="preserve">Liste des attributs si la catégorie est </w:t>
            </w:r>
            <w:r w:rsidRPr="00422413">
              <w:rPr>
                <w:i/>
              </w:rPr>
              <w:t>udt</w:t>
            </w:r>
          </w:p>
        </w:tc>
        <w:tc>
          <w:tcPr>
            <w:tcW w:w="708" w:type="dxa"/>
            <w:shd w:val="clear" w:color="auto" w:fill="auto"/>
          </w:tcPr>
          <w:p w14:paraId="22D8345B" w14:textId="51BE7575" w:rsidR="002522E8" w:rsidRPr="00422413" w:rsidRDefault="002522E8" w:rsidP="002522E8">
            <w:pPr>
              <w:pStyle w:val="TabelleGross"/>
            </w:pPr>
            <w:r w:rsidRPr="00422413">
              <w:t>F</w:t>
            </w:r>
          </w:p>
        </w:tc>
      </w:tr>
      <w:tr w:rsidR="002522E8" w:rsidRPr="00422413" w14:paraId="52E99EF9" w14:textId="77777777" w:rsidTr="002522E8">
        <w:trPr>
          <w:cantSplit/>
        </w:trPr>
        <w:tc>
          <w:tcPr>
            <w:tcW w:w="1837" w:type="dxa"/>
            <w:shd w:val="clear" w:color="auto" w:fill="auto"/>
          </w:tcPr>
          <w:p w14:paraId="27E26EA9" w14:textId="2A3EB179" w:rsidR="002522E8" w:rsidRPr="00422413" w:rsidRDefault="002522E8" w:rsidP="002522E8">
            <w:pPr>
              <w:pStyle w:val="TabelleGross"/>
            </w:pPr>
            <w:r w:rsidRPr="00422413">
              <w:t>description</w:t>
            </w:r>
          </w:p>
        </w:tc>
        <w:tc>
          <w:tcPr>
            <w:tcW w:w="6623" w:type="dxa"/>
            <w:shd w:val="clear" w:color="auto" w:fill="auto"/>
          </w:tcPr>
          <w:p w14:paraId="34BC100E" w14:textId="67F039EF" w:rsidR="002522E8" w:rsidRPr="00422413" w:rsidRDefault="00337CD2" w:rsidP="002522E8">
            <w:pPr>
              <w:pStyle w:val="TabelleGross"/>
            </w:pPr>
            <w:r w:rsidRPr="00422413">
              <w:t>Description de la signification et du contenu du type de données</w:t>
            </w:r>
          </w:p>
        </w:tc>
        <w:tc>
          <w:tcPr>
            <w:tcW w:w="708" w:type="dxa"/>
            <w:shd w:val="clear" w:color="auto" w:fill="auto"/>
          </w:tcPr>
          <w:p w14:paraId="2DC0A794" w14:textId="0C94E46A" w:rsidR="002522E8" w:rsidRPr="00422413" w:rsidRDefault="002522E8" w:rsidP="002522E8">
            <w:pPr>
              <w:pStyle w:val="TabelleGross"/>
            </w:pPr>
            <w:r w:rsidRPr="00422413">
              <w:t>F</w:t>
            </w:r>
          </w:p>
        </w:tc>
      </w:tr>
    </w:tbl>
    <w:p w14:paraId="678497DD" w14:textId="77777777" w:rsidR="005342EA" w:rsidRPr="00422413" w:rsidRDefault="005342EA" w:rsidP="005342EA">
      <w:pPr>
        <w:rPr>
          <w:rFonts w:cs="Arial"/>
        </w:rPr>
      </w:pPr>
    </w:p>
    <w:p w14:paraId="470CA2C6" w14:textId="77777777" w:rsidR="0090798E" w:rsidRPr="00422413" w:rsidRDefault="0090798E">
      <w:pPr>
        <w:spacing w:after="0" w:line="240" w:lineRule="auto"/>
        <w:rPr>
          <w:b/>
          <w:sz w:val="24"/>
        </w:rPr>
      </w:pPr>
      <w:bookmarkStart w:id="48" w:name="_Toc477866912"/>
      <w:r w:rsidRPr="00422413">
        <w:br w:type="page"/>
      </w:r>
    </w:p>
    <w:p w14:paraId="64C2D838" w14:textId="4FB47721" w:rsidR="005342EA" w:rsidRPr="00422413" w:rsidRDefault="00D171C3" w:rsidP="005342EA">
      <w:pPr>
        <w:pStyle w:val="berschrift2"/>
        <w:keepNext/>
        <w:keepLines/>
      </w:pPr>
      <w:bookmarkStart w:id="49" w:name="_Toc8799387"/>
      <w:r w:rsidRPr="00422413">
        <w:lastRenderedPageBreak/>
        <w:t>M</w:t>
      </w:r>
      <w:bookmarkEnd w:id="48"/>
      <w:r w:rsidRPr="00422413">
        <w:t xml:space="preserve">étadonnées </w:t>
      </w:r>
      <w:r w:rsidR="000D09D9" w:rsidRPr="00422413">
        <w:t>de l’a</w:t>
      </w:r>
      <w:r w:rsidR="006835F3" w:rsidRPr="00422413">
        <w:t>ttribut</w:t>
      </w:r>
      <w:bookmarkEnd w:id="49"/>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117"/>
        <w:gridCol w:w="7339"/>
        <w:gridCol w:w="712"/>
      </w:tblGrid>
      <w:tr w:rsidR="00CE15CA" w:rsidRPr="00422413" w14:paraId="7D0DC0E9" w14:textId="77777777" w:rsidTr="00E77637">
        <w:trPr>
          <w:cantSplit/>
          <w:tblHeader/>
        </w:trPr>
        <w:tc>
          <w:tcPr>
            <w:tcW w:w="1117" w:type="dxa"/>
            <w:shd w:val="clear" w:color="auto" w:fill="99CCFF"/>
          </w:tcPr>
          <w:p w14:paraId="21EDBB81" w14:textId="77777777" w:rsidR="00CE15CA" w:rsidRPr="00422413" w:rsidRDefault="00CE15CA" w:rsidP="00CE15CA">
            <w:pPr>
              <w:pStyle w:val="TabelleGross"/>
              <w:keepNext/>
              <w:keepLines/>
              <w:rPr>
                <w:b/>
              </w:rPr>
            </w:pPr>
            <w:r w:rsidRPr="00422413">
              <w:rPr>
                <w:b/>
              </w:rPr>
              <w:t>ID</w:t>
            </w:r>
          </w:p>
        </w:tc>
        <w:tc>
          <w:tcPr>
            <w:tcW w:w="7339" w:type="dxa"/>
            <w:shd w:val="clear" w:color="auto" w:fill="99CCFF"/>
          </w:tcPr>
          <w:p w14:paraId="383F1191" w14:textId="028669F0" w:rsidR="00CE15CA" w:rsidRPr="00422413" w:rsidRDefault="00CE15CA" w:rsidP="00CE15CA">
            <w:pPr>
              <w:pStyle w:val="TabelleGross"/>
              <w:keepNext/>
              <w:keepLines/>
              <w:rPr>
                <w:b/>
              </w:rPr>
            </w:pPr>
            <w:r w:rsidRPr="00422413">
              <w:rPr>
                <w:b/>
              </w:rPr>
              <w:t>Description de l’exigence</w:t>
            </w:r>
          </w:p>
        </w:tc>
        <w:tc>
          <w:tcPr>
            <w:tcW w:w="712" w:type="dxa"/>
            <w:shd w:val="clear" w:color="auto" w:fill="99CCFF"/>
          </w:tcPr>
          <w:p w14:paraId="6691A903" w14:textId="403ABFAB" w:rsidR="00CE15CA" w:rsidRPr="00422413" w:rsidRDefault="00CE15CA" w:rsidP="00CE15CA">
            <w:pPr>
              <w:pStyle w:val="TabelleGross"/>
              <w:keepNext/>
              <w:keepLines/>
              <w:rPr>
                <w:b/>
              </w:rPr>
            </w:pPr>
            <w:r w:rsidRPr="00422413">
              <w:rPr>
                <w:b/>
              </w:rPr>
              <w:t>O/F</w:t>
            </w:r>
          </w:p>
        </w:tc>
      </w:tr>
      <w:tr w:rsidR="005342EA" w:rsidRPr="00422413" w14:paraId="4A0E6995" w14:textId="77777777" w:rsidTr="00E77637">
        <w:trPr>
          <w:cantSplit/>
        </w:trPr>
        <w:tc>
          <w:tcPr>
            <w:tcW w:w="1117" w:type="dxa"/>
            <w:shd w:val="clear" w:color="auto" w:fill="auto"/>
          </w:tcPr>
          <w:p w14:paraId="13AEAF45" w14:textId="77777777" w:rsidR="005342EA" w:rsidRPr="00422413" w:rsidRDefault="005342EA" w:rsidP="00146511">
            <w:pPr>
              <w:pStyle w:val="TabelleGross"/>
              <w:keepNext/>
              <w:keepLines/>
              <w:rPr>
                <w:sz w:val="16"/>
                <w:szCs w:val="16"/>
              </w:rPr>
            </w:pPr>
            <w:r w:rsidRPr="00422413">
              <w:t>M_5.4-1</w:t>
            </w:r>
          </w:p>
        </w:tc>
        <w:tc>
          <w:tcPr>
            <w:tcW w:w="7339" w:type="dxa"/>
            <w:shd w:val="clear" w:color="auto" w:fill="auto"/>
          </w:tcPr>
          <w:p w14:paraId="2F86B106" w14:textId="25CDCC62" w:rsidR="005342EA" w:rsidRPr="00422413" w:rsidRDefault="00FC5F30" w:rsidP="00337290">
            <w:pPr>
              <w:pStyle w:val="TabelleGross"/>
              <w:keepNext/>
              <w:keepLines/>
            </w:pPr>
            <w:r w:rsidRPr="00422413">
              <w:t xml:space="preserve">Toutes les métadonnées employées dans le type de données </w:t>
            </w:r>
            <w:r w:rsidRPr="00422413">
              <w:rPr>
                <w:i/>
              </w:rPr>
              <w:t>udt</w:t>
            </w:r>
            <w:r w:rsidRPr="00422413">
              <w:t xml:space="preserve"> désignées comme obligatoires au niveau de l’attribut dans </w:t>
            </w:r>
            <w:r w:rsidRPr="00422413">
              <w:rPr>
                <w:rFonts w:ascii="Courier New" w:hAnsi="Courier New"/>
                <w:w w:val="99"/>
              </w:rPr>
              <w:t>metadata.xsd</w:t>
            </w:r>
            <w:r w:rsidRPr="00422413">
              <w:t xml:space="preserve"> doivent être </w:t>
            </w:r>
            <w:r w:rsidR="00337290" w:rsidRPr="00422413">
              <w:t>renseignées</w:t>
            </w:r>
            <w:r w:rsidRPr="00422413">
              <w:t xml:space="preserve"> en conséquence.</w:t>
            </w:r>
          </w:p>
        </w:tc>
        <w:tc>
          <w:tcPr>
            <w:tcW w:w="712" w:type="dxa"/>
            <w:shd w:val="clear" w:color="auto" w:fill="auto"/>
          </w:tcPr>
          <w:p w14:paraId="5D420D8B" w14:textId="3CA86716" w:rsidR="005342EA" w:rsidRPr="00422413" w:rsidRDefault="002522E8" w:rsidP="00146511">
            <w:pPr>
              <w:pStyle w:val="TabelleGross"/>
              <w:keepNext/>
              <w:keepLines/>
            </w:pPr>
            <w:r w:rsidRPr="00422413">
              <w:t>O</w:t>
            </w:r>
          </w:p>
        </w:tc>
      </w:tr>
    </w:tbl>
    <w:p w14:paraId="25F55C09" w14:textId="77777777" w:rsidR="005342EA" w:rsidRPr="00422413" w:rsidRDefault="005342EA" w:rsidP="005342EA">
      <w:pPr>
        <w:pStyle w:val="Textkrper"/>
      </w:pPr>
    </w:p>
    <w:p w14:paraId="0B538B77" w14:textId="3660427A" w:rsidR="00F94526" w:rsidRPr="00422413" w:rsidRDefault="00F94526" w:rsidP="00F94526">
      <w:pPr>
        <w:rPr>
          <w:rFonts w:cs="Arial"/>
        </w:rPr>
      </w:pPr>
      <w:r w:rsidRPr="00422413">
        <w:t xml:space="preserve">Les métadonnées d’attributs suivantes sont enregistrées dans le fichier </w:t>
      </w:r>
      <w:r w:rsidRPr="00422413">
        <w:rPr>
          <w:rFonts w:ascii="Courier New" w:hAnsi="Courier New"/>
        </w:rPr>
        <w:t>metadata.xml</w:t>
      </w:r>
      <w:r w:rsidR="00C85C3C" w:rsidRPr="00422413">
        <w:rPr>
          <w:rFonts w:ascii="Courier New" w:hAnsi="Courier New"/>
        </w:rPr>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0F049ED1" w14:textId="77777777" w:rsidTr="00785511">
        <w:trPr>
          <w:cantSplit/>
          <w:tblHeader/>
        </w:trPr>
        <w:tc>
          <w:tcPr>
            <w:tcW w:w="1837" w:type="dxa"/>
            <w:shd w:val="clear" w:color="auto" w:fill="99CCFF"/>
          </w:tcPr>
          <w:p w14:paraId="50D8961E" w14:textId="33950FD1" w:rsidR="00206976" w:rsidRPr="00422413" w:rsidRDefault="00206976" w:rsidP="00206976">
            <w:pPr>
              <w:pStyle w:val="TabelleGross"/>
              <w:rPr>
                <w:b/>
              </w:rPr>
            </w:pPr>
            <w:r w:rsidRPr="00422413">
              <w:rPr>
                <w:b/>
              </w:rPr>
              <w:t>Désignation</w:t>
            </w:r>
          </w:p>
        </w:tc>
        <w:tc>
          <w:tcPr>
            <w:tcW w:w="6623" w:type="dxa"/>
            <w:shd w:val="clear" w:color="auto" w:fill="99CCFF"/>
          </w:tcPr>
          <w:p w14:paraId="2003D65D" w14:textId="445AA665" w:rsidR="00206976" w:rsidRPr="00422413" w:rsidRDefault="00206976" w:rsidP="00206976">
            <w:pPr>
              <w:pStyle w:val="TabelleGross"/>
              <w:rPr>
                <w:b/>
              </w:rPr>
            </w:pPr>
            <w:r w:rsidRPr="00422413">
              <w:rPr>
                <w:b/>
              </w:rPr>
              <w:t>Signification</w:t>
            </w:r>
          </w:p>
        </w:tc>
        <w:tc>
          <w:tcPr>
            <w:tcW w:w="708" w:type="dxa"/>
            <w:shd w:val="clear" w:color="auto" w:fill="99CCFF"/>
          </w:tcPr>
          <w:p w14:paraId="4E4382FA" w14:textId="0CC19CD7" w:rsidR="00206976" w:rsidRPr="00422413" w:rsidRDefault="00206976" w:rsidP="00206976">
            <w:pPr>
              <w:pStyle w:val="TabelleGross"/>
              <w:rPr>
                <w:b/>
              </w:rPr>
            </w:pPr>
            <w:r w:rsidRPr="00422413">
              <w:rPr>
                <w:b/>
              </w:rPr>
              <w:t>O/F</w:t>
            </w:r>
          </w:p>
        </w:tc>
      </w:tr>
      <w:tr w:rsidR="00337CD2" w:rsidRPr="00422413" w14:paraId="2F75CFEF" w14:textId="77777777" w:rsidTr="00785511">
        <w:trPr>
          <w:cantSplit/>
        </w:trPr>
        <w:tc>
          <w:tcPr>
            <w:tcW w:w="1837" w:type="dxa"/>
            <w:shd w:val="clear" w:color="auto" w:fill="auto"/>
          </w:tcPr>
          <w:p w14:paraId="3F4D8447" w14:textId="42A4DB85" w:rsidR="00337CD2" w:rsidRPr="00422413" w:rsidRDefault="00337CD2" w:rsidP="00337CD2">
            <w:pPr>
              <w:pStyle w:val="TabelleGross"/>
            </w:pPr>
            <w:r w:rsidRPr="00422413">
              <w:t>name</w:t>
            </w:r>
          </w:p>
        </w:tc>
        <w:tc>
          <w:tcPr>
            <w:tcW w:w="6623" w:type="dxa"/>
            <w:shd w:val="clear" w:color="auto" w:fill="auto"/>
          </w:tcPr>
          <w:p w14:paraId="1BD87528" w14:textId="599A3660" w:rsidR="00337CD2" w:rsidRPr="00422413" w:rsidRDefault="00337CD2" w:rsidP="00C71731">
            <w:pPr>
              <w:pStyle w:val="TabelleGross"/>
            </w:pPr>
            <w:r w:rsidRPr="00422413">
              <w:t>Nom de l’attribut</w:t>
            </w:r>
          </w:p>
        </w:tc>
        <w:tc>
          <w:tcPr>
            <w:tcW w:w="708" w:type="dxa"/>
            <w:shd w:val="clear" w:color="auto" w:fill="auto"/>
          </w:tcPr>
          <w:p w14:paraId="5A133F72" w14:textId="2C3C5685" w:rsidR="00337CD2" w:rsidRPr="00422413" w:rsidRDefault="00337CD2" w:rsidP="00337CD2">
            <w:pPr>
              <w:pStyle w:val="TabelleGross"/>
            </w:pPr>
            <w:r w:rsidRPr="00422413">
              <w:t>O</w:t>
            </w:r>
          </w:p>
        </w:tc>
      </w:tr>
      <w:tr w:rsidR="00337CD2" w:rsidRPr="00422413" w14:paraId="7A430852" w14:textId="77777777" w:rsidTr="00785511">
        <w:trPr>
          <w:cantSplit/>
        </w:trPr>
        <w:tc>
          <w:tcPr>
            <w:tcW w:w="1837" w:type="dxa"/>
            <w:shd w:val="clear" w:color="auto" w:fill="auto"/>
          </w:tcPr>
          <w:p w14:paraId="55B6BD4B" w14:textId="3F49680B" w:rsidR="00337CD2" w:rsidRPr="00422413" w:rsidRDefault="00337CD2" w:rsidP="00337CD2">
            <w:pPr>
              <w:pStyle w:val="TabelleGross"/>
            </w:pPr>
            <w:r w:rsidRPr="00422413">
              <w:t>type</w:t>
            </w:r>
          </w:p>
        </w:tc>
        <w:tc>
          <w:tcPr>
            <w:tcW w:w="6623" w:type="dxa"/>
            <w:shd w:val="clear" w:color="auto" w:fill="auto"/>
          </w:tcPr>
          <w:p w14:paraId="5E88CC4C" w14:textId="61634581" w:rsidR="00337CD2" w:rsidRPr="00422413" w:rsidRDefault="00337CD2" w:rsidP="00104D71">
            <w:pPr>
              <w:pStyle w:val="TabelleGross"/>
            </w:pPr>
            <w:r w:rsidRPr="00422413">
              <w:t>Type de données de l’attribut selon SQL:2008</w:t>
            </w:r>
            <w:r w:rsidR="00104D71" w:rsidRPr="00422413">
              <w:t xml:space="preserve"> (prédéfini)</w:t>
            </w:r>
          </w:p>
        </w:tc>
        <w:tc>
          <w:tcPr>
            <w:tcW w:w="708" w:type="dxa"/>
            <w:shd w:val="clear" w:color="auto" w:fill="auto"/>
          </w:tcPr>
          <w:p w14:paraId="41126896" w14:textId="69843D94" w:rsidR="00337CD2" w:rsidRPr="00422413" w:rsidRDefault="00337CD2" w:rsidP="00337CD2">
            <w:pPr>
              <w:pStyle w:val="TabelleGross"/>
            </w:pPr>
            <w:r w:rsidRPr="00422413">
              <w:t>F</w:t>
            </w:r>
          </w:p>
        </w:tc>
      </w:tr>
      <w:tr w:rsidR="002522E8" w:rsidRPr="00422413" w14:paraId="645D7B2F" w14:textId="77777777" w:rsidTr="00785511">
        <w:trPr>
          <w:cantSplit/>
        </w:trPr>
        <w:tc>
          <w:tcPr>
            <w:tcW w:w="1837" w:type="dxa"/>
            <w:shd w:val="clear" w:color="auto" w:fill="auto"/>
          </w:tcPr>
          <w:p w14:paraId="78A33D14" w14:textId="77777777" w:rsidR="002522E8" w:rsidRPr="00422413" w:rsidRDefault="002522E8" w:rsidP="002522E8">
            <w:pPr>
              <w:pStyle w:val="TabelleGross"/>
            </w:pPr>
            <w:r w:rsidRPr="00422413">
              <w:t>typeOriginal</w:t>
            </w:r>
          </w:p>
        </w:tc>
        <w:tc>
          <w:tcPr>
            <w:tcW w:w="6623" w:type="dxa"/>
            <w:shd w:val="clear" w:color="auto" w:fill="auto"/>
          </w:tcPr>
          <w:p w14:paraId="296B1BE2" w14:textId="768252A8" w:rsidR="002522E8" w:rsidRPr="00422413" w:rsidRDefault="00337CD2" w:rsidP="002522E8">
            <w:pPr>
              <w:pStyle w:val="TabelleGross"/>
              <w:rPr>
                <w:rFonts w:cs="Arial"/>
              </w:rPr>
            </w:pPr>
            <w:r w:rsidRPr="00422413">
              <w:t>Type de colonne original pour le type de données standard</w:t>
            </w:r>
          </w:p>
          <w:p w14:paraId="0D196B12" w14:textId="77777777" w:rsidR="002522E8" w:rsidRPr="00422413" w:rsidRDefault="002522E8" w:rsidP="002522E8">
            <w:pPr>
              <w:pStyle w:val="TabelleGross"/>
              <w:rPr>
                <w:rFonts w:cs="Arial"/>
              </w:rPr>
            </w:pPr>
          </w:p>
          <w:p w14:paraId="38C09EFC" w14:textId="77777777" w:rsidR="0003728B" w:rsidRPr="00422413" w:rsidRDefault="0003728B" w:rsidP="0003728B">
            <w:pPr>
              <w:pStyle w:val="TabelleGross"/>
              <w:rPr>
                <w:b/>
              </w:rPr>
            </w:pPr>
            <w:r w:rsidRPr="00422413">
              <w:rPr>
                <w:b/>
              </w:rPr>
              <w:t>Indication</w:t>
            </w:r>
          </w:p>
          <w:p w14:paraId="1BFC8DC6" w14:textId="40F02CE6" w:rsidR="002522E8" w:rsidRPr="00422413" w:rsidRDefault="00C71731" w:rsidP="00095F24">
            <w:pPr>
              <w:pStyle w:val="TabelleGross"/>
              <w:rPr>
                <w:rFonts w:cs="Arial"/>
              </w:rPr>
            </w:pPr>
            <w:r w:rsidRPr="00422413">
              <w:t xml:space="preserve">Étant </w:t>
            </w:r>
            <w:r w:rsidR="00337CD2" w:rsidRPr="00422413">
              <w:t xml:space="preserve">donné que les différents programmes de base de données considérés comme conformes </w:t>
            </w:r>
            <w:r w:rsidRPr="00422413">
              <w:t xml:space="preserve">à </w:t>
            </w:r>
            <w:r w:rsidR="00337CD2" w:rsidRPr="00422413">
              <w:t xml:space="preserve">SQL permettent des types de données très divers, le type </w:t>
            </w:r>
            <w:r w:rsidR="00337CD2" w:rsidRPr="00422413">
              <w:rPr>
                <w:i/>
              </w:rPr>
              <w:t xml:space="preserve">original </w:t>
            </w:r>
            <w:r w:rsidR="00337CD2" w:rsidRPr="00422413">
              <w:t xml:space="preserve">figure également ici, </w:t>
            </w:r>
            <w:r w:rsidR="00095F24" w:rsidRPr="00422413">
              <w:t xml:space="preserve">tout comme </w:t>
            </w:r>
            <w:r w:rsidR="00337CD2" w:rsidRPr="00422413">
              <w:t>le type SQL:2008. Pour chaque programme de base de données supportant le format SIARD, il faut définir et documenter une traduction des types propriétaires en types SQL:2008 pour l’application correspondante.</w:t>
            </w:r>
          </w:p>
        </w:tc>
        <w:tc>
          <w:tcPr>
            <w:tcW w:w="708" w:type="dxa"/>
            <w:shd w:val="clear" w:color="auto" w:fill="auto"/>
          </w:tcPr>
          <w:p w14:paraId="42D79AE1" w14:textId="2AA70F3C" w:rsidR="002522E8" w:rsidRPr="00422413" w:rsidRDefault="002522E8" w:rsidP="002522E8">
            <w:pPr>
              <w:pStyle w:val="TabelleGross"/>
            </w:pPr>
            <w:r w:rsidRPr="00422413">
              <w:t>F</w:t>
            </w:r>
          </w:p>
        </w:tc>
      </w:tr>
      <w:tr w:rsidR="002522E8" w:rsidRPr="00422413" w14:paraId="5A55E971" w14:textId="77777777" w:rsidTr="00785511">
        <w:trPr>
          <w:cantSplit/>
        </w:trPr>
        <w:tc>
          <w:tcPr>
            <w:tcW w:w="1837" w:type="dxa"/>
            <w:shd w:val="clear" w:color="auto" w:fill="auto"/>
          </w:tcPr>
          <w:p w14:paraId="69C2D47D" w14:textId="22BD9430" w:rsidR="002522E8" w:rsidRPr="00422413" w:rsidRDefault="002522E8" w:rsidP="002522E8">
            <w:pPr>
              <w:pStyle w:val="TabelleGross"/>
            </w:pPr>
            <w:r w:rsidRPr="00422413">
              <w:t>nullable</w:t>
            </w:r>
          </w:p>
        </w:tc>
        <w:tc>
          <w:tcPr>
            <w:tcW w:w="6623" w:type="dxa"/>
            <w:shd w:val="clear" w:color="auto" w:fill="auto"/>
          </w:tcPr>
          <w:p w14:paraId="4AC63F7D" w14:textId="1FB4E41B" w:rsidR="002522E8" w:rsidRPr="00422413" w:rsidRDefault="002522E8" w:rsidP="002522E8">
            <w:pPr>
              <w:pStyle w:val="TabelleGross"/>
              <w:rPr>
                <w:szCs w:val="24"/>
              </w:rPr>
            </w:pPr>
            <w:r w:rsidRPr="00422413">
              <w:t xml:space="preserve">Élément </w:t>
            </w:r>
            <w:r w:rsidRPr="00422413">
              <w:rPr>
                <w:i/>
              </w:rPr>
              <w:t xml:space="preserve">nullable </w:t>
            </w:r>
            <w:r w:rsidRPr="00422413">
              <w:t>de l’attribut</w:t>
            </w:r>
          </w:p>
          <w:p w14:paraId="369BFAA9" w14:textId="77777777" w:rsidR="002522E8" w:rsidRPr="00422413" w:rsidRDefault="002522E8" w:rsidP="002522E8">
            <w:pPr>
              <w:pStyle w:val="TabelleGross"/>
              <w:rPr>
                <w:szCs w:val="24"/>
              </w:rPr>
            </w:pPr>
          </w:p>
          <w:p w14:paraId="2FA30FAD" w14:textId="77777777" w:rsidR="008E0377" w:rsidRPr="00422413" w:rsidRDefault="008E0377" w:rsidP="008E0377">
            <w:pPr>
              <w:pStyle w:val="TabelleGross"/>
              <w:rPr>
                <w:b/>
                <w:i/>
                <w:iCs/>
              </w:rPr>
            </w:pPr>
            <w:r w:rsidRPr="00422413">
              <w:rPr>
                <w:b/>
                <w:i/>
              </w:rPr>
              <w:t>Recommandation</w:t>
            </w:r>
          </w:p>
          <w:p w14:paraId="725EACF4" w14:textId="1A0B5E02" w:rsidR="002522E8" w:rsidRPr="00422413" w:rsidRDefault="002522E8" w:rsidP="002522E8">
            <w:pPr>
              <w:pStyle w:val="TabelleGross"/>
              <w:rPr>
                <w:i/>
              </w:rPr>
            </w:pPr>
            <w:r w:rsidRPr="00422413">
              <w:rPr>
                <w:i/>
              </w:rPr>
              <w:t xml:space="preserve">Il est recommandé de ne pas recourir à l’élément </w:t>
            </w:r>
            <w:r w:rsidRPr="00422413">
              <w:t>nullable</w:t>
            </w:r>
            <w:r w:rsidRPr="00422413">
              <w:rPr>
                <w:i/>
              </w:rPr>
              <w:t xml:space="preserve">. </w:t>
            </w:r>
          </w:p>
        </w:tc>
        <w:tc>
          <w:tcPr>
            <w:tcW w:w="708" w:type="dxa"/>
            <w:shd w:val="clear" w:color="auto" w:fill="auto"/>
          </w:tcPr>
          <w:p w14:paraId="351DFBE9" w14:textId="3333ACC9" w:rsidR="002522E8" w:rsidRPr="00422413" w:rsidRDefault="002522E8" w:rsidP="002522E8">
            <w:pPr>
              <w:pStyle w:val="TabelleGross"/>
            </w:pPr>
            <w:r w:rsidRPr="00422413">
              <w:t>F</w:t>
            </w:r>
          </w:p>
        </w:tc>
      </w:tr>
      <w:tr w:rsidR="00337CD2" w:rsidRPr="00422413" w14:paraId="66C1ED24" w14:textId="77777777" w:rsidTr="00785511">
        <w:trPr>
          <w:cantSplit/>
        </w:trPr>
        <w:tc>
          <w:tcPr>
            <w:tcW w:w="1837" w:type="dxa"/>
            <w:shd w:val="clear" w:color="auto" w:fill="auto"/>
          </w:tcPr>
          <w:p w14:paraId="714BA4EB" w14:textId="327E6957" w:rsidR="00337CD2" w:rsidRPr="00422413" w:rsidRDefault="00337CD2" w:rsidP="00337CD2">
            <w:pPr>
              <w:pStyle w:val="TabelleGross"/>
            </w:pPr>
            <w:r w:rsidRPr="00422413">
              <w:t>typeSchema</w:t>
            </w:r>
          </w:p>
        </w:tc>
        <w:tc>
          <w:tcPr>
            <w:tcW w:w="6623" w:type="dxa"/>
            <w:shd w:val="clear" w:color="auto" w:fill="auto"/>
          </w:tcPr>
          <w:p w14:paraId="7E02CC52" w14:textId="2B59D2F8" w:rsidR="00337CD2" w:rsidRPr="00422413" w:rsidRDefault="00337CD2" w:rsidP="00337CD2">
            <w:pPr>
              <w:pStyle w:val="TabelleGross"/>
              <w:rPr>
                <w:rFonts w:cs="Arial"/>
              </w:rPr>
            </w:pPr>
            <w:r w:rsidRPr="00422413">
              <w:t>Schéma du type de données avancé ou structuré</w:t>
            </w:r>
          </w:p>
        </w:tc>
        <w:tc>
          <w:tcPr>
            <w:tcW w:w="708" w:type="dxa"/>
            <w:shd w:val="clear" w:color="auto" w:fill="auto"/>
          </w:tcPr>
          <w:p w14:paraId="4C6556DB" w14:textId="076A3622" w:rsidR="00337CD2" w:rsidRPr="00422413" w:rsidRDefault="00337CD2" w:rsidP="00337CD2">
            <w:pPr>
              <w:pStyle w:val="TabelleGross"/>
            </w:pPr>
            <w:r w:rsidRPr="00422413">
              <w:t>F</w:t>
            </w:r>
          </w:p>
        </w:tc>
      </w:tr>
      <w:tr w:rsidR="00337CD2" w:rsidRPr="00422413" w14:paraId="44B5F56C" w14:textId="77777777" w:rsidTr="00785511">
        <w:trPr>
          <w:cantSplit/>
        </w:trPr>
        <w:tc>
          <w:tcPr>
            <w:tcW w:w="1837" w:type="dxa"/>
            <w:shd w:val="clear" w:color="auto" w:fill="auto"/>
          </w:tcPr>
          <w:p w14:paraId="38B37943" w14:textId="77777777" w:rsidR="00337CD2" w:rsidRPr="00422413" w:rsidRDefault="00337CD2" w:rsidP="00337CD2">
            <w:pPr>
              <w:pStyle w:val="TabelleGross"/>
            </w:pPr>
            <w:r w:rsidRPr="00422413">
              <w:t>typeName</w:t>
            </w:r>
          </w:p>
        </w:tc>
        <w:tc>
          <w:tcPr>
            <w:tcW w:w="6623" w:type="dxa"/>
            <w:shd w:val="clear" w:color="auto" w:fill="auto"/>
          </w:tcPr>
          <w:p w14:paraId="583FCA7E" w14:textId="1B9E8564" w:rsidR="00337CD2" w:rsidRPr="00422413" w:rsidRDefault="00337CD2" w:rsidP="00337CD2">
            <w:pPr>
              <w:pStyle w:val="TabelleGross"/>
              <w:rPr>
                <w:szCs w:val="24"/>
              </w:rPr>
            </w:pPr>
            <w:r w:rsidRPr="00422413">
              <w:t>Nom du type de données avancé ou structuré</w:t>
            </w:r>
          </w:p>
        </w:tc>
        <w:tc>
          <w:tcPr>
            <w:tcW w:w="708" w:type="dxa"/>
            <w:shd w:val="clear" w:color="auto" w:fill="auto"/>
          </w:tcPr>
          <w:p w14:paraId="224824BC" w14:textId="1B7AB684" w:rsidR="00337CD2" w:rsidRPr="00422413" w:rsidRDefault="00337CD2" w:rsidP="00337CD2">
            <w:pPr>
              <w:pStyle w:val="TabelleGross"/>
            </w:pPr>
            <w:r w:rsidRPr="00422413">
              <w:t>F</w:t>
            </w:r>
          </w:p>
        </w:tc>
      </w:tr>
      <w:tr w:rsidR="00337CD2" w:rsidRPr="00422413" w14:paraId="7BF9E37F" w14:textId="77777777" w:rsidTr="00785511">
        <w:trPr>
          <w:cantSplit/>
        </w:trPr>
        <w:tc>
          <w:tcPr>
            <w:tcW w:w="1837" w:type="dxa"/>
            <w:shd w:val="clear" w:color="auto" w:fill="auto"/>
          </w:tcPr>
          <w:p w14:paraId="4831CB40" w14:textId="77777777" w:rsidR="00337CD2" w:rsidRPr="00422413" w:rsidRDefault="00337CD2" w:rsidP="00337CD2">
            <w:pPr>
              <w:pStyle w:val="TabelleGross"/>
            </w:pPr>
            <w:r w:rsidRPr="00422413">
              <w:t>defaultValue</w:t>
            </w:r>
          </w:p>
        </w:tc>
        <w:tc>
          <w:tcPr>
            <w:tcW w:w="6623" w:type="dxa"/>
            <w:shd w:val="clear" w:color="auto" w:fill="auto"/>
          </w:tcPr>
          <w:p w14:paraId="394F39FB" w14:textId="40C0E7A0" w:rsidR="00337CD2" w:rsidRPr="00422413" w:rsidRDefault="00337CD2" w:rsidP="00C71731">
            <w:pPr>
              <w:pStyle w:val="TabelleGross"/>
              <w:rPr>
                <w:szCs w:val="24"/>
              </w:rPr>
            </w:pPr>
            <w:r w:rsidRPr="00422413">
              <w:t>Valeur standard de l’attribut</w:t>
            </w:r>
          </w:p>
        </w:tc>
        <w:tc>
          <w:tcPr>
            <w:tcW w:w="708" w:type="dxa"/>
            <w:shd w:val="clear" w:color="auto" w:fill="auto"/>
          </w:tcPr>
          <w:p w14:paraId="2F7022F5" w14:textId="41DC74DA" w:rsidR="00337CD2" w:rsidRPr="00422413" w:rsidRDefault="00337CD2" w:rsidP="00337CD2">
            <w:pPr>
              <w:pStyle w:val="TabelleGross"/>
            </w:pPr>
            <w:r w:rsidRPr="00422413">
              <w:t>F</w:t>
            </w:r>
          </w:p>
        </w:tc>
      </w:tr>
      <w:tr w:rsidR="00337CD2" w:rsidRPr="00422413" w14:paraId="62477EE1" w14:textId="77777777" w:rsidTr="00785511">
        <w:trPr>
          <w:cantSplit/>
        </w:trPr>
        <w:tc>
          <w:tcPr>
            <w:tcW w:w="1837" w:type="dxa"/>
            <w:shd w:val="clear" w:color="auto" w:fill="auto"/>
          </w:tcPr>
          <w:p w14:paraId="3C997ED1" w14:textId="77777777" w:rsidR="00337CD2" w:rsidRPr="00422413" w:rsidRDefault="00337CD2" w:rsidP="00337CD2">
            <w:pPr>
              <w:pStyle w:val="TabelleGross"/>
            </w:pPr>
            <w:r w:rsidRPr="00422413">
              <w:t>description</w:t>
            </w:r>
          </w:p>
        </w:tc>
        <w:tc>
          <w:tcPr>
            <w:tcW w:w="6623" w:type="dxa"/>
            <w:shd w:val="clear" w:color="auto" w:fill="auto"/>
          </w:tcPr>
          <w:p w14:paraId="67A2DF2E" w14:textId="18C6929A" w:rsidR="00337CD2" w:rsidRPr="00422413" w:rsidRDefault="00337CD2" w:rsidP="00337CD2">
            <w:pPr>
              <w:pStyle w:val="TabelleGross"/>
            </w:pPr>
            <w:r w:rsidRPr="00422413">
              <w:t>Description de la signification et fonction de la routine</w:t>
            </w:r>
          </w:p>
        </w:tc>
        <w:tc>
          <w:tcPr>
            <w:tcW w:w="708" w:type="dxa"/>
            <w:shd w:val="clear" w:color="auto" w:fill="auto"/>
          </w:tcPr>
          <w:p w14:paraId="6E58DDF2" w14:textId="3FD71287" w:rsidR="00337CD2" w:rsidRPr="00422413" w:rsidRDefault="00337CD2" w:rsidP="00337CD2">
            <w:pPr>
              <w:pStyle w:val="TabelleGross"/>
            </w:pPr>
            <w:r w:rsidRPr="00422413">
              <w:t>F</w:t>
            </w:r>
          </w:p>
        </w:tc>
      </w:tr>
      <w:tr w:rsidR="002522E8" w:rsidRPr="00422413" w14:paraId="1A40EEAC" w14:textId="77777777" w:rsidTr="00785511">
        <w:trPr>
          <w:cantSplit/>
        </w:trPr>
        <w:tc>
          <w:tcPr>
            <w:tcW w:w="1837" w:type="dxa"/>
            <w:shd w:val="clear" w:color="auto" w:fill="auto"/>
          </w:tcPr>
          <w:p w14:paraId="0D3DFDFC" w14:textId="77777777" w:rsidR="002522E8" w:rsidRPr="00422413" w:rsidRDefault="002522E8" w:rsidP="002522E8">
            <w:pPr>
              <w:pStyle w:val="TabelleGross"/>
            </w:pPr>
            <w:r w:rsidRPr="00422413">
              <w:t>cardinality</w:t>
            </w:r>
          </w:p>
        </w:tc>
        <w:tc>
          <w:tcPr>
            <w:tcW w:w="6623" w:type="dxa"/>
            <w:shd w:val="clear" w:color="auto" w:fill="auto"/>
          </w:tcPr>
          <w:p w14:paraId="1E456CFD" w14:textId="2C598C99" w:rsidR="002522E8" w:rsidRPr="00422413" w:rsidRDefault="002522E8" w:rsidP="002522E8">
            <w:pPr>
              <w:pStyle w:val="TabelleGross"/>
              <w:rPr>
                <w:szCs w:val="24"/>
              </w:rPr>
            </w:pPr>
            <w:r w:rsidRPr="00422413">
              <w:t xml:space="preserve">Nombre (maximal) d’éléments si l’attribut est un </w:t>
            </w:r>
            <w:r w:rsidRPr="00422413">
              <w:rPr>
                <w:i/>
              </w:rPr>
              <w:t>array</w:t>
            </w:r>
          </w:p>
        </w:tc>
        <w:tc>
          <w:tcPr>
            <w:tcW w:w="708" w:type="dxa"/>
            <w:shd w:val="clear" w:color="auto" w:fill="auto"/>
          </w:tcPr>
          <w:p w14:paraId="6872E17A" w14:textId="361B4CB9" w:rsidR="002522E8" w:rsidRPr="00422413" w:rsidRDefault="002522E8" w:rsidP="002522E8">
            <w:pPr>
              <w:pStyle w:val="TabelleGross"/>
            </w:pPr>
            <w:r w:rsidRPr="00422413">
              <w:t>F</w:t>
            </w:r>
          </w:p>
        </w:tc>
      </w:tr>
    </w:tbl>
    <w:p w14:paraId="6BDB6237" w14:textId="77777777" w:rsidR="005342EA" w:rsidRPr="00422413" w:rsidRDefault="005342EA" w:rsidP="005342EA">
      <w:pPr>
        <w:rPr>
          <w:rFonts w:cs="Arial"/>
        </w:rPr>
      </w:pPr>
    </w:p>
    <w:p w14:paraId="5CFD60D5" w14:textId="77777777" w:rsidR="0090798E" w:rsidRPr="00422413" w:rsidRDefault="0090798E">
      <w:pPr>
        <w:spacing w:after="0" w:line="240" w:lineRule="auto"/>
        <w:rPr>
          <w:b/>
          <w:sz w:val="24"/>
        </w:rPr>
      </w:pPr>
      <w:bookmarkStart w:id="50" w:name="_Toc264549055"/>
      <w:bookmarkStart w:id="51" w:name="_Toc477866913"/>
      <w:r w:rsidRPr="00422413">
        <w:br w:type="page"/>
      </w:r>
    </w:p>
    <w:p w14:paraId="5A53C812" w14:textId="3108FBD3" w:rsidR="005524D2" w:rsidRPr="00422413" w:rsidRDefault="005524D2" w:rsidP="00EF7B08">
      <w:pPr>
        <w:pStyle w:val="berschrift2"/>
      </w:pPr>
      <w:bookmarkStart w:id="52" w:name="_Toc8799388"/>
      <w:r w:rsidRPr="00422413">
        <w:lastRenderedPageBreak/>
        <w:t>M</w:t>
      </w:r>
      <w:bookmarkEnd w:id="50"/>
      <w:bookmarkEnd w:id="51"/>
      <w:r w:rsidRPr="00422413">
        <w:t xml:space="preserve">étadonnées </w:t>
      </w:r>
      <w:r w:rsidR="0078322A" w:rsidRPr="00422413">
        <w:t>au niveau table</w:t>
      </w:r>
      <w:bookmarkEnd w:id="52"/>
    </w:p>
    <w:p w14:paraId="5B2F508D" w14:textId="79178E17" w:rsidR="005524D2" w:rsidRPr="00422413" w:rsidRDefault="00543FD6" w:rsidP="005524D2">
      <w:pPr>
        <w:rPr>
          <w:rFonts w:cs="Arial"/>
        </w:rPr>
      </w:pPr>
      <w:r w:rsidRPr="00422413">
        <w:t xml:space="preserve">Les métadonnées au niveau </w:t>
      </w:r>
      <w:r w:rsidR="0078322A" w:rsidRPr="00422413">
        <w:t xml:space="preserve">de la </w:t>
      </w:r>
      <w:r w:rsidR="00715FB7" w:rsidRPr="00422413">
        <w:t>t</w:t>
      </w:r>
      <w:r w:rsidRPr="00422413">
        <w:t xml:space="preserve">able sont archivées dans le fichier </w:t>
      </w:r>
      <w:r w:rsidRPr="00422413">
        <w:rPr>
          <w:rFonts w:ascii="Courier New" w:hAnsi="Courier New"/>
        </w:rPr>
        <w:t>metadata.xml</w:t>
      </w:r>
      <w:r w:rsidR="005D3709" w:rsidRPr="00422413">
        <w:t xml:space="preserve">, comme les informations générales </w:t>
      </w:r>
      <w:r w:rsidR="0016248D" w:rsidRPr="00422413">
        <w:t>sur</w:t>
      </w:r>
      <w:r w:rsidR="009F0B1C" w:rsidRPr="00422413">
        <w:t xml:space="preserve"> </w:t>
      </w:r>
      <w:r w:rsidR="005D3709" w:rsidRPr="00422413">
        <w:t xml:space="preserve">la base de données et les métadonnées de schéma. </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20CD6BA2" w14:textId="77777777" w:rsidTr="00CE15CA">
        <w:trPr>
          <w:cantSplit/>
          <w:tblHeader/>
        </w:trPr>
        <w:tc>
          <w:tcPr>
            <w:tcW w:w="1132" w:type="dxa"/>
            <w:shd w:val="clear" w:color="auto" w:fill="99CCFF"/>
          </w:tcPr>
          <w:p w14:paraId="41320E49" w14:textId="77777777" w:rsidR="00CE15CA" w:rsidRPr="00422413" w:rsidRDefault="00CE15CA" w:rsidP="00CE15CA">
            <w:pPr>
              <w:pStyle w:val="TabelleGross"/>
              <w:rPr>
                <w:b/>
              </w:rPr>
            </w:pPr>
            <w:r w:rsidRPr="00422413">
              <w:rPr>
                <w:b/>
              </w:rPr>
              <w:t>ID</w:t>
            </w:r>
          </w:p>
        </w:tc>
        <w:tc>
          <w:tcPr>
            <w:tcW w:w="7328" w:type="dxa"/>
            <w:shd w:val="clear" w:color="auto" w:fill="99CCFF"/>
          </w:tcPr>
          <w:p w14:paraId="385AD0ED" w14:textId="04A3BD9E" w:rsidR="00CE15CA" w:rsidRPr="00422413" w:rsidRDefault="00CE15CA" w:rsidP="00CE15CA">
            <w:pPr>
              <w:pStyle w:val="TabelleGross"/>
              <w:rPr>
                <w:b/>
              </w:rPr>
            </w:pPr>
            <w:r w:rsidRPr="00422413">
              <w:rPr>
                <w:b/>
              </w:rPr>
              <w:t>Description de l’exigence</w:t>
            </w:r>
          </w:p>
        </w:tc>
        <w:tc>
          <w:tcPr>
            <w:tcW w:w="708" w:type="dxa"/>
            <w:shd w:val="clear" w:color="auto" w:fill="99CCFF"/>
          </w:tcPr>
          <w:p w14:paraId="0F0DD5BD" w14:textId="659E0481" w:rsidR="00CE15CA" w:rsidRPr="00422413" w:rsidRDefault="00CE15CA" w:rsidP="00CE15CA">
            <w:pPr>
              <w:pStyle w:val="TabelleGross"/>
              <w:rPr>
                <w:b/>
              </w:rPr>
            </w:pPr>
            <w:r w:rsidRPr="00422413">
              <w:rPr>
                <w:b/>
              </w:rPr>
              <w:t>O/F</w:t>
            </w:r>
          </w:p>
        </w:tc>
      </w:tr>
      <w:tr w:rsidR="00DE1C2A" w:rsidRPr="00422413" w14:paraId="58171169" w14:textId="77777777" w:rsidTr="00CE15CA">
        <w:trPr>
          <w:cantSplit/>
        </w:trPr>
        <w:tc>
          <w:tcPr>
            <w:tcW w:w="1132" w:type="dxa"/>
            <w:shd w:val="clear" w:color="auto" w:fill="auto"/>
          </w:tcPr>
          <w:p w14:paraId="03A6F3A2" w14:textId="77777777" w:rsidR="00DE1C2A" w:rsidRPr="00422413" w:rsidRDefault="00AA4347" w:rsidP="00DE1C2A">
            <w:pPr>
              <w:pStyle w:val="TabelleGross"/>
              <w:rPr>
                <w:sz w:val="16"/>
                <w:szCs w:val="16"/>
              </w:rPr>
            </w:pPr>
            <w:r w:rsidRPr="00422413">
              <w:t>M_5.5-1</w:t>
            </w:r>
          </w:p>
        </w:tc>
        <w:tc>
          <w:tcPr>
            <w:tcW w:w="7328" w:type="dxa"/>
            <w:shd w:val="clear" w:color="auto" w:fill="auto"/>
          </w:tcPr>
          <w:p w14:paraId="36DD2FCC" w14:textId="71B1C24F" w:rsidR="00DE1C2A" w:rsidRPr="00422413" w:rsidRDefault="00543FD6" w:rsidP="0054149A">
            <w:pPr>
              <w:pStyle w:val="TabelleGross"/>
            </w:pPr>
            <w:r w:rsidRPr="00422413">
              <w:t xml:space="preserve">Toutes les métadonnées qui sont désignées comme obligatoires dans </w:t>
            </w:r>
            <w:r w:rsidRPr="00422413">
              <w:rPr>
                <w:rFonts w:ascii="Courier New" w:hAnsi="Courier New"/>
              </w:rPr>
              <w:t xml:space="preserve">metadata.xsd </w:t>
            </w:r>
            <w:r w:rsidRPr="00422413">
              <w:t xml:space="preserve">au niveau </w:t>
            </w:r>
            <w:r w:rsidR="00A25DCC" w:rsidRPr="00422413">
              <w:t>d</w:t>
            </w:r>
            <w:r w:rsidR="00DF721B" w:rsidRPr="00422413">
              <w:t>e la</w:t>
            </w:r>
            <w:r w:rsidR="00A25DCC" w:rsidRPr="00422413">
              <w:t xml:space="preserve"> </w:t>
            </w:r>
            <w:r w:rsidRPr="00422413">
              <w:t xml:space="preserve">table doivent être </w:t>
            </w:r>
            <w:r w:rsidR="0054149A" w:rsidRPr="00422413">
              <w:t>renseignées</w:t>
            </w:r>
            <w:r w:rsidRPr="00422413">
              <w:t xml:space="preserve"> en conséquence.</w:t>
            </w:r>
          </w:p>
        </w:tc>
        <w:tc>
          <w:tcPr>
            <w:tcW w:w="708" w:type="dxa"/>
            <w:shd w:val="clear" w:color="auto" w:fill="auto"/>
          </w:tcPr>
          <w:p w14:paraId="5E7F6373" w14:textId="4979CFEA" w:rsidR="00DE1C2A" w:rsidRPr="00422413" w:rsidRDefault="002522E8" w:rsidP="00DE1C2A">
            <w:pPr>
              <w:pStyle w:val="TabelleGross"/>
            </w:pPr>
            <w:r w:rsidRPr="00422413">
              <w:t>O</w:t>
            </w:r>
          </w:p>
        </w:tc>
      </w:tr>
    </w:tbl>
    <w:p w14:paraId="0803D2CC" w14:textId="77777777" w:rsidR="00DE1C2A" w:rsidRPr="00422413" w:rsidRDefault="00DE1C2A" w:rsidP="00DE1C2A">
      <w:pPr>
        <w:rPr>
          <w:rFonts w:cs="Arial"/>
        </w:rPr>
      </w:pPr>
    </w:p>
    <w:p w14:paraId="15BA93EF" w14:textId="4A480887" w:rsidR="00DE1C2A" w:rsidRPr="00422413" w:rsidRDefault="00543FD6" w:rsidP="00DE1C2A">
      <w:pPr>
        <w:rPr>
          <w:rFonts w:cs="Arial"/>
        </w:rPr>
      </w:pPr>
      <w:r w:rsidRPr="00422413">
        <w:t xml:space="preserve">Les métadonnées </w:t>
      </w:r>
      <w:r w:rsidR="0078322A" w:rsidRPr="00422413">
        <w:t xml:space="preserve">du niveau de la table </w:t>
      </w:r>
      <w:r w:rsidRPr="00422413">
        <w:t xml:space="preserve">sont enregistrées dans le fichier </w:t>
      </w:r>
      <w:r w:rsidRPr="00422413">
        <w:rPr>
          <w:rFonts w:ascii="Courier New" w:hAnsi="Courier New"/>
        </w:rPr>
        <w:t>metadata.xml</w:t>
      </w:r>
      <w:r w:rsidR="0078322A" w:rsidRPr="00422413">
        <w:t>, tout comme les indications globales de la base de données ainsi que les métadonnées du niveau schéma</w:t>
      </w:r>
      <w:r w:rsidR="00C85C3C" w:rsidRPr="00422413">
        <w:rPr>
          <w:rFonts w:ascii="Courier New" w:hAnsi="Courier New"/>
        </w:rPr>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206976" w:rsidRPr="00422413" w14:paraId="3B99AD90" w14:textId="77777777" w:rsidTr="002522E8">
        <w:trPr>
          <w:cantSplit/>
          <w:tblHeader/>
        </w:trPr>
        <w:tc>
          <w:tcPr>
            <w:tcW w:w="1838" w:type="dxa"/>
            <w:shd w:val="clear" w:color="auto" w:fill="99CCFF"/>
          </w:tcPr>
          <w:p w14:paraId="31C9F7AA" w14:textId="1623D22F" w:rsidR="00206976" w:rsidRPr="00422413" w:rsidRDefault="00206976" w:rsidP="00206976">
            <w:pPr>
              <w:pStyle w:val="TabelleGross"/>
              <w:rPr>
                <w:b/>
              </w:rPr>
            </w:pPr>
            <w:r w:rsidRPr="00422413">
              <w:rPr>
                <w:b/>
              </w:rPr>
              <w:t>Désignation</w:t>
            </w:r>
          </w:p>
        </w:tc>
        <w:tc>
          <w:tcPr>
            <w:tcW w:w="6622" w:type="dxa"/>
            <w:shd w:val="clear" w:color="auto" w:fill="99CCFF"/>
          </w:tcPr>
          <w:p w14:paraId="2C2F054F" w14:textId="64499CC2" w:rsidR="00206976" w:rsidRPr="00422413" w:rsidRDefault="00206976" w:rsidP="00206976">
            <w:pPr>
              <w:pStyle w:val="TabelleGross"/>
              <w:rPr>
                <w:b/>
              </w:rPr>
            </w:pPr>
            <w:r w:rsidRPr="00422413">
              <w:rPr>
                <w:b/>
              </w:rPr>
              <w:t>Signification</w:t>
            </w:r>
          </w:p>
        </w:tc>
        <w:tc>
          <w:tcPr>
            <w:tcW w:w="708" w:type="dxa"/>
            <w:shd w:val="clear" w:color="auto" w:fill="99CCFF"/>
          </w:tcPr>
          <w:p w14:paraId="22EB654B" w14:textId="31D96D78" w:rsidR="00206976" w:rsidRPr="00422413" w:rsidRDefault="00206976" w:rsidP="00206976">
            <w:pPr>
              <w:pStyle w:val="TabelleGross"/>
              <w:rPr>
                <w:b/>
              </w:rPr>
            </w:pPr>
            <w:r w:rsidRPr="00422413">
              <w:rPr>
                <w:b/>
              </w:rPr>
              <w:t>O/F</w:t>
            </w:r>
          </w:p>
        </w:tc>
      </w:tr>
      <w:tr w:rsidR="00543FD6" w:rsidRPr="00422413" w14:paraId="1BB7B209" w14:textId="77777777" w:rsidTr="002522E8">
        <w:trPr>
          <w:cantSplit/>
        </w:trPr>
        <w:tc>
          <w:tcPr>
            <w:tcW w:w="1838" w:type="dxa"/>
            <w:shd w:val="clear" w:color="auto" w:fill="auto"/>
          </w:tcPr>
          <w:p w14:paraId="11A43373" w14:textId="77777777" w:rsidR="00543FD6" w:rsidRPr="00422413" w:rsidRDefault="00543FD6" w:rsidP="00543FD6">
            <w:pPr>
              <w:pStyle w:val="TabelleGross"/>
            </w:pPr>
            <w:r w:rsidRPr="00422413">
              <w:t>name</w:t>
            </w:r>
          </w:p>
        </w:tc>
        <w:tc>
          <w:tcPr>
            <w:tcW w:w="6622" w:type="dxa"/>
            <w:shd w:val="clear" w:color="auto" w:fill="auto"/>
          </w:tcPr>
          <w:p w14:paraId="635676DA" w14:textId="487BF2EB" w:rsidR="00543FD6" w:rsidRPr="00422413" w:rsidRDefault="00543FD6" w:rsidP="0078322A">
            <w:pPr>
              <w:pStyle w:val="TabelleGross"/>
            </w:pPr>
            <w:r w:rsidRPr="00422413">
              <w:t xml:space="preserve">Nom </w:t>
            </w:r>
            <w:r w:rsidR="0078322A" w:rsidRPr="00422413">
              <w:t>de la table</w:t>
            </w:r>
            <w:r w:rsidRPr="00422413">
              <w:t xml:space="preserve"> dans le schéma</w:t>
            </w:r>
          </w:p>
        </w:tc>
        <w:tc>
          <w:tcPr>
            <w:tcW w:w="708" w:type="dxa"/>
            <w:shd w:val="clear" w:color="auto" w:fill="auto"/>
          </w:tcPr>
          <w:p w14:paraId="071A6C41" w14:textId="5EAEC077" w:rsidR="00543FD6" w:rsidRPr="00422413" w:rsidRDefault="00543FD6" w:rsidP="00543FD6">
            <w:pPr>
              <w:pStyle w:val="TabelleGross"/>
            </w:pPr>
            <w:r w:rsidRPr="00422413">
              <w:t>O</w:t>
            </w:r>
          </w:p>
        </w:tc>
      </w:tr>
      <w:tr w:rsidR="00543FD6" w:rsidRPr="00422413" w14:paraId="33C745B3" w14:textId="77777777" w:rsidTr="002522E8">
        <w:trPr>
          <w:cantSplit/>
        </w:trPr>
        <w:tc>
          <w:tcPr>
            <w:tcW w:w="1838" w:type="dxa"/>
            <w:shd w:val="clear" w:color="auto" w:fill="auto"/>
          </w:tcPr>
          <w:p w14:paraId="7135D47D" w14:textId="77777777" w:rsidR="00543FD6" w:rsidRPr="00422413" w:rsidRDefault="00543FD6" w:rsidP="00543FD6">
            <w:pPr>
              <w:pStyle w:val="TabelleGross"/>
            </w:pPr>
            <w:r w:rsidRPr="00422413">
              <w:t>folder</w:t>
            </w:r>
          </w:p>
        </w:tc>
        <w:tc>
          <w:tcPr>
            <w:tcW w:w="6622" w:type="dxa"/>
            <w:shd w:val="clear" w:color="auto" w:fill="auto"/>
          </w:tcPr>
          <w:p w14:paraId="3925BBB8" w14:textId="14E9F0DD" w:rsidR="00543FD6" w:rsidRPr="00422413" w:rsidRDefault="00543FD6" w:rsidP="00543FD6">
            <w:pPr>
              <w:pStyle w:val="TabelleGross"/>
            </w:pPr>
            <w:r w:rsidRPr="00422413">
              <w:t xml:space="preserve">Nom du dossier </w:t>
            </w:r>
            <w:r w:rsidR="0078322A" w:rsidRPr="00422413">
              <w:t xml:space="preserve">de la table </w:t>
            </w:r>
            <w:r w:rsidRPr="00422413">
              <w:t xml:space="preserve">dans le dossier </w:t>
            </w:r>
            <w:r w:rsidR="009F0B1C" w:rsidRPr="00422413">
              <w:t xml:space="preserve">du </w:t>
            </w:r>
            <w:r w:rsidRPr="00422413">
              <w:t>schéma</w:t>
            </w:r>
          </w:p>
        </w:tc>
        <w:tc>
          <w:tcPr>
            <w:tcW w:w="708" w:type="dxa"/>
            <w:shd w:val="clear" w:color="auto" w:fill="auto"/>
          </w:tcPr>
          <w:p w14:paraId="779F4281" w14:textId="1F0F8C9C" w:rsidR="00543FD6" w:rsidRPr="00422413" w:rsidRDefault="00543FD6" w:rsidP="00543FD6">
            <w:pPr>
              <w:pStyle w:val="TabelleGross"/>
            </w:pPr>
            <w:r w:rsidRPr="00422413">
              <w:t>O</w:t>
            </w:r>
          </w:p>
        </w:tc>
      </w:tr>
      <w:tr w:rsidR="00543FD6" w:rsidRPr="00422413" w14:paraId="6390E999" w14:textId="77777777" w:rsidTr="002522E8">
        <w:trPr>
          <w:cantSplit/>
        </w:trPr>
        <w:tc>
          <w:tcPr>
            <w:tcW w:w="1838" w:type="dxa"/>
            <w:shd w:val="clear" w:color="auto" w:fill="auto"/>
          </w:tcPr>
          <w:p w14:paraId="7EC9C129" w14:textId="77777777" w:rsidR="00543FD6" w:rsidRPr="00422413" w:rsidRDefault="00543FD6" w:rsidP="00543FD6">
            <w:pPr>
              <w:pStyle w:val="TabelleGross"/>
            </w:pPr>
            <w:r w:rsidRPr="00422413">
              <w:t>description</w:t>
            </w:r>
          </w:p>
        </w:tc>
        <w:tc>
          <w:tcPr>
            <w:tcW w:w="6622" w:type="dxa"/>
            <w:shd w:val="clear" w:color="auto" w:fill="auto"/>
          </w:tcPr>
          <w:p w14:paraId="1D0439A2" w14:textId="6DCA110B" w:rsidR="00543FD6" w:rsidRPr="00422413" w:rsidRDefault="00543FD6" w:rsidP="00543FD6">
            <w:pPr>
              <w:pStyle w:val="TabelleGross"/>
            </w:pPr>
            <w:r w:rsidRPr="00422413">
              <w:t xml:space="preserve">Description de la signification et du contenu </w:t>
            </w:r>
            <w:r w:rsidR="0078322A" w:rsidRPr="00422413">
              <w:t>de la table</w:t>
            </w:r>
          </w:p>
        </w:tc>
        <w:tc>
          <w:tcPr>
            <w:tcW w:w="708" w:type="dxa"/>
            <w:shd w:val="clear" w:color="auto" w:fill="auto"/>
          </w:tcPr>
          <w:p w14:paraId="4623B984" w14:textId="27D8453F" w:rsidR="00543FD6" w:rsidRPr="00422413" w:rsidRDefault="00543FD6" w:rsidP="00543FD6">
            <w:pPr>
              <w:pStyle w:val="TabelleGross"/>
            </w:pPr>
            <w:r w:rsidRPr="00422413">
              <w:t>F</w:t>
            </w:r>
          </w:p>
        </w:tc>
      </w:tr>
      <w:tr w:rsidR="00543FD6" w:rsidRPr="00422413" w14:paraId="7692810B" w14:textId="77777777" w:rsidTr="002522E8">
        <w:trPr>
          <w:cantSplit/>
        </w:trPr>
        <w:tc>
          <w:tcPr>
            <w:tcW w:w="1838" w:type="dxa"/>
            <w:shd w:val="clear" w:color="auto" w:fill="auto"/>
          </w:tcPr>
          <w:p w14:paraId="495E7AF5" w14:textId="77777777" w:rsidR="00543FD6" w:rsidRPr="00422413" w:rsidRDefault="00543FD6" w:rsidP="00543FD6">
            <w:pPr>
              <w:pStyle w:val="TabelleGross"/>
            </w:pPr>
            <w:r w:rsidRPr="00422413">
              <w:t>columns</w:t>
            </w:r>
          </w:p>
        </w:tc>
        <w:tc>
          <w:tcPr>
            <w:tcW w:w="6622" w:type="dxa"/>
            <w:shd w:val="clear" w:color="auto" w:fill="auto"/>
          </w:tcPr>
          <w:p w14:paraId="489FE3D1" w14:textId="7BFCCD20" w:rsidR="00543FD6" w:rsidRPr="00422413" w:rsidRDefault="00543FD6" w:rsidP="00543FD6">
            <w:pPr>
              <w:pStyle w:val="TabelleGross"/>
            </w:pPr>
            <w:r w:rsidRPr="00422413">
              <w:t xml:space="preserve">Liste des colonnes </w:t>
            </w:r>
            <w:r w:rsidR="0078322A" w:rsidRPr="00422413">
              <w:t>de la table</w:t>
            </w:r>
          </w:p>
        </w:tc>
        <w:tc>
          <w:tcPr>
            <w:tcW w:w="708" w:type="dxa"/>
            <w:shd w:val="clear" w:color="auto" w:fill="auto"/>
          </w:tcPr>
          <w:p w14:paraId="38F3A876" w14:textId="7E026605" w:rsidR="00543FD6" w:rsidRPr="00422413" w:rsidRDefault="00543FD6" w:rsidP="00543FD6">
            <w:pPr>
              <w:pStyle w:val="TabelleGross"/>
            </w:pPr>
            <w:r w:rsidRPr="00422413">
              <w:t>O</w:t>
            </w:r>
          </w:p>
        </w:tc>
      </w:tr>
      <w:tr w:rsidR="00543FD6" w:rsidRPr="00422413" w14:paraId="544EBB1C" w14:textId="77777777" w:rsidTr="002522E8">
        <w:trPr>
          <w:cantSplit/>
        </w:trPr>
        <w:tc>
          <w:tcPr>
            <w:tcW w:w="1838" w:type="dxa"/>
            <w:shd w:val="clear" w:color="auto" w:fill="auto"/>
          </w:tcPr>
          <w:p w14:paraId="6D6D7C74" w14:textId="77777777" w:rsidR="00543FD6" w:rsidRPr="00422413" w:rsidRDefault="00543FD6" w:rsidP="00543FD6">
            <w:pPr>
              <w:pStyle w:val="TabelleGross"/>
            </w:pPr>
            <w:r w:rsidRPr="00422413">
              <w:t>primaryKey</w:t>
            </w:r>
          </w:p>
        </w:tc>
        <w:tc>
          <w:tcPr>
            <w:tcW w:w="6622" w:type="dxa"/>
            <w:shd w:val="clear" w:color="auto" w:fill="auto"/>
          </w:tcPr>
          <w:p w14:paraId="1C4C58EA" w14:textId="2C5647D3" w:rsidR="00543FD6" w:rsidRPr="00422413" w:rsidRDefault="00543FD6" w:rsidP="00543FD6">
            <w:pPr>
              <w:pStyle w:val="TabelleGross"/>
            </w:pPr>
            <w:r w:rsidRPr="00422413">
              <w:t xml:space="preserve">Clé primaire </w:t>
            </w:r>
            <w:r w:rsidR="0078322A" w:rsidRPr="00422413">
              <w:t>de la table</w:t>
            </w:r>
          </w:p>
        </w:tc>
        <w:tc>
          <w:tcPr>
            <w:tcW w:w="708" w:type="dxa"/>
            <w:shd w:val="clear" w:color="auto" w:fill="auto"/>
          </w:tcPr>
          <w:p w14:paraId="37FBDCB4" w14:textId="01D95FAA" w:rsidR="00543FD6" w:rsidRPr="00422413" w:rsidRDefault="00543FD6" w:rsidP="00543FD6">
            <w:pPr>
              <w:pStyle w:val="TabelleGross"/>
            </w:pPr>
            <w:r w:rsidRPr="00422413">
              <w:t>F</w:t>
            </w:r>
          </w:p>
        </w:tc>
      </w:tr>
      <w:tr w:rsidR="00543FD6" w:rsidRPr="00422413" w14:paraId="43E6A550" w14:textId="77777777" w:rsidTr="002522E8">
        <w:trPr>
          <w:cantSplit/>
        </w:trPr>
        <w:tc>
          <w:tcPr>
            <w:tcW w:w="1838" w:type="dxa"/>
            <w:shd w:val="clear" w:color="auto" w:fill="auto"/>
          </w:tcPr>
          <w:p w14:paraId="6B6CF337" w14:textId="77777777" w:rsidR="00543FD6" w:rsidRPr="00422413" w:rsidRDefault="00543FD6" w:rsidP="00543FD6">
            <w:pPr>
              <w:pStyle w:val="TabelleGross"/>
            </w:pPr>
            <w:r w:rsidRPr="00422413">
              <w:t>foreignKeys</w:t>
            </w:r>
          </w:p>
        </w:tc>
        <w:tc>
          <w:tcPr>
            <w:tcW w:w="6622" w:type="dxa"/>
            <w:shd w:val="clear" w:color="auto" w:fill="auto"/>
          </w:tcPr>
          <w:p w14:paraId="4DBB8136" w14:textId="050E4598" w:rsidR="00543FD6" w:rsidRPr="00422413" w:rsidRDefault="00543FD6" w:rsidP="00543FD6">
            <w:pPr>
              <w:pStyle w:val="TabelleGross"/>
            </w:pPr>
            <w:r w:rsidRPr="00422413">
              <w:t xml:space="preserve">Liste de la clé étrangère </w:t>
            </w:r>
            <w:r w:rsidR="0078322A" w:rsidRPr="00422413">
              <w:t>de la table</w:t>
            </w:r>
          </w:p>
        </w:tc>
        <w:tc>
          <w:tcPr>
            <w:tcW w:w="708" w:type="dxa"/>
            <w:shd w:val="clear" w:color="auto" w:fill="auto"/>
          </w:tcPr>
          <w:p w14:paraId="2D58D4C0" w14:textId="74BE04F5" w:rsidR="00543FD6" w:rsidRPr="00422413" w:rsidRDefault="00543FD6" w:rsidP="00543FD6">
            <w:pPr>
              <w:pStyle w:val="TabelleGross"/>
            </w:pPr>
            <w:r w:rsidRPr="00422413">
              <w:t>F</w:t>
            </w:r>
          </w:p>
        </w:tc>
      </w:tr>
      <w:tr w:rsidR="00543FD6" w:rsidRPr="00422413" w14:paraId="5A450E77" w14:textId="77777777" w:rsidTr="002522E8">
        <w:trPr>
          <w:cantSplit/>
        </w:trPr>
        <w:tc>
          <w:tcPr>
            <w:tcW w:w="1838" w:type="dxa"/>
            <w:shd w:val="clear" w:color="auto" w:fill="auto"/>
          </w:tcPr>
          <w:p w14:paraId="0260C68F" w14:textId="77777777" w:rsidR="00543FD6" w:rsidRPr="00422413" w:rsidRDefault="00543FD6" w:rsidP="00543FD6">
            <w:pPr>
              <w:pStyle w:val="TabelleGross"/>
            </w:pPr>
            <w:r w:rsidRPr="00422413">
              <w:t>candidateKeys</w:t>
            </w:r>
          </w:p>
        </w:tc>
        <w:tc>
          <w:tcPr>
            <w:tcW w:w="6622" w:type="dxa"/>
            <w:shd w:val="clear" w:color="auto" w:fill="auto"/>
          </w:tcPr>
          <w:p w14:paraId="55ADFCEB" w14:textId="0F9086D4" w:rsidR="00543FD6" w:rsidRPr="00422413" w:rsidRDefault="00543FD6" w:rsidP="00543FD6">
            <w:pPr>
              <w:pStyle w:val="TabelleGross"/>
            </w:pPr>
            <w:r w:rsidRPr="00422413">
              <w:t>Liste de la clé candidat</w:t>
            </w:r>
            <w:r w:rsidR="00A25DCC" w:rsidRPr="00422413">
              <w:t>e</w:t>
            </w:r>
            <w:r w:rsidRPr="00422413">
              <w:t xml:space="preserve"> </w:t>
            </w:r>
            <w:r w:rsidR="0078322A" w:rsidRPr="00422413">
              <w:t>de la table</w:t>
            </w:r>
          </w:p>
        </w:tc>
        <w:tc>
          <w:tcPr>
            <w:tcW w:w="708" w:type="dxa"/>
            <w:shd w:val="clear" w:color="auto" w:fill="auto"/>
          </w:tcPr>
          <w:p w14:paraId="0ECC9A38" w14:textId="48F4E2B3" w:rsidR="00543FD6" w:rsidRPr="00422413" w:rsidRDefault="00543FD6" w:rsidP="00543FD6">
            <w:pPr>
              <w:pStyle w:val="TabelleGross"/>
            </w:pPr>
            <w:r w:rsidRPr="00422413">
              <w:t>F</w:t>
            </w:r>
          </w:p>
        </w:tc>
      </w:tr>
      <w:tr w:rsidR="00543FD6" w:rsidRPr="00422413" w14:paraId="07D8FA06" w14:textId="77777777" w:rsidTr="002522E8">
        <w:trPr>
          <w:cantSplit/>
        </w:trPr>
        <w:tc>
          <w:tcPr>
            <w:tcW w:w="1838" w:type="dxa"/>
            <w:shd w:val="clear" w:color="auto" w:fill="auto"/>
          </w:tcPr>
          <w:p w14:paraId="2648C6F2" w14:textId="77777777" w:rsidR="00543FD6" w:rsidRPr="00422413" w:rsidRDefault="00543FD6" w:rsidP="00543FD6">
            <w:pPr>
              <w:pStyle w:val="TabelleGross"/>
            </w:pPr>
            <w:r w:rsidRPr="00422413">
              <w:t>checkConstraints</w:t>
            </w:r>
          </w:p>
        </w:tc>
        <w:tc>
          <w:tcPr>
            <w:tcW w:w="6622" w:type="dxa"/>
            <w:shd w:val="clear" w:color="auto" w:fill="auto"/>
          </w:tcPr>
          <w:p w14:paraId="5104F1FA" w14:textId="369125BE" w:rsidR="00543FD6" w:rsidRPr="00422413" w:rsidRDefault="00543FD6" w:rsidP="00543FD6">
            <w:pPr>
              <w:pStyle w:val="TabelleGross"/>
            </w:pPr>
            <w:r w:rsidRPr="00422413">
              <w:t xml:space="preserve">Liste des restrictions </w:t>
            </w:r>
            <w:r w:rsidR="0078322A" w:rsidRPr="00422413">
              <w:t>de la table</w:t>
            </w:r>
          </w:p>
        </w:tc>
        <w:tc>
          <w:tcPr>
            <w:tcW w:w="708" w:type="dxa"/>
            <w:shd w:val="clear" w:color="auto" w:fill="auto"/>
          </w:tcPr>
          <w:p w14:paraId="45C3E946" w14:textId="0D0866C8" w:rsidR="00543FD6" w:rsidRPr="00422413" w:rsidRDefault="00543FD6" w:rsidP="00543FD6">
            <w:pPr>
              <w:pStyle w:val="TabelleGross"/>
            </w:pPr>
            <w:r w:rsidRPr="00422413">
              <w:t>F</w:t>
            </w:r>
          </w:p>
        </w:tc>
      </w:tr>
      <w:tr w:rsidR="00543FD6" w:rsidRPr="00422413" w14:paraId="3240C8F6" w14:textId="77777777" w:rsidTr="002522E8">
        <w:trPr>
          <w:cantSplit/>
        </w:trPr>
        <w:tc>
          <w:tcPr>
            <w:tcW w:w="1838" w:type="dxa"/>
            <w:shd w:val="clear" w:color="auto" w:fill="auto"/>
          </w:tcPr>
          <w:p w14:paraId="29FC789F" w14:textId="77777777" w:rsidR="00543FD6" w:rsidRPr="00422413" w:rsidRDefault="00543FD6" w:rsidP="00543FD6">
            <w:pPr>
              <w:pStyle w:val="TabelleGross"/>
            </w:pPr>
            <w:r w:rsidRPr="00422413">
              <w:t>triggers</w:t>
            </w:r>
          </w:p>
        </w:tc>
        <w:tc>
          <w:tcPr>
            <w:tcW w:w="6622" w:type="dxa"/>
            <w:shd w:val="clear" w:color="auto" w:fill="auto"/>
          </w:tcPr>
          <w:p w14:paraId="55AC2754" w14:textId="7961C2BC" w:rsidR="00543FD6" w:rsidRPr="00422413" w:rsidRDefault="00543FD6" w:rsidP="00543FD6">
            <w:pPr>
              <w:pStyle w:val="TabelleGross"/>
            </w:pPr>
            <w:r w:rsidRPr="00422413">
              <w:t xml:space="preserve">Liste des </w:t>
            </w:r>
            <w:r w:rsidRPr="00422413">
              <w:rPr>
                <w:i/>
              </w:rPr>
              <w:t>triggers</w:t>
            </w:r>
            <w:r w:rsidRPr="00422413">
              <w:t xml:space="preserve"> </w:t>
            </w:r>
            <w:r w:rsidR="0078322A" w:rsidRPr="00422413">
              <w:t>de la table</w:t>
            </w:r>
          </w:p>
        </w:tc>
        <w:tc>
          <w:tcPr>
            <w:tcW w:w="708" w:type="dxa"/>
            <w:shd w:val="clear" w:color="auto" w:fill="auto"/>
          </w:tcPr>
          <w:p w14:paraId="486DAADD" w14:textId="582E79F4" w:rsidR="00543FD6" w:rsidRPr="00422413" w:rsidRDefault="00543FD6" w:rsidP="00543FD6">
            <w:pPr>
              <w:pStyle w:val="TabelleGross"/>
            </w:pPr>
            <w:r w:rsidRPr="00422413">
              <w:t>F</w:t>
            </w:r>
          </w:p>
        </w:tc>
      </w:tr>
      <w:tr w:rsidR="00543FD6" w:rsidRPr="00422413" w14:paraId="267895C2" w14:textId="65867654" w:rsidTr="002522E8">
        <w:trPr>
          <w:cantSplit/>
        </w:trPr>
        <w:tc>
          <w:tcPr>
            <w:tcW w:w="1838" w:type="dxa"/>
            <w:shd w:val="clear" w:color="auto" w:fill="auto"/>
          </w:tcPr>
          <w:p w14:paraId="7A6A55B0" w14:textId="00CD0A57" w:rsidR="00543FD6" w:rsidRPr="00422413" w:rsidRDefault="00543FD6" w:rsidP="00543FD6">
            <w:pPr>
              <w:pStyle w:val="TabelleGross"/>
            </w:pPr>
            <w:r w:rsidRPr="00422413">
              <w:t>rows</w:t>
            </w:r>
          </w:p>
        </w:tc>
        <w:tc>
          <w:tcPr>
            <w:tcW w:w="6622" w:type="dxa"/>
            <w:shd w:val="clear" w:color="auto" w:fill="auto"/>
          </w:tcPr>
          <w:p w14:paraId="5C663659" w14:textId="0AF8E2FD" w:rsidR="00543FD6" w:rsidRPr="00422413" w:rsidRDefault="00543FD6" w:rsidP="00543FD6">
            <w:pPr>
              <w:pStyle w:val="TabelleGross"/>
            </w:pPr>
            <w:r w:rsidRPr="00422413">
              <w:t>Nombre de jeux de données</w:t>
            </w:r>
          </w:p>
        </w:tc>
        <w:tc>
          <w:tcPr>
            <w:tcW w:w="708" w:type="dxa"/>
            <w:shd w:val="clear" w:color="auto" w:fill="auto"/>
          </w:tcPr>
          <w:p w14:paraId="583FE672" w14:textId="7C96CD94" w:rsidR="00543FD6" w:rsidRPr="00422413" w:rsidRDefault="00543FD6" w:rsidP="00543FD6">
            <w:pPr>
              <w:pStyle w:val="TabelleGross"/>
            </w:pPr>
            <w:r w:rsidRPr="00422413">
              <w:t>O</w:t>
            </w:r>
          </w:p>
        </w:tc>
      </w:tr>
    </w:tbl>
    <w:p w14:paraId="7B15EDFE" w14:textId="77777777" w:rsidR="005524D2" w:rsidRPr="00422413" w:rsidRDefault="005524D2" w:rsidP="005524D2">
      <w:pPr>
        <w:rPr>
          <w:rFonts w:cs="Arial"/>
        </w:rPr>
      </w:pPr>
    </w:p>
    <w:p w14:paraId="28D9FC61" w14:textId="77777777" w:rsidR="00B1713C" w:rsidRPr="00422413" w:rsidRDefault="00B1713C">
      <w:pPr>
        <w:spacing w:after="0" w:line="240" w:lineRule="auto"/>
        <w:rPr>
          <w:b/>
          <w:sz w:val="24"/>
        </w:rPr>
      </w:pPr>
      <w:bookmarkStart w:id="53" w:name="_Toc264549056"/>
      <w:r w:rsidRPr="00422413">
        <w:br w:type="page"/>
      </w:r>
    </w:p>
    <w:p w14:paraId="13582429" w14:textId="793C769F" w:rsidR="005524D2" w:rsidRPr="00422413" w:rsidRDefault="005524D2" w:rsidP="00EF7B08">
      <w:pPr>
        <w:pStyle w:val="berschrift2"/>
      </w:pPr>
      <w:bookmarkStart w:id="54" w:name="_Toc477866914"/>
      <w:bookmarkStart w:id="55" w:name="_Toc8799389"/>
      <w:r w:rsidRPr="00422413">
        <w:lastRenderedPageBreak/>
        <w:t>M</w:t>
      </w:r>
      <w:bookmarkEnd w:id="53"/>
      <w:bookmarkEnd w:id="54"/>
      <w:r w:rsidRPr="00422413">
        <w:t xml:space="preserve">étadonnées </w:t>
      </w:r>
      <w:r w:rsidR="000D09D9" w:rsidRPr="00422413">
        <w:t xml:space="preserve">de la </w:t>
      </w:r>
      <w:r w:rsidRPr="00422413">
        <w:t>colonne</w:t>
      </w:r>
      <w:bookmarkEnd w:id="55"/>
    </w:p>
    <w:p w14:paraId="376FE82D" w14:textId="2FCBE3BF" w:rsidR="005524D2" w:rsidRPr="00422413" w:rsidRDefault="00543FD6" w:rsidP="005524D2">
      <w:pPr>
        <w:rPr>
          <w:rFonts w:cs="Arial"/>
        </w:rPr>
      </w:pPr>
      <w:r w:rsidRPr="00422413">
        <w:t xml:space="preserve">Les métadonnées au niveau </w:t>
      </w:r>
      <w:r w:rsidR="00A25DCC" w:rsidRPr="00422413">
        <w:t xml:space="preserve">de la </w:t>
      </w:r>
      <w:r w:rsidRPr="00422413">
        <w:t xml:space="preserve">colonne sont archivées dans le fichier </w:t>
      </w:r>
      <w:r w:rsidRPr="00422413">
        <w:rPr>
          <w:rFonts w:ascii="Courier New" w:hAnsi="Courier New"/>
        </w:rPr>
        <w:t>metadata.xml</w:t>
      </w:r>
      <w:r w:rsidR="009F0B1C" w:rsidRPr="00422413">
        <w:t xml:space="preserve">, comme les informations générales concernant la base de données, les métadonnées de schéma et les métadonnées </w:t>
      </w:r>
      <w:r w:rsidR="0078322A" w:rsidRPr="00422413">
        <w:t>de la table</w:t>
      </w:r>
      <w:r w:rsidR="009F0B1C" w:rsidRPr="00422413">
        <w:t>.</w:t>
      </w:r>
      <w:r w:rsidRPr="00422413">
        <w:t xml:space="preserve"> Les métadonnées de colonne décrivent une colonne dans </w:t>
      </w:r>
      <w:r w:rsidR="0078322A" w:rsidRPr="00422413">
        <w:t>une table</w:t>
      </w:r>
      <w:r w:rsidRPr="00422413">
        <w:t xml:space="preserve"> ou une </w:t>
      </w:r>
      <w:r w:rsidR="002D4CAD" w:rsidRPr="00422413">
        <w:t>vue</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1AFF6498" w14:textId="77777777" w:rsidTr="00CE15CA">
        <w:trPr>
          <w:cantSplit/>
          <w:tblHeader/>
        </w:trPr>
        <w:tc>
          <w:tcPr>
            <w:tcW w:w="1132" w:type="dxa"/>
            <w:shd w:val="clear" w:color="auto" w:fill="99CCFF"/>
          </w:tcPr>
          <w:p w14:paraId="5B2AD16D" w14:textId="77777777" w:rsidR="00CE15CA" w:rsidRPr="00422413" w:rsidRDefault="00CE15CA" w:rsidP="00CE15CA">
            <w:pPr>
              <w:pStyle w:val="TabelleGross"/>
              <w:rPr>
                <w:b/>
              </w:rPr>
            </w:pPr>
            <w:r w:rsidRPr="00422413">
              <w:rPr>
                <w:b/>
              </w:rPr>
              <w:t>ID</w:t>
            </w:r>
          </w:p>
        </w:tc>
        <w:tc>
          <w:tcPr>
            <w:tcW w:w="7328" w:type="dxa"/>
            <w:shd w:val="clear" w:color="auto" w:fill="99CCFF"/>
          </w:tcPr>
          <w:p w14:paraId="14B11C97" w14:textId="333CF18D" w:rsidR="00CE15CA" w:rsidRPr="00422413" w:rsidRDefault="00CE15CA" w:rsidP="00CE15CA">
            <w:pPr>
              <w:pStyle w:val="TabelleGross"/>
              <w:rPr>
                <w:b/>
              </w:rPr>
            </w:pPr>
            <w:r w:rsidRPr="00422413">
              <w:rPr>
                <w:b/>
              </w:rPr>
              <w:t>Description de l’exigence</w:t>
            </w:r>
          </w:p>
        </w:tc>
        <w:tc>
          <w:tcPr>
            <w:tcW w:w="708" w:type="dxa"/>
            <w:shd w:val="clear" w:color="auto" w:fill="99CCFF"/>
          </w:tcPr>
          <w:p w14:paraId="69A28619" w14:textId="073F18B5" w:rsidR="00CE15CA" w:rsidRPr="00422413" w:rsidRDefault="00CE15CA" w:rsidP="00CE15CA">
            <w:pPr>
              <w:pStyle w:val="TabelleGross"/>
              <w:rPr>
                <w:b/>
              </w:rPr>
            </w:pPr>
            <w:r w:rsidRPr="00422413">
              <w:rPr>
                <w:b/>
              </w:rPr>
              <w:t>O/F</w:t>
            </w:r>
          </w:p>
        </w:tc>
      </w:tr>
      <w:tr w:rsidR="00DE1C2A" w:rsidRPr="00422413" w14:paraId="14934F7F" w14:textId="77777777" w:rsidTr="00CE15CA">
        <w:trPr>
          <w:cantSplit/>
        </w:trPr>
        <w:tc>
          <w:tcPr>
            <w:tcW w:w="1132" w:type="dxa"/>
            <w:shd w:val="clear" w:color="auto" w:fill="auto"/>
          </w:tcPr>
          <w:p w14:paraId="52C2EA31" w14:textId="77777777" w:rsidR="00DE1C2A" w:rsidRPr="00422413" w:rsidRDefault="00AA4347" w:rsidP="00DE1C2A">
            <w:pPr>
              <w:pStyle w:val="TabelleGross"/>
              <w:rPr>
                <w:sz w:val="16"/>
                <w:szCs w:val="16"/>
              </w:rPr>
            </w:pPr>
            <w:r w:rsidRPr="00422413">
              <w:t>M_5.6-1</w:t>
            </w:r>
          </w:p>
        </w:tc>
        <w:tc>
          <w:tcPr>
            <w:tcW w:w="7328" w:type="dxa"/>
            <w:shd w:val="clear" w:color="auto" w:fill="auto"/>
          </w:tcPr>
          <w:p w14:paraId="1A9F44E0" w14:textId="2A8FDBF2" w:rsidR="00DE1C2A" w:rsidRPr="00422413" w:rsidRDefault="00156C95" w:rsidP="00337290">
            <w:pPr>
              <w:pStyle w:val="TabelleGross"/>
            </w:pPr>
            <w:r w:rsidRPr="00422413">
              <w:t xml:space="preserve">Toutes les métadonnées qui sont désignées comme obligatoires dans </w:t>
            </w:r>
            <w:r w:rsidRPr="00422413">
              <w:rPr>
                <w:rFonts w:ascii="Courier New" w:hAnsi="Courier New"/>
              </w:rPr>
              <w:t xml:space="preserve">metadata.xsd </w:t>
            </w:r>
            <w:r w:rsidRPr="00422413">
              <w:t xml:space="preserve">au niveau </w:t>
            </w:r>
            <w:r w:rsidR="00A25DCC" w:rsidRPr="00422413">
              <w:t xml:space="preserve">de la </w:t>
            </w:r>
            <w:r w:rsidRPr="00422413">
              <w:t xml:space="preserve">colonne doivent être </w:t>
            </w:r>
            <w:r w:rsidR="00337290" w:rsidRPr="00422413">
              <w:t>renseignées</w:t>
            </w:r>
            <w:r w:rsidRPr="00422413">
              <w:t>.</w:t>
            </w:r>
          </w:p>
        </w:tc>
        <w:tc>
          <w:tcPr>
            <w:tcW w:w="708" w:type="dxa"/>
            <w:shd w:val="clear" w:color="auto" w:fill="auto"/>
          </w:tcPr>
          <w:p w14:paraId="6B220E81" w14:textId="6B7BF129" w:rsidR="00DE1C2A" w:rsidRPr="00422413" w:rsidRDefault="002522E8" w:rsidP="00DE1C2A">
            <w:pPr>
              <w:pStyle w:val="TabelleGross"/>
            </w:pPr>
            <w:r w:rsidRPr="00422413">
              <w:t>O</w:t>
            </w:r>
          </w:p>
        </w:tc>
      </w:tr>
    </w:tbl>
    <w:p w14:paraId="725D6C83" w14:textId="77777777" w:rsidR="00DE1C2A" w:rsidRPr="00422413" w:rsidRDefault="00DE1C2A" w:rsidP="00DE1C2A">
      <w:pPr>
        <w:rPr>
          <w:rFonts w:cs="Arial"/>
        </w:rPr>
      </w:pPr>
    </w:p>
    <w:p w14:paraId="0518D255" w14:textId="525F75E7" w:rsidR="00DE1C2A" w:rsidRPr="00422413" w:rsidRDefault="00156C95" w:rsidP="00DE1C2A">
      <w:pPr>
        <w:rPr>
          <w:rFonts w:cs="Arial"/>
        </w:rPr>
      </w:pPr>
      <w:r w:rsidRPr="00422413">
        <w:t xml:space="preserve">Les métadonnées de colonne suivantes sont enregistrées dans le fichier </w:t>
      </w:r>
      <w:r w:rsidRPr="00422413">
        <w:rPr>
          <w:rFonts w:ascii="Courier New" w:hAnsi="Courier New"/>
        </w:rPr>
        <w:t>metadata.xml</w:t>
      </w:r>
      <w:r w:rsidR="00C85C3C" w:rsidRPr="00422413">
        <w:rPr>
          <w:rFonts w:ascii="Courier New" w:hAnsi="Courier New"/>
        </w:rPr>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0235F762" w14:textId="77777777" w:rsidTr="002522E8">
        <w:trPr>
          <w:cantSplit/>
          <w:tblHeader/>
        </w:trPr>
        <w:tc>
          <w:tcPr>
            <w:tcW w:w="1837" w:type="dxa"/>
            <w:shd w:val="clear" w:color="auto" w:fill="99CCFF"/>
          </w:tcPr>
          <w:p w14:paraId="2449BA5B" w14:textId="3322FE40" w:rsidR="00206976" w:rsidRPr="00422413" w:rsidRDefault="00206976" w:rsidP="00206976">
            <w:pPr>
              <w:pStyle w:val="TabelleGross"/>
              <w:rPr>
                <w:b/>
              </w:rPr>
            </w:pPr>
            <w:r w:rsidRPr="00422413">
              <w:rPr>
                <w:b/>
              </w:rPr>
              <w:t>Désignation</w:t>
            </w:r>
          </w:p>
        </w:tc>
        <w:tc>
          <w:tcPr>
            <w:tcW w:w="6623" w:type="dxa"/>
            <w:shd w:val="clear" w:color="auto" w:fill="99CCFF"/>
          </w:tcPr>
          <w:p w14:paraId="3B7F06BB" w14:textId="460AF2DF" w:rsidR="00206976" w:rsidRPr="00422413" w:rsidRDefault="00206976" w:rsidP="00206976">
            <w:pPr>
              <w:pStyle w:val="TabelleGross"/>
              <w:rPr>
                <w:b/>
              </w:rPr>
            </w:pPr>
            <w:r w:rsidRPr="00422413">
              <w:rPr>
                <w:b/>
              </w:rPr>
              <w:t>Signification</w:t>
            </w:r>
          </w:p>
        </w:tc>
        <w:tc>
          <w:tcPr>
            <w:tcW w:w="708" w:type="dxa"/>
            <w:shd w:val="clear" w:color="auto" w:fill="99CCFF"/>
          </w:tcPr>
          <w:p w14:paraId="13320D53" w14:textId="79B53A1B" w:rsidR="00206976" w:rsidRPr="00422413" w:rsidRDefault="00206976" w:rsidP="00206976">
            <w:pPr>
              <w:pStyle w:val="TabelleGross"/>
              <w:rPr>
                <w:b/>
              </w:rPr>
            </w:pPr>
            <w:r w:rsidRPr="00422413">
              <w:rPr>
                <w:b/>
              </w:rPr>
              <w:t>O/F</w:t>
            </w:r>
          </w:p>
        </w:tc>
      </w:tr>
      <w:tr w:rsidR="00DE1C2A" w:rsidRPr="00422413" w14:paraId="710025FA" w14:textId="77777777" w:rsidTr="002522E8">
        <w:trPr>
          <w:cantSplit/>
        </w:trPr>
        <w:tc>
          <w:tcPr>
            <w:tcW w:w="1837" w:type="dxa"/>
            <w:shd w:val="clear" w:color="auto" w:fill="auto"/>
          </w:tcPr>
          <w:p w14:paraId="6B600FFD" w14:textId="77777777" w:rsidR="00DE1C2A" w:rsidRPr="00422413" w:rsidRDefault="00DE1C2A" w:rsidP="00DE1C2A">
            <w:pPr>
              <w:pStyle w:val="TabelleGross"/>
            </w:pPr>
            <w:r w:rsidRPr="00422413">
              <w:t>name</w:t>
            </w:r>
          </w:p>
        </w:tc>
        <w:tc>
          <w:tcPr>
            <w:tcW w:w="6623" w:type="dxa"/>
            <w:shd w:val="clear" w:color="auto" w:fill="auto"/>
          </w:tcPr>
          <w:p w14:paraId="5F524F40" w14:textId="0B38F936" w:rsidR="00497966" w:rsidRPr="00422413" w:rsidRDefault="00156C95" w:rsidP="00DE1C2A">
            <w:pPr>
              <w:pStyle w:val="TabelleGross"/>
              <w:rPr>
                <w:rFonts w:cs="Arial"/>
              </w:rPr>
            </w:pPr>
            <w:r w:rsidRPr="00422413">
              <w:t xml:space="preserve">Nom de colonne dans </w:t>
            </w:r>
            <w:r w:rsidR="0078322A" w:rsidRPr="00422413">
              <w:t xml:space="preserve">la </w:t>
            </w:r>
            <w:r w:rsidRPr="00422413">
              <w:t xml:space="preserve">table ou la </w:t>
            </w:r>
            <w:r w:rsidR="002D4CAD" w:rsidRPr="00422413">
              <w:t>vue</w:t>
            </w:r>
          </w:p>
          <w:p w14:paraId="73B74235" w14:textId="23BD4DE2" w:rsidR="00DE1C2A" w:rsidRPr="00422413" w:rsidRDefault="00156C95" w:rsidP="0078322A">
            <w:pPr>
              <w:pStyle w:val="TabelleGross"/>
            </w:pPr>
            <w:r w:rsidRPr="00422413">
              <w:t>Le nom de colonne doit être unique à l’intérieur d’un</w:t>
            </w:r>
            <w:r w:rsidR="0078322A" w:rsidRPr="00422413">
              <w:t>e</w:t>
            </w:r>
            <w:r w:rsidRPr="00422413">
              <w:t xml:space="preserve"> même table.</w:t>
            </w:r>
          </w:p>
        </w:tc>
        <w:tc>
          <w:tcPr>
            <w:tcW w:w="708" w:type="dxa"/>
            <w:shd w:val="clear" w:color="auto" w:fill="auto"/>
          </w:tcPr>
          <w:p w14:paraId="5873E40A" w14:textId="25A663A9" w:rsidR="00DE1C2A" w:rsidRPr="00422413" w:rsidRDefault="002522E8" w:rsidP="00DE1C2A">
            <w:pPr>
              <w:pStyle w:val="TabelleGross"/>
            </w:pPr>
            <w:r w:rsidRPr="00422413">
              <w:t>O</w:t>
            </w:r>
          </w:p>
        </w:tc>
      </w:tr>
      <w:tr w:rsidR="00E75FD0" w:rsidRPr="00422413" w14:paraId="704489B5" w14:textId="77777777" w:rsidTr="002522E8">
        <w:trPr>
          <w:cantSplit/>
        </w:trPr>
        <w:tc>
          <w:tcPr>
            <w:tcW w:w="1837" w:type="dxa"/>
            <w:shd w:val="clear" w:color="auto" w:fill="auto"/>
          </w:tcPr>
          <w:p w14:paraId="43AF23A6" w14:textId="77777777" w:rsidR="00E75FD0" w:rsidRPr="00422413" w:rsidRDefault="00E75FD0" w:rsidP="00DE1C2A">
            <w:pPr>
              <w:pStyle w:val="TabelleGross"/>
            </w:pPr>
            <w:r w:rsidRPr="00422413">
              <w:t>lobFolder</w:t>
            </w:r>
          </w:p>
        </w:tc>
        <w:tc>
          <w:tcPr>
            <w:tcW w:w="6623" w:type="dxa"/>
            <w:shd w:val="clear" w:color="auto" w:fill="auto"/>
          </w:tcPr>
          <w:p w14:paraId="30F77D6F" w14:textId="155F2FE5" w:rsidR="00E75FD0" w:rsidRPr="00422413" w:rsidRDefault="00156C95" w:rsidP="00F36A63">
            <w:pPr>
              <w:pStyle w:val="TabelleGross"/>
            </w:pPr>
            <w:r w:rsidRPr="00422413">
              <w:t xml:space="preserve">Nom du dossier LOB comme URI </w:t>
            </w:r>
            <w:r w:rsidRPr="00422413">
              <w:rPr>
                <w:i/>
              </w:rPr>
              <w:t>file</w:t>
            </w:r>
            <w:r w:rsidRPr="00422413">
              <w:t xml:space="preserve"> relatif ou absolu, le cas échéant, dans le système de fichier externe. L’élément peut être utilisé pour l’enregistrement tant interne qu’externe de </w:t>
            </w:r>
            <w:r w:rsidRPr="00422413">
              <w:rPr>
                <w:i/>
              </w:rPr>
              <w:t>Large Objects</w:t>
            </w:r>
            <w:r w:rsidRPr="00422413">
              <w:t>.</w:t>
            </w:r>
          </w:p>
          <w:p w14:paraId="2BC156E2" w14:textId="77777777" w:rsidR="000427A9" w:rsidRPr="00422413" w:rsidRDefault="000427A9" w:rsidP="000427A9">
            <w:pPr>
              <w:pStyle w:val="TabelleGross"/>
            </w:pPr>
          </w:p>
          <w:p w14:paraId="332B90E4" w14:textId="77777777" w:rsidR="008E0377" w:rsidRPr="00422413" w:rsidRDefault="008E0377" w:rsidP="008E0377">
            <w:pPr>
              <w:pStyle w:val="TableParagraph"/>
              <w:spacing w:before="0"/>
              <w:ind w:left="0"/>
              <w:rPr>
                <w:b/>
                <w:sz w:val="20"/>
              </w:rPr>
            </w:pPr>
            <w:r w:rsidRPr="00422413">
              <w:rPr>
                <w:b/>
                <w:sz w:val="20"/>
              </w:rPr>
              <w:t>Exemple</w:t>
            </w:r>
          </w:p>
          <w:p w14:paraId="3F5B89FE" w14:textId="0D587317" w:rsidR="002F5C3C" w:rsidRPr="00422413" w:rsidRDefault="00887EC0" w:rsidP="002F5C3C">
            <w:pPr>
              <w:pStyle w:val="TabelleGross"/>
            </w:pPr>
            <w:r w:rsidRPr="00422413">
              <w:t xml:space="preserve">Voir l’exemple </w:t>
            </w:r>
            <w:r w:rsidRPr="00422413">
              <w:rPr>
                <w:rFonts w:ascii="Courier New" w:hAnsi="Courier New"/>
              </w:rPr>
              <w:t>metadata.xml</w:t>
            </w:r>
            <w:r w:rsidR="00557B2A" w:rsidRPr="00422413">
              <w:t xml:space="preserve"> dans l’annexe D.2</w:t>
            </w:r>
          </w:p>
          <w:p w14:paraId="2790ABC2" w14:textId="77777777" w:rsidR="0036184C" w:rsidRPr="00422413" w:rsidRDefault="0036184C" w:rsidP="002F5C3C">
            <w:pPr>
              <w:pStyle w:val="TabelleGross"/>
            </w:pPr>
          </w:p>
          <w:p w14:paraId="32A20578" w14:textId="77777777" w:rsidR="0003728B" w:rsidRPr="00422413" w:rsidRDefault="0003728B" w:rsidP="0003728B">
            <w:pPr>
              <w:pStyle w:val="TabelleGross"/>
              <w:rPr>
                <w:b/>
              </w:rPr>
            </w:pPr>
            <w:r w:rsidRPr="00422413">
              <w:rPr>
                <w:b/>
              </w:rPr>
              <w:t>Indication</w:t>
            </w:r>
          </w:p>
          <w:p w14:paraId="1475A8F4" w14:textId="3B66FFA7" w:rsidR="00156C95" w:rsidRPr="00422413" w:rsidRDefault="00156C95" w:rsidP="00156C95">
            <w:pPr>
              <w:pStyle w:val="TableParagraph"/>
              <w:spacing w:before="60"/>
              <w:ind w:left="0" w:right="426"/>
              <w:rPr>
                <w:sz w:val="20"/>
              </w:rPr>
            </w:pPr>
            <w:r w:rsidRPr="00422413">
              <w:rPr>
                <w:sz w:val="20"/>
              </w:rPr>
              <w:t>Cette entrée n’a d’importance que si la colonne est une colonne LOB (</w:t>
            </w:r>
            <w:r w:rsidR="002572C9" w:rsidRPr="00422413">
              <w:rPr>
                <w:sz w:val="20"/>
              </w:rPr>
              <w:t>p. </w:t>
            </w:r>
            <w:r w:rsidRPr="00422413">
              <w:rPr>
                <w:sz w:val="20"/>
              </w:rPr>
              <w:t>ex. de type BLOB, CLOB ou XML).</w:t>
            </w:r>
          </w:p>
          <w:p w14:paraId="1FA72A85" w14:textId="73E57DB0" w:rsidR="002572C9" w:rsidRPr="00422413" w:rsidRDefault="002572C9" w:rsidP="002572C9">
            <w:pPr>
              <w:pStyle w:val="TabelleGross"/>
            </w:pPr>
            <w:r w:rsidRPr="00422413">
              <w:t>Si rien n’est indiqué,</w:t>
            </w:r>
            <w:r w:rsidR="0078322A" w:rsidRPr="00422413">
              <w:t xml:space="preserve"> la valeur</w:t>
            </w:r>
            <w:r w:rsidRPr="00422413">
              <w:t xml:space="preserve"> «</w:t>
            </w:r>
            <w:r w:rsidR="003E07F5" w:rsidRPr="00422413">
              <w:t> </w:t>
            </w:r>
            <w:r w:rsidRPr="00422413">
              <w:t>.</w:t>
            </w:r>
            <w:r w:rsidR="003E07F5" w:rsidRPr="00422413">
              <w:t> </w:t>
            </w:r>
            <w:r w:rsidRPr="00422413">
              <w:t>» fait office de valeur par défaut, p</w:t>
            </w:r>
            <w:r w:rsidR="003E07F5" w:rsidRPr="00422413">
              <w:t>ar</w:t>
            </w:r>
            <w:r w:rsidRPr="00422413">
              <w:t> ex</w:t>
            </w:r>
            <w:r w:rsidR="003E07F5" w:rsidRPr="00422413">
              <w:t>emple</w:t>
            </w:r>
            <w:r w:rsidRPr="00422413">
              <w:t xml:space="preserve"> pour renvoyer au même dossier que </w:t>
            </w:r>
            <w:r w:rsidRPr="00422413">
              <w:rPr>
                <w:i/>
              </w:rPr>
              <w:t>lobFolder</w:t>
            </w:r>
            <w:r w:rsidRPr="00422413">
              <w:t xml:space="preserve"> au niveau de la base de données. Sinon, sa valeur doit être un URI </w:t>
            </w:r>
            <w:r w:rsidRPr="00422413">
              <w:rPr>
                <w:i/>
              </w:rPr>
              <w:t>file</w:t>
            </w:r>
            <w:r w:rsidRPr="00422413">
              <w:t xml:space="preserve"> (si possible relatif) qui désigne le dossier dans lequel les fichiers de cette colonne LOB doivent être enregistrés.</w:t>
            </w:r>
          </w:p>
          <w:p w14:paraId="6B16E4FD" w14:textId="77777777" w:rsidR="002572C9" w:rsidRPr="00422413" w:rsidRDefault="002572C9" w:rsidP="002572C9">
            <w:pPr>
              <w:pStyle w:val="TabelleGross"/>
            </w:pPr>
            <w:r w:rsidRPr="00422413">
              <w:t xml:space="preserve">Si cette valeur est un URI relatif, il est admis que celui-ci est relatif par rapport à l’ensemble de l’entrée </w:t>
            </w:r>
            <w:r w:rsidRPr="00422413">
              <w:rPr>
                <w:i/>
              </w:rPr>
              <w:t>lobFolder</w:t>
            </w:r>
            <w:r w:rsidRPr="00422413">
              <w:t xml:space="preserve"> au niveau de la base de données.</w:t>
            </w:r>
          </w:p>
          <w:p w14:paraId="4FB1A7D4" w14:textId="141C5A7E" w:rsidR="002F5C3C" w:rsidRPr="00422413" w:rsidDel="00BF3281" w:rsidRDefault="002572C9" w:rsidP="007C3184">
            <w:pPr>
              <w:pStyle w:val="TableParagraph"/>
              <w:spacing w:before="60"/>
              <w:ind w:left="0" w:right="211"/>
            </w:pPr>
            <w:r w:rsidRPr="00422413">
              <w:rPr>
                <w:rFonts w:eastAsia="Times New Roman" w:cs="Tahoma"/>
                <w:sz w:val="20"/>
                <w:szCs w:val="20"/>
              </w:rPr>
              <w:t>Les attributs file relatifs des cellules de cette colonne sont interprétés comme relatifs à ce dossier.</w:t>
            </w:r>
          </w:p>
        </w:tc>
        <w:tc>
          <w:tcPr>
            <w:tcW w:w="708" w:type="dxa"/>
            <w:shd w:val="clear" w:color="auto" w:fill="auto"/>
          </w:tcPr>
          <w:p w14:paraId="6D805B89" w14:textId="2DD63BD7" w:rsidR="00E75FD0" w:rsidRPr="00422413" w:rsidRDefault="002522E8" w:rsidP="00DE1C2A">
            <w:pPr>
              <w:pStyle w:val="TabelleGross"/>
            </w:pPr>
            <w:r w:rsidRPr="00422413">
              <w:t>F</w:t>
            </w:r>
          </w:p>
        </w:tc>
      </w:tr>
      <w:tr w:rsidR="00DE1C2A" w:rsidRPr="00422413" w14:paraId="70609AA8" w14:textId="77777777" w:rsidTr="002522E8">
        <w:trPr>
          <w:cantSplit/>
        </w:trPr>
        <w:tc>
          <w:tcPr>
            <w:tcW w:w="1837" w:type="dxa"/>
            <w:shd w:val="clear" w:color="auto" w:fill="auto"/>
          </w:tcPr>
          <w:p w14:paraId="1063D72C" w14:textId="77777777" w:rsidR="00DE1C2A" w:rsidRPr="00422413" w:rsidRDefault="00DE1C2A" w:rsidP="00DE1C2A">
            <w:pPr>
              <w:pStyle w:val="TabelleGross"/>
            </w:pPr>
            <w:r w:rsidRPr="00422413">
              <w:t>type</w:t>
            </w:r>
          </w:p>
        </w:tc>
        <w:tc>
          <w:tcPr>
            <w:tcW w:w="6623" w:type="dxa"/>
            <w:shd w:val="clear" w:color="auto" w:fill="auto"/>
          </w:tcPr>
          <w:p w14:paraId="6142748C" w14:textId="6F208D95" w:rsidR="00DE1C2A" w:rsidRPr="00422413" w:rsidRDefault="00156C95" w:rsidP="002F5C3C">
            <w:pPr>
              <w:pStyle w:val="TabelleGross"/>
            </w:pPr>
            <w:r w:rsidRPr="00422413">
              <w:t xml:space="preserve">Type de colonne SQL:2008 prédéfini </w:t>
            </w:r>
          </w:p>
          <w:p w14:paraId="4D7DF63A" w14:textId="77777777" w:rsidR="002F5C3C" w:rsidRPr="00422413" w:rsidRDefault="002F5C3C" w:rsidP="002F5C3C">
            <w:pPr>
              <w:pStyle w:val="TabelleGross"/>
            </w:pPr>
          </w:p>
          <w:p w14:paraId="78103B17" w14:textId="77777777" w:rsidR="0003728B" w:rsidRPr="00422413" w:rsidRDefault="0003728B" w:rsidP="0003728B">
            <w:pPr>
              <w:pStyle w:val="TabelleGross"/>
              <w:rPr>
                <w:b/>
              </w:rPr>
            </w:pPr>
            <w:r w:rsidRPr="00422413">
              <w:rPr>
                <w:b/>
              </w:rPr>
              <w:t>Indication</w:t>
            </w:r>
          </w:p>
          <w:p w14:paraId="03D25207" w14:textId="14D31D58" w:rsidR="002F5C3C" w:rsidRPr="00422413" w:rsidRDefault="00156C95" w:rsidP="002F5C3C">
            <w:pPr>
              <w:pStyle w:val="TabelleGross"/>
            </w:pPr>
            <w:r w:rsidRPr="00422413">
              <w:t xml:space="preserve">Si le type de données de cette colonne est un type de données prédéfini, ce champ est obligatoire. Dans le cas contraire, le champ </w:t>
            </w:r>
            <w:r w:rsidRPr="00422413">
              <w:rPr>
                <w:i/>
              </w:rPr>
              <w:t xml:space="preserve">typeName </w:t>
            </w:r>
            <w:r w:rsidRPr="00422413">
              <w:t>doit renvoyer vers un type défini dans la liste des types.</w:t>
            </w:r>
          </w:p>
        </w:tc>
        <w:tc>
          <w:tcPr>
            <w:tcW w:w="708" w:type="dxa"/>
            <w:shd w:val="clear" w:color="auto" w:fill="auto"/>
          </w:tcPr>
          <w:p w14:paraId="36A19868" w14:textId="202635C3" w:rsidR="00DE1C2A" w:rsidRPr="00422413" w:rsidRDefault="002522E8" w:rsidP="00DE1C2A">
            <w:pPr>
              <w:pStyle w:val="TabelleGross"/>
            </w:pPr>
            <w:r w:rsidRPr="00422413">
              <w:t>O</w:t>
            </w:r>
          </w:p>
        </w:tc>
      </w:tr>
      <w:tr w:rsidR="002522E8" w:rsidRPr="00422413" w14:paraId="292CCF8D" w14:textId="77777777" w:rsidTr="002522E8">
        <w:trPr>
          <w:cantSplit/>
        </w:trPr>
        <w:tc>
          <w:tcPr>
            <w:tcW w:w="1837" w:type="dxa"/>
            <w:shd w:val="clear" w:color="auto" w:fill="auto"/>
          </w:tcPr>
          <w:p w14:paraId="451A06CF" w14:textId="77777777" w:rsidR="002522E8" w:rsidRPr="00422413" w:rsidRDefault="002522E8" w:rsidP="002522E8">
            <w:pPr>
              <w:pStyle w:val="TabelleGross"/>
            </w:pPr>
            <w:r w:rsidRPr="00422413">
              <w:lastRenderedPageBreak/>
              <w:t>typeOriginal</w:t>
            </w:r>
          </w:p>
        </w:tc>
        <w:tc>
          <w:tcPr>
            <w:tcW w:w="6623" w:type="dxa"/>
            <w:shd w:val="clear" w:color="auto" w:fill="auto"/>
          </w:tcPr>
          <w:p w14:paraId="1283FCB5" w14:textId="555C3F62" w:rsidR="002522E8" w:rsidRPr="00422413" w:rsidRDefault="00156C95" w:rsidP="002522E8">
            <w:pPr>
              <w:pStyle w:val="TabelleGross"/>
              <w:rPr>
                <w:rFonts w:cs="Arial"/>
              </w:rPr>
            </w:pPr>
            <w:r w:rsidRPr="00422413">
              <w:t>Type de colonne original</w:t>
            </w:r>
          </w:p>
          <w:p w14:paraId="6C82667F" w14:textId="77777777" w:rsidR="002522E8" w:rsidRPr="00422413" w:rsidRDefault="002522E8" w:rsidP="002522E8">
            <w:pPr>
              <w:pStyle w:val="TabelleGross"/>
              <w:rPr>
                <w:rFonts w:cs="Arial"/>
              </w:rPr>
            </w:pPr>
          </w:p>
          <w:p w14:paraId="7CD6782E" w14:textId="77777777" w:rsidR="0003728B" w:rsidRPr="00422413" w:rsidRDefault="0003728B" w:rsidP="0003728B">
            <w:pPr>
              <w:pStyle w:val="TabelleGross"/>
              <w:rPr>
                <w:b/>
              </w:rPr>
            </w:pPr>
            <w:r w:rsidRPr="00422413">
              <w:rPr>
                <w:b/>
              </w:rPr>
              <w:t>Indication</w:t>
            </w:r>
          </w:p>
          <w:p w14:paraId="453300AB" w14:textId="00E1C7FB" w:rsidR="002522E8" w:rsidRPr="00422413" w:rsidRDefault="00A534F5" w:rsidP="00156C95">
            <w:pPr>
              <w:pStyle w:val="TabelleGross"/>
            </w:pPr>
            <w:r w:rsidRPr="00422413">
              <w:t xml:space="preserve">Étant </w:t>
            </w:r>
            <w:r w:rsidR="00156C95" w:rsidRPr="00422413">
              <w:t xml:space="preserve">donné que les différents programmes de base de données considérés comme conformes </w:t>
            </w:r>
            <w:r w:rsidRPr="00422413">
              <w:t xml:space="preserve">à </w:t>
            </w:r>
            <w:r w:rsidR="00156C95" w:rsidRPr="00422413">
              <w:t xml:space="preserve">SQL permettent des types de données très divers, le type </w:t>
            </w:r>
            <w:r w:rsidR="00156C95" w:rsidRPr="00422413">
              <w:rPr>
                <w:i/>
              </w:rPr>
              <w:t xml:space="preserve">original </w:t>
            </w:r>
            <w:r w:rsidR="00156C95" w:rsidRPr="00422413">
              <w:t>figure également ici, outre le type SQL:2008. Pour chaque programme de base de données supportant le format SIARD, il faut définir et documenter une traduction des types propriétaires en types SQL:2008 pour l’application correspondante.</w:t>
            </w:r>
          </w:p>
        </w:tc>
        <w:tc>
          <w:tcPr>
            <w:tcW w:w="708" w:type="dxa"/>
            <w:shd w:val="clear" w:color="auto" w:fill="auto"/>
          </w:tcPr>
          <w:p w14:paraId="50AD734A" w14:textId="42AA68AB" w:rsidR="002522E8" w:rsidRPr="00422413" w:rsidRDefault="002522E8" w:rsidP="002522E8">
            <w:pPr>
              <w:pStyle w:val="TabelleGross"/>
            </w:pPr>
            <w:r w:rsidRPr="00422413">
              <w:t>F</w:t>
            </w:r>
          </w:p>
        </w:tc>
      </w:tr>
      <w:tr w:rsidR="00156C95" w:rsidRPr="00422413" w14:paraId="232D4313" w14:textId="77777777" w:rsidTr="002522E8">
        <w:trPr>
          <w:cantSplit/>
        </w:trPr>
        <w:tc>
          <w:tcPr>
            <w:tcW w:w="1837" w:type="dxa"/>
            <w:shd w:val="clear" w:color="auto" w:fill="auto"/>
          </w:tcPr>
          <w:p w14:paraId="37231CC1" w14:textId="77777777" w:rsidR="00156C95" w:rsidRPr="00422413" w:rsidRDefault="00156C95" w:rsidP="00156C95">
            <w:pPr>
              <w:pStyle w:val="TabelleGross"/>
            </w:pPr>
            <w:r w:rsidRPr="00422413">
              <w:t>nullable</w:t>
            </w:r>
          </w:p>
        </w:tc>
        <w:tc>
          <w:tcPr>
            <w:tcW w:w="6623" w:type="dxa"/>
            <w:shd w:val="clear" w:color="auto" w:fill="auto"/>
          </w:tcPr>
          <w:p w14:paraId="5912EB5B" w14:textId="16BBBCB9" w:rsidR="00156C95" w:rsidRPr="00422413" w:rsidRDefault="00156C95" w:rsidP="00156C95">
            <w:pPr>
              <w:pStyle w:val="TabelleGross"/>
            </w:pPr>
            <w:r w:rsidRPr="00422413">
              <w:t>Entrée non requise</w:t>
            </w:r>
          </w:p>
        </w:tc>
        <w:tc>
          <w:tcPr>
            <w:tcW w:w="708" w:type="dxa"/>
            <w:shd w:val="clear" w:color="auto" w:fill="auto"/>
          </w:tcPr>
          <w:p w14:paraId="45DBFAB1" w14:textId="6D8A0277" w:rsidR="00156C95" w:rsidRPr="00422413" w:rsidRDefault="00156C95" w:rsidP="00156C95">
            <w:pPr>
              <w:pStyle w:val="TabelleGross"/>
            </w:pPr>
            <w:r w:rsidRPr="00422413">
              <w:t>F</w:t>
            </w:r>
          </w:p>
        </w:tc>
      </w:tr>
      <w:tr w:rsidR="00156C95" w:rsidRPr="00422413" w14:paraId="17E4DB7C" w14:textId="77777777" w:rsidTr="002522E8">
        <w:trPr>
          <w:cantSplit/>
        </w:trPr>
        <w:tc>
          <w:tcPr>
            <w:tcW w:w="1837" w:type="dxa"/>
            <w:shd w:val="clear" w:color="auto" w:fill="auto"/>
          </w:tcPr>
          <w:p w14:paraId="1A730386" w14:textId="77777777" w:rsidR="00156C95" w:rsidRPr="00422413" w:rsidRDefault="00156C95" w:rsidP="00156C95">
            <w:pPr>
              <w:pStyle w:val="TabelleGross"/>
            </w:pPr>
            <w:r w:rsidRPr="00422413">
              <w:t>typeSchema</w:t>
            </w:r>
          </w:p>
        </w:tc>
        <w:tc>
          <w:tcPr>
            <w:tcW w:w="6623" w:type="dxa"/>
            <w:shd w:val="clear" w:color="auto" w:fill="auto"/>
          </w:tcPr>
          <w:p w14:paraId="495AFA6E" w14:textId="68CF825F" w:rsidR="00156C95" w:rsidRPr="00422413" w:rsidRDefault="00156C95" w:rsidP="00A534F5">
            <w:pPr>
              <w:pStyle w:val="TabelleGross"/>
            </w:pPr>
            <w:r w:rsidRPr="00422413">
              <w:t>Schéma du type désigné lorsque la colonne n’est pas un type de données prédéfini et que le type de données désigné n’est pas d</w:t>
            </w:r>
            <w:r w:rsidR="009B5F8E" w:rsidRPr="00422413">
              <w:t>éfini dans le même schéma que la</w:t>
            </w:r>
            <w:r w:rsidRPr="00422413">
              <w:t xml:space="preserve"> table de cette colonne.</w:t>
            </w:r>
          </w:p>
        </w:tc>
        <w:tc>
          <w:tcPr>
            <w:tcW w:w="708" w:type="dxa"/>
            <w:shd w:val="clear" w:color="auto" w:fill="auto"/>
          </w:tcPr>
          <w:p w14:paraId="42462421" w14:textId="6BFDE47B" w:rsidR="00156C95" w:rsidRPr="00422413" w:rsidRDefault="00156C95" w:rsidP="00156C95">
            <w:pPr>
              <w:pStyle w:val="TabelleGross"/>
            </w:pPr>
            <w:r w:rsidRPr="00422413">
              <w:t>F</w:t>
            </w:r>
          </w:p>
        </w:tc>
      </w:tr>
      <w:tr w:rsidR="00156C95" w:rsidRPr="00422413" w14:paraId="7C4C8B5F" w14:textId="77777777" w:rsidTr="002522E8">
        <w:trPr>
          <w:cantSplit/>
        </w:trPr>
        <w:tc>
          <w:tcPr>
            <w:tcW w:w="1837" w:type="dxa"/>
            <w:shd w:val="clear" w:color="auto" w:fill="auto"/>
          </w:tcPr>
          <w:p w14:paraId="41C4E130" w14:textId="77777777" w:rsidR="00156C95" w:rsidRPr="00422413" w:rsidRDefault="00156C95" w:rsidP="00156C95">
            <w:pPr>
              <w:pStyle w:val="TabelleGross"/>
            </w:pPr>
            <w:r w:rsidRPr="00422413">
              <w:t>typeName</w:t>
            </w:r>
          </w:p>
        </w:tc>
        <w:tc>
          <w:tcPr>
            <w:tcW w:w="6623" w:type="dxa"/>
            <w:shd w:val="clear" w:color="auto" w:fill="auto"/>
          </w:tcPr>
          <w:p w14:paraId="38FFD0AB" w14:textId="25D7C342" w:rsidR="00156C95" w:rsidRPr="00422413" w:rsidRDefault="00156C95" w:rsidP="00156C95">
            <w:pPr>
              <w:pStyle w:val="TabelleGross"/>
            </w:pPr>
            <w:r w:rsidRPr="00422413">
              <w:t>Nom du type de données avancé ou structuré de cette colonne</w:t>
            </w:r>
          </w:p>
        </w:tc>
        <w:tc>
          <w:tcPr>
            <w:tcW w:w="708" w:type="dxa"/>
            <w:shd w:val="clear" w:color="auto" w:fill="auto"/>
          </w:tcPr>
          <w:p w14:paraId="48F50EFB" w14:textId="77B96EDC" w:rsidR="00156C95" w:rsidRPr="00422413" w:rsidRDefault="00156C95" w:rsidP="00156C95">
            <w:pPr>
              <w:pStyle w:val="TabelleGross"/>
            </w:pPr>
            <w:r w:rsidRPr="00422413">
              <w:t>F</w:t>
            </w:r>
          </w:p>
        </w:tc>
      </w:tr>
      <w:tr w:rsidR="00156C95" w:rsidRPr="00422413" w14:paraId="097E587B" w14:textId="77777777" w:rsidTr="002522E8">
        <w:trPr>
          <w:cantSplit/>
        </w:trPr>
        <w:tc>
          <w:tcPr>
            <w:tcW w:w="1837" w:type="dxa"/>
            <w:shd w:val="clear" w:color="auto" w:fill="auto"/>
          </w:tcPr>
          <w:p w14:paraId="1F8BB3B3" w14:textId="77777777" w:rsidR="00156C95" w:rsidRPr="00422413" w:rsidRDefault="00156C95" w:rsidP="00156C95">
            <w:pPr>
              <w:pStyle w:val="TabelleGross"/>
            </w:pPr>
            <w:r w:rsidRPr="00422413">
              <w:t>fields</w:t>
            </w:r>
          </w:p>
        </w:tc>
        <w:tc>
          <w:tcPr>
            <w:tcW w:w="6623" w:type="dxa"/>
            <w:shd w:val="clear" w:color="auto" w:fill="auto"/>
          </w:tcPr>
          <w:p w14:paraId="4D799AFD" w14:textId="66DE78F2" w:rsidR="00156C95" w:rsidRPr="00422413" w:rsidRDefault="00156C95" w:rsidP="00156C95">
            <w:pPr>
              <w:pStyle w:val="TabelleGross"/>
            </w:pPr>
            <w:r w:rsidRPr="00422413">
              <w:t xml:space="preserve">Liste des champs dans la colonne, si la colonne est </w:t>
            </w:r>
            <w:r w:rsidR="00A534F5" w:rsidRPr="00422413">
              <w:t xml:space="preserve">un </w:t>
            </w:r>
            <w:r w:rsidRPr="00422413">
              <w:rPr>
                <w:i/>
              </w:rPr>
              <w:t>array</w:t>
            </w:r>
            <w:r w:rsidRPr="00422413">
              <w:t xml:space="preserve"> ou un type de données structuré de la catégorie </w:t>
            </w:r>
            <w:r w:rsidRPr="00422413">
              <w:rPr>
                <w:i/>
              </w:rPr>
              <w:t>udt</w:t>
            </w:r>
          </w:p>
        </w:tc>
        <w:tc>
          <w:tcPr>
            <w:tcW w:w="708" w:type="dxa"/>
            <w:shd w:val="clear" w:color="auto" w:fill="auto"/>
          </w:tcPr>
          <w:p w14:paraId="4D3BC842" w14:textId="475C2832" w:rsidR="00156C95" w:rsidRPr="00422413" w:rsidRDefault="00156C95" w:rsidP="00156C95">
            <w:pPr>
              <w:pStyle w:val="TabelleGross"/>
            </w:pPr>
            <w:r w:rsidRPr="00422413">
              <w:t>F</w:t>
            </w:r>
          </w:p>
        </w:tc>
      </w:tr>
      <w:tr w:rsidR="00156C95" w:rsidRPr="00422413" w14:paraId="5A46C5CB" w14:textId="77777777" w:rsidTr="002522E8">
        <w:trPr>
          <w:cantSplit/>
        </w:trPr>
        <w:tc>
          <w:tcPr>
            <w:tcW w:w="1837" w:type="dxa"/>
            <w:shd w:val="clear" w:color="auto" w:fill="auto"/>
          </w:tcPr>
          <w:p w14:paraId="4F152B9E" w14:textId="77777777" w:rsidR="00156C95" w:rsidRPr="00422413" w:rsidRDefault="00156C95" w:rsidP="00156C95">
            <w:pPr>
              <w:pStyle w:val="TabelleGross"/>
            </w:pPr>
            <w:r w:rsidRPr="00422413">
              <w:t>defaultValue</w:t>
            </w:r>
          </w:p>
        </w:tc>
        <w:tc>
          <w:tcPr>
            <w:tcW w:w="6623" w:type="dxa"/>
            <w:shd w:val="clear" w:color="auto" w:fill="auto"/>
          </w:tcPr>
          <w:p w14:paraId="7A372A6E" w14:textId="33826AA0" w:rsidR="00156C95" w:rsidRPr="00422413" w:rsidRDefault="00156C95" w:rsidP="00156C95">
            <w:pPr>
              <w:pStyle w:val="TabelleGross"/>
            </w:pPr>
            <w:r w:rsidRPr="00422413">
              <w:t>Valeur standard de la colonne</w:t>
            </w:r>
          </w:p>
        </w:tc>
        <w:tc>
          <w:tcPr>
            <w:tcW w:w="708" w:type="dxa"/>
            <w:shd w:val="clear" w:color="auto" w:fill="auto"/>
          </w:tcPr>
          <w:p w14:paraId="3163BC97" w14:textId="5F6CF7A5" w:rsidR="00156C95" w:rsidRPr="00422413" w:rsidRDefault="00156C95" w:rsidP="00156C95">
            <w:pPr>
              <w:pStyle w:val="TabelleGross"/>
            </w:pPr>
            <w:r w:rsidRPr="00422413">
              <w:t>F</w:t>
            </w:r>
          </w:p>
        </w:tc>
      </w:tr>
      <w:tr w:rsidR="00156C95" w:rsidRPr="00422413" w:rsidDel="002F5C3C" w14:paraId="5DC40B97" w14:textId="77777777" w:rsidTr="002522E8">
        <w:trPr>
          <w:cantSplit/>
        </w:trPr>
        <w:tc>
          <w:tcPr>
            <w:tcW w:w="1837" w:type="dxa"/>
            <w:shd w:val="clear" w:color="auto" w:fill="auto"/>
          </w:tcPr>
          <w:p w14:paraId="681EEDE3" w14:textId="77777777" w:rsidR="00156C95" w:rsidRPr="00422413" w:rsidDel="002F5C3C" w:rsidRDefault="00156C95" w:rsidP="00156C95">
            <w:pPr>
              <w:pStyle w:val="TabelleGross"/>
            </w:pPr>
            <w:r w:rsidRPr="00422413">
              <w:t>mimeType</w:t>
            </w:r>
          </w:p>
        </w:tc>
        <w:tc>
          <w:tcPr>
            <w:tcW w:w="6623" w:type="dxa"/>
            <w:shd w:val="clear" w:color="auto" w:fill="auto"/>
          </w:tcPr>
          <w:p w14:paraId="059901F3" w14:textId="01721E11" w:rsidR="00156C95" w:rsidRPr="00422413" w:rsidDel="002F5C3C" w:rsidRDefault="00226381" w:rsidP="00337290">
            <w:pPr>
              <w:pStyle w:val="TabelleGross"/>
            </w:pPr>
            <w:r w:rsidRPr="00422413">
              <w:t>T</w:t>
            </w:r>
            <w:r w:rsidR="00156C95" w:rsidRPr="00422413">
              <w:t xml:space="preserve">ype MIME de cette colonne s’il s’agit d’une colonne BLOB et </w:t>
            </w:r>
            <w:r w:rsidRPr="00422413">
              <w:t xml:space="preserve">si </w:t>
            </w:r>
            <w:r w:rsidR="00156C95" w:rsidRPr="00422413">
              <w:t xml:space="preserve">toutes </w:t>
            </w:r>
            <w:r w:rsidRPr="00422413">
              <w:t xml:space="preserve">ses </w:t>
            </w:r>
            <w:r w:rsidR="00156C95" w:rsidRPr="00422413">
              <w:t xml:space="preserve">entrées contiennent des fichiers du même type MIME. Cet élément purement informatif aide à choisir le bon </w:t>
            </w:r>
            <w:r w:rsidR="00156C95" w:rsidRPr="00422413">
              <w:rPr>
                <w:i/>
              </w:rPr>
              <w:t>viewer</w:t>
            </w:r>
            <w:r w:rsidR="00156C95" w:rsidRPr="00422413">
              <w:t xml:space="preserve"> pour les objets binaires. Il peut être soit </w:t>
            </w:r>
            <w:r w:rsidR="00337290" w:rsidRPr="00422413">
              <w:t xml:space="preserve">renseigné </w:t>
            </w:r>
            <w:r w:rsidR="00156C95" w:rsidRPr="00422413">
              <w:t xml:space="preserve">manuellement, soit par le programme de téléchargement en utilisant un </w:t>
            </w:r>
            <w:r w:rsidRPr="00422413">
              <w:t xml:space="preserve">outil </w:t>
            </w:r>
            <w:r w:rsidR="00156C95" w:rsidRPr="00422413">
              <w:t>de détection du format.</w:t>
            </w:r>
          </w:p>
        </w:tc>
        <w:tc>
          <w:tcPr>
            <w:tcW w:w="708" w:type="dxa"/>
            <w:shd w:val="clear" w:color="auto" w:fill="auto"/>
          </w:tcPr>
          <w:p w14:paraId="59EC6AA4" w14:textId="4951E3FA" w:rsidR="00156C95" w:rsidRPr="00422413" w:rsidDel="002F5C3C" w:rsidRDefault="00156C95" w:rsidP="00156C95">
            <w:pPr>
              <w:pStyle w:val="TabelleGross"/>
            </w:pPr>
            <w:r w:rsidRPr="00422413">
              <w:t>F</w:t>
            </w:r>
          </w:p>
        </w:tc>
      </w:tr>
      <w:tr w:rsidR="00156C95" w:rsidRPr="00422413" w14:paraId="69BB24CB" w14:textId="77777777" w:rsidTr="002522E8">
        <w:trPr>
          <w:cantSplit/>
        </w:trPr>
        <w:tc>
          <w:tcPr>
            <w:tcW w:w="1837" w:type="dxa"/>
            <w:shd w:val="clear" w:color="auto" w:fill="auto"/>
          </w:tcPr>
          <w:p w14:paraId="44FD7CEB" w14:textId="77777777" w:rsidR="00156C95" w:rsidRPr="00422413" w:rsidRDefault="00156C95" w:rsidP="00156C95">
            <w:pPr>
              <w:pStyle w:val="TabelleGross"/>
            </w:pPr>
            <w:r w:rsidRPr="00422413">
              <w:t>description</w:t>
            </w:r>
          </w:p>
        </w:tc>
        <w:tc>
          <w:tcPr>
            <w:tcW w:w="6623" w:type="dxa"/>
            <w:shd w:val="clear" w:color="auto" w:fill="auto"/>
          </w:tcPr>
          <w:p w14:paraId="4BAE0DC6" w14:textId="5BD1843E" w:rsidR="00156C95" w:rsidRPr="00422413" w:rsidRDefault="00156C95" w:rsidP="00156C95">
            <w:pPr>
              <w:pStyle w:val="TabelleGross"/>
            </w:pPr>
            <w:r w:rsidRPr="00422413">
              <w:t>Description de la signification et du contenu de la colonne</w:t>
            </w:r>
          </w:p>
        </w:tc>
        <w:tc>
          <w:tcPr>
            <w:tcW w:w="708" w:type="dxa"/>
            <w:shd w:val="clear" w:color="auto" w:fill="auto"/>
          </w:tcPr>
          <w:p w14:paraId="6F534CED" w14:textId="57D9086F" w:rsidR="00156C95" w:rsidRPr="00422413" w:rsidRDefault="00156C95" w:rsidP="00156C95">
            <w:pPr>
              <w:pStyle w:val="TabelleGross"/>
            </w:pPr>
            <w:r w:rsidRPr="00422413">
              <w:t>F</w:t>
            </w:r>
          </w:p>
        </w:tc>
      </w:tr>
      <w:tr w:rsidR="002522E8" w:rsidRPr="00422413" w14:paraId="49733D81" w14:textId="77777777" w:rsidTr="002522E8">
        <w:trPr>
          <w:cantSplit/>
        </w:trPr>
        <w:tc>
          <w:tcPr>
            <w:tcW w:w="1837" w:type="dxa"/>
            <w:shd w:val="clear" w:color="auto" w:fill="auto"/>
          </w:tcPr>
          <w:p w14:paraId="3E8B929A" w14:textId="77777777" w:rsidR="002522E8" w:rsidRPr="00422413" w:rsidRDefault="002522E8" w:rsidP="002522E8">
            <w:pPr>
              <w:pStyle w:val="TabelleGross"/>
            </w:pPr>
            <w:r w:rsidRPr="00422413">
              <w:t>cardinality</w:t>
            </w:r>
          </w:p>
        </w:tc>
        <w:tc>
          <w:tcPr>
            <w:tcW w:w="6623" w:type="dxa"/>
            <w:shd w:val="clear" w:color="auto" w:fill="auto"/>
          </w:tcPr>
          <w:p w14:paraId="0B83FE15" w14:textId="163F35DC" w:rsidR="002522E8" w:rsidRPr="00422413" w:rsidRDefault="002522E8" w:rsidP="002522E8">
            <w:pPr>
              <w:pStyle w:val="TabelleGross"/>
              <w:rPr>
                <w:szCs w:val="24"/>
              </w:rPr>
            </w:pPr>
            <w:r w:rsidRPr="00422413">
              <w:t xml:space="preserve">Nombre (maximal) d’éléments si la colonne est un </w:t>
            </w:r>
            <w:r w:rsidRPr="00422413">
              <w:rPr>
                <w:i/>
              </w:rPr>
              <w:t>array</w:t>
            </w:r>
          </w:p>
        </w:tc>
        <w:tc>
          <w:tcPr>
            <w:tcW w:w="708" w:type="dxa"/>
            <w:shd w:val="clear" w:color="auto" w:fill="auto"/>
          </w:tcPr>
          <w:p w14:paraId="61B720D4" w14:textId="053DA5DE" w:rsidR="002522E8" w:rsidRPr="00422413" w:rsidRDefault="002522E8" w:rsidP="002522E8">
            <w:pPr>
              <w:pStyle w:val="TabelleGross"/>
            </w:pPr>
            <w:r w:rsidRPr="00422413">
              <w:t>F</w:t>
            </w:r>
          </w:p>
        </w:tc>
      </w:tr>
    </w:tbl>
    <w:p w14:paraId="4B7F73F6" w14:textId="77777777" w:rsidR="00D47ACB" w:rsidRPr="00422413" w:rsidRDefault="00D47ACB" w:rsidP="00830938">
      <w:pPr>
        <w:rPr>
          <w:rFonts w:cs="Arial"/>
        </w:rPr>
      </w:pPr>
      <w:bookmarkStart w:id="56" w:name="_Toc264549057"/>
    </w:p>
    <w:p w14:paraId="685CF055" w14:textId="77777777" w:rsidR="0090798E" w:rsidRPr="00422413" w:rsidRDefault="0090798E">
      <w:pPr>
        <w:spacing w:after="0" w:line="240" w:lineRule="auto"/>
        <w:rPr>
          <w:b/>
          <w:sz w:val="24"/>
        </w:rPr>
      </w:pPr>
      <w:bookmarkStart w:id="57" w:name="_Toc477866915"/>
      <w:r w:rsidRPr="00422413">
        <w:br w:type="page"/>
      </w:r>
    </w:p>
    <w:p w14:paraId="739073A3" w14:textId="7FE5A252" w:rsidR="00595461" w:rsidRPr="00422413" w:rsidRDefault="00595461" w:rsidP="00595461">
      <w:pPr>
        <w:pStyle w:val="berschrift2"/>
        <w:keepNext/>
        <w:keepLines/>
      </w:pPr>
      <w:bookmarkStart w:id="58" w:name="_Toc8799390"/>
      <w:r w:rsidRPr="00422413">
        <w:lastRenderedPageBreak/>
        <w:t>M</w:t>
      </w:r>
      <w:bookmarkEnd w:id="57"/>
      <w:r w:rsidRPr="00422413">
        <w:t xml:space="preserve">étadonnées </w:t>
      </w:r>
      <w:r w:rsidR="007C3184" w:rsidRPr="00422413">
        <w:t>de</w:t>
      </w:r>
      <w:r w:rsidRPr="00422413">
        <w:t xml:space="preserve"> champ</w:t>
      </w:r>
      <w:bookmarkEnd w:id="58"/>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CE275D5" w14:textId="77777777" w:rsidTr="00CE15CA">
        <w:trPr>
          <w:cantSplit/>
          <w:tblHeader/>
        </w:trPr>
        <w:tc>
          <w:tcPr>
            <w:tcW w:w="1132" w:type="dxa"/>
            <w:shd w:val="clear" w:color="auto" w:fill="99CCFF"/>
          </w:tcPr>
          <w:p w14:paraId="07B13B2A" w14:textId="77777777" w:rsidR="00CE15CA" w:rsidRPr="00422413" w:rsidRDefault="00CE15CA" w:rsidP="00CE15CA">
            <w:pPr>
              <w:pStyle w:val="TabelleGross"/>
              <w:rPr>
                <w:b/>
              </w:rPr>
            </w:pPr>
            <w:r w:rsidRPr="00422413">
              <w:rPr>
                <w:b/>
              </w:rPr>
              <w:t>ID</w:t>
            </w:r>
          </w:p>
        </w:tc>
        <w:tc>
          <w:tcPr>
            <w:tcW w:w="7328" w:type="dxa"/>
            <w:shd w:val="clear" w:color="auto" w:fill="99CCFF"/>
          </w:tcPr>
          <w:p w14:paraId="353772FB" w14:textId="1E7EDF3A" w:rsidR="00CE15CA" w:rsidRPr="00422413" w:rsidRDefault="00CE15CA" w:rsidP="00CE15CA">
            <w:pPr>
              <w:pStyle w:val="TabelleGross"/>
              <w:rPr>
                <w:b/>
              </w:rPr>
            </w:pPr>
            <w:r w:rsidRPr="00422413">
              <w:rPr>
                <w:b/>
              </w:rPr>
              <w:t>Description de l’exigence</w:t>
            </w:r>
          </w:p>
        </w:tc>
        <w:tc>
          <w:tcPr>
            <w:tcW w:w="708" w:type="dxa"/>
            <w:shd w:val="clear" w:color="auto" w:fill="99CCFF"/>
          </w:tcPr>
          <w:p w14:paraId="2B42CDEB" w14:textId="1BB47AE5" w:rsidR="00CE15CA" w:rsidRPr="00422413" w:rsidRDefault="00CE15CA" w:rsidP="00CE15CA">
            <w:pPr>
              <w:pStyle w:val="TabelleGross"/>
              <w:rPr>
                <w:b/>
              </w:rPr>
            </w:pPr>
            <w:r w:rsidRPr="00422413">
              <w:rPr>
                <w:b/>
              </w:rPr>
              <w:t>O/F</w:t>
            </w:r>
          </w:p>
        </w:tc>
      </w:tr>
      <w:tr w:rsidR="00595461" w:rsidRPr="00422413" w14:paraId="61BE0A6A" w14:textId="77777777" w:rsidTr="00CE15CA">
        <w:trPr>
          <w:cantSplit/>
        </w:trPr>
        <w:tc>
          <w:tcPr>
            <w:tcW w:w="1132" w:type="dxa"/>
            <w:shd w:val="clear" w:color="auto" w:fill="auto"/>
          </w:tcPr>
          <w:p w14:paraId="56CF2E77" w14:textId="77777777" w:rsidR="00595461" w:rsidRPr="00422413" w:rsidRDefault="00595461" w:rsidP="001F7B75">
            <w:pPr>
              <w:pStyle w:val="TabelleGross"/>
              <w:rPr>
                <w:sz w:val="16"/>
                <w:szCs w:val="16"/>
              </w:rPr>
            </w:pPr>
            <w:r w:rsidRPr="00422413">
              <w:t>M_5.7-1</w:t>
            </w:r>
          </w:p>
        </w:tc>
        <w:tc>
          <w:tcPr>
            <w:tcW w:w="7328" w:type="dxa"/>
            <w:shd w:val="clear" w:color="auto" w:fill="auto"/>
          </w:tcPr>
          <w:p w14:paraId="65366D03" w14:textId="4D94C2F1" w:rsidR="00595461" w:rsidRPr="00422413" w:rsidRDefault="00156C95" w:rsidP="00156C95">
            <w:pPr>
              <w:pStyle w:val="TabelleGross"/>
            </w:pPr>
            <w:r w:rsidRPr="00422413">
              <w:t xml:space="preserve">Les métadonnées de champ d’une colonne ou d’un champ peuvent être archivées dans </w:t>
            </w:r>
            <w:r w:rsidRPr="00422413">
              <w:rPr>
                <w:rFonts w:ascii="Courier New" w:hAnsi="Courier New"/>
              </w:rPr>
              <w:t>metadata.xml</w:t>
            </w:r>
            <w:r w:rsidRPr="00422413">
              <w:t>.</w:t>
            </w:r>
          </w:p>
        </w:tc>
        <w:tc>
          <w:tcPr>
            <w:tcW w:w="708" w:type="dxa"/>
            <w:shd w:val="clear" w:color="auto" w:fill="auto"/>
          </w:tcPr>
          <w:p w14:paraId="7400E780" w14:textId="039DDDD0" w:rsidR="00595461" w:rsidRPr="00422413" w:rsidRDefault="002522E8" w:rsidP="001F7B75">
            <w:pPr>
              <w:pStyle w:val="TabelleGross"/>
            </w:pPr>
            <w:r w:rsidRPr="00422413">
              <w:t>F</w:t>
            </w:r>
          </w:p>
        </w:tc>
      </w:tr>
    </w:tbl>
    <w:p w14:paraId="52A27A85" w14:textId="77777777" w:rsidR="00595461" w:rsidRPr="00422413" w:rsidRDefault="00595461" w:rsidP="00595461">
      <w:pPr>
        <w:rPr>
          <w:rFonts w:cs="Arial"/>
        </w:rPr>
      </w:pPr>
    </w:p>
    <w:p w14:paraId="3E431D61" w14:textId="6E91F59E" w:rsidR="00595461" w:rsidRPr="00422413" w:rsidRDefault="00595461" w:rsidP="00595461">
      <w:pPr>
        <w:rPr>
          <w:rFonts w:cs="Arial"/>
        </w:rPr>
      </w:pPr>
      <w:r w:rsidRPr="00422413">
        <w:rPr>
          <w:spacing w:val="-1"/>
        </w:rPr>
        <w:t xml:space="preserve">Les métadonnées de champ suivantes sont enregistrées dans </w:t>
      </w:r>
      <w:r w:rsidRPr="00422413">
        <w:rPr>
          <w:rFonts w:ascii="Courier New" w:hAnsi="Courier New"/>
        </w:rPr>
        <w:t xml:space="preserve">metadata.xml </w:t>
      </w:r>
      <w:r w:rsidRPr="00422413">
        <w:rPr>
          <w:spacing w:val="-1"/>
        </w:rPr>
        <w:t xml:space="preserve">si une colonne ou un champ est un </w:t>
      </w:r>
      <w:r w:rsidRPr="00422413">
        <w:rPr>
          <w:i/>
          <w:spacing w:val="-1"/>
        </w:rPr>
        <w:t>array</w:t>
      </w:r>
      <w:r w:rsidRPr="00422413">
        <w:rPr>
          <w:spacing w:val="-1"/>
        </w:rPr>
        <w:t xml:space="preserve"> ou un type de données avancé ou structuré de la catégorie </w:t>
      </w:r>
      <w:r w:rsidRPr="00422413">
        <w:rPr>
          <w:i/>
          <w:spacing w:val="-1"/>
        </w:rPr>
        <w:t>udt</w:t>
      </w:r>
      <w:r w:rsidR="00C85C3C" w:rsidRPr="00422413">
        <w:rPr>
          <w:i/>
          <w:spacing w:val="-1"/>
        </w:rPr>
        <w:t> </w:t>
      </w:r>
      <w:r w:rsidRPr="00422413">
        <w:rPr>
          <w:i/>
          <w:spacing w:val="-1"/>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2AA6EE39" w14:textId="77777777" w:rsidTr="002522E8">
        <w:trPr>
          <w:cantSplit/>
          <w:tblHeader/>
        </w:trPr>
        <w:tc>
          <w:tcPr>
            <w:tcW w:w="1837" w:type="dxa"/>
            <w:shd w:val="clear" w:color="auto" w:fill="99CCFF"/>
          </w:tcPr>
          <w:p w14:paraId="2FCADCA5" w14:textId="15DEFDA7" w:rsidR="00206976" w:rsidRPr="00422413" w:rsidRDefault="00206976" w:rsidP="00206976">
            <w:pPr>
              <w:pStyle w:val="TabelleGross"/>
              <w:rPr>
                <w:b/>
              </w:rPr>
            </w:pPr>
            <w:r w:rsidRPr="00422413">
              <w:rPr>
                <w:b/>
              </w:rPr>
              <w:t>Désignation</w:t>
            </w:r>
          </w:p>
        </w:tc>
        <w:tc>
          <w:tcPr>
            <w:tcW w:w="6623" w:type="dxa"/>
            <w:shd w:val="clear" w:color="auto" w:fill="99CCFF"/>
          </w:tcPr>
          <w:p w14:paraId="147F6795" w14:textId="2584E2F9" w:rsidR="00206976" w:rsidRPr="00422413" w:rsidRDefault="00206976" w:rsidP="00206976">
            <w:pPr>
              <w:pStyle w:val="TabelleGross"/>
              <w:rPr>
                <w:b/>
              </w:rPr>
            </w:pPr>
            <w:r w:rsidRPr="00422413">
              <w:rPr>
                <w:b/>
              </w:rPr>
              <w:t>Signification</w:t>
            </w:r>
          </w:p>
        </w:tc>
        <w:tc>
          <w:tcPr>
            <w:tcW w:w="708" w:type="dxa"/>
            <w:shd w:val="clear" w:color="auto" w:fill="99CCFF"/>
          </w:tcPr>
          <w:p w14:paraId="76B57719" w14:textId="17F46060" w:rsidR="00206976" w:rsidRPr="00422413" w:rsidRDefault="00206976" w:rsidP="00206976">
            <w:pPr>
              <w:pStyle w:val="TabelleGross"/>
              <w:rPr>
                <w:b/>
              </w:rPr>
            </w:pPr>
            <w:r w:rsidRPr="00422413">
              <w:rPr>
                <w:b/>
              </w:rPr>
              <w:t>O/F</w:t>
            </w:r>
          </w:p>
        </w:tc>
      </w:tr>
      <w:tr w:rsidR="00F51EBF" w:rsidRPr="00422413" w14:paraId="0A984E09" w14:textId="77777777" w:rsidTr="002522E8">
        <w:trPr>
          <w:cantSplit/>
        </w:trPr>
        <w:tc>
          <w:tcPr>
            <w:tcW w:w="1837" w:type="dxa"/>
            <w:shd w:val="clear" w:color="auto" w:fill="auto"/>
          </w:tcPr>
          <w:p w14:paraId="291E0F67" w14:textId="11DA0297" w:rsidR="00F51EBF" w:rsidRPr="00422413" w:rsidRDefault="00DB7E46" w:rsidP="00582D74">
            <w:pPr>
              <w:pStyle w:val="TabelleGross"/>
            </w:pPr>
            <w:r w:rsidRPr="00422413">
              <w:t>name</w:t>
            </w:r>
          </w:p>
        </w:tc>
        <w:tc>
          <w:tcPr>
            <w:tcW w:w="6623" w:type="dxa"/>
            <w:shd w:val="clear" w:color="auto" w:fill="auto"/>
          </w:tcPr>
          <w:p w14:paraId="0141AE1A" w14:textId="64411AF8" w:rsidR="00F51EBF" w:rsidRPr="00422413" w:rsidRDefault="00F51EBF" w:rsidP="00582D74">
            <w:pPr>
              <w:pStyle w:val="TabelleGross"/>
              <w:rPr>
                <w:rFonts w:cs="Arial"/>
              </w:rPr>
            </w:pPr>
            <w:r w:rsidRPr="00422413">
              <w:t>Nom du champ dans la colonne ou le champ</w:t>
            </w:r>
          </w:p>
          <w:p w14:paraId="6740A7C2" w14:textId="77777777" w:rsidR="00F51EBF" w:rsidRPr="00422413" w:rsidRDefault="00F51EBF" w:rsidP="00F51EBF">
            <w:pPr>
              <w:pStyle w:val="TabelleGross"/>
              <w:rPr>
                <w:rFonts w:cs="Arial"/>
              </w:rPr>
            </w:pPr>
            <w:r w:rsidRPr="00422413">
              <w:t>Le nom du champ doit être unique à l’intérieur d’une même colonne.</w:t>
            </w:r>
          </w:p>
          <w:p w14:paraId="3670B8E2" w14:textId="77777777" w:rsidR="001D4052" w:rsidRPr="00422413" w:rsidRDefault="001D4052" w:rsidP="00F51EBF">
            <w:pPr>
              <w:pStyle w:val="TabelleGross"/>
              <w:rPr>
                <w:rFonts w:cs="Arial"/>
              </w:rPr>
            </w:pPr>
          </w:p>
          <w:p w14:paraId="7019315A" w14:textId="77777777" w:rsidR="008E0377" w:rsidRPr="00422413" w:rsidRDefault="008E0377" w:rsidP="008E0377">
            <w:pPr>
              <w:pStyle w:val="TabelleGross"/>
              <w:rPr>
                <w:b/>
                <w:i/>
                <w:iCs/>
              </w:rPr>
            </w:pPr>
            <w:r w:rsidRPr="00422413">
              <w:rPr>
                <w:b/>
                <w:i/>
              </w:rPr>
              <w:t>Recommandation</w:t>
            </w:r>
          </w:p>
          <w:p w14:paraId="4FC0BA17" w14:textId="5F4EA361" w:rsidR="001D4052" w:rsidRPr="00422413" w:rsidRDefault="001D4052" w:rsidP="004D0005">
            <w:pPr>
              <w:pStyle w:val="TabelleGross"/>
            </w:pPr>
            <w:r w:rsidRPr="00422413">
              <w:rPr>
                <w:i/>
              </w:rPr>
              <w:t xml:space="preserve">Pour les conteneurs (colonne ou champ) de type </w:t>
            </w:r>
            <w:r w:rsidRPr="00422413">
              <w:t>udt</w:t>
            </w:r>
            <w:r w:rsidRPr="00422413">
              <w:rPr>
                <w:i/>
              </w:rPr>
              <w:t xml:space="preserve">, le nom du champ devrait être identique au nom de l’attribut correspondant. Pour les conteneurs </w:t>
            </w:r>
            <w:r w:rsidRPr="00422413">
              <w:t>array</w:t>
            </w:r>
            <w:r w:rsidRPr="00422413">
              <w:rPr>
                <w:i/>
              </w:rPr>
              <w:t xml:space="preserve">, le nom du champ devrait être le nom du conteneur suivi de l’indice </w:t>
            </w:r>
            <w:r w:rsidRPr="00422413">
              <w:t>array</w:t>
            </w:r>
            <w:r w:rsidRPr="00422413">
              <w:rPr>
                <w:i/>
              </w:rPr>
              <w:t xml:space="preserve"> commençant par 1 entre parenthèses carrées. P. ex. Point[1], Point[2], etc.</w:t>
            </w:r>
          </w:p>
        </w:tc>
        <w:tc>
          <w:tcPr>
            <w:tcW w:w="708" w:type="dxa"/>
            <w:shd w:val="clear" w:color="auto" w:fill="auto"/>
          </w:tcPr>
          <w:p w14:paraId="2FAFE95C" w14:textId="4D55ECDC" w:rsidR="00F51EBF" w:rsidRPr="00422413" w:rsidRDefault="002522E8" w:rsidP="00582D74">
            <w:pPr>
              <w:pStyle w:val="TabelleGross"/>
            </w:pPr>
            <w:r w:rsidRPr="00422413">
              <w:t>O</w:t>
            </w:r>
          </w:p>
        </w:tc>
      </w:tr>
      <w:tr w:rsidR="00595461" w:rsidRPr="00422413" w14:paraId="7B81DEC6" w14:textId="77777777" w:rsidTr="002522E8">
        <w:trPr>
          <w:cantSplit/>
        </w:trPr>
        <w:tc>
          <w:tcPr>
            <w:tcW w:w="1837" w:type="dxa"/>
            <w:shd w:val="clear" w:color="auto" w:fill="auto"/>
          </w:tcPr>
          <w:p w14:paraId="02A31561" w14:textId="77777777" w:rsidR="00595461" w:rsidRPr="00422413" w:rsidRDefault="00595461" w:rsidP="001F7B75">
            <w:pPr>
              <w:pStyle w:val="TabelleGross"/>
            </w:pPr>
            <w:r w:rsidRPr="00422413">
              <w:t>lobFolder</w:t>
            </w:r>
          </w:p>
        </w:tc>
        <w:tc>
          <w:tcPr>
            <w:tcW w:w="6623" w:type="dxa"/>
            <w:shd w:val="clear" w:color="auto" w:fill="auto"/>
          </w:tcPr>
          <w:p w14:paraId="4577DCBD" w14:textId="0FF51289" w:rsidR="006D1C1A" w:rsidRPr="00422413" w:rsidRDefault="00156C95" w:rsidP="006D1C1A">
            <w:pPr>
              <w:pStyle w:val="TabelleGross"/>
            </w:pPr>
            <w:r w:rsidRPr="00422413">
              <w:t xml:space="preserve">Nom du dossier LOB comme URI </w:t>
            </w:r>
            <w:r w:rsidRPr="00422413">
              <w:rPr>
                <w:i/>
              </w:rPr>
              <w:t>file</w:t>
            </w:r>
            <w:r w:rsidRPr="00422413">
              <w:t xml:space="preserve"> relatif ou absolu, le cas échéant dans le système de fichier externe. L’élément peut être utilisé pour l’enregistrement tant interne qu’externe de </w:t>
            </w:r>
            <w:r w:rsidRPr="00422413">
              <w:rPr>
                <w:i/>
              </w:rPr>
              <w:t>Large Objects</w:t>
            </w:r>
            <w:r w:rsidRPr="00422413">
              <w:t>.</w:t>
            </w:r>
          </w:p>
          <w:p w14:paraId="225C28D7" w14:textId="77777777" w:rsidR="00595461" w:rsidRPr="00422413" w:rsidRDefault="00595461" w:rsidP="001F7B75">
            <w:pPr>
              <w:pStyle w:val="TabelleGross"/>
              <w:rPr>
                <w:spacing w:val="-1"/>
                <w:szCs w:val="24"/>
              </w:rPr>
            </w:pPr>
          </w:p>
          <w:p w14:paraId="60698C1A" w14:textId="77777777" w:rsidR="0003728B" w:rsidRPr="00422413" w:rsidRDefault="0003728B" w:rsidP="0003728B">
            <w:pPr>
              <w:pStyle w:val="TabelleGross"/>
              <w:rPr>
                <w:b/>
              </w:rPr>
            </w:pPr>
            <w:r w:rsidRPr="00422413">
              <w:rPr>
                <w:b/>
              </w:rPr>
              <w:t>Indication</w:t>
            </w:r>
          </w:p>
          <w:p w14:paraId="0122EDD7" w14:textId="4146D518" w:rsidR="006D1C1A" w:rsidRPr="00422413" w:rsidRDefault="006D1C1A" w:rsidP="006D1C1A">
            <w:pPr>
              <w:pStyle w:val="TabelleGross"/>
            </w:pPr>
            <w:r w:rsidRPr="00422413">
              <w:t>Cette entrée n’a d’importance que si le champ est un champ LOB (p. ex. de type BLOB, CLOB ou XML).</w:t>
            </w:r>
          </w:p>
          <w:p w14:paraId="340AFEBD" w14:textId="5333049C" w:rsidR="006D1C1A" w:rsidRPr="00422413" w:rsidRDefault="006D1C1A" w:rsidP="006D1C1A">
            <w:pPr>
              <w:pStyle w:val="TabelleGross"/>
            </w:pPr>
            <w:r w:rsidRPr="00422413">
              <w:t xml:space="preserve">Si rien n’est indiqué, </w:t>
            </w:r>
            <w:r w:rsidR="00852247" w:rsidRPr="00422413">
              <w:t xml:space="preserve">la valeur </w:t>
            </w:r>
            <w:r w:rsidRPr="00422413">
              <w:t>«</w:t>
            </w:r>
            <w:r w:rsidR="000D09D9" w:rsidRPr="00422413">
              <w:t> </w:t>
            </w:r>
            <w:r w:rsidRPr="00422413">
              <w:t>.</w:t>
            </w:r>
            <w:r w:rsidR="000D09D9" w:rsidRPr="00422413">
              <w:t> </w:t>
            </w:r>
            <w:r w:rsidRPr="00422413">
              <w:t>» fait office de valeur par défaut, p</w:t>
            </w:r>
            <w:r w:rsidR="003E07F5" w:rsidRPr="00422413">
              <w:t>ar</w:t>
            </w:r>
            <w:r w:rsidRPr="00422413">
              <w:t> ex</w:t>
            </w:r>
            <w:r w:rsidR="003E07F5" w:rsidRPr="00422413">
              <w:t>emple</w:t>
            </w:r>
            <w:r w:rsidRPr="00422413">
              <w:t xml:space="preserve"> pour renvoyer au même dossier que </w:t>
            </w:r>
            <w:r w:rsidRPr="00422413">
              <w:rPr>
                <w:i/>
              </w:rPr>
              <w:t>lobFolder</w:t>
            </w:r>
            <w:r w:rsidRPr="00422413">
              <w:t xml:space="preserve"> au niveau de la base de données. Sinon, sa valeur doit être un URI </w:t>
            </w:r>
            <w:r w:rsidRPr="00422413">
              <w:rPr>
                <w:i/>
              </w:rPr>
              <w:t>file</w:t>
            </w:r>
            <w:r w:rsidRPr="00422413">
              <w:t xml:space="preserve"> (si possible relatif) qui désigne le dossier dans lequel les fichiers de ce champ LOB doivent être enregistrés.</w:t>
            </w:r>
          </w:p>
          <w:p w14:paraId="24DB63E4" w14:textId="77777777" w:rsidR="006D1C1A" w:rsidRPr="00422413" w:rsidRDefault="006D1C1A" w:rsidP="006D1C1A">
            <w:pPr>
              <w:pStyle w:val="TabelleGross"/>
            </w:pPr>
            <w:r w:rsidRPr="00422413">
              <w:t xml:space="preserve">Si cette valeur est un URI relatif, il est admis que celui-ci est relatif par rapport à l’ensemble de l’entrée </w:t>
            </w:r>
            <w:r w:rsidRPr="00422413">
              <w:rPr>
                <w:i/>
              </w:rPr>
              <w:t>lobFolder</w:t>
            </w:r>
            <w:r w:rsidRPr="00422413">
              <w:t xml:space="preserve"> au niveau de la base de données.</w:t>
            </w:r>
          </w:p>
          <w:p w14:paraId="0F93EEE5" w14:textId="77777777" w:rsidR="00595461" w:rsidRPr="00422413" w:rsidRDefault="006D1C1A" w:rsidP="006D1C1A">
            <w:pPr>
              <w:pStyle w:val="TabelleGross"/>
              <w:rPr>
                <w:spacing w:val="-1"/>
                <w:szCs w:val="24"/>
              </w:rPr>
            </w:pPr>
            <w:r w:rsidRPr="00422413">
              <w:t xml:space="preserve">Les attributs </w:t>
            </w:r>
            <w:r w:rsidRPr="00422413">
              <w:rPr>
                <w:i/>
              </w:rPr>
              <w:t xml:space="preserve">file </w:t>
            </w:r>
            <w:r w:rsidRPr="00422413">
              <w:t>relatifs des cellules de cette colonne sont interprétés comme relatifs à ce dossier.</w:t>
            </w:r>
          </w:p>
        </w:tc>
        <w:tc>
          <w:tcPr>
            <w:tcW w:w="708" w:type="dxa"/>
            <w:shd w:val="clear" w:color="auto" w:fill="auto"/>
          </w:tcPr>
          <w:p w14:paraId="394086D8" w14:textId="570366E0" w:rsidR="00595461" w:rsidRPr="00422413" w:rsidRDefault="002522E8" w:rsidP="001F7B75">
            <w:pPr>
              <w:pStyle w:val="TabelleGross"/>
            </w:pPr>
            <w:r w:rsidRPr="00422413">
              <w:t>F</w:t>
            </w:r>
          </w:p>
        </w:tc>
      </w:tr>
      <w:tr w:rsidR="002522E8" w:rsidRPr="00422413" w14:paraId="39ECB9B6" w14:textId="77777777" w:rsidTr="002522E8">
        <w:trPr>
          <w:cantSplit/>
        </w:trPr>
        <w:tc>
          <w:tcPr>
            <w:tcW w:w="1837" w:type="dxa"/>
            <w:shd w:val="clear" w:color="auto" w:fill="auto"/>
          </w:tcPr>
          <w:p w14:paraId="404C5368" w14:textId="77777777" w:rsidR="002522E8" w:rsidRPr="00422413" w:rsidRDefault="002522E8" w:rsidP="002522E8">
            <w:pPr>
              <w:pStyle w:val="TabelleGross"/>
            </w:pPr>
            <w:r w:rsidRPr="00422413">
              <w:t>fields</w:t>
            </w:r>
          </w:p>
        </w:tc>
        <w:tc>
          <w:tcPr>
            <w:tcW w:w="6623" w:type="dxa"/>
            <w:shd w:val="clear" w:color="auto" w:fill="auto"/>
          </w:tcPr>
          <w:p w14:paraId="4B2891D3" w14:textId="0032D7F4" w:rsidR="002522E8" w:rsidRPr="00422413" w:rsidRDefault="002522E8" w:rsidP="002522E8">
            <w:pPr>
              <w:pStyle w:val="TabelleGross"/>
              <w:rPr>
                <w:szCs w:val="24"/>
              </w:rPr>
            </w:pPr>
            <w:r w:rsidRPr="00422413">
              <w:t xml:space="preserve">Liste des champs si celui-ci est un </w:t>
            </w:r>
            <w:r w:rsidRPr="00422413">
              <w:rPr>
                <w:i/>
              </w:rPr>
              <w:t>array</w:t>
            </w:r>
            <w:r w:rsidRPr="00422413">
              <w:t xml:space="preserve"> ou un type de données structuré de la catégorie </w:t>
            </w:r>
            <w:r w:rsidRPr="00422413">
              <w:rPr>
                <w:i/>
              </w:rPr>
              <w:t>udt</w:t>
            </w:r>
          </w:p>
        </w:tc>
        <w:tc>
          <w:tcPr>
            <w:tcW w:w="708" w:type="dxa"/>
            <w:shd w:val="clear" w:color="auto" w:fill="auto"/>
          </w:tcPr>
          <w:p w14:paraId="6E6F2BB5" w14:textId="0CB156A2" w:rsidR="002522E8" w:rsidRPr="00422413" w:rsidRDefault="002522E8" w:rsidP="002522E8">
            <w:pPr>
              <w:pStyle w:val="TabelleGross"/>
            </w:pPr>
            <w:r w:rsidRPr="00422413">
              <w:t>F</w:t>
            </w:r>
          </w:p>
        </w:tc>
      </w:tr>
      <w:tr w:rsidR="002522E8" w:rsidRPr="00422413" w14:paraId="2FE23417" w14:textId="77777777" w:rsidTr="002522E8">
        <w:trPr>
          <w:cantSplit/>
        </w:trPr>
        <w:tc>
          <w:tcPr>
            <w:tcW w:w="1837" w:type="dxa"/>
            <w:shd w:val="clear" w:color="auto" w:fill="auto"/>
          </w:tcPr>
          <w:p w14:paraId="499D57CE" w14:textId="77777777" w:rsidR="002522E8" w:rsidRPr="00422413" w:rsidRDefault="002522E8" w:rsidP="002522E8">
            <w:pPr>
              <w:pStyle w:val="TabelleGross"/>
            </w:pPr>
            <w:r w:rsidRPr="00422413">
              <w:t>mimeType</w:t>
            </w:r>
          </w:p>
        </w:tc>
        <w:tc>
          <w:tcPr>
            <w:tcW w:w="6623" w:type="dxa"/>
            <w:shd w:val="clear" w:color="auto" w:fill="auto"/>
          </w:tcPr>
          <w:p w14:paraId="343E47C3" w14:textId="29B8C5FF" w:rsidR="002522E8" w:rsidRPr="00422413" w:rsidRDefault="002522E8" w:rsidP="0054149A">
            <w:pPr>
              <w:pStyle w:val="TabelleGross"/>
              <w:rPr>
                <w:spacing w:val="-1"/>
                <w:szCs w:val="24"/>
              </w:rPr>
            </w:pPr>
            <w:r w:rsidRPr="00422413">
              <w:t>Type MIME de ce champ s’il s’agit d’un champ BLOB et si toutes ses entrées contiennent des fichiers du même type MIME</w:t>
            </w:r>
            <w:r w:rsidR="00226381" w:rsidRPr="00422413">
              <w:t>.</w:t>
            </w:r>
            <w:r w:rsidRPr="00422413">
              <w:t xml:space="preserve"> Cet élément purement informatif aide à choisir le bon </w:t>
            </w:r>
            <w:r w:rsidRPr="00422413">
              <w:rPr>
                <w:i/>
              </w:rPr>
              <w:t>viewer</w:t>
            </w:r>
            <w:r w:rsidRPr="00422413">
              <w:t xml:space="preserve"> pour les objets binaires. Il peut être soit </w:t>
            </w:r>
            <w:r w:rsidR="0054149A" w:rsidRPr="00422413">
              <w:t xml:space="preserve">renseigné </w:t>
            </w:r>
            <w:r w:rsidRPr="00422413">
              <w:t>manuellement, soit par le programme de téléchargement en utilisant un outil de détection du format.</w:t>
            </w:r>
          </w:p>
        </w:tc>
        <w:tc>
          <w:tcPr>
            <w:tcW w:w="708" w:type="dxa"/>
            <w:shd w:val="clear" w:color="auto" w:fill="auto"/>
          </w:tcPr>
          <w:p w14:paraId="5453DA15" w14:textId="02F71956" w:rsidR="002522E8" w:rsidRPr="00422413" w:rsidRDefault="002522E8" w:rsidP="002522E8">
            <w:pPr>
              <w:pStyle w:val="TabelleGross"/>
            </w:pPr>
            <w:r w:rsidRPr="00422413">
              <w:t>F</w:t>
            </w:r>
          </w:p>
        </w:tc>
      </w:tr>
      <w:tr w:rsidR="002522E8" w:rsidRPr="00422413" w14:paraId="4CE36B95" w14:textId="77777777" w:rsidTr="002522E8">
        <w:trPr>
          <w:cantSplit/>
        </w:trPr>
        <w:tc>
          <w:tcPr>
            <w:tcW w:w="1837" w:type="dxa"/>
            <w:shd w:val="clear" w:color="auto" w:fill="auto"/>
          </w:tcPr>
          <w:p w14:paraId="13F535BE" w14:textId="77777777" w:rsidR="002522E8" w:rsidRPr="00422413" w:rsidRDefault="002522E8" w:rsidP="002522E8">
            <w:pPr>
              <w:pStyle w:val="TabelleGross"/>
            </w:pPr>
            <w:r w:rsidRPr="00422413">
              <w:t>description</w:t>
            </w:r>
          </w:p>
        </w:tc>
        <w:tc>
          <w:tcPr>
            <w:tcW w:w="6623" w:type="dxa"/>
            <w:shd w:val="clear" w:color="auto" w:fill="auto"/>
          </w:tcPr>
          <w:p w14:paraId="411B7644" w14:textId="4C618CB5" w:rsidR="002522E8" w:rsidRPr="00422413" w:rsidRDefault="002522E8" w:rsidP="002522E8">
            <w:pPr>
              <w:pStyle w:val="TabelleGross"/>
            </w:pPr>
            <w:r w:rsidRPr="00422413">
              <w:t>Description de la signification et du contenu du champ</w:t>
            </w:r>
          </w:p>
        </w:tc>
        <w:tc>
          <w:tcPr>
            <w:tcW w:w="708" w:type="dxa"/>
            <w:shd w:val="clear" w:color="auto" w:fill="auto"/>
          </w:tcPr>
          <w:p w14:paraId="5594EA0A" w14:textId="29E18FFE" w:rsidR="002522E8" w:rsidRPr="00422413" w:rsidRDefault="002522E8" w:rsidP="002522E8">
            <w:pPr>
              <w:pStyle w:val="TabelleGross"/>
            </w:pPr>
            <w:r w:rsidRPr="00422413">
              <w:t>F</w:t>
            </w:r>
          </w:p>
        </w:tc>
      </w:tr>
    </w:tbl>
    <w:p w14:paraId="4BA306D3" w14:textId="77777777" w:rsidR="00595461" w:rsidRPr="00422413" w:rsidRDefault="00595461" w:rsidP="00595461">
      <w:pPr>
        <w:rPr>
          <w:rFonts w:cs="Arial"/>
        </w:rPr>
      </w:pPr>
    </w:p>
    <w:p w14:paraId="7EB5CE8B" w14:textId="77777777" w:rsidR="00F44C9C" w:rsidRPr="00422413" w:rsidRDefault="00F44C9C">
      <w:pPr>
        <w:spacing w:after="0" w:line="240" w:lineRule="auto"/>
        <w:rPr>
          <w:b/>
          <w:sz w:val="24"/>
        </w:rPr>
      </w:pPr>
      <w:r w:rsidRPr="00422413">
        <w:br w:type="page"/>
      </w:r>
    </w:p>
    <w:p w14:paraId="4849A25F" w14:textId="60EAEE52" w:rsidR="005524D2" w:rsidRPr="00422413" w:rsidRDefault="005524D2" w:rsidP="00D418AB">
      <w:pPr>
        <w:pStyle w:val="berschrift2"/>
      </w:pPr>
      <w:bookmarkStart w:id="59" w:name="_Toc477866916"/>
      <w:bookmarkStart w:id="60" w:name="_Toc8799391"/>
      <w:r w:rsidRPr="00422413">
        <w:lastRenderedPageBreak/>
        <w:t>M</w:t>
      </w:r>
      <w:bookmarkEnd w:id="56"/>
      <w:bookmarkEnd w:id="59"/>
      <w:r w:rsidRPr="00422413">
        <w:t>étadonnées de la clé primaire</w:t>
      </w:r>
      <w:bookmarkEnd w:id="60"/>
    </w:p>
    <w:p w14:paraId="53711102" w14:textId="535D965C" w:rsidR="00134124" w:rsidRPr="00422413" w:rsidRDefault="00134124" w:rsidP="00611E47">
      <w:pPr>
        <w:rPr>
          <w:rFonts w:cs="Arial"/>
        </w:rPr>
      </w:pPr>
      <w:r w:rsidRPr="00422413">
        <w:t>Par «</w:t>
      </w:r>
      <w:r w:rsidR="003D3782" w:rsidRPr="00422413">
        <w:t> </w:t>
      </w:r>
      <w:r w:rsidRPr="00422413">
        <w:t>clé primaire</w:t>
      </w:r>
      <w:r w:rsidR="003D3782" w:rsidRPr="00422413">
        <w:t> </w:t>
      </w:r>
      <w:r w:rsidRPr="00422413">
        <w:t>», on entend une clé unique qui permet d’identifier un jeu de données.</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38A3A859" w14:textId="77777777" w:rsidTr="00CE15CA">
        <w:trPr>
          <w:cantSplit/>
          <w:tblHeader/>
        </w:trPr>
        <w:tc>
          <w:tcPr>
            <w:tcW w:w="1132" w:type="dxa"/>
            <w:shd w:val="clear" w:color="auto" w:fill="99CCFF"/>
          </w:tcPr>
          <w:p w14:paraId="4BE6E88F" w14:textId="77777777" w:rsidR="00CE15CA" w:rsidRPr="00422413" w:rsidRDefault="00CE15CA" w:rsidP="00CE15CA">
            <w:pPr>
              <w:pStyle w:val="TabelleGross"/>
              <w:rPr>
                <w:b/>
              </w:rPr>
            </w:pPr>
            <w:r w:rsidRPr="00422413">
              <w:rPr>
                <w:b/>
              </w:rPr>
              <w:t>ID</w:t>
            </w:r>
          </w:p>
        </w:tc>
        <w:tc>
          <w:tcPr>
            <w:tcW w:w="7328" w:type="dxa"/>
            <w:shd w:val="clear" w:color="auto" w:fill="99CCFF"/>
          </w:tcPr>
          <w:p w14:paraId="74748BD0" w14:textId="33400A7F" w:rsidR="00CE15CA" w:rsidRPr="00422413" w:rsidRDefault="00CE15CA" w:rsidP="00CE15CA">
            <w:pPr>
              <w:pStyle w:val="TabelleGross"/>
              <w:rPr>
                <w:b/>
              </w:rPr>
            </w:pPr>
            <w:r w:rsidRPr="00422413">
              <w:rPr>
                <w:b/>
              </w:rPr>
              <w:t>Description de l’exigence</w:t>
            </w:r>
          </w:p>
        </w:tc>
        <w:tc>
          <w:tcPr>
            <w:tcW w:w="708" w:type="dxa"/>
            <w:shd w:val="clear" w:color="auto" w:fill="99CCFF"/>
          </w:tcPr>
          <w:p w14:paraId="3624B0E9" w14:textId="286D06CF" w:rsidR="00CE15CA" w:rsidRPr="00422413" w:rsidRDefault="00CE15CA" w:rsidP="00CE15CA">
            <w:pPr>
              <w:pStyle w:val="TabelleGross"/>
              <w:rPr>
                <w:b/>
              </w:rPr>
            </w:pPr>
            <w:r w:rsidRPr="00422413">
              <w:rPr>
                <w:b/>
              </w:rPr>
              <w:t>O/F</w:t>
            </w:r>
          </w:p>
        </w:tc>
      </w:tr>
      <w:tr w:rsidR="00EE64E4" w:rsidRPr="00422413" w14:paraId="77532219" w14:textId="77777777" w:rsidTr="00CE15CA">
        <w:trPr>
          <w:cantSplit/>
        </w:trPr>
        <w:tc>
          <w:tcPr>
            <w:tcW w:w="1132" w:type="dxa"/>
            <w:shd w:val="clear" w:color="auto" w:fill="auto"/>
          </w:tcPr>
          <w:p w14:paraId="797E1FAB" w14:textId="77777777" w:rsidR="00EE64E4" w:rsidRPr="00422413" w:rsidRDefault="00AA4347" w:rsidP="00EE64E4">
            <w:pPr>
              <w:pStyle w:val="TabelleGross"/>
              <w:rPr>
                <w:sz w:val="16"/>
                <w:szCs w:val="16"/>
              </w:rPr>
            </w:pPr>
            <w:r w:rsidRPr="00422413">
              <w:t>M_5.8-1</w:t>
            </w:r>
          </w:p>
        </w:tc>
        <w:tc>
          <w:tcPr>
            <w:tcW w:w="7328" w:type="dxa"/>
            <w:shd w:val="clear" w:color="auto" w:fill="auto"/>
          </w:tcPr>
          <w:p w14:paraId="7691CBF1" w14:textId="567E0168" w:rsidR="00EE64E4" w:rsidRPr="00422413" w:rsidRDefault="00156C95" w:rsidP="00852247">
            <w:pPr>
              <w:pStyle w:val="TabelleGross"/>
            </w:pPr>
            <w:r w:rsidRPr="00422413">
              <w:t>Les métadonnées de la clé primaire d’un</w:t>
            </w:r>
            <w:r w:rsidR="00852247" w:rsidRPr="00422413">
              <w:t>e</w:t>
            </w:r>
            <w:r w:rsidRPr="00422413">
              <w:t xml:space="preserve"> table</w:t>
            </w:r>
            <w:r w:rsidR="00852247" w:rsidRPr="00422413">
              <w:t xml:space="preserve"> </w:t>
            </w:r>
            <w:r w:rsidRPr="00422413">
              <w:t xml:space="preserve">peuvent être archivées dans le fichier </w:t>
            </w:r>
            <w:r w:rsidRPr="00422413">
              <w:rPr>
                <w:rFonts w:ascii="Courier New" w:hAnsi="Courier New"/>
              </w:rPr>
              <w:t>metadata.xml</w:t>
            </w:r>
            <w:r w:rsidR="007C3184" w:rsidRPr="00422413">
              <w:t>.</w:t>
            </w:r>
          </w:p>
        </w:tc>
        <w:tc>
          <w:tcPr>
            <w:tcW w:w="708" w:type="dxa"/>
            <w:shd w:val="clear" w:color="auto" w:fill="auto"/>
          </w:tcPr>
          <w:p w14:paraId="5249E13F" w14:textId="1A721E62" w:rsidR="00EE64E4" w:rsidRPr="00422413" w:rsidRDefault="002522E8" w:rsidP="00EE64E4">
            <w:pPr>
              <w:pStyle w:val="TabelleGross"/>
            </w:pPr>
            <w:r w:rsidRPr="00422413">
              <w:t>F</w:t>
            </w:r>
          </w:p>
        </w:tc>
      </w:tr>
    </w:tbl>
    <w:p w14:paraId="4B500EB8" w14:textId="77777777" w:rsidR="00EE64E4" w:rsidRPr="00422413" w:rsidRDefault="00EE64E4" w:rsidP="00243E93">
      <w:pPr>
        <w:rPr>
          <w:rFonts w:cs="Arial"/>
        </w:rPr>
      </w:pPr>
    </w:p>
    <w:p w14:paraId="59518993" w14:textId="693C0FCA" w:rsidR="00243E93" w:rsidRPr="00422413" w:rsidRDefault="00B52EEE" w:rsidP="00243E93">
      <w:pPr>
        <w:rPr>
          <w:rFonts w:cs="Arial"/>
        </w:rPr>
      </w:pPr>
      <w:r w:rsidRPr="00422413">
        <w:t xml:space="preserve">Les métadonnées de la clé primaire </w:t>
      </w:r>
      <w:r w:rsidR="007C3184" w:rsidRPr="00422413">
        <w:t xml:space="preserve">suivantes </w:t>
      </w:r>
      <w:r w:rsidRPr="00422413">
        <w:t xml:space="preserve">sont enregistrées dans le fichier </w:t>
      </w:r>
      <w:r w:rsidRPr="00422413">
        <w:rPr>
          <w:rFonts w:ascii="Courier New" w:hAnsi="Courier New"/>
        </w:rPr>
        <w:t>metadata.xml</w:t>
      </w:r>
      <w:r w:rsidRPr="00422413">
        <w:t>, dans la mesure où une clé primaire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4EA1CE84" w14:textId="77777777" w:rsidTr="00206976">
        <w:trPr>
          <w:cantSplit/>
          <w:tblHeader/>
        </w:trPr>
        <w:tc>
          <w:tcPr>
            <w:tcW w:w="1837" w:type="dxa"/>
            <w:shd w:val="clear" w:color="auto" w:fill="99CCFF"/>
          </w:tcPr>
          <w:p w14:paraId="2817B95A" w14:textId="72D4A66E" w:rsidR="00206976" w:rsidRPr="00422413" w:rsidRDefault="00206976" w:rsidP="00206976">
            <w:pPr>
              <w:pStyle w:val="TabelleGross"/>
              <w:rPr>
                <w:b/>
              </w:rPr>
            </w:pPr>
            <w:r w:rsidRPr="00422413">
              <w:rPr>
                <w:b/>
              </w:rPr>
              <w:t>Désignation</w:t>
            </w:r>
          </w:p>
        </w:tc>
        <w:tc>
          <w:tcPr>
            <w:tcW w:w="6623" w:type="dxa"/>
            <w:shd w:val="clear" w:color="auto" w:fill="99CCFF"/>
          </w:tcPr>
          <w:p w14:paraId="312E6938" w14:textId="53E11F98" w:rsidR="00206976" w:rsidRPr="00422413" w:rsidRDefault="00206976" w:rsidP="00206976">
            <w:pPr>
              <w:pStyle w:val="TabelleGross"/>
              <w:rPr>
                <w:b/>
              </w:rPr>
            </w:pPr>
            <w:r w:rsidRPr="00422413">
              <w:rPr>
                <w:b/>
              </w:rPr>
              <w:t>Signification</w:t>
            </w:r>
          </w:p>
        </w:tc>
        <w:tc>
          <w:tcPr>
            <w:tcW w:w="708" w:type="dxa"/>
            <w:shd w:val="clear" w:color="auto" w:fill="99CCFF"/>
          </w:tcPr>
          <w:p w14:paraId="5C8753AC" w14:textId="72EC7536" w:rsidR="00206976" w:rsidRPr="00422413" w:rsidRDefault="00206976" w:rsidP="00206976">
            <w:pPr>
              <w:pStyle w:val="TabelleGross"/>
              <w:rPr>
                <w:b/>
              </w:rPr>
            </w:pPr>
            <w:r w:rsidRPr="00422413">
              <w:rPr>
                <w:b/>
              </w:rPr>
              <w:t>O/F</w:t>
            </w:r>
          </w:p>
        </w:tc>
      </w:tr>
      <w:tr w:rsidR="00B52EEE" w:rsidRPr="00422413" w14:paraId="41CB31E2" w14:textId="77777777" w:rsidTr="00206976">
        <w:trPr>
          <w:cantSplit/>
        </w:trPr>
        <w:tc>
          <w:tcPr>
            <w:tcW w:w="1837" w:type="dxa"/>
            <w:shd w:val="clear" w:color="auto" w:fill="auto"/>
          </w:tcPr>
          <w:p w14:paraId="307C8069" w14:textId="77777777" w:rsidR="00B52EEE" w:rsidRPr="00422413" w:rsidRDefault="00B52EEE" w:rsidP="00B52EEE">
            <w:pPr>
              <w:pStyle w:val="TabelleGross"/>
            </w:pPr>
            <w:r w:rsidRPr="00422413">
              <w:t>name</w:t>
            </w:r>
          </w:p>
        </w:tc>
        <w:tc>
          <w:tcPr>
            <w:tcW w:w="6623" w:type="dxa"/>
            <w:shd w:val="clear" w:color="auto" w:fill="auto"/>
          </w:tcPr>
          <w:p w14:paraId="3357098C" w14:textId="3CF45577" w:rsidR="00B52EEE" w:rsidRPr="00422413" w:rsidRDefault="00B52EEE" w:rsidP="00B52EEE">
            <w:pPr>
              <w:pStyle w:val="TabelleGross"/>
            </w:pPr>
            <w:r w:rsidRPr="00422413">
              <w:t>Nom de la clé primaire</w:t>
            </w:r>
          </w:p>
        </w:tc>
        <w:tc>
          <w:tcPr>
            <w:tcW w:w="708" w:type="dxa"/>
            <w:shd w:val="clear" w:color="auto" w:fill="auto"/>
          </w:tcPr>
          <w:p w14:paraId="2D160BB0" w14:textId="348349E9" w:rsidR="00B52EEE" w:rsidRPr="00422413" w:rsidRDefault="00B52EEE" w:rsidP="00B52EEE">
            <w:pPr>
              <w:pStyle w:val="TabelleGross"/>
            </w:pPr>
            <w:r w:rsidRPr="00422413">
              <w:t>O</w:t>
            </w:r>
          </w:p>
        </w:tc>
      </w:tr>
      <w:tr w:rsidR="00B52EEE" w:rsidRPr="00422413" w14:paraId="5DA85437" w14:textId="77777777" w:rsidTr="00206976">
        <w:trPr>
          <w:cantSplit/>
        </w:trPr>
        <w:tc>
          <w:tcPr>
            <w:tcW w:w="1837" w:type="dxa"/>
            <w:shd w:val="clear" w:color="auto" w:fill="auto"/>
          </w:tcPr>
          <w:p w14:paraId="2B4587DD" w14:textId="77777777" w:rsidR="00B52EEE" w:rsidRPr="00422413" w:rsidRDefault="00B52EEE" w:rsidP="00B52EEE">
            <w:pPr>
              <w:pStyle w:val="TabelleGross"/>
            </w:pPr>
            <w:r w:rsidRPr="00422413">
              <w:t>column</w:t>
            </w:r>
          </w:p>
        </w:tc>
        <w:tc>
          <w:tcPr>
            <w:tcW w:w="6623" w:type="dxa"/>
            <w:shd w:val="clear" w:color="auto" w:fill="auto"/>
          </w:tcPr>
          <w:p w14:paraId="2579FE2E" w14:textId="2B6B03DC" w:rsidR="00B52EEE" w:rsidRPr="00422413" w:rsidRDefault="00B52EEE" w:rsidP="00B52EEE">
            <w:pPr>
              <w:pStyle w:val="TabelleGross"/>
            </w:pPr>
            <w:r w:rsidRPr="00422413">
              <w:t>Liste des colonnes de la clé primaire</w:t>
            </w:r>
          </w:p>
        </w:tc>
        <w:tc>
          <w:tcPr>
            <w:tcW w:w="708" w:type="dxa"/>
            <w:shd w:val="clear" w:color="auto" w:fill="auto"/>
          </w:tcPr>
          <w:p w14:paraId="5418FCD5" w14:textId="65A9343A" w:rsidR="00B52EEE" w:rsidRPr="00422413" w:rsidRDefault="00B52EEE" w:rsidP="00B52EEE">
            <w:pPr>
              <w:pStyle w:val="TabelleGross"/>
            </w:pPr>
            <w:r w:rsidRPr="00422413">
              <w:t>O</w:t>
            </w:r>
          </w:p>
        </w:tc>
      </w:tr>
      <w:tr w:rsidR="00B52EEE" w:rsidRPr="00422413" w14:paraId="5B8DCC2D" w14:textId="77777777" w:rsidTr="00206976">
        <w:trPr>
          <w:cantSplit/>
        </w:trPr>
        <w:tc>
          <w:tcPr>
            <w:tcW w:w="1837" w:type="dxa"/>
            <w:shd w:val="clear" w:color="auto" w:fill="auto"/>
          </w:tcPr>
          <w:p w14:paraId="1DB39DD8" w14:textId="77777777" w:rsidR="00B52EEE" w:rsidRPr="00422413" w:rsidRDefault="00B52EEE" w:rsidP="00B52EEE">
            <w:pPr>
              <w:pStyle w:val="TabelleGross"/>
            </w:pPr>
            <w:r w:rsidRPr="00422413">
              <w:t>description</w:t>
            </w:r>
          </w:p>
        </w:tc>
        <w:tc>
          <w:tcPr>
            <w:tcW w:w="6623" w:type="dxa"/>
            <w:shd w:val="clear" w:color="auto" w:fill="auto"/>
          </w:tcPr>
          <w:p w14:paraId="0EBB3579" w14:textId="1CFD336B" w:rsidR="00B52EEE" w:rsidRPr="00422413" w:rsidRDefault="00B52EEE" w:rsidP="00B52EEE">
            <w:pPr>
              <w:pStyle w:val="TabelleGross"/>
            </w:pPr>
            <w:r w:rsidRPr="00422413">
              <w:t>Description de la signification et du contenu de la clé primaire</w:t>
            </w:r>
          </w:p>
        </w:tc>
        <w:tc>
          <w:tcPr>
            <w:tcW w:w="708" w:type="dxa"/>
            <w:shd w:val="clear" w:color="auto" w:fill="auto"/>
          </w:tcPr>
          <w:p w14:paraId="3EFF19CE" w14:textId="7EE316DA" w:rsidR="00B52EEE" w:rsidRPr="00422413" w:rsidRDefault="00B52EEE" w:rsidP="00B52EEE">
            <w:pPr>
              <w:pStyle w:val="TabelleGross"/>
            </w:pPr>
            <w:r w:rsidRPr="00422413">
              <w:t>F</w:t>
            </w:r>
          </w:p>
        </w:tc>
      </w:tr>
    </w:tbl>
    <w:p w14:paraId="69DEBA1B" w14:textId="77777777" w:rsidR="00243E93" w:rsidRPr="00422413" w:rsidRDefault="00243E93" w:rsidP="00243E93">
      <w:pPr>
        <w:pStyle w:val="Textkrper"/>
      </w:pPr>
    </w:p>
    <w:p w14:paraId="20967CE5" w14:textId="54619F6C" w:rsidR="005524D2" w:rsidRPr="00422413" w:rsidRDefault="005524D2" w:rsidP="00EF7B08">
      <w:pPr>
        <w:pStyle w:val="berschrift2"/>
      </w:pPr>
      <w:bookmarkStart w:id="61" w:name="_Toc264549058"/>
      <w:bookmarkStart w:id="62" w:name="_Toc477866917"/>
      <w:bookmarkStart w:id="63" w:name="_Toc8799392"/>
      <w:r w:rsidRPr="00422413">
        <w:t>M</w:t>
      </w:r>
      <w:bookmarkEnd w:id="61"/>
      <w:bookmarkEnd w:id="62"/>
      <w:r w:rsidRPr="00422413">
        <w:t>étadonnées de la clé étrangère</w:t>
      </w:r>
      <w:bookmarkEnd w:id="63"/>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6D0AAB0C" w14:textId="77777777" w:rsidTr="00CE15CA">
        <w:trPr>
          <w:cantSplit/>
          <w:tblHeader/>
        </w:trPr>
        <w:tc>
          <w:tcPr>
            <w:tcW w:w="1132" w:type="dxa"/>
            <w:shd w:val="clear" w:color="auto" w:fill="99CCFF"/>
          </w:tcPr>
          <w:p w14:paraId="484223EC" w14:textId="77777777" w:rsidR="00CE15CA" w:rsidRPr="00422413" w:rsidRDefault="00CE15CA" w:rsidP="00CE15CA">
            <w:pPr>
              <w:pStyle w:val="TabelleGross"/>
              <w:rPr>
                <w:b/>
              </w:rPr>
            </w:pPr>
            <w:r w:rsidRPr="00422413">
              <w:rPr>
                <w:b/>
              </w:rPr>
              <w:t>ID</w:t>
            </w:r>
          </w:p>
        </w:tc>
        <w:tc>
          <w:tcPr>
            <w:tcW w:w="7328" w:type="dxa"/>
            <w:shd w:val="clear" w:color="auto" w:fill="99CCFF"/>
          </w:tcPr>
          <w:p w14:paraId="2C69008F" w14:textId="038E742C" w:rsidR="00CE15CA" w:rsidRPr="00422413" w:rsidRDefault="00CE15CA" w:rsidP="00CE15CA">
            <w:pPr>
              <w:pStyle w:val="TabelleGross"/>
              <w:rPr>
                <w:b/>
              </w:rPr>
            </w:pPr>
            <w:r w:rsidRPr="00422413">
              <w:rPr>
                <w:b/>
              </w:rPr>
              <w:t>Description de l’exigence</w:t>
            </w:r>
          </w:p>
        </w:tc>
        <w:tc>
          <w:tcPr>
            <w:tcW w:w="708" w:type="dxa"/>
            <w:shd w:val="clear" w:color="auto" w:fill="99CCFF"/>
          </w:tcPr>
          <w:p w14:paraId="53473009" w14:textId="51AB9FED" w:rsidR="00CE15CA" w:rsidRPr="00422413" w:rsidRDefault="00CE15CA" w:rsidP="00CE15CA">
            <w:pPr>
              <w:pStyle w:val="TabelleGross"/>
              <w:rPr>
                <w:b/>
              </w:rPr>
            </w:pPr>
            <w:r w:rsidRPr="00422413">
              <w:rPr>
                <w:b/>
              </w:rPr>
              <w:t>O/F</w:t>
            </w:r>
          </w:p>
        </w:tc>
      </w:tr>
      <w:tr w:rsidR="00EE64E4" w:rsidRPr="00422413" w14:paraId="3DBCE9AC" w14:textId="77777777" w:rsidTr="00CE15CA">
        <w:trPr>
          <w:cantSplit/>
        </w:trPr>
        <w:tc>
          <w:tcPr>
            <w:tcW w:w="1132" w:type="dxa"/>
            <w:shd w:val="clear" w:color="auto" w:fill="auto"/>
          </w:tcPr>
          <w:p w14:paraId="4D50ED22" w14:textId="77777777" w:rsidR="00EE64E4" w:rsidRPr="00422413" w:rsidRDefault="00AA4347" w:rsidP="00EE64E4">
            <w:pPr>
              <w:pStyle w:val="TabelleGross"/>
              <w:rPr>
                <w:sz w:val="16"/>
                <w:szCs w:val="16"/>
              </w:rPr>
            </w:pPr>
            <w:r w:rsidRPr="00422413">
              <w:t>M_5.9-1</w:t>
            </w:r>
          </w:p>
        </w:tc>
        <w:tc>
          <w:tcPr>
            <w:tcW w:w="7328" w:type="dxa"/>
            <w:shd w:val="clear" w:color="auto" w:fill="auto"/>
          </w:tcPr>
          <w:p w14:paraId="34A62245" w14:textId="3F89621C" w:rsidR="00EE64E4" w:rsidRPr="00422413" w:rsidRDefault="009E0885" w:rsidP="00297FF7">
            <w:pPr>
              <w:pStyle w:val="TabelleGross"/>
            </w:pPr>
            <w:r w:rsidRPr="00422413">
              <w:t>Les métadonnées de la clé étrangère à l’intérieur d’un</w:t>
            </w:r>
            <w:r w:rsidR="00DF721B" w:rsidRPr="00422413">
              <w:t>e</w:t>
            </w:r>
            <w:r w:rsidRPr="00422413">
              <w:t xml:space="preserve"> table peuvent être archivées dans le fichier </w:t>
            </w:r>
            <w:r w:rsidRPr="00422413">
              <w:rPr>
                <w:rFonts w:ascii="Courier New" w:hAnsi="Courier New"/>
              </w:rPr>
              <w:t>metadata.xml</w:t>
            </w:r>
            <w:r w:rsidR="002E12F5" w:rsidRPr="00422413">
              <w:t>.</w:t>
            </w:r>
          </w:p>
        </w:tc>
        <w:tc>
          <w:tcPr>
            <w:tcW w:w="708" w:type="dxa"/>
            <w:shd w:val="clear" w:color="auto" w:fill="auto"/>
          </w:tcPr>
          <w:p w14:paraId="647D80A3" w14:textId="00E1BCB9" w:rsidR="00EE64E4" w:rsidRPr="00422413" w:rsidRDefault="002522E8" w:rsidP="00EE64E4">
            <w:pPr>
              <w:pStyle w:val="TabelleGross"/>
            </w:pPr>
            <w:r w:rsidRPr="00422413">
              <w:t>F</w:t>
            </w:r>
          </w:p>
        </w:tc>
      </w:tr>
    </w:tbl>
    <w:p w14:paraId="135D3A03" w14:textId="77777777" w:rsidR="00EE64E4" w:rsidRPr="00422413" w:rsidRDefault="00EE64E4" w:rsidP="008D6512">
      <w:pPr>
        <w:rPr>
          <w:rFonts w:cs="Arial"/>
        </w:rPr>
      </w:pPr>
    </w:p>
    <w:p w14:paraId="7A874659" w14:textId="2CBA8C89" w:rsidR="008D6512" w:rsidRPr="00422413" w:rsidRDefault="009E0885" w:rsidP="008D6512">
      <w:pPr>
        <w:rPr>
          <w:rFonts w:cs="Arial"/>
        </w:rPr>
      </w:pPr>
      <w:r w:rsidRPr="00422413">
        <w:t xml:space="preserve">Les métadonnées de clé étrangère sont enregistrées dans le fichier </w:t>
      </w:r>
      <w:r w:rsidRPr="00422413">
        <w:rPr>
          <w:rFonts w:ascii="Courier New" w:hAnsi="Courier New"/>
        </w:rPr>
        <w:t>metadata.xml</w:t>
      </w:r>
      <w:r w:rsidRPr="00422413">
        <w:t>, dans la mesure où une clé étrangère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234373C1" w14:textId="77777777" w:rsidTr="00F44C9C">
        <w:trPr>
          <w:cantSplit/>
          <w:tblHeader/>
        </w:trPr>
        <w:tc>
          <w:tcPr>
            <w:tcW w:w="1837" w:type="dxa"/>
            <w:shd w:val="clear" w:color="auto" w:fill="99CCFF"/>
          </w:tcPr>
          <w:p w14:paraId="32A2CC8E" w14:textId="7266AE33" w:rsidR="00206976" w:rsidRPr="00422413" w:rsidRDefault="00206976" w:rsidP="00206976">
            <w:pPr>
              <w:pStyle w:val="TabelleGross"/>
              <w:rPr>
                <w:b/>
              </w:rPr>
            </w:pPr>
            <w:r w:rsidRPr="00422413">
              <w:rPr>
                <w:b/>
              </w:rPr>
              <w:t>Désignation</w:t>
            </w:r>
          </w:p>
        </w:tc>
        <w:tc>
          <w:tcPr>
            <w:tcW w:w="6623" w:type="dxa"/>
            <w:shd w:val="clear" w:color="auto" w:fill="99CCFF"/>
          </w:tcPr>
          <w:p w14:paraId="2A8E1FC1" w14:textId="72072CDB" w:rsidR="00206976" w:rsidRPr="00422413" w:rsidRDefault="00206976" w:rsidP="00206976">
            <w:pPr>
              <w:pStyle w:val="TabelleGross"/>
              <w:rPr>
                <w:b/>
              </w:rPr>
            </w:pPr>
            <w:r w:rsidRPr="00422413">
              <w:rPr>
                <w:b/>
              </w:rPr>
              <w:t>Signification</w:t>
            </w:r>
          </w:p>
        </w:tc>
        <w:tc>
          <w:tcPr>
            <w:tcW w:w="708" w:type="dxa"/>
            <w:shd w:val="clear" w:color="auto" w:fill="99CCFF"/>
          </w:tcPr>
          <w:p w14:paraId="2965037C" w14:textId="6B6ECC23" w:rsidR="00206976" w:rsidRPr="00422413" w:rsidRDefault="00206976" w:rsidP="00206976">
            <w:pPr>
              <w:pStyle w:val="TabelleGross"/>
              <w:rPr>
                <w:b/>
              </w:rPr>
            </w:pPr>
            <w:r w:rsidRPr="00422413">
              <w:rPr>
                <w:b/>
              </w:rPr>
              <w:t>O/F</w:t>
            </w:r>
          </w:p>
        </w:tc>
      </w:tr>
      <w:tr w:rsidR="009E0885" w:rsidRPr="00422413" w14:paraId="472A3AAC" w14:textId="77777777" w:rsidTr="00F44C9C">
        <w:trPr>
          <w:cantSplit/>
        </w:trPr>
        <w:tc>
          <w:tcPr>
            <w:tcW w:w="1837" w:type="dxa"/>
            <w:shd w:val="clear" w:color="auto" w:fill="auto"/>
          </w:tcPr>
          <w:p w14:paraId="6DBC866E" w14:textId="77777777" w:rsidR="009E0885" w:rsidRPr="00422413" w:rsidRDefault="009E0885" w:rsidP="009E0885">
            <w:pPr>
              <w:pStyle w:val="TabelleGross"/>
            </w:pPr>
            <w:r w:rsidRPr="00422413">
              <w:t>name</w:t>
            </w:r>
          </w:p>
        </w:tc>
        <w:tc>
          <w:tcPr>
            <w:tcW w:w="6623" w:type="dxa"/>
            <w:shd w:val="clear" w:color="auto" w:fill="auto"/>
          </w:tcPr>
          <w:p w14:paraId="747E2990" w14:textId="037AD420" w:rsidR="009E0885" w:rsidRPr="00422413" w:rsidRDefault="009E0885" w:rsidP="009E0885">
            <w:pPr>
              <w:pStyle w:val="TabelleGross"/>
            </w:pPr>
            <w:r w:rsidRPr="00422413">
              <w:t>Nom de la clé étrangère</w:t>
            </w:r>
          </w:p>
        </w:tc>
        <w:tc>
          <w:tcPr>
            <w:tcW w:w="708" w:type="dxa"/>
            <w:shd w:val="clear" w:color="auto" w:fill="auto"/>
          </w:tcPr>
          <w:p w14:paraId="270D600B" w14:textId="352D93FB" w:rsidR="009E0885" w:rsidRPr="00422413" w:rsidRDefault="009E0885" w:rsidP="009E0885">
            <w:pPr>
              <w:pStyle w:val="TabelleGross"/>
            </w:pPr>
            <w:r w:rsidRPr="00422413">
              <w:t>O</w:t>
            </w:r>
          </w:p>
        </w:tc>
      </w:tr>
      <w:tr w:rsidR="009E0885" w:rsidRPr="00422413" w14:paraId="649A5F63" w14:textId="77777777" w:rsidTr="00F44C9C">
        <w:trPr>
          <w:cantSplit/>
        </w:trPr>
        <w:tc>
          <w:tcPr>
            <w:tcW w:w="1837" w:type="dxa"/>
            <w:shd w:val="clear" w:color="auto" w:fill="auto"/>
          </w:tcPr>
          <w:p w14:paraId="3A19A68F" w14:textId="77777777" w:rsidR="009E0885" w:rsidRPr="00422413" w:rsidRDefault="009E0885" w:rsidP="009E0885">
            <w:pPr>
              <w:pStyle w:val="TabelleGross"/>
            </w:pPr>
            <w:r w:rsidRPr="00422413">
              <w:t>referenced</w:t>
            </w:r>
            <w:r w:rsidRPr="00422413">
              <w:softHyphen/>
              <w:t>Schema</w:t>
            </w:r>
          </w:p>
        </w:tc>
        <w:tc>
          <w:tcPr>
            <w:tcW w:w="6623" w:type="dxa"/>
            <w:shd w:val="clear" w:color="auto" w:fill="auto"/>
          </w:tcPr>
          <w:p w14:paraId="0517A022" w14:textId="3B08D1F1" w:rsidR="009E0885" w:rsidRPr="00422413" w:rsidRDefault="009E0885" w:rsidP="00852247">
            <w:pPr>
              <w:pStyle w:val="TabelleGross"/>
            </w:pPr>
            <w:r w:rsidRPr="00422413">
              <w:t xml:space="preserve">Schéma </w:t>
            </w:r>
            <w:r w:rsidR="00852247" w:rsidRPr="00422413">
              <w:t>de la table</w:t>
            </w:r>
            <w:r w:rsidRPr="00422413">
              <w:t xml:space="preserve"> référencé</w:t>
            </w:r>
            <w:r w:rsidR="00852247" w:rsidRPr="00422413">
              <w:t>e</w:t>
            </w:r>
          </w:p>
        </w:tc>
        <w:tc>
          <w:tcPr>
            <w:tcW w:w="708" w:type="dxa"/>
            <w:shd w:val="clear" w:color="auto" w:fill="auto"/>
          </w:tcPr>
          <w:p w14:paraId="7666E634" w14:textId="0B2EB6F2" w:rsidR="009E0885" w:rsidRPr="00422413" w:rsidRDefault="009E0885" w:rsidP="009E0885">
            <w:pPr>
              <w:pStyle w:val="TabelleGross"/>
            </w:pPr>
            <w:r w:rsidRPr="00422413">
              <w:t>O</w:t>
            </w:r>
          </w:p>
        </w:tc>
      </w:tr>
      <w:tr w:rsidR="002522E8" w:rsidRPr="00422413" w14:paraId="3C5441F1" w14:textId="77777777" w:rsidTr="00F44C9C">
        <w:trPr>
          <w:cantSplit/>
        </w:trPr>
        <w:tc>
          <w:tcPr>
            <w:tcW w:w="1837" w:type="dxa"/>
            <w:shd w:val="clear" w:color="auto" w:fill="auto"/>
          </w:tcPr>
          <w:p w14:paraId="114A349B" w14:textId="77777777" w:rsidR="002522E8" w:rsidRPr="00422413" w:rsidRDefault="002522E8" w:rsidP="002522E8">
            <w:pPr>
              <w:pStyle w:val="TabelleGross"/>
            </w:pPr>
            <w:r w:rsidRPr="00422413">
              <w:t>referencedTable</w:t>
            </w:r>
          </w:p>
        </w:tc>
        <w:tc>
          <w:tcPr>
            <w:tcW w:w="6623" w:type="dxa"/>
            <w:shd w:val="clear" w:color="auto" w:fill="auto"/>
          </w:tcPr>
          <w:p w14:paraId="66D0D767" w14:textId="5C6AD840" w:rsidR="002522E8" w:rsidRPr="00422413" w:rsidRDefault="009E0885" w:rsidP="002522E8">
            <w:pPr>
              <w:pStyle w:val="TabelleGross"/>
            </w:pPr>
            <w:r w:rsidRPr="00422413">
              <w:t>Table référencé</w:t>
            </w:r>
            <w:r w:rsidR="00852247" w:rsidRPr="00422413">
              <w:t>e</w:t>
            </w:r>
          </w:p>
          <w:p w14:paraId="74E473FD" w14:textId="77777777" w:rsidR="002522E8" w:rsidRPr="00422413" w:rsidRDefault="002522E8" w:rsidP="002522E8">
            <w:pPr>
              <w:pStyle w:val="TabelleGross"/>
            </w:pPr>
          </w:p>
          <w:p w14:paraId="7E1A2CE4" w14:textId="77777777" w:rsidR="0003728B" w:rsidRPr="00422413" w:rsidRDefault="0003728B" w:rsidP="0003728B">
            <w:pPr>
              <w:pStyle w:val="TabelleGross"/>
              <w:rPr>
                <w:b/>
              </w:rPr>
            </w:pPr>
            <w:r w:rsidRPr="00422413">
              <w:rPr>
                <w:b/>
              </w:rPr>
              <w:t>Indication</w:t>
            </w:r>
          </w:p>
          <w:p w14:paraId="482CDBBC" w14:textId="7ED310B4" w:rsidR="002522E8" w:rsidRPr="00422413" w:rsidRDefault="009E0885" w:rsidP="00852247">
            <w:pPr>
              <w:pStyle w:val="TabelleGross"/>
            </w:pPr>
            <w:r w:rsidRPr="00422413">
              <w:t>Le nom de</w:t>
            </w:r>
            <w:r w:rsidR="00852247" w:rsidRPr="00422413">
              <w:t xml:space="preserve"> la</w:t>
            </w:r>
            <w:r w:rsidRPr="00422413">
              <w:t xml:space="preserve"> table externe référencé</w:t>
            </w:r>
            <w:r w:rsidR="00852247" w:rsidRPr="00422413">
              <w:t>e</w:t>
            </w:r>
            <w:r w:rsidRPr="00422413">
              <w:t xml:space="preserve"> peut être de type table ou schéma.table. </w:t>
            </w:r>
            <w:r w:rsidR="00297FF7" w:rsidRPr="00422413">
              <w:t>Dans ce cas</w:t>
            </w:r>
            <w:r w:rsidRPr="00422413">
              <w:t>, l</w:t>
            </w:r>
            <w:r w:rsidR="002E12F5" w:rsidRPr="00422413">
              <w:t>es identificateurs dé</w:t>
            </w:r>
            <w:r w:rsidRPr="00422413">
              <w:t>limités sont placés entre guillemets.</w:t>
            </w:r>
          </w:p>
        </w:tc>
        <w:tc>
          <w:tcPr>
            <w:tcW w:w="708" w:type="dxa"/>
            <w:shd w:val="clear" w:color="auto" w:fill="auto"/>
          </w:tcPr>
          <w:p w14:paraId="7BF68B8B" w14:textId="4D9D7A61" w:rsidR="002522E8" w:rsidRPr="00422413" w:rsidRDefault="002522E8" w:rsidP="002522E8">
            <w:pPr>
              <w:pStyle w:val="TabelleGross"/>
            </w:pPr>
            <w:r w:rsidRPr="00422413">
              <w:t>O</w:t>
            </w:r>
          </w:p>
        </w:tc>
      </w:tr>
      <w:tr w:rsidR="009E0885" w:rsidRPr="00422413" w14:paraId="4A6AE6CA" w14:textId="77777777" w:rsidTr="00F44C9C">
        <w:trPr>
          <w:cantSplit/>
        </w:trPr>
        <w:tc>
          <w:tcPr>
            <w:tcW w:w="1837" w:type="dxa"/>
            <w:shd w:val="clear" w:color="auto" w:fill="auto"/>
          </w:tcPr>
          <w:p w14:paraId="07728A81" w14:textId="77777777" w:rsidR="009E0885" w:rsidRPr="00422413" w:rsidRDefault="009E0885" w:rsidP="009E0885">
            <w:pPr>
              <w:pStyle w:val="TabelleGross"/>
            </w:pPr>
            <w:r w:rsidRPr="00422413">
              <w:t>reference</w:t>
            </w:r>
          </w:p>
        </w:tc>
        <w:tc>
          <w:tcPr>
            <w:tcW w:w="6623" w:type="dxa"/>
            <w:shd w:val="clear" w:color="auto" w:fill="auto"/>
          </w:tcPr>
          <w:p w14:paraId="50382312" w14:textId="444902FB" w:rsidR="009E0885" w:rsidRPr="00422413" w:rsidRDefault="009E0885" w:rsidP="009E0885">
            <w:pPr>
              <w:pStyle w:val="TabelleGross"/>
            </w:pPr>
            <w:r w:rsidRPr="00422413">
              <w:t>Référence (liste des colonnes et colonnes référencées)</w:t>
            </w:r>
          </w:p>
        </w:tc>
        <w:tc>
          <w:tcPr>
            <w:tcW w:w="708" w:type="dxa"/>
            <w:shd w:val="clear" w:color="auto" w:fill="auto"/>
          </w:tcPr>
          <w:p w14:paraId="14A649D3" w14:textId="40F534B6" w:rsidR="009E0885" w:rsidRPr="00422413" w:rsidRDefault="009E0885" w:rsidP="009E0885">
            <w:pPr>
              <w:pStyle w:val="TabelleGross"/>
            </w:pPr>
            <w:r w:rsidRPr="00422413">
              <w:t>O</w:t>
            </w:r>
          </w:p>
        </w:tc>
      </w:tr>
      <w:tr w:rsidR="009E0885" w:rsidRPr="00422413" w14:paraId="540C22C3" w14:textId="77777777" w:rsidTr="00F44C9C">
        <w:trPr>
          <w:cantSplit/>
        </w:trPr>
        <w:tc>
          <w:tcPr>
            <w:tcW w:w="1837" w:type="dxa"/>
            <w:shd w:val="clear" w:color="auto" w:fill="auto"/>
          </w:tcPr>
          <w:p w14:paraId="0224A3A3" w14:textId="77777777" w:rsidR="009E0885" w:rsidRPr="00422413" w:rsidRDefault="009E0885" w:rsidP="009E0885">
            <w:pPr>
              <w:pStyle w:val="TabelleGross"/>
            </w:pPr>
            <w:r w:rsidRPr="00422413">
              <w:t>matchType</w:t>
            </w:r>
          </w:p>
        </w:tc>
        <w:tc>
          <w:tcPr>
            <w:tcW w:w="6623" w:type="dxa"/>
            <w:shd w:val="clear" w:color="auto" w:fill="auto"/>
          </w:tcPr>
          <w:p w14:paraId="52A645EF" w14:textId="7C18C201" w:rsidR="009E0885" w:rsidRPr="00422413" w:rsidRDefault="009E0885" w:rsidP="009E0885">
            <w:pPr>
              <w:pStyle w:val="TabelleGross"/>
            </w:pPr>
            <w:r w:rsidRPr="00422413">
              <w:t xml:space="preserve">Type de </w:t>
            </w:r>
            <w:r w:rsidRPr="00422413">
              <w:rPr>
                <w:i/>
              </w:rPr>
              <w:t>match</w:t>
            </w:r>
            <w:r w:rsidRPr="00422413">
              <w:t xml:space="preserve"> (</w:t>
            </w:r>
            <w:r w:rsidRPr="00422413">
              <w:rPr>
                <w:i/>
              </w:rPr>
              <w:t>FULL</w:t>
            </w:r>
            <w:r w:rsidRPr="00422413">
              <w:t xml:space="preserve">, </w:t>
            </w:r>
            <w:r w:rsidRPr="00422413">
              <w:rPr>
                <w:i/>
              </w:rPr>
              <w:t>PARTIAL</w:t>
            </w:r>
            <w:r w:rsidRPr="00422413">
              <w:t xml:space="preserve"> ou </w:t>
            </w:r>
            <w:r w:rsidRPr="00422413">
              <w:rPr>
                <w:i/>
              </w:rPr>
              <w:t>SIMPLE</w:t>
            </w:r>
            <w:r w:rsidRPr="00422413">
              <w:t>)</w:t>
            </w:r>
          </w:p>
        </w:tc>
        <w:tc>
          <w:tcPr>
            <w:tcW w:w="708" w:type="dxa"/>
            <w:shd w:val="clear" w:color="auto" w:fill="auto"/>
          </w:tcPr>
          <w:p w14:paraId="4FD5B1A0" w14:textId="7C1FB65F" w:rsidR="009E0885" w:rsidRPr="00422413" w:rsidRDefault="009E0885" w:rsidP="009E0885">
            <w:pPr>
              <w:pStyle w:val="TabelleGross"/>
            </w:pPr>
            <w:r w:rsidRPr="00422413">
              <w:t>F</w:t>
            </w:r>
          </w:p>
        </w:tc>
      </w:tr>
      <w:tr w:rsidR="002522E8" w:rsidRPr="00422413" w14:paraId="1B266705" w14:textId="04E1B09F" w:rsidTr="00F44C9C">
        <w:trPr>
          <w:cantSplit/>
        </w:trPr>
        <w:tc>
          <w:tcPr>
            <w:tcW w:w="1837" w:type="dxa"/>
            <w:shd w:val="clear" w:color="auto" w:fill="auto"/>
          </w:tcPr>
          <w:p w14:paraId="709E724C" w14:textId="6837603F" w:rsidR="002522E8" w:rsidRPr="00422413" w:rsidRDefault="002522E8" w:rsidP="002522E8">
            <w:pPr>
              <w:pStyle w:val="TabelleGross"/>
            </w:pPr>
            <w:r w:rsidRPr="00422413">
              <w:lastRenderedPageBreak/>
              <w:t>deleteAction</w:t>
            </w:r>
          </w:p>
        </w:tc>
        <w:tc>
          <w:tcPr>
            <w:tcW w:w="6623" w:type="dxa"/>
            <w:shd w:val="clear" w:color="auto" w:fill="auto"/>
          </w:tcPr>
          <w:p w14:paraId="0993B730" w14:textId="286ADBEF" w:rsidR="002522E8" w:rsidRPr="00422413" w:rsidRDefault="009E0885" w:rsidP="002522E8">
            <w:pPr>
              <w:pStyle w:val="TabelleGross"/>
            </w:pPr>
            <w:r w:rsidRPr="00422413">
              <w:t xml:space="preserve">Action de suppression, </w:t>
            </w:r>
            <w:r w:rsidR="003E07F5" w:rsidRPr="00422413">
              <w:t>par</w:t>
            </w:r>
            <w:r w:rsidR="00297FF7" w:rsidRPr="00422413">
              <w:t> </w:t>
            </w:r>
            <w:r w:rsidRPr="00422413">
              <w:t>ex</w:t>
            </w:r>
            <w:r w:rsidR="003E07F5" w:rsidRPr="00422413">
              <w:t>emple</w:t>
            </w:r>
            <w:r w:rsidR="00C85C3C" w:rsidRPr="00422413">
              <w:t> </w:t>
            </w:r>
            <w:r w:rsidRPr="00422413">
              <w:t xml:space="preserve">: </w:t>
            </w:r>
            <w:r w:rsidRPr="00422413">
              <w:rPr>
                <w:i/>
              </w:rPr>
              <w:t>CASCADE</w:t>
            </w:r>
          </w:p>
          <w:p w14:paraId="02E75D5F" w14:textId="73EA0C7A" w:rsidR="002522E8" w:rsidRPr="00422413" w:rsidRDefault="002522E8" w:rsidP="002522E8">
            <w:pPr>
              <w:pStyle w:val="TabelleGross"/>
              <w:rPr>
                <w:rFonts w:cs="Arial"/>
              </w:rPr>
            </w:pPr>
          </w:p>
          <w:p w14:paraId="4D881162" w14:textId="77777777" w:rsidR="0003728B" w:rsidRPr="00422413" w:rsidRDefault="0003728B" w:rsidP="0003728B">
            <w:pPr>
              <w:pStyle w:val="TabelleGross"/>
              <w:rPr>
                <w:b/>
              </w:rPr>
            </w:pPr>
            <w:r w:rsidRPr="00422413">
              <w:rPr>
                <w:b/>
              </w:rPr>
              <w:t>Indication</w:t>
            </w:r>
          </w:p>
          <w:p w14:paraId="6B8A8D51" w14:textId="0A0418CD" w:rsidR="002522E8" w:rsidRPr="00422413" w:rsidRDefault="009E0885" w:rsidP="00852247">
            <w:pPr>
              <w:pStyle w:val="TabelleGross"/>
            </w:pPr>
            <w:r w:rsidRPr="00422413">
              <w:t xml:space="preserve">Les actions </w:t>
            </w:r>
            <w:r w:rsidR="002E12F5" w:rsidRPr="00422413">
              <w:t xml:space="preserve">de suppression et de modification </w:t>
            </w:r>
            <w:r w:rsidR="00852247" w:rsidRPr="00422413">
              <w:t>incluent</w:t>
            </w:r>
            <w:r w:rsidR="002E12F5" w:rsidRPr="00422413">
              <w:t xml:space="preserve"> les actions </w:t>
            </w:r>
            <w:r w:rsidRPr="00422413">
              <w:t>autorisées par la norme SQL:2008.</w:t>
            </w:r>
          </w:p>
        </w:tc>
        <w:tc>
          <w:tcPr>
            <w:tcW w:w="708" w:type="dxa"/>
            <w:shd w:val="clear" w:color="auto" w:fill="auto"/>
          </w:tcPr>
          <w:p w14:paraId="3D5C5B46" w14:textId="66924134" w:rsidR="002522E8" w:rsidRPr="00422413" w:rsidRDefault="002522E8" w:rsidP="002522E8">
            <w:pPr>
              <w:pStyle w:val="TabelleGross"/>
            </w:pPr>
            <w:r w:rsidRPr="00422413">
              <w:t>F</w:t>
            </w:r>
          </w:p>
        </w:tc>
      </w:tr>
      <w:tr w:rsidR="002522E8" w:rsidRPr="00422413" w14:paraId="633BF9DE" w14:textId="44CD9B76" w:rsidTr="00F44C9C">
        <w:trPr>
          <w:cantSplit/>
        </w:trPr>
        <w:tc>
          <w:tcPr>
            <w:tcW w:w="1837" w:type="dxa"/>
            <w:shd w:val="clear" w:color="auto" w:fill="auto"/>
          </w:tcPr>
          <w:p w14:paraId="2B4AF572" w14:textId="61417E81" w:rsidR="002522E8" w:rsidRPr="00422413" w:rsidRDefault="002522E8" w:rsidP="002522E8">
            <w:pPr>
              <w:pStyle w:val="TabelleGross"/>
            </w:pPr>
            <w:r w:rsidRPr="00422413">
              <w:t>updateAction</w:t>
            </w:r>
          </w:p>
        </w:tc>
        <w:tc>
          <w:tcPr>
            <w:tcW w:w="6623" w:type="dxa"/>
            <w:shd w:val="clear" w:color="auto" w:fill="auto"/>
          </w:tcPr>
          <w:p w14:paraId="75B6ECF4" w14:textId="4FC81669" w:rsidR="002522E8" w:rsidRPr="00422413" w:rsidRDefault="009E0885" w:rsidP="003E07F5">
            <w:pPr>
              <w:pStyle w:val="TabelleGross"/>
            </w:pPr>
            <w:r w:rsidRPr="00422413">
              <w:t xml:space="preserve">Action de modification, </w:t>
            </w:r>
            <w:r w:rsidR="00297FF7" w:rsidRPr="00422413">
              <w:t>p</w:t>
            </w:r>
            <w:r w:rsidR="003E07F5" w:rsidRPr="00422413">
              <w:t>ar</w:t>
            </w:r>
            <w:r w:rsidR="00297FF7" w:rsidRPr="00422413">
              <w:t> </w:t>
            </w:r>
            <w:r w:rsidRPr="00422413">
              <w:t>ex</w:t>
            </w:r>
            <w:r w:rsidR="003E07F5" w:rsidRPr="00422413">
              <w:t>emple</w:t>
            </w:r>
            <w:r w:rsidR="00C85C3C" w:rsidRPr="00422413">
              <w:t> </w:t>
            </w:r>
            <w:r w:rsidRPr="00422413">
              <w:t xml:space="preserve">: </w:t>
            </w:r>
            <w:r w:rsidRPr="00422413">
              <w:rPr>
                <w:i/>
              </w:rPr>
              <w:t>SET DEFAULT</w:t>
            </w:r>
          </w:p>
        </w:tc>
        <w:tc>
          <w:tcPr>
            <w:tcW w:w="708" w:type="dxa"/>
            <w:shd w:val="clear" w:color="auto" w:fill="auto"/>
          </w:tcPr>
          <w:p w14:paraId="05AD44FB" w14:textId="04792D1C" w:rsidR="002522E8" w:rsidRPr="00422413" w:rsidRDefault="002522E8" w:rsidP="002522E8">
            <w:pPr>
              <w:pStyle w:val="TabelleGross"/>
            </w:pPr>
            <w:r w:rsidRPr="00422413">
              <w:t>F</w:t>
            </w:r>
          </w:p>
        </w:tc>
      </w:tr>
      <w:tr w:rsidR="002522E8" w:rsidRPr="00422413" w14:paraId="515AF689" w14:textId="77777777" w:rsidTr="00F44C9C">
        <w:trPr>
          <w:cantSplit/>
        </w:trPr>
        <w:tc>
          <w:tcPr>
            <w:tcW w:w="1837" w:type="dxa"/>
            <w:shd w:val="clear" w:color="auto" w:fill="auto"/>
          </w:tcPr>
          <w:p w14:paraId="0EEDABB1" w14:textId="77777777" w:rsidR="002522E8" w:rsidRPr="00422413" w:rsidRDefault="002522E8" w:rsidP="002522E8">
            <w:pPr>
              <w:pStyle w:val="TabelleGross"/>
            </w:pPr>
            <w:r w:rsidRPr="00422413">
              <w:t>description</w:t>
            </w:r>
          </w:p>
        </w:tc>
        <w:tc>
          <w:tcPr>
            <w:tcW w:w="6623" w:type="dxa"/>
            <w:shd w:val="clear" w:color="auto" w:fill="auto"/>
          </w:tcPr>
          <w:p w14:paraId="4EE06A4F" w14:textId="11CB12E9" w:rsidR="002522E8" w:rsidRPr="00422413" w:rsidRDefault="009E0885" w:rsidP="002522E8">
            <w:pPr>
              <w:pStyle w:val="TabelleGross"/>
            </w:pPr>
            <w:r w:rsidRPr="00422413">
              <w:t>Description de la signification et du contenu de la clé étrangère</w:t>
            </w:r>
          </w:p>
        </w:tc>
        <w:tc>
          <w:tcPr>
            <w:tcW w:w="708" w:type="dxa"/>
            <w:shd w:val="clear" w:color="auto" w:fill="auto"/>
          </w:tcPr>
          <w:p w14:paraId="125B3DB5" w14:textId="7D3FC802" w:rsidR="002522E8" w:rsidRPr="00422413" w:rsidRDefault="002522E8" w:rsidP="002522E8">
            <w:pPr>
              <w:pStyle w:val="TabelleGross"/>
            </w:pPr>
            <w:r w:rsidRPr="00422413">
              <w:t>F</w:t>
            </w:r>
          </w:p>
        </w:tc>
      </w:tr>
    </w:tbl>
    <w:p w14:paraId="3ABC38E1" w14:textId="77777777" w:rsidR="00F44C9C" w:rsidRPr="00422413" w:rsidRDefault="00F44C9C" w:rsidP="00F44C9C">
      <w:pPr>
        <w:pStyle w:val="Textkrper"/>
      </w:pPr>
      <w:bookmarkStart w:id="64" w:name="_Toc264549059"/>
    </w:p>
    <w:p w14:paraId="7C99B681" w14:textId="0E0F4FEF" w:rsidR="005524D2" w:rsidRPr="00422413" w:rsidRDefault="005524D2" w:rsidP="00EF7B08">
      <w:pPr>
        <w:pStyle w:val="berschrift2"/>
      </w:pPr>
      <w:bookmarkStart w:id="65" w:name="_Toc477866918"/>
      <w:bookmarkStart w:id="66" w:name="_Toc8799393"/>
      <w:r w:rsidRPr="00422413">
        <w:t>M</w:t>
      </w:r>
      <w:bookmarkEnd w:id="64"/>
      <w:bookmarkEnd w:id="65"/>
      <w:r w:rsidRPr="00422413">
        <w:t>étadonnées de référence</w:t>
      </w:r>
      <w:bookmarkEnd w:id="6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0F238E46" w14:textId="77777777" w:rsidTr="00CE15CA">
        <w:trPr>
          <w:cantSplit/>
          <w:tblHeader/>
        </w:trPr>
        <w:tc>
          <w:tcPr>
            <w:tcW w:w="1133" w:type="dxa"/>
            <w:shd w:val="clear" w:color="auto" w:fill="99CCFF"/>
          </w:tcPr>
          <w:p w14:paraId="2FFB7158" w14:textId="77777777" w:rsidR="00CE15CA" w:rsidRPr="00422413" w:rsidRDefault="00CE15CA" w:rsidP="00CE15CA">
            <w:pPr>
              <w:pStyle w:val="TabelleGross"/>
              <w:rPr>
                <w:b/>
              </w:rPr>
            </w:pPr>
            <w:r w:rsidRPr="00422413">
              <w:rPr>
                <w:b/>
              </w:rPr>
              <w:t>ID</w:t>
            </w:r>
          </w:p>
        </w:tc>
        <w:tc>
          <w:tcPr>
            <w:tcW w:w="7327" w:type="dxa"/>
            <w:shd w:val="clear" w:color="auto" w:fill="99CCFF"/>
          </w:tcPr>
          <w:p w14:paraId="5C3807D2" w14:textId="6104007A" w:rsidR="00CE15CA" w:rsidRPr="00422413" w:rsidRDefault="00CE15CA" w:rsidP="00CE15CA">
            <w:pPr>
              <w:pStyle w:val="TabelleGross"/>
              <w:rPr>
                <w:b/>
              </w:rPr>
            </w:pPr>
            <w:r w:rsidRPr="00422413">
              <w:rPr>
                <w:b/>
              </w:rPr>
              <w:t>Description de l’exigence</w:t>
            </w:r>
          </w:p>
        </w:tc>
        <w:tc>
          <w:tcPr>
            <w:tcW w:w="708" w:type="dxa"/>
            <w:shd w:val="clear" w:color="auto" w:fill="99CCFF"/>
          </w:tcPr>
          <w:p w14:paraId="6C90EEBC" w14:textId="34BA8EC2" w:rsidR="00CE15CA" w:rsidRPr="00422413" w:rsidRDefault="00CE15CA" w:rsidP="00CE15CA">
            <w:pPr>
              <w:pStyle w:val="TabelleGross"/>
              <w:rPr>
                <w:b/>
              </w:rPr>
            </w:pPr>
            <w:r w:rsidRPr="00422413">
              <w:rPr>
                <w:b/>
              </w:rPr>
              <w:t>O/F</w:t>
            </w:r>
          </w:p>
        </w:tc>
      </w:tr>
      <w:tr w:rsidR="00EE64E4" w:rsidRPr="00422413" w14:paraId="6876A3D8" w14:textId="77777777" w:rsidTr="00CE15CA">
        <w:trPr>
          <w:cantSplit/>
        </w:trPr>
        <w:tc>
          <w:tcPr>
            <w:tcW w:w="1133" w:type="dxa"/>
            <w:shd w:val="clear" w:color="auto" w:fill="auto"/>
          </w:tcPr>
          <w:p w14:paraId="6215BD2A" w14:textId="77777777" w:rsidR="00EE64E4" w:rsidRPr="00422413" w:rsidRDefault="00AA4347" w:rsidP="00EE64E4">
            <w:pPr>
              <w:pStyle w:val="TabelleGross"/>
              <w:rPr>
                <w:sz w:val="16"/>
                <w:szCs w:val="16"/>
              </w:rPr>
            </w:pPr>
            <w:r w:rsidRPr="00422413">
              <w:t>M_5.10-1</w:t>
            </w:r>
          </w:p>
        </w:tc>
        <w:tc>
          <w:tcPr>
            <w:tcW w:w="7327" w:type="dxa"/>
            <w:shd w:val="clear" w:color="auto" w:fill="auto"/>
          </w:tcPr>
          <w:p w14:paraId="7706D4C3" w14:textId="25DC75B4" w:rsidR="00EE64E4" w:rsidRPr="00422413" w:rsidRDefault="00B63EA6" w:rsidP="00BB777E">
            <w:pPr>
              <w:pStyle w:val="TabelleGross"/>
            </w:pPr>
            <w:r w:rsidRPr="00422413">
              <w:t xml:space="preserve">Les métadonnées de référence qui sont utilisées pour la clé étrangère peuvent être archivées dans le fichier </w:t>
            </w:r>
            <w:r w:rsidRPr="00422413">
              <w:rPr>
                <w:rFonts w:ascii="Courier New" w:hAnsi="Courier New"/>
              </w:rPr>
              <w:t>metadata.xml</w:t>
            </w:r>
          </w:p>
        </w:tc>
        <w:tc>
          <w:tcPr>
            <w:tcW w:w="708" w:type="dxa"/>
            <w:shd w:val="clear" w:color="auto" w:fill="auto"/>
          </w:tcPr>
          <w:p w14:paraId="5C1D3B3E" w14:textId="06C47915" w:rsidR="00EE64E4" w:rsidRPr="00422413" w:rsidRDefault="002522E8" w:rsidP="00EE64E4">
            <w:pPr>
              <w:pStyle w:val="TabelleGross"/>
            </w:pPr>
            <w:r w:rsidRPr="00422413">
              <w:t>F</w:t>
            </w:r>
          </w:p>
        </w:tc>
      </w:tr>
    </w:tbl>
    <w:p w14:paraId="2A788C02" w14:textId="77777777" w:rsidR="008D6512" w:rsidRPr="00422413" w:rsidRDefault="008D6512" w:rsidP="008D6512">
      <w:pPr>
        <w:rPr>
          <w:rFonts w:cs="Arial"/>
        </w:rPr>
      </w:pPr>
    </w:p>
    <w:p w14:paraId="6D9FE9D6" w14:textId="38340BBD" w:rsidR="008D6512" w:rsidRPr="00422413" w:rsidRDefault="00B63EA6" w:rsidP="008D6512">
      <w:pPr>
        <w:rPr>
          <w:rFonts w:cs="Arial"/>
        </w:rPr>
      </w:pPr>
      <w:r w:rsidRPr="00422413">
        <w:t xml:space="preserve">Les métadonnées de référence suivantes sont enregistrées dans le fichier </w:t>
      </w:r>
      <w:r w:rsidRPr="00422413">
        <w:rPr>
          <w:rFonts w:ascii="Courier New" w:hAnsi="Courier New"/>
        </w:rPr>
        <w:t>metadata.xml</w:t>
      </w:r>
      <w:r w:rsidRPr="00422413">
        <w:t>, dans la mesure où une clé étrangère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28491E4F" w14:textId="77777777" w:rsidTr="00206976">
        <w:trPr>
          <w:cantSplit/>
          <w:tblHeader/>
        </w:trPr>
        <w:tc>
          <w:tcPr>
            <w:tcW w:w="1837" w:type="dxa"/>
            <w:shd w:val="clear" w:color="auto" w:fill="99CCFF"/>
          </w:tcPr>
          <w:p w14:paraId="2ADAB107" w14:textId="57049E30" w:rsidR="00206976" w:rsidRPr="00422413" w:rsidRDefault="00206976" w:rsidP="00206976">
            <w:pPr>
              <w:pStyle w:val="TabelleGross"/>
              <w:rPr>
                <w:b/>
              </w:rPr>
            </w:pPr>
            <w:r w:rsidRPr="00422413">
              <w:rPr>
                <w:b/>
              </w:rPr>
              <w:t>Désignation</w:t>
            </w:r>
          </w:p>
        </w:tc>
        <w:tc>
          <w:tcPr>
            <w:tcW w:w="6623" w:type="dxa"/>
            <w:shd w:val="clear" w:color="auto" w:fill="99CCFF"/>
          </w:tcPr>
          <w:p w14:paraId="22C61DCE" w14:textId="07E8A6BC" w:rsidR="00206976" w:rsidRPr="00422413" w:rsidRDefault="00206976" w:rsidP="00206976">
            <w:pPr>
              <w:pStyle w:val="TabelleGross"/>
              <w:rPr>
                <w:b/>
              </w:rPr>
            </w:pPr>
            <w:r w:rsidRPr="00422413">
              <w:rPr>
                <w:b/>
              </w:rPr>
              <w:t>Signification</w:t>
            </w:r>
          </w:p>
        </w:tc>
        <w:tc>
          <w:tcPr>
            <w:tcW w:w="708" w:type="dxa"/>
            <w:shd w:val="clear" w:color="auto" w:fill="99CCFF"/>
          </w:tcPr>
          <w:p w14:paraId="25722D85" w14:textId="5F66934B" w:rsidR="00206976" w:rsidRPr="00422413" w:rsidRDefault="00206976" w:rsidP="00206976">
            <w:pPr>
              <w:pStyle w:val="TabelleGross"/>
              <w:rPr>
                <w:b/>
              </w:rPr>
            </w:pPr>
            <w:r w:rsidRPr="00422413">
              <w:rPr>
                <w:b/>
              </w:rPr>
              <w:t>O/F</w:t>
            </w:r>
          </w:p>
        </w:tc>
      </w:tr>
      <w:tr w:rsidR="00B63EA6" w:rsidRPr="00422413" w14:paraId="6D7F8054" w14:textId="77777777" w:rsidTr="00206976">
        <w:trPr>
          <w:cantSplit/>
        </w:trPr>
        <w:tc>
          <w:tcPr>
            <w:tcW w:w="1837" w:type="dxa"/>
            <w:shd w:val="clear" w:color="auto" w:fill="auto"/>
          </w:tcPr>
          <w:p w14:paraId="181C921F" w14:textId="77777777" w:rsidR="00B63EA6" w:rsidRPr="00422413" w:rsidRDefault="00B63EA6" w:rsidP="00B63EA6">
            <w:pPr>
              <w:pStyle w:val="TabelleGross"/>
            </w:pPr>
            <w:r w:rsidRPr="00422413">
              <w:t>column</w:t>
            </w:r>
          </w:p>
        </w:tc>
        <w:tc>
          <w:tcPr>
            <w:tcW w:w="6623" w:type="dxa"/>
            <w:shd w:val="clear" w:color="auto" w:fill="auto"/>
          </w:tcPr>
          <w:p w14:paraId="1B1E6570" w14:textId="57C5ACDE" w:rsidR="00B63EA6" w:rsidRPr="00422413" w:rsidRDefault="00B63EA6" w:rsidP="00B63EA6">
            <w:pPr>
              <w:pStyle w:val="TabelleGross"/>
            </w:pPr>
            <w:r w:rsidRPr="00422413">
              <w:t>Nom de la colonne</w:t>
            </w:r>
          </w:p>
        </w:tc>
        <w:tc>
          <w:tcPr>
            <w:tcW w:w="708" w:type="dxa"/>
            <w:shd w:val="clear" w:color="auto" w:fill="auto"/>
          </w:tcPr>
          <w:p w14:paraId="782639AC" w14:textId="20F78480" w:rsidR="00B63EA6" w:rsidRPr="00422413" w:rsidRDefault="00B63EA6" w:rsidP="00B63EA6">
            <w:pPr>
              <w:pStyle w:val="TabelleGross"/>
            </w:pPr>
            <w:r w:rsidRPr="00422413">
              <w:t>O</w:t>
            </w:r>
          </w:p>
        </w:tc>
      </w:tr>
      <w:tr w:rsidR="00B63EA6" w:rsidRPr="00422413" w14:paraId="2AB2FC5C" w14:textId="77777777" w:rsidTr="00206976">
        <w:trPr>
          <w:cantSplit/>
        </w:trPr>
        <w:tc>
          <w:tcPr>
            <w:tcW w:w="1837" w:type="dxa"/>
            <w:shd w:val="clear" w:color="auto" w:fill="auto"/>
          </w:tcPr>
          <w:p w14:paraId="4F6B18AA" w14:textId="77777777" w:rsidR="00B63EA6" w:rsidRPr="00422413" w:rsidRDefault="00B63EA6" w:rsidP="00B63EA6">
            <w:pPr>
              <w:pStyle w:val="TabelleGross"/>
            </w:pPr>
            <w:r w:rsidRPr="00422413">
              <w:t>referenced</w:t>
            </w:r>
          </w:p>
        </w:tc>
        <w:tc>
          <w:tcPr>
            <w:tcW w:w="6623" w:type="dxa"/>
            <w:shd w:val="clear" w:color="auto" w:fill="auto"/>
          </w:tcPr>
          <w:p w14:paraId="5A9E1F3A" w14:textId="00EF05D0" w:rsidR="00B63EA6" w:rsidRPr="00422413" w:rsidRDefault="00B63EA6" w:rsidP="00B63EA6">
            <w:pPr>
              <w:pStyle w:val="TabelleGross"/>
            </w:pPr>
            <w:r w:rsidRPr="00422413">
              <w:t>Nom de la colonne référencée</w:t>
            </w:r>
          </w:p>
        </w:tc>
        <w:tc>
          <w:tcPr>
            <w:tcW w:w="708" w:type="dxa"/>
            <w:shd w:val="clear" w:color="auto" w:fill="auto"/>
          </w:tcPr>
          <w:p w14:paraId="7F20DC5E" w14:textId="0BD20A88" w:rsidR="00B63EA6" w:rsidRPr="00422413" w:rsidRDefault="00B63EA6" w:rsidP="00B63EA6">
            <w:pPr>
              <w:pStyle w:val="TabelleGross"/>
            </w:pPr>
            <w:r w:rsidRPr="00422413">
              <w:t>O</w:t>
            </w:r>
          </w:p>
        </w:tc>
      </w:tr>
    </w:tbl>
    <w:p w14:paraId="2F8812CA" w14:textId="77777777" w:rsidR="005524D2" w:rsidRPr="00422413" w:rsidRDefault="005524D2" w:rsidP="005524D2">
      <w:pPr>
        <w:rPr>
          <w:rFonts w:cs="Arial"/>
        </w:rPr>
      </w:pPr>
    </w:p>
    <w:p w14:paraId="3D542092" w14:textId="048D1EF2" w:rsidR="00134124" w:rsidRPr="00422413" w:rsidRDefault="005524D2" w:rsidP="00134124">
      <w:pPr>
        <w:pStyle w:val="berschrift2"/>
      </w:pPr>
      <w:bookmarkStart w:id="67" w:name="_Toc264549060"/>
      <w:bookmarkStart w:id="68" w:name="_Toc477866919"/>
      <w:bookmarkStart w:id="69" w:name="_Toc8799394"/>
      <w:r w:rsidRPr="00422413">
        <w:t>M</w:t>
      </w:r>
      <w:bookmarkEnd w:id="67"/>
      <w:bookmarkEnd w:id="68"/>
      <w:r w:rsidRPr="00422413">
        <w:t>étadonnées de la clé candidat</w:t>
      </w:r>
      <w:r w:rsidR="009F16EB" w:rsidRPr="00422413">
        <w:t>e</w:t>
      </w:r>
      <w:bookmarkEnd w:id="69"/>
    </w:p>
    <w:p w14:paraId="6F526C03" w14:textId="7DCD31E3" w:rsidR="00134124" w:rsidRPr="00422413" w:rsidRDefault="00134124" w:rsidP="00D418AB">
      <w:pPr>
        <w:rPr>
          <w:rFonts w:cs="Arial"/>
        </w:rPr>
      </w:pPr>
      <w:r w:rsidRPr="00422413">
        <w:t>Par «</w:t>
      </w:r>
      <w:r w:rsidR="00C85C3C" w:rsidRPr="00422413">
        <w:t> </w:t>
      </w:r>
      <w:r w:rsidRPr="00422413">
        <w:t>clé candidate</w:t>
      </w:r>
      <w:r w:rsidR="00C85C3C" w:rsidRPr="00422413">
        <w:t> </w:t>
      </w:r>
      <w:r w:rsidRPr="00422413">
        <w:t xml:space="preserve">», on entend les clés uniques qui peuvent être choisies comme clé primaire. Dans </w:t>
      </w:r>
      <w:r w:rsidRPr="00422413">
        <w:rPr>
          <w:rFonts w:ascii="Courier New" w:hAnsi="Courier New"/>
        </w:rPr>
        <w:t>metadata.xsd</w:t>
      </w:r>
      <w:r w:rsidRPr="00422413">
        <w:t xml:space="preserve">, les clés primaires et les clés candidates sont toutes du même type, à savoir </w:t>
      </w:r>
      <w:r w:rsidRPr="00422413">
        <w:rPr>
          <w:i/>
        </w:rPr>
        <w:t>uniqueKeyType</w:t>
      </w:r>
      <w:r w:rsidRPr="00422413">
        <w:t>. C</w:t>
      </w:r>
      <w:r w:rsidR="00C85C3C" w:rsidRPr="00422413">
        <w:t>’</w:t>
      </w:r>
      <w:r w:rsidRPr="00422413">
        <w:t>est pourquoi les exigences envers les clés candidates sont les mêmes que pour les clés primaires (M_5.8-1).</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0BE39997" w14:textId="77777777" w:rsidTr="00CE15CA">
        <w:trPr>
          <w:cantSplit/>
          <w:tblHeader/>
        </w:trPr>
        <w:tc>
          <w:tcPr>
            <w:tcW w:w="1133" w:type="dxa"/>
            <w:shd w:val="clear" w:color="auto" w:fill="99CCFF"/>
          </w:tcPr>
          <w:p w14:paraId="141DF108" w14:textId="77777777" w:rsidR="00CE15CA" w:rsidRPr="00422413" w:rsidRDefault="00CE15CA" w:rsidP="00CE15CA">
            <w:pPr>
              <w:pStyle w:val="TabelleGross"/>
              <w:rPr>
                <w:b/>
              </w:rPr>
            </w:pPr>
            <w:r w:rsidRPr="00422413">
              <w:rPr>
                <w:b/>
              </w:rPr>
              <w:t>ID</w:t>
            </w:r>
          </w:p>
        </w:tc>
        <w:tc>
          <w:tcPr>
            <w:tcW w:w="7327" w:type="dxa"/>
            <w:shd w:val="clear" w:color="auto" w:fill="99CCFF"/>
          </w:tcPr>
          <w:p w14:paraId="5BB472DB" w14:textId="63942D4F" w:rsidR="00CE15CA" w:rsidRPr="00422413" w:rsidRDefault="00CE15CA" w:rsidP="00CE15CA">
            <w:pPr>
              <w:pStyle w:val="TabelleGross"/>
              <w:rPr>
                <w:b/>
              </w:rPr>
            </w:pPr>
            <w:r w:rsidRPr="00422413">
              <w:rPr>
                <w:b/>
              </w:rPr>
              <w:t>Description de l’exigence</w:t>
            </w:r>
          </w:p>
        </w:tc>
        <w:tc>
          <w:tcPr>
            <w:tcW w:w="708" w:type="dxa"/>
            <w:shd w:val="clear" w:color="auto" w:fill="99CCFF"/>
          </w:tcPr>
          <w:p w14:paraId="34A7292E" w14:textId="47D1E1E3" w:rsidR="00CE15CA" w:rsidRPr="00422413" w:rsidRDefault="00CE15CA" w:rsidP="00CE15CA">
            <w:pPr>
              <w:pStyle w:val="TabelleGross"/>
              <w:rPr>
                <w:b/>
              </w:rPr>
            </w:pPr>
            <w:r w:rsidRPr="00422413">
              <w:rPr>
                <w:b/>
              </w:rPr>
              <w:t>O/F</w:t>
            </w:r>
          </w:p>
        </w:tc>
      </w:tr>
      <w:tr w:rsidR="00EE64E4" w:rsidRPr="00422413" w14:paraId="6A8AABBB" w14:textId="77777777" w:rsidTr="00CE15CA">
        <w:trPr>
          <w:cantSplit/>
        </w:trPr>
        <w:tc>
          <w:tcPr>
            <w:tcW w:w="1133" w:type="dxa"/>
            <w:shd w:val="clear" w:color="auto" w:fill="auto"/>
          </w:tcPr>
          <w:p w14:paraId="3587DB19" w14:textId="77777777" w:rsidR="00EE64E4" w:rsidRPr="00422413" w:rsidRDefault="00EE64E4" w:rsidP="00AA4347">
            <w:pPr>
              <w:pStyle w:val="TabelleGross"/>
              <w:rPr>
                <w:sz w:val="16"/>
                <w:szCs w:val="16"/>
              </w:rPr>
            </w:pPr>
            <w:r w:rsidRPr="00422413">
              <w:t>M_5.11-1</w:t>
            </w:r>
          </w:p>
        </w:tc>
        <w:tc>
          <w:tcPr>
            <w:tcW w:w="7327" w:type="dxa"/>
            <w:shd w:val="clear" w:color="auto" w:fill="auto"/>
          </w:tcPr>
          <w:p w14:paraId="37ED0C20" w14:textId="5A382AC4" w:rsidR="00EE64E4" w:rsidRPr="00422413" w:rsidRDefault="00B63EA6" w:rsidP="00852247">
            <w:pPr>
              <w:pStyle w:val="TabelleGross"/>
            </w:pPr>
            <w:r w:rsidRPr="00422413">
              <w:t>Les métadonnées de la clé candidat</w:t>
            </w:r>
            <w:r w:rsidR="00D44A96" w:rsidRPr="00422413">
              <w:t>e</w:t>
            </w:r>
            <w:r w:rsidRPr="00422413">
              <w:t xml:space="preserve"> d’un</w:t>
            </w:r>
            <w:r w:rsidR="00852247" w:rsidRPr="00422413">
              <w:t>e</w:t>
            </w:r>
            <w:r w:rsidRPr="00422413">
              <w:t xml:space="preserve"> table peuvent être archivées dans le fichier </w:t>
            </w:r>
            <w:r w:rsidRPr="00422413">
              <w:rPr>
                <w:rFonts w:ascii="Courier New" w:hAnsi="Courier New"/>
              </w:rPr>
              <w:t>metadata.xml</w:t>
            </w:r>
          </w:p>
        </w:tc>
        <w:tc>
          <w:tcPr>
            <w:tcW w:w="708" w:type="dxa"/>
            <w:shd w:val="clear" w:color="auto" w:fill="auto"/>
          </w:tcPr>
          <w:p w14:paraId="1BF6EA63" w14:textId="42657CBD" w:rsidR="00EE64E4" w:rsidRPr="00422413" w:rsidRDefault="002522E8" w:rsidP="00EE64E4">
            <w:pPr>
              <w:pStyle w:val="TabelleGross"/>
            </w:pPr>
            <w:r w:rsidRPr="00422413">
              <w:t>F</w:t>
            </w:r>
          </w:p>
        </w:tc>
      </w:tr>
    </w:tbl>
    <w:p w14:paraId="64EB27FB" w14:textId="77777777" w:rsidR="008D6512" w:rsidRPr="00422413" w:rsidRDefault="008D6512" w:rsidP="008D6512">
      <w:pPr>
        <w:rPr>
          <w:rFonts w:cs="Arial"/>
        </w:rPr>
      </w:pPr>
    </w:p>
    <w:p w14:paraId="2C69BC79" w14:textId="429903C0" w:rsidR="008D6512" w:rsidRPr="00422413" w:rsidRDefault="00B63EA6" w:rsidP="008D6512">
      <w:pPr>
        <w:rPr>
          <w:rFonts w:cs="Arial"/>
        </w:rPr>
      </w:pPr>
      <w:r w:rsidRPr="00422413">
        <w:t>Les métadonnées de clé candidat</w:t>
      </w:r>
      <w:r w:rsidR="00D44A96" w:rsidRPr="00422413">
        <w:t>e</w:t>
      </w:r>
      <w:r w:rsidRPr="00422413">
        <w:t xml:space="preserve"> </w:t>
      </w:r>
      <w:r w:rsidR="00365549" w:rsidRPr="00422413">
        <w:t xml:space="preserve">suivantes </w:t>
      </w:r>
      <w:r w:rsidRPr="00422413">
        <w:t xml:space="preserve">sont enregistrées dans le fichier </w:t>
      </w:r>
      <w:r w:rsidRPr="00422413">
        <w:rPr>
          <w:rFonts w:ascii="Courier New" w:hAnsi="Courier New"/>
        </w:rPr>
        <w:t>metadata.xml</w:t>
      </w:r>
      <w:r w:rsidRPr="00422413">
        <w:t>, dans la mesure où une clé candidat</w:t>
      </w:r>
      <w:r w:rsidR="00D44A96" w:rsidRPr="00422413">
        <w:t>e</w:t>
      </w:r>
      <w:r w:rsidRPr="00422413">
        <w:t xml:space="preserv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637"/>
        <w:gridCol w:w="6832"/>
        <w:gridCol w:w="699"/>
      </w:tblGrid>
      <w:tr w:rsidR="00206976" w:rsidRPr="00422413" w14:paraId="5A50B897" w14:textId="77777777" w:rsidTr="00206976">
        <w:trPr>
          <w:cantSplit/>
          <w:tblHeader/>
        </w:trPr>
        <w:tc>
          <w:tcPr>
            <w:tcW w:w="1637" w:type="dxa"/>
            <w:shd w:val="clear" w:color="auto" w:fill="99CCFF"/>
          </w:tcPr>
          <w:p w14:paraId="6F704432" w14:textId="6C2D759D" w:rsidR="00206976" w:rsidRPr="00422413" w:rsidRDefault="00206976" w:rsidP="00206976">
            <w:pPr>
              <w:pStyle w:val="TabelleGross"/>
              <w:rPr>
                <w:b/>
              </w:rPr>
            </w:pPr>
            <w:r w:rsidRPr="00422413">
              <w:rPr>
                <w:b/>
              </w:rPr>
              <w:t>Désignation</w:t>
            </w:r>
          </w:p>
        </w:tc>
        <w:tc>
          <w:tcPr>
            <w:tcW w:w="6832" w:type="dxa"/>
            <w:shd w:val="clear" w:color="auto" w:fill="99CCFF"/>
          </w:tcPr>
          <w:p w14:paraId="40F534FD" w14:textId="2A212465" w:rsidR="00206976" w:rsidRPr="00422413" w:rsidRDefault="00206976" w:rsidP="00206976">
            <w:pPr>
              <w:pStyle w:val="TabelleGross"/>
              <w:rPr>
                <w:b/>
              </w:rPr>
            </w:pPr>
            <w:r w:rsidRPr="00422413">
              <w:rPr>
                <w:b/>
              </w:rPr>
              <w:t>Signification</w:t>
            </w:r>
          </w:p>
        </w:tc>
        <w:tc>
          <w:tcPr>
            <w:tcW w:w="699" w:type="dxa"/>
            <w:shd w:val="clear" w:color="auto" w:fill="99CCFF"/>
          </w:tcPr>
          <w:p w14:paraId="19FEAD72" w14:textId="7F05D459" w:rsidR="00206976" w:rsidRPr="00422413" w:rsidRDefault="00206976" w:rsidP="00206976">
            <w:pPr>
              <w:pStyle w:val="TabelleGross"/>
              <w:rPr>
                <w:b/>
              </w:rPr>
            </w:pPr>
            <w:r w:rsidRPr="00422413">
              <w:rPr>
                <w:b/>
              </w:rPr>
              <w:t>O/F</w:t>
            </w:r>
          </w:p>
        </w:tc>
      </w:tr>
      <w:tr w:rsidR="00B63EA6" w:rsidRPr="00422413" w14:paraId="342A1EA5" w14:textId="77777777" w:rsidTr="00206976">
        <w:trPr>
          <w:cantSplit/>
        </w:trPr>
        <w:tc>
          <w:tcPr>
            <w:tcW w:w="1637" w:type="dxa"/>
            <w:shd w:val="clear" w:color="auto" w:fill="auto"/>
          </w:tcPr>
          <w:p w14:paraId="65C67250" w14:textId="77777777" w:rsidR="00B63EA6" w:rsidRPr="00422413" w:rsidRDefault="00B63EA6" w:rsidP="00B63EA6">
            <w:pPr>
              <w:pStyle w:val="TabelleGross"/>
            </w:pPr>
            <w:r w:rsidRPr="00422413">
              <w:t>name</w:t>
            </w:r>
          </w:p>
        </w:tc>
        <w:tc>
          <w:tcPr>
            <w:tcW w:w="6832" w:type="dxa"/>
            <w:shd w:val="clear" w:color="auto" w:fill="auto"/>
          </w:tcPr>
          <w:p w14:paraId="091C51C4" w14:textId="63C8F7E3" w:rsidR="00B63EA6" w:rsidRPr="00422413" w:rsidRDefault="00B63EA6" w:rsidP="00B63EA6">
            <w:pPr>
              <w:pStyle w:val="TabelleGross"/>
            </w:pPr>
            <w:r w:rsidRPr="00422413">
              <w:t>Nom de la clé candidat</w:t>
            </w:r>
            <w:r w:rsidR="00D44A96" w:rsidRPr="00422413">
              <w:t>e</w:t>
            </w:r>
          </w:p>
        </w:tc>
        <w:tc>
          <w:tcPr>
            <w:tcW w:w="699" w:type="dxa"/>
            <w:shd w:val="clear" w:color="auto" w:fill="auto"/>
          </w:tcPr>
          <w:p w14:paraId="1E79727E" w14:textId="0865982C" w:rsidR="00B63EA6" w:rsidRPr="00422413" w:rsidRDefault="00B63EA6" w:rsidP="00B63EA6">
            <w:pPr>
              <w:pStyle w:val="TabelleGross"/>
            </w:pPr>
            <w:r w:rsidRPr="00422413">
              <w:t>O</w:t>
            </w:r>
          </w:p>
        </w:tc>
      </w:tr>
      <w:tr w:rsidR="00B63EA6" w:rsidRPr="00422413" w14:paraId="7D90F1A1" w14:textId="77777777" w:rsidTr="00206976">
        <w:trPr>
          <w:cantSplit/>
        </w:trPr>
        <w:tc>
          <w:tcPr>
            <w:tcW w:w="1637" w:type="dxa"/>
            <w:shd w:val="clear" w:color="auto" w:fill="auto"/>
          </w:tcPr>
          <w:p w14:paraId="4EE675BC" w14:textId="77777777" w:rsidR="00B63EA6" w:rsidRPr="00422413" w:rsidRDefault="00B63EA6" w:rsidP="00B63EA6">
            <w:pPr>
              <w:pStyle w:val="TabelleGross"/>
            </w:pPr>
            <w:r w:rsidRPr="00422413">
              <w:t>column</w:t>
            </w:r>
          </w:p>
        </w:tc>
        <w:tc>
          <w:tcPr>
            <w:tcW w:w="6832" w:type="dxa"/>
            <w:shd w:val="clear" w:color="auto" w:fill="auto"/>
          </w:tcPr>
          <w:p w14:paraId="7A3F864F" w14:textId="0BB4BE45" w:rsidR="00B63EA6" w:rsidRPr="00422413" w:rsidRDefault="00B63EA6" w:rsidP="00B63EA6">
            <w:pPr>
              <w:pStyle w:val="TabelleGross"/>
            </w:pPr>
            <w:r w:rsidRPr="00422413">
              <w:t>Liste des colonnes de la clé candidat</w:t>
            </w:r>
            <w:r w:rsidR="00D44A96" w:rsidRPr="00422413">
              <w:t>e</w:t>
            </w:r>
          </w:p>
        </w:tc>
        <w:tc>
          <w:tcPr>
            <w:tcW w:w="699" w:type="dxa"/>
            <w:shd w:val="clear" w:color="auto" w:fill="auto"/>
          </w:tcPr>
          <w:p w14:paraId="72107CCE" w14:textId="6233D87F" w:rsidR="00B63EA6" w:rsidRPr="00422413" w:rsidRDefault="00B63EA6" w:rsidP="00B63EA6">
            <w:pPr>
              <w:pStyle w:val="TabelleGross"/>
            </w:pPr>
            <w:r w:rsidRPr="00422413">
              <w:t>O</w:t>
            </w:r>
          </w:p>
        </w:tc>
      </w:tr>
      <w:tr w:rsidR="00243E93" w:rsidRPr="00422413" w14:paraId="0151FA6E" w14:textId="77777777" w:rsidTr="00206976">
        <w:trPr>
          <w:cantSplit/>
        </w:trPr>
        <w:tc>
          <w:tcPr>
            <w:tcW w:w="1637" w:type="dxa"/>
            <w:shd w:val="clear" w:color="auto" w:fill="auto"/>
          </w:tcPr>
          <w:p w14:paraId="3C92A500" w14:textId="77777777" w:rsidR="00243E93" w:rsidRPr="00422413" w:rsidRDefault="00243E93" w:rsidP="00243E93">
            <w:pPr>
              <w:pStyle w:val="TabelleGross"/>
            </w:pPr>
            <w:r w:rsidRPr="00422413">
              <w:t>description</w:t>
            </w:r>
          </w:p>
        </w:tc>
        <w:tc>
          <w:tcPr>
            <w:tcW w:w="6832" w:type="dxa"/>
            <w:shd w:val="clear" w:color="auto" w:fill="auto"/>
          </w:tcPr>
          <w:p w14:paraId="60D0C00C" w14:textId="751DA0D6" w:rsidR="00243E93" w:rsidRPr="00422413" w:rsidRDefault="00B63EA6" w:rsidP="00243E93">
            <w:pPr>
              <w:pStyle w:val="TabelleGross"/>
            </w:pPr>
            <w:r w:rsidRPr="00422413">
              <w:t>Description de la signification et du contenu de la clé candidat</w:t>
            </w:r>
            <w:r w:rsidR="00D44A96" w:rsidRPr="00422413">
              <w:t>e</w:t>
            </w:r>
          </w:p>
        </w:tc>
        <w:tc>
          <w:tcPr>
            <w:tcW w:w="699" w:type="dxa"/>
            <w:shd w:val="clear" w:color="auto" w:fill="auto"/>
          </w:tcPr>
          <w:p w14:paraId="43647E66" w14:textId="0FB63BD8" w:rsidR="00243E93" w:rsidRPr="00422413" w:rsidRDefault="002522E8" w:rsidP="00243E93">
            <w:pPr>
              <w:pStyle w:val="TabelleGross"/>
            </w:pPr>
            <w:r w:rsidRPr="00422413">
              <w:t>F</w:t>
            </w:r>
          </w:p>
        </w:tc>
      </w:tr>
    </w:tbl>
    <w:p w14:paraId="41010C9A" w14:textId="77777777" w:rsidR="005524D2" w:rsidRPr="00422413" w:rsidRDefault="005524D2" w:rsidP="005524D2">
      <w:pPr>
        <w:rPr>
          <w:rFonts w:cs="Arial"/>
        </w:rPr>
      </w:pPr>
    </w:p>
    <w:p w14:paraId="604D4417" w14:textId="190219BA" w:rsidR="005524D2" w:rsidRPr="00422413" w:rsidRDefault="005524D2" w:rsidP="00EF7B08">
      <w:pPr>
        <w:pStyle w:val="berschrift2"/>
      </w:pPr>
      <w:bookmarkStart w:id="70" w:name="_Toc264549061"/>
      <w:bookmarkStart w:id="71" w:name="_Toc477866920"/>
      <w:bookmarkStart w:id="72" w:name="_Toc8799395"/>
      <w:r w:rsidRPr="00422413">
        <w:t>M</w:t>
      </w:r>
      <w:bookmarkEnd w:id="70"/>
      <w:bookmarkEnd w:id="71"/>
      <w:r w:rsidRPr="00422413">
        <w:t xml:space="preserve">étadonnées de la </w:t>
      </w:r>
      <w:r w:rsidRPr="00422413">
        <w:rPr>
          <w:i/>
        </w:rPr>
        <w:t>check restriction</w:t>
      </w:r>
      <w:bookmarkEnd w:id="72"/>
    </w:p>
    <w:p w14:paraId="0F3A0AFD" w14:textId="235B31AD" w:rsidR="00EE1F8D" w:rsidRPr="00422413" w:rsidRDefault="00B63EA6" w:rsidP="002C6655">
      <w:pPr>
        <w:rPr>
          <w:rFonts w:cs="Arial"/>
        </w:rPr>
      </w:pPr>
      <w:r w:rsidRPr="00422413">
        <w:t xml:space="preserve">La </w:t>
      </w:r>
      <w:r w:rsidRPr="00422413">
        <w:rPr>
          <w:i/>
        </w:rPr>
        <w:t>check restriction</w:t>
      </w:r>
      <w:r w:rsidRPr="00422413">
        <w:t xml:space="preserve"> </w:t>
      </w:r>
      <w:r w:rsidR="00104367" w:rsidRPr="00422413">
        <w:t xml:space="preserve">correspond à </w:t>
      </w:r>
      <w:r w:rsidRPr="00422413">
        <w:t xml:space="preserve">une condition à vérifier. Celle-ci est indiquée comme ex- pression de type BOOLEAN (avec </w:t>
      </w:r>
      <w:r w:rsidR="00F84D58" w:rsidRPr="00422413">
        <w:t xml:space="preserve">la </w:t>
      </w:r>
      <w:r w:rsidRPr="00422413">
        <w:t xml:space="preserve">valeur </w:t>
      </w:r>
      <w:r w:rsidRPr="00422413">
        <w:rPr>
          <w:i/>
        </w:rPr>
        <w:t>true</w:t>
      </w:r>
      <w:r w:rsidRPr="00422413">
        <w:t xml:space="preserve">, </w:t>
      </w:r>
      <w:r w:rsidRPr="00422413">
        <w:rPr>
          <w:i/>
        </w:rPr>
        <w:t xml:space="preserve">false </w:t>
      </w:r>
      <w:r w:rsidRPr="00422413">
        <w:t xml:space="preserve">ou </w:t>
      </w:r>
      <w:r w:rsidRPr="00422413">
        <w:rPr>
          <w:i/>
        </w:rPr>
        <w:t>unknown</w:t>
      </w:r>
      <w:r w:rsidRPr="00422413">
        <w:t>) dans la syntaxe SQL:2008.</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6E7BBAA7" w14:textId="77777777" w:rsidTr="00CE15CA">
        <w:trPr>
          <w:cantSplit/>
          <w:tblHeader/>
        </w:trPr>
        <w:tc>
          <w:tcPr>
            <w:tcW w:w="1133" w:type="dxa"/>
            <w:shd w:val="clear" w:color="auto" w:fill="99CCFF"/>
          </w:tcPr>
          <w:p w14:paraId="40C43D37" w14:textId="77777777" w:rsidR="00CE15CA" w:rsidRPr="00422413" w:rsidRDefault="00CE15CA" w:rsidP="00CE15CA">
            <w:pPr>
              <w:pStyle w:val="TabelleGross"/>
              <w:rPr>
                <w:b/>
              </w:rPr>
            </w:pPr>
            <w:r w:rsidRPr="00422413">
              <w:rPr>
                <w:b/>
              </w:rPr>
              <w:t>ID</w:t>
            </w:r>
          </w:p>
        </w:tc>
        <w:tc>
          <w:tcPr>
            <w:tcW w:w="7327" w:type="dxa"/>
            <w:shd w:val="clear" w:color="auto" w:fill="99CCFF"/>
          </w:tcPr>
          <w:p w14:paraId="436D2E63" w14:textId="65E9B6B0" w:rsidR="00CE15CA" w:rsidRPr="00422413" w:rsidRDefault="00CE15CA" w:rsidP="00CE15CA">
            <w:pPr>
              <w:pStyle w:val="TabelleGross"/>
              <w:rPr>
                <w:b/>
              </w:rPr>
            </w:pPr>
            <w:r w:rsidRPr="00422413">
              <w:rPr>
                <w:b/>
              </w:rPr>
              <w:t>Description de l’exigence</w:t>
            </w:r>
          </w:p>
        </w:tc>
        <w:tc>
          <w:tcPr>
            <w:tcW w:w="708" w:type="dxa"/>
            <w:shd w:val="clear" w:color="auto" w:fill="99CCFF"/>
          </w:tcPr>
          <w:p w14:paraId="4E9969C6" w14:textId="29FCA292" w:rsidR="00CE15CA" w:rsidRPr="00422413" w:rsidRDefault="00CE15CA" w:rsidP="00CE15CA">
            <w:pPr>
              <w:pStyle w:val="TabelleGross"/>
              <w:rPr>
                <w:b/>
              </w:rPr>
            </w:pPr>
            <w:r w:rsidRPr="00422413">
              <w:rPr>
                <w:b/>
              </w:rPr>
              <w:t>O/F</w:t>
            </w:r>
          </w:p>
        </w:tc>
      </w:tr>
      <w:tr w:rsidR="00EE64E4" w:rsidRPr="00422413" w14:paraId="21DF2AB1" w14:textId="77777777" w:rsidTr="00CE15CA">
        <w:trPr>
          <w:cantSplit/>
        </w:trPr>
        <w:tc>
          <w:tcPr>
            <w:tcW w:w="1133" w:type="dxa"/>
            <w:shd w:val="clear" w:color="auto" w:fill="auto"/>
          </w:tcPr>
          <w:p w14:paraId="1BB47DD3" w14:textId="77777777" w:rsidR="00EE64E4" w:rsidRPr="00422413" w:rsidRDefault="00EE64E4" w:rsidP="00AA4347">
            <w:pPr>
              <w:pStyle w:val="TabelleGross"/>
            </w:pPr>
            <w:r w:rsidRPr="00422413">
              <w:t>M_5.12-1</w:t>
            </w:r>
          </w:p>
        </w:tc>
        <w:tc>
          <w:tcPr>
            <w:tcW w:w="7327" w:type="dxa"/>
            <w:shd w:val="clear" w:color="auto" w:fill="auto"/>
          </w:tcPr>
          <w:p w14:paraId="764BC384" w14:textId="37CD872E" w:rsidR="00EE64E4" w:rsidRPr="00422413" w:rsidRDefault="00B63EA6" w:rsidP="00226808">
            <w:pPr>
              <w:pStyle w:val="TabelleGross"/>
            </w:pPr>
            <w:r w:rsidRPr="00422413">
              <w:t xml:space="preserve">Les métadonnées de la </w:t>
            </w:r>
            <w:r w:rsidRPr="00422413">
              <w:rPr>
                <w:i/>
              </w:rPr>
              <w:t>check restriction</w:t>
            </w:r>
            <w:r w:rsidRPr="00422413">
              <w:t xml:space="preserve"> d’un</w:t>
            </w:r>
            <w:r w:rsidR="00226808" w:rsidRPr="00422413">
              <w:t>e</w:t>
            </w:r>
            <w:r w:rsidRPr="00422413">
              <w:t xml:space="preserve"> table peuvent être archivées dans le fichier </w:t>
            </w:r>
            <w:r w:rsidRPr="00422413">
              <w:rPr>
                <w:rFonts w:ascii="Courier New" w:hAnsi="Courier New"/>
              </w:rPr>
              <w:t>metadata.xml</w:t>
            </w:r>
            <w:r w:rsidR="00CD3572" w:rsidRPr="00422413">
              <w:rPr>
                <w:i/>
              </w:rPr>
              <w:t>.</w:t>
            </w:r>
          </w:p>
        </w:tc>
        <w:tc>
          <w:tcPr>
            <w:tcW w:w="708" w:type="dxa"/>
            <w:shd w:val="clear" w:color="auto" w:fill="auto"/>
          </w:tcPr>
          <w:p w14:paraId="5398A42D" w14:textId="387C131E" w:rsidR="00EE64E4" w:rsidRPr="00422413" w:rsidRDefault="002522E8" w:rsidP="00EE64E4">
            <w:pPr>
              <w:pStyle w:val="TabelleGross"/>
            </w:pPr>
            <w:r w:rsidRPr="00422413">
              <w:t>F</w:t>
            </w:r>
          </w:p>
        </w:tc>
      </w:tr>
    </w:tbl>
    <w:p w14:paraId="097581B3" w14:textId="77777777" w:rsidR="008D6512" w:rsidRPr="00422413" w:rsidRDefault="008D6512" w:rsidP="008D6512">
      <w:pPr>
        <w:rPr>
          <w:rFonts w:cs="Arial"/>
        </w:rPr>
      </w:pPr>
    </w:p>
    <w:p w14:paraId="43A8547B" w14:textId="5C7F7695" w:rsidR="008D6512" w:rsidRPr="00422413" w:rsidRDefault="00B63EA6" w:rsidP="008D6512">
      <w:pPr>
        <w:rPr>
          <w:rFonts w:cs="Arial"/>
        </w:rPr>
      </w:pPr>
      <w:r w:rsidRPr="00422413">
        <w:t xml:space="preserve">Les métadonnées de </w:t>
      </w:r>
      <w:r w:rsidRPr="00422413">
        <w:rPr>
          <w:i/>
        </w:rPr>
        <w:t>check restriction</w:t>
      </w:r>
      <w:r w:rsidRPr="00422413">
        <w:t xml:space="preserve"> </w:t>
      </w:r>
      <w:r w:rsidR="00CD3572" w:rsidRPr="00422413">
        <w:t xml:space="preserve">suivantes </w:t>
      </w:r>
      <w:r w:rsidRPr="00422413">
        <w:t xml:space="preserve">sont enregistrées dans le fichier </w:t>
      </w:r>
      <w:r w:rsidRPr="00422413">
        <w:rPr>
          <w:rFonts w:ascii="Courier New" w:hAnsi="Courier New"/>
        </w:rPr>
        <w:t>metadata.xml</w:t>
      </w:r>
      <w:r w:rsidRPr="00422413">
        <w:t xml:space="preserve">, dans la mesure où une </w:t>
      </w:r>
      <w:r w:rsidRPr="00422413">
        <w:rPr>
          <w:i/>
        </w:rPr>
        <w:t>check restriction</w:t>
      </w:r>
      <w:r w:rsidRPr="00422413">
        <w:t xml:space="preserv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6AA81AE1" w14:textId="77777777" w:rsidTr="00206976">
        <w:trPr>
          <w:cantSplit/>
          <w:tblHeader/>
        </w:trPr>
        <w:tc>
          <w:tcPr>
            <w:tcW w:w="1837" w:type="dxa"/>
            <w:shd w:val="clear" w:color="auto" w:fill="99CCFF"/>
          </w:tcPr>
          <w:p w14:paraId="2BBDDE82" w14:textId="143967CE" w:rsidR="00206976" w:rsidRPr="00422413" w:rsidRDefault="00206976" w:rsidP="00206976">
            <w:pPr>
              <w:pStyle w:val="TabelleGross"/>
              <w:rPr>
                <w:b/>
              </w:rPr>
            </w:pPr>
            <w:r w:rsidRPr="00422413">
              <w:rPr>
                <w:b/>
              </w:rPr>
              <w:t>Désignation</w:t>
            </w:r>
          </w:p>
        </w:tc>
        <w:tc>
          <w:tcPr>
            <w:tcW w:w="6623" w:type="dxa"/>
            <w:shd w:val="clear" w:color="auto" w:fill="99CCFF"/>
          </w:tcPr>
          <w:p w14:paraId="2E0DE351" w14:textId="0F7E97AA" w:rsidR="00206976" w:rsidRPr="00422413" w:rsidRDefault="00206976" w:rsidP="00206976">
            <w:pPr>
              <w:pStyle w:val="TabelleGross"/>
              <w:rPr>
                <w:b/>
              </w:rPr>
            </w:pPr>
            <w:r w:rsidRPr="00422413">
              <w:rPr>
                <w:b/>
              </w:rPr>
              <w:t>Signification</w:t>
            </w:r>
          </w:p>
        </w:tc>
        <w:tc>
          <w:tcPr>
            <w:tcW w:w="708" w:type="dxa"/>
            <w:shd w:val="clear" w:color="auto" w:fill="99CCFF"/>
          </w:tcPr>
          <w:p w14:paraId="65D655D8" w14:textId="6D872030" w:rsidR="00206976" w:rsidRPr="00422413" w:rsidRDefault="00206976" w:rsidP="00206976">
            <w:pPr>
              <w:pStyle w:val="TabelleGross"/>
              <w:rPr>
                <w:b/>
              </w:rPr>
            </w:pPr>
            <w:r w:rsidRPr="00422413">
              <w:rPr>
                <w:b/>
              </w:rPr>
              <w:t>O/F</w:t>
            </w:r>
          </w:p>
        </w:tc>
      </w:tr>
      <w:tr w:rsidR="00B63EA6" w:rsidRPr="00422413" w14:paraId="1A516BF2" w14:textId="77777777" w:rsidTr="00206976">
        <w:trPr>
          <w:cantSplit/>
        </w:trPr>
        <w:tc>
          <w:tcPr>
            <w:tcW w:w="1837" w:type="dxa"/>
            <w:shd w:val="clear" w:color="auto" w:fill="auto"/>
          </w:tcPr>
          <w:p w14:paraId="4E1C1AA8" w14:textId="77777777" w:rsidR="00B63EA6" w:rsidRPr="00422413" w:rsidRDefault="00B63EA6" w:rsidP="00B63EA6">
            <w:pPr>
              <w:pStyle w:val="TabelleGross"/>
            </w:pPr>
            <w:r w:rsidRPr="00422413">
              <w:t>name</w:t>
            </w:r>
          </w:p>
        </w:tc>
        <w:tc>
          <w:tcPr>
            <w:tcW w:w="6623" w:type="dxa"/>
            <w:shd w:val="clear" w:color="auto" w:fill="auto"/>
          </w:tcPr>
          <w:p w14:paraId="27376E9B" w14:textId="3F5FCDC2" w:rsidR="00B63EA6" w:rsidRPr="00422413" w:rsidRDefault="00B63EA6" w:rsidP="00B63EA6">
            <w:pPr>
              <w:pStyle w:val="TabelleGross"/>
            </w:pPr>
            <w:r w:rsidRPr="00422413">
              <w:t xml:space="preserve">Nom de la </w:t>
            </w:r>
            <w:r w:rsidRPr="00422413">
              <w:rPr>
                <w:i/>
              </w:rPr>
              <w:t>check restriction</w:t>
            </w:r>
          </w:p>
        </w:tc>
        <w:tc>
          <w:tcPr>
            <w:tcW w:w="708" w:type="dxa"/>
            <w:shd w:val="clear" w:color="auto" w:fill="auto"/>
          </w:tcPr>
          <w:p w14:paraId="149B0667" w14:textId="3B10161F" w:rsidR="00B63EA6" w:rsidRPr="00422413" w:rsidRDefault="00B63EA6" w:rsidP="00B63EA6">
            <w:pPr>
              <w:pStyle w:val="TabelleGross"/>
            </w:pPr>
            <w:r w:rsidRPr="00422413">
              <w:t>O</w:t>
            </w:r>
          </w:p>
        </w:tc>
      </w:tr>
      <w:tr w:rsidR="00B63EA6" w:rsidRPr="00422413" w14:paraId="343330DD" w14:textId="77777777" w:rsidTr="00206976">
        <w:trPr>
          <w:cantSplit/>
        </w:trPr>
        <w:tc>
          <w:tcPr>
            <w:tcW w:w="1837" w:type="dxa"/>
            <w:shd w:val="clear" w:color="auto" w:fill="auto"/>
          </w:tcPr>
          <w:p w14:paraId="40A6E42D" w14:textId="77777777" w:rsidR="00B63EA6" w:rsidRPr="00422413" w:rsidRDefault="00B63EA6" w:rsidP="00B63EA6">
            <w:pPr>
              <w:pStyle w:val="TabelleGross"/>
            </w:pPr>
            <w:r w:rsidRPr="00422413">
              <w:t>condition</w:t>
            </w:r>
          </w:p>
        </w:tc>
        <w:tc>
          <w:tcPr>
            <w:tcW w:w="6623" w:type="dxa"/>
            <w:shd w:val="clear" w:color="auto" w:fill="auto"/>
          </w:tcPr>
          <w:p w14:paraId="5D8C7434" w14:textId="2259E12F" w:rsidR="00B63EA6" w:rsidRPr="00422413" w:rsidRDefault="00B63EA6" w:rsidP="00B63EA6">
            <w:pPr>
              <w:pStyle w:val="TabelleGross"/>
            </w:pPr>
            <w:r w:rsidRPr="00422413">
              <w:t xml:space="preserve">Condition de la </w:t>
            </w:r>
            <w:r w:rsidRPr="00422413">
              <w:rPr>
                <w:i/>
              </w:rPr>
              <w:t>check restriction</w:t>
            </w:r>
          </w:p>
        </w:tc>
        <w:tc>
          <w:tcPr>
            <w:tcW w:w="708" w:type="dxa"/>
            <w:shd w:val="clear" w:color="auto" w:fill="auto"/>
          </w:tcPr>
          <w:p w14:paraId="7052D145" w14:textId="08ED31F2" w:rsidR="00B63EA6" w:rsidRPr="00422413" w:rsidRDefault="00B63EA6" w:rsidP="00B63EA6">
            <w:pPr>
              <w:pStyle w:val="TabelleGross"/>
            </w:pPr>
            <w:r w:rsidRPr="00422413">
              <w:t>O</w:t>
            </w:r>
          </w:p>
        </w:tc>
      </w:tr>
      <w:tr w:rsidR="00B63EA6" w:rsidRPr="00422413" w14:paraId="4D0CE976" w14:textId="77777777" w:rsidTr="00206976">
        <w:trPr>
          <w:cantSplit/>
        </w:trPr>
        <w:tc>
          <w:tcPr>
            <w:tcW w:w="1837" w:type="dxa"/>
            <w:shd w:val="clear" w:color="auto" w:fill="auto"/>
          </w:tcPr>
          <w:p w14:paraId="2AE65E3C" w14:textId="77777777" w:rsidR="00B63EA6" w:rsidRPr="00422413" w:rsidRDefault="00B63EA6" w:rsidP="00B63EA6">
            <w:pPr>
              <w:pStyle w:val="TabelleGross"/>
            </w:pPr>
            <w:r w:rsidRPr="00422413">
              <w:t>description</w:t>
            </w:r>
          </w:p>
        </w:tc>
        <w:tc>
          <w:tcPr>
            <w:tcW w:w="6623" w:type="dxa"/>
            <w:shd w:val="clear" w:color="auto" w:fill="auto"/>
          </w:tcPr>
          <w:p w14:paraId="62B9F65E" w14:textId="176665E4" w:rsidR="00B63EA6" w:rsidRPr="00422413" w:rsidRDefault="00B63EA6" w:rsidP="00B63EA6">
            <w:pPr>
              <w:pStyle w:val="TabelleGross"/>
            </w:pPr>
            <w:r w:rsidRPr="00422413">
              <w:t xml:space="preserve">Description de la signification et du contenu de la </w:t>
            </w:r>
            <w:r w:rsidRPr="00422413">
              <w:rPr>
                <w:i/>
              </w:rPr>
              <w:t>check restriction</w:t>
            </w:r>
          </w:p>
        </w:tc>
        <w:tc>
          <w:tcPr>
            <w:tcW w:w="708" w:type="dxa"/>
            <w:shd w:val="clear" w:color="auto" w:fill="auto"/>
          </w:tcPr>
          <w:p w14:paraId="132D546F" w14:textId="1299FD82" w:rsidR="00B63EA6" w:rsidRPr="00422413" w:rsidRDefault="00B63EA6" w:rsidP="00B63EA6">
            <w:pPr>
              <w:pStyle w:val="TabelleGross"/>
            </w:pPr>
            <w:r w:rsidRPr="00422413">
              <w:t>F</w:t>
            </w:r>
          </w:p>
        </w:tc>
      </w:tr>
    </w:tbl>
    <w:p w14:paraId="0365241F" w14:textId="77777777" w:rsidR="00D47ACB" w:rsidRPr="00422413" w:rsidRDefault="00D47ACB" w:rsidP="00EE64E4">
      <w:pPr>
        <w:rPr>
          <w:rFonts w:cs="Arial"/>
        </w:rPr>
      </w:pPr>
      <w:bookmarkStart w:id="73" w:name="_Toc264549062"/>
    </w:p>
    <w:p w14:paraId="5A275AFA" w14:textId="62C7D1B7" w:rsidR="005524D2" w:rsidRPr="00422413" w:rsidRDefault="005524D2" w:rsidP="00EF7B08">
      <w:pPr>
        <w:pStyle w:val="berschrift2"/>
      </w:pPr>
      <w:bookmarkStart w:id="74" w:name="_Toc477866921"/>
      <w:bookmarkStart w:id="75" w:name="_Toc8799396"/>
      <w:r w:rsidRPr="00422413">
        <w:t>M</w:t>
      </w:r>
      <w:bookmarkEnd w:id="73"/>
      <w:bookmarkEnd w:id="74"/>
      <w:r w:rsidR="00CD3572" w:rsidRPr="00422413">
        <w:t xml:space="preserve">étadonnées </w:t>
      </w:r>
      <w:r w:rsidR="00226808" w:rsidRPr="00422413">
        <w:t>au niveau</w:t>
      </w:r>
      <w:r w:rsidRPr="00422413">
        <w:t xml:space="preserve"> </w:t>
      </w:r>
      <w:r w:rsidRPr="00422413">
        <w:rPr>
          <w:i/>
        </w:rPr>
        <w:t>trigger</w:t>
      </w:r>
      <w:bookmarkEnd w:id="75"/>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227CBDA0" w14:textId="77777777" w:rsidTr="00CE15CA">
        <w:trPr>
          <w:cantSplit/>
          <w:tblHeader/>
        </w:trPr>
        <w:tc>
          <w:tcPr>
            <w:tcW w:w="1133" w:type="dxa"/>
            <w:shd w:val="clear" w:color="auto" w:fill="99CCFF"/>
          </w:tcPr>
          <w:p w14:paraId="32DA1EFC" w14:textId="77777777" w:rsidR="00CE15CA" w:rsidRPr="00422413" w:rsidRDefault="00CE15CA" w:rsidP="00CE15CA">
            <w:pPr>
              <w:pStyle w:val="TabelleGross"/>
              <w:rPr>
                <w:b/>
              </w:rPr>
            </w:pPr>
            <w:r w:rsidRPr="00422413">
              <w:rPr>
                <w:b/>
              </w:rPr>
              <w:t>ID</w:t>
            </w:r>
          </w:p>
        </w:tc>
        <w:tc>
          <w:tcPr>
            <w:tcW w:w="7327" w:type="dxa"/>
            <w:shd w:val="clear" w:color="auto" w:fill="99CCFF"/>
          </w:tcPr>
          <w:p w14:paraId="74E36E2E" w14:textId="7DAD43D6" w:rsidR="00CE15CA" w:rsidRPr="00422413" w:rsidRDefault="00CE15CA" w:rsidP="00CE15CA">
            <w:pPr>
              <w:pStyle w:val="TabelleGross"/>
              <w:rPr>
                <w:b/>
              </w:rPr>
            </w:pPr>
            <w:r w:rsidRPr="00422413">
              <w:rPr>
                <w:b/>
              </w:rPr>
              <w:t>Description de l’exigence</w:t>
            </w:r>
          </w:p>
        </w:tc>
        <w:tc>
          <w:tcPr>
            <w:tcW w:w="708" w:type="dxa"/>
            <w:shd w:val="clear" w:color="auto" w:fill="99CCFF"/>
          </w:tcPr>
          <w:p w14:paraId="5406C33C" w14:textId="3EB6A7C0" w:rsidR="00CE15CA" w:rsidRPr="00422413" w:rsidRDefault="00CE15CA" w:rsidP="00CE15CA">
            <w:pPr>
              <w:pStyle w:val="TabelleGross"/>
              <w:rPr>
                <w:b/>
              </w:rPr>
            </w:pPr>
            <w:r w:rsidRPr="00422413">
              <w:rPr>
                <w:b/>
              </w:rPr>
              <w:t>O/F</w:t>
            </w:r>
          </w:p>
        </w:tc>
      </w:tr>
      <w:tr w:rsidR="00EE64E4" w:rsidRPr="00422413" w14:paraId="0DEAB893" w14:textId="77777777" w:rsidTr="00CE15CA">
        <w:trPr>
          <w:cantSplit/>
        </w:trPr>
        <w:tc>
          <w:tcPr>
            <w:tcW w:w="1133" w:type="dxa"/>
            <w:shd w:val="clear" w:color="auto" w:fill="auto"/>
          </w:tcPr>
          <w:p w14:paraId="26835B06" w14:textId="77777777" w:rsidR="00EE64E4" w:rsidRPr="00422413" w:rsidRDefault="00AA4347" w:rsidP="00EE64E4">
            <w:pPr>
              <w:pStyle w:val="TabelleGross"/>
              <w:rPr>
                <w:sz w:val="16"/>
                <w:szCs w:val="16"/>
              </w:rPr>
            </w:pPr>
            <w:r w:rsidRPr="00422413">
              <w:t>M_5.13-1</w:t>
            </w:r>
          </w:p>
        </w:tc>
        <w:tc>
          <w:tcPr>
            <w:tcW w:w="7327" w:type="dxa"/>
            <w:shd w:val="clear" w:color="auto" w:fill="auto"/>
          </w:tcPr>
          <w:p w14:paraId="1847BBFD" w14:textId="26C549CD" w:rsidR="00EE64E4" w:rsidRPr="00422413" w:rsidRDefault="00B63EA6" w:rsidP="00226808">
            <w:pPr>
              <w:pStyle w:val="TableParagraph"/>
              <w:ind w:left="0"/>
            </w:pPr>
            <w:r w:rsidRPr="00422413">
              <w:rPr>
                <w:sz w:val="20"/>
              </w:rPr>
              <w:t xml:space="preserve">Les métadonnées du </w:t>
            </w:r>
            <w:r w:rsidRPr="00422413">
              <w:rPr>
                <w:i/>
                <w:sz w:val="20"/>
              </w:rPr>
              <w:t>trigger</w:t>
            </w:r>
            <w:r w:rsidRPr="00422413">
              <w:rPr>
                <w:sz w:val="20"/>
              </w:rPr>
              <w:t xml:space="preserve"> d’un</w:t>
            </w:r>
            <w:r w:rsidR="00226808" w:rsidRPr="00422413">
              <w:rPr>
                <w:sz w:val="20"/>
              </w:rPr>
              <w:t>e</w:t>
            </w:r>
            <w:r w:rsidRPr="00422413">
              <w:rPr>
                <w:sz w:val="20"/>
              </w:rPr>
              <w:t xml:space="preserve"> table peuvent être archivées dans le fichier </w:t>
            </w:r>
            <w:r w:rsidRPr="00422413">
              <w:rPr>
                <w:rFonts w:ascii="Courier New"/>
                <w:sz w:val="20"/>
              </w:rPr>
              <w:t>metadata.xml</w:t>
            </w:r>
          </w:p>
        </w:tc>
        <w:tc>
          <w:tcPr>
            <w:tcW w:w="708" w:type="dxa"/>
            <w:shd w:val="clear" w:color="auto" w:fill="auto"/>
          </w:tcPr>
          <w:p w14:paraId="1303A557" w14:textId="5DF41981" w:rsidR="00EE64E4" w:rsidRPr="00422413" w:rsidRDefault="002522E8" w:rsidP="00EE64E4">
            <w:pPr>
              <w:pStyle w:val="TabelleGross"/>
            </w:pPr>
            <w:r w:rsidRPr="00422413">
              <w:t>F</w:t>
            </w:r>
          </w:p>
        </w:tc>
      </w:tr>
    </w:tbl>
    <w:p w14:paraId="00B79B33" w14:textId="77777777" w:rsidR="008D6512" w:rsidRPr="00422413" w:rsidRDefault="008D6512" w:rsidP="008D6512">
      <w:pPr>
        <w:rPr>
          <w:rFonts w:cs="Arial"/>
        </w:rPr>
      </w:pPr>
    </w:p>
    <w:p w14:paraId="1EC9A50F" w14:textId="1C77D7FB" w:rsidR="008D6512" w:rsidRPr="00422413" w:rsidRDefault="00B63EA6" w:rsidP="008D6512">
      <w:pPr>
        <w:rPr>
          <w:rFonts w:cs="Arial"/>
        </w:rPr>
      </w:pPr>
      <w:r w:rsidRPr="00422413">
        <w:t xml:space="preserve">Les métadonnées </w:t>
      </w:r>
      <w:r w:rsidR="00CD3572" w:rsidRPr="00422413">
        <w:t>de</w:t>
      </w:r>
      <w:r w:rsidRPr="00422413">
        <w:t xml:space="preserve"> </w:t>
      </w:r>
      <w:r w:rsidRPr="00422413">
        <w:rPr>
          <w:i/>
        </w:rPr>
        <w:t>trigger</w:t>
      </w:r>
      <w:r w:rsidRPr="00422413">
        <w:t xml:space="preserve"> </w:t>
      </w:r>
      <w:r w:rsidR="00CD3572" w:rsidRPr="00422413">
        <w:t xml:space="preserve">suivantes </w:t>
      </w:r>
      <w:r w:rsidRPr="00422413">
        <w:t xml:space="preserve">sont enregistrées dans le fichier </w:t>
      </w:r>
      <w:r w:rsidRPr="00422413">
        <w:rPr>
          <w:rFonts w:ascii="Courier New" w:hAnsi="Courier New"/>
        </w:rPr>
        <w:t>metadata.xml</w:t>
      </w:r>
      <w:r w:rsidRPr="00422413">
        <w:t xml:space="preserve">, dans la mesure où un </w:t>
      </w:r>
      <w:r w:rsidRPr="00422413">
        <w:rPr>
          <w:i/>
        </w:rPr>
        <w:t>trigger</w:t>
      </w:r>
      <w:r w:rsidRPr="00422413">
        <w:t xml:space="preserve"> est archivé</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50AB1C12" w14:textId="77777777" w:rsidTr="00206976">
        <w:trPr>
          <w:cantSplit/>
          <w:tblHeader/>
        </w:trPr>
        <w:tc>
          <w:tcPr>
            <w:tcW w:w="1837" w:type="dxa"/>
            <w:shd w:val="clear" w:color="auto" w:fill="99CCFF"/>
          </w:tcPr>
          <w:p w14:paraId="38CDE666" w14:textId="76252FC9" w:rsidR="00206976" w:rsidRPr="00422413" w:rsidRDefault="00206976" w:rsidP="00206976">
            <w:pPr>
              <w:pStyle w:val="TabelleGross"/>
              <w:rPr>
                <w:b/>
              </w:rPr>
            </w:pPr>
            <w:r w:rsidRPr="00422413">
              <w:rPr>
                <w:b/>
              </w:rPr>
              <w:t>Désignation</w:t>
            </w:r>
          </w:p>
        </w:tc>
        <w:tc>
          <w:tcPr>
            <w:tcW w:w="6623" w:type="dxa"/>
            <w:shd w:val="clear" w:color="auto" w:fill="99CCFF"/>
          </w:tcPr>
          <w:p w14:paraId="4E0CB401" w14:textId="2755B102" w:rsidR="00206976" w:rsidRPr="00422413" w:rsidRDefault="00206976" w:rsidP="00206976">
            <w:pPr>
              <w:pStyle w:val="TabelleGross"/>
              <w:rPr>
                <w:b/>
              </w:rPr>
            </w:pPr>
            <w:r w:rsidRPr="00422413">
              <w:rPr>
                <w:b/>
              </w:rPr>
              <w:t>Signification</w:t>
            </w:r>
          </w:p>
        </w:tc>
        <w:tc>
          <w:tcPr>
            <w:tcW w:w="708" w:type="dxa"/>
            <w:shd w:val="clear" w:color="auto" w:fill="99CCFF"/>
          </w:tcPr>
          <w:p w14:paraId="58625D88" w14:textId="12103213" w:rsidR="00206976" w:rsidRPr="00422413" w:rsidRDefault="00206976" w:rsidP="00206976">
            <w:pPr>
              <w:pStyle w:val="TabelleGross"/>
              <w:rPr>
                <w:b/>
              </w:rPr>
            </w:pPr>
            <w:r w:rsidRPr="00422413">
              <w:rPr>
                <w:b/>
              </w:rPr>
              <w:t>O/F</w:t>
            </w:r>
          </w:p>
        </w:tc>
      </w:tr>
      <w:tr w:rsidR="0074761C" w:rsidRPr="00422413" w14:paraId="15D3A67A" w14:textId="77777777" w:rsidTr="00206976">
        <w:trPr>
          <w:cantSplit/>
        </w:trPr>
        <w:tc>
          <w:tcPr>
            <w:tcW w:w="1837" w:type="dxa"/>
            <w:shd w:val="clear" w:color="auto" w:fill="auto"/>
          </w:tcPr>
          <w:p w14:paraId="4F60CD6F" w14:textId="77777777" w:rsidR="0074761C" w:rsidRPr="00422413" w:rsidRDefault="0074761C" w:rsidP="0074761C">
            <w:pPr>
              <w:pStyle w:val="TabelleGross"/>
            </w:pPr>
            <w:r w:rsidRPr="00422413">
              <w:t>name</w:t>
            </w:r>
          </w:p>
        </w:tc>
        <w:tc>
          <w:tcPr>
            <w:tcW w:w="6623" w:type="dxa"/>
            <w:shd w:val="clear" w:color="auto" w:fill="auto"/>
          </w:tcPr>
          <w:p w14:paraId="4FB5EE92" w14:textId="7C3F7974" w:rsidR="0074761C" w:rsidRPr="00422413" w:rsidRDefault="00B63EA6" w:rsidP="00303C3B">
            <w:pPr>
              <w:pStyle w:val="TabelleGross"/>
            </w:pPr>
            <w:r w:rsidRPr="00422413">
              <w:t xml:space="preserve">Nom du </w:t>
            </w:r>
            <w:r w:rsidRPr="00422413">
              <w:rPr>
                <w:i/>
              </w:rPr>
              <w:t>trigger</w:t>
            </w:r>
            <w:r w:rsidRPr="00422413">
              <w:t xml:space="preserve"> dans </w:t>
            </w:r>
            <w:r w:rsidR="00303C3B" w:rsidRPr="00422413">
              <w:t xml:space="preserve">la </w:t>
            </w:r>
            <w:r w:rsidRPr="00422413">
              <w:t>table</w:t>
            </w:r>
          </w:p>
        </w:tc>
        <w:tc>
          <w:tcPr>
            <w:tcW w:w="708" w:type="dxa"/>
            <w:shd w:val="clear" w:color="auto" w:fill="auto"/>
          </w:tcPr>
          <w:p w14:paraId="118E2950" w14:textId="779D14A1" w:rsidR="0074761C" w:rsidRPr="00422413" w:rsidRDefault="002522E8" w:rsidP="0074761C">
            <w:pPr>
              <w:pStyle w:val="TabelleGross"/>
            </w:pPr>
            <w:r w:rsidRPr="00422413">
              <w:t>O</w:t>
            </w:r>
          </w:p>
        </w:tc>
      </w:tr>
      <w:tr w:rsidR="0074761C" w:rsidRPr="00422413" w14:paraId="537CEBA0" w14:textId="77777777" w:rsidTr="00206976">
        <w:trPr>
          <w:cantSplit/>
        </w:trPr>
        <w:tc>
          <w:tcPr>
            <w:tcW w:w="1837" w:type="dxa"/>
            <w:shd w:val="clear" w:color="auto" w:fill="auto"/>
          </w:tcPr>
          <w:p w14:paraId="73A64393" w14:textId="77777777" w:rsidR="0074761C" w:rsidRPr="00422413" w:rsidRDefault="0074761C" w:rsidP="0074761C">
            <w:pPr>
              <w:pStyle w:val="TabelleGross"/>
            </w:pPr>
            <w:r w:rsidRPr="00422413">
              <w:t>actionTime</w:t>
            </w:r>
          </w:p>
        </w:tc>
        <w:tc>
          <w:tcPr>
            <w:tcW w:w="6623" w:type="dxa"/>
            <w:shd w:val="clear" w:color="auto" w:fill="auto"/>
          </w:tcPr>
          <w:p w14:paraId="4C7B5384" w14:textId="6CC456A0" w:rsidR="0074761C" w:rsidRPr="00422413" w:rsidRDefault="0074761C" w:rsidP="00B63EA6">
            <w:pPr>
              <w:pStyle w:val="TabelleGross"/>
              <w:rPr>
                <w:lang w:val="en-US"/>
              </w:rPr>
            </w:pPr>
            <w:r w:rsidRPr="00422413">
              <w:rPr>
                <w:lang w:val="en-US"/>
              </w:rPr>
              <w:t>BEFORE, AFTER ou INSTEAD OF</w:t>
            </w:r>
          </w:p>
        </w:tc>
        <w:tc>
          <w:tcPr>
            <w:tcW w:w="708" w:type="dxa"/>
            <w:shd w:val="clear" w:color="auto" w:fill="auto"/>
          </w:tcPr>
          <w:p w14:paraId="323FC532" w14:textId="276AB03D" w:rsidR="0074761C" w:rsidRPr="00422413" w:rsidRDefault="002522E8" w:rsidP="0074761C">
            <w:pPr>
              <w:pStyle w:val="TabelleGross"/>
            </w:pPr>
            <w:r w:rsidRPr="00422413">
              <w:t>O</w:t>
            </w:r>
          </w:p>
        </w:tc>
      </w:tr>
      <w:tr w:rsidR="00B63EA6" w:rsidRPr="00422413" w14:paraId="2BAB616E" w14:textId="77777777" w:rsidTr="00206976">
        <w:trPr>
          <w:cantSplit/>
        </w:trPr>
        <w:tc>
          <w:tcPr>
            <w:tcW w:w="1837" w:type="dxa"/>
            <w:shd w:val="clear" w:color="auto" w:fill="auto"/>
          </w:tcPr>
          <w:p w14:paraId="7A683881" w14:textId="77777777" w:rsidR="00B63EA6" w:rsidRPr="00422413" w:rsidRDefault="00B63EA6" w:rsidP="00B63EA6">
            <w:pPr>
              <w:pStyle w:val="TabelleGross"/>
            </w:pPr>
            <w:r w:rsidRPr="00422413">
              <w:t>triggerEvent</w:t>
            </w:r>
          </w:p>
        </w:tc>
        <w:tc>
          <w:tcPr>
            <w:tcW w:w="6623" w:type="dxa"/>
            <w:shd w:val="clear" w:color="auto" w:fill="auto"/>
          </w:tcPr>
          <w:p w14:paraId="0B4CB5D6" w14:textId="64B5C916" w:rsidR="00B63EA6" w:rsidRPr="00422413" w:rsidRDefault="00B63EA6" w:rsidP="00B63EA6">
            <w:pPr>
              <w:pStyle w:val="TabelleGross"/>
              <w:rPr>
                <w:lang w:val="en-US"/>
              </w:rPr>
            </w:pPr>
            <w:r w:rsidRPr="00422413">
              <w:rPr>
                <w:lang w:val="en-US"/>
              </w:rPr>
              <w:t>INSERT, DELETE, UPDATE [OF &lt;trigger column list&gt;]</w:t>
            </w:r>
          </w:p>
        </w:tc>
        <w:tc>
          <w:tcPr>
            <w:tcW w:w="708" w:type="dxa"/>
            <w:shd w:val="clear" w:color="auto" w:fill="auto"/>
          </w:tcPr>
          <w:p w14:paraId="18E887B8" w14:textId="5B525613" w:rsidR="00B63EA6" w:rsidRPr="00422413" w:rsidRDefault="00B63EA6" w:rsidP="00B63EA6">
            <w:pPr>
              <w:pStyle w:val="TabelleGross"/>
            </w:pPr>
            <w:r w:rsidRPr="00422413">
              <w:t>O</w:t>
            </w:r>
          </w:p>
        </w:tc>
      </w:tr>
      <w:tr w:rsidR="00B63EA6" w:rsidRPr="00422413" w14:paraId="493E910D" w14:textId="77777777" w:rsidTr="00206976">
        <w:trPr>
          <w:cantSplit/>
        </w:trPr>
        <w:tc>
          <w:tcPr>
            <w:tcW w:w="1837" w:type="dxa"/>
            <w:shd w:val="clear" w:color="auto" w:fill="auto"/>
          </w:tcPr>
          <w:p w14:paraId="68C58CA7" w14:textId="77777777" w:rsidR="00B63EA6" w:rsidRPr="00422413" w:rsidRDefault="00B63EA6" w:rsidP="00B63EA6">
            <w:pPr>
              <w:pStyle w:val="TabelleGross"/>
            </w:pPr>
            <w:r w:rsidRPr="00422413">
              <w:t>aliasList</w:t>
            </w:r>
          </w:p>
        </w:tc>
        <w:tc>
          <w:tcPr>
            <w:tcW w:w="6623" w:type="dxa"/>
            <w:shd w:val="clear" w:color="auto" w:fill="auto"/>
          </w:tcPr>
          <w:p w14:paraId="7DB1DEBF" w14:textId="18E0CE6D" w:rsidR="00B63EA6" w:rsidRPr="00422413" w:rsidRDefault="00B63EA6" w:rsidP="00B63EA6">
            <w:pPr>
              <w:pStyle w:val="TabelleGross"/>
              <w:rPr>
                <w:lang w:val="en-US"/>
              </w:rPr>
            </w:pPr>
            <w:r w:rsidRPr="00422413">
              <w:rPr>
                <w:lang w:val="en-US"/>
              </w:rPr>
              <w:t>&lt;old or new value alias list&gt;</w:t>
            </w:r>
          </w:p>
        </w:tc>
        <w:tc>
          <w:tcPr>
            <w:tcW w:w="708" w:type="dxa"/>
            <w:shd w:val="clear" w:color="auto" w:fill="auto"/>
          </w:tcPr>
          <w:p w14:paraId="2BBB3DCC" w14:textId="44378545" w:rsidR="00B63EA6" w:rsidRPr="00422413" w:rsidRDefault="00B63EA6" w:rsidP="00B63EA6">
            <w:pPr>
              <w:pStyle w:val="TabelleGross"/>
            </w:pPr>
            <w:r w:rsidRPr="00422413">
              <w:t>F</w:t>
            </w:r>
          </w:p>
        </w:tc>
      </w:tr>
      <w:tr w:rsidR="00B63EA6" w:rsidRPr="00422413" w14:paraId="218DFD45" w14:textId="77777777" w:rsidTr="00206976">
        <w:trPr>
          <w:cantSplit/>
        </w:trPr>
        <w:tc>
          <w:tcPr>
            <w:tcW w:w="1837" w:type="dxa"/>
            <w:shd w:val="clear" w:color="auto" w:fill="auto"/>
          </w:tcPr>
          <w:p w14:paraId="004F86AE" w14:textId="77777777" w:rsidR="00B63EA6" w:rsidRPr="00422413" w:rsidRDefault="00B63EA6" w:rsidP="00B63EA6">
            <w:pPr>
              <w:pStyle w:val="TabelleGross"/>
            </w:pPr>
            <w:r w:rsidRPr="00422413">
              <w:t>triggeredAction</w:t>
            </w:r>
          </w:p>
        </w:tc>
        <w:tc>
          <w:tcPr>
            <w:tcW w:w="6623" w:type="dxa"/>
            <w:shd w:val="clear" w:color="auto" w:fill="auto"/>
          </w:tcPr>
          <w:p w14:paraId="05EE645B" w14:textId="79F945FF" w:rsidR="00B63EA6" w:rsidRPr="00422413" w:rsidRDefault="00B63EA6" w:rsidP="00B63EA6">
            <w:pPr>
              <w:pStyle w:val="TabelleGross"/>
            </w:pPr>
            <w:r w:rsidRPr="00422413">
              <w:t>&lt;triggered action&gt;</w:t>
            </w:r>
          </w:p>
        </w:tc>
        <w:tc>
          <w:tcPr>
            <w:tcW w:w="708" w:type="dxa"/>
            <w:shd w:val="clear" w:color="auto" w:fill="auto"/>
          </w:tcPr>
          <w:p w14:paraId="258CB1CE" w14:textId="15B05ECE" w:rsidR="00B63EA6" w:rsidRPr="00422413" w:rsidRDefault="00B63EA6" w:rsidP="00B63EA6">
            <w:pPr>
              <w:pStyle w:val="TabelleGross"/>
            </w:pPr>
            <w:r w:rsidRPr="00422413">
              <w:t>O</w:t>
            </w:r>
          </w:p>
        </w:tc>
      </w:tr>
      <w:tr w:rsidR="00B63EA6" w:rsidRPr="00422413" w14:paraId="0DDCF548" w14:textId="77777777" w:rsidTr="00206976">
        <w:trPr>
          <w:cantSplit/>
        </w:trPr>
        <w:tc>
          <w:tcPr>
            <w:tcW w:w="1837" w:type="dxa"/>
            <w:shd w:val="clear" w:color="auto" w:fill="auto"/>
          </w:tcPr>
          <w:p w14:paraId="5F3A1406" w14:textId="77777777" w:rsidR="00B63EA6" w:rsidRPr="00422413" w:rsidRDefault="00B63EA6" w:rsidP="00B63EA6">
            <w:pPr>
              <w:pStyle w:val="TabelleGross"/>
            </w:pPr>
            <w:r w:rsidRPr="00422413">
              <w:t>description</w:t>
            </w:r>
          </w:p>
        </w:tc>
        <w:tc>
          <w:tcPr>
            <w:tcW w:w="6623" w:type="dxa"/>
            <w:shd w:val="clear" w:color="auto" w:fill="auto"/>
          </w:tcPr>
          <w:p w14:paraId="521F051B" w14:textId="5F204D17" w:rsidR="00B63EA6" w:rsidRPr="00422413" w:rsidRDefault="00B63EA6" w:rsidP="00B63EA6">
            <w:pPr>
              <w:pStyle w:val="TabelleGross"/>
            </w:pPr>
            <w:r w:rsidRPr="00422413">
              <w:t xml:space="preserve">Description de la signification et du contenu du </w:t>
            </w:r>
            <w:r w:rsidRPr="00422413">
              <w:rPr>
                <w:i/>
              </w:rPr>
              <w:t>trigger</w:t>
            </w:r>
          </w:p>
        </w:tc>
        <w:tc>
          <w:tcPr>
            <w:tcW w:w="708" w:type="dxa"/>
            <w:shd w:val="clear" w:color="auto" w:fill="auto"/>
          </w:tcPr>
          <w:p w14:paraId="0B13B394" w14:textId="34AB651C" w:rsidR="00B63EA6" w:rsidRPr="00422413" w:rsidRDefault="00B63EA6" w:rsidP="00B63EA6">
            <w:pPr>
              <w:pStyle w:val="TabelleGross"/>
            </w:pPr>
            <w:r w:rsidRPr="00422413">
              <w:t>F</w:t>
            </w:r>
          </w:p>
        </w:tc>
      </w:tr>
    </w:tbl>
    <w:p w14:paraId="70BA8DB1" w14:textId="77777777" w:rsidR="005524D2" w:rsidRPr="00422413" w:rsidRDefault="005524D2" w:rsidP="005524D2">
      <w:pPr>
        <w:rPr>
          <w:rFonts w:cs="Arial"/>
        </w:rPr>
      </w:pPr>
    </w:p>
    <w:p w14:paraId="52725B28" w14:textId="77777777" w:rsidR="00F44C9C" w:rsidRPr="00422413" w:rsidRDefault="00F44C9C">
      <w:pPr>
        <w:spacing w:after="0" w:line="240" w:lineRule="auto"/>
        <w:rPr>
          <w:b/>
          <w:sz w:val="24"/>
        </w:rPr>
      </w:pPr>
      <w:bookmarkStart w:id="76" w:name="_Toc264549063"/>
      <w:r w:rsidRPr="00422413">
        <w:br w:type="page"/>
      </w:r>
    </w:p>
    <w:p w14:paraId="3FDAA487" w14:textId="45AE38A3" w:rsidR="005524D2" w:rsidRPr="00422413" w:rsidRDefault="005524D2" w:rsidP="00EF7B08">
      <w:pPr>
        <w:pStyle w:val="berschrift2"/>
      </w:pPr>
      <w:bookmarkStart w:id="77" w:name="_Toc477866922"/>
      <w:bookmarkStart w:id="78" w:name="_Toc8799397"/>
      <w:r w:rsidRPr="00422413">
        <w:lastRenderedPageBreak/>
        <w:t>M</w:t>
      </w:r>
      <w:bookmarkEnd w:id="76"/>
      <w:bookmarkEnd w:id="77"/>
      <w:r w:rsidRPr="00422413">
        <w:t xml:space="preserve">étadonnées </w:t>
      </w:r>
      <w:r w:rsidR="00CD3572" w:rsidRPr="00422413">
        <w:t>d</w:t>
      </w:r>
      <w:r w:rsidR="002D4CAD" w:rsidRPr="00422413">
        <w:t>e la vue</w:t>
      </w:r>
      <w:bookmarkEnd w:id="78"/>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3EB50161" w14:textId="77777777" w:rsidTr="00CE15CA">
        <w:trPr>
          <w:cantSplit/>
          <w:tblHeader/>
        </w:trPr>
        <w:tc>
          <w:tcPr>
            <w:tcW w:w="1133" w:type="dxa"/>
            <w:shd w:val="clear" w:color="auto" w:fill="99CCFF"/>
          </w:tcPr>
          <w:p w14:paraId="41E6B82B" w14:textId="77777777" w:rsidR="00CE15CA" w:rsidRPr="00422413" w:rsidRDefault="00CE15CA" w:rsidP="00CE15CA">
            <w:pPr>
              <w:pStyle w:val="TabelleGross"/>
              <w:rPr>
                <w:b/>
              </w:rPr>
            </w:pPr>
            <w:r w:rsidRPr="00422413">
              <w:rPr>
                <w:b/>
              </w:rPr>
              <w:t>ID</w:t>
            </w:r>
          </w:p>
        </w:tc>
        <w:tc>
          <w:tcPr>
            <w:tcW w:w="7327" w:type="dxa"/>
            <w:shd w:val="clear" w:color="auto" w:fill="99CCFF"/>
          </w:tcPr>
          <w:p w14:paraId="4B341D64" w14:textId="2D7FB0DC" w:rsidR="00CE15CA" w:rsidRPr="00422413" w:rsidRDefault="00CE15CA" w:rsidP="00CE15CA">
            <w:pPr>
              <w:pStyle w:val="TabelleGross"/>
              <w:rPr>
                <w:b/>
              </w:rPr>
            </w:pPr>
            <w:r w:rsidRPr="00422413">
              <w:rPr>
                <w:b/>
              </w:rPr>
              <w:t>Description de l’exigence</w:t>
            </w:r>
          </w:p>
        </w:tc>
        <w:tc>
          <w:tcPr>
            <w:tcW w:w="708" w:type="dxa"/>
            <w:shd w:val="clear" w:color="auto" w:fill="99CCFF"/>
          </w:tcPr>
          <w:p w14:paraId="29586204" w14:textId="16ACE003" w:rsidR="00CE15CA" w:rsidRPr="00422413" w:rsidRDefault="00CE15CA" w:rsidP="00CE15CA">
            <w:pPr>
              <w:pStyle w:val="TabelleGross"/>
              <w:rPr>
                <w:b/>
              </w:rPr>
            </w:pPr>
            <w:r w:rsidRPr="00422413">
              <w:rPr>
                <w:b/>
              </w:rPr>
              <w:t>O/F</w:t>
            </w:r>
          </w:p>
        </w:tc>
      </w:tr>
      <w:tr w:rsidR="00EE64E4" w:rsidRPr="00422413" w14:paraId="63779242" w14:textId="77777777" w:rsidTr="00CE15CA">
        <w:trPr>
          <w:cantSplit/>
        </w:trPr>
        <w:tc>
          <w:tcPr>
            <w:tcW w:w="1133" w:type="dxa"/>
            <w:shd w:val="clear" w:color="auto" w:fill="auto"/>
          </w:tcPr>
          <w:p w14:paraId="4102BC7B" w14:textId="77777777" w:rsidR="00EE64E4" w:rsidRPr="00422413" w:rsidRDefault="00AA4347" w:rsidP="00EE64E4">
            <w:pPr>
              <w:pStyle w:val="TabelleGross"/>
              <w:rPr>
                <w:sz w:val="16"/>
                <w:szCs w:val="16"/>
              </w:rPr>
            </w:pPr>
            <w:r w:rsidRPr="00422413">
              <w:t>M_5.14-1</w:t>
            </w:r>
          </w:p>
        </w:tc>
        <w:tc>
          <w:tcPr>
            <w:tcW w:w="7327" w:type="dxa"/>
            <w:shd w:val="clear" w:color="auto" w:fill="auto"/>
          </w:tcPr>
          <w:p w14:paraId="21059726" w14:textId="2AE7A042" w:rsidR="00EE64E4" w:rsidRPr="00422413" w:rsidRDefault="00C45A45" w:rsidP="002D4CAD">
            <w:pPr>
              <w:pStyle w:val="TableParagraph"/>
              <w:ind w:left="0"/>
            </w:pPr>
            <w:r w:rsidRPr="00422413">
              <w:rPr>
                <w:sz w:val="20"/>
              </w:rPr>
              <w:t>Les métadonnées de la</w:t>
            </w:r>
            <w:r w:rsidR="002D4CAD" w:rsidRPr="00422413">
              <w:rPr>
                <w:sz w:val="20"/>
              </w:rPr>
              <w:t xml:space="preserve"> vue</w:t>
            </w:r>
            <w:r w:rsidRPr="00422413">
              <w:rPr>
                <w:sz w:val="20"/>
              </w:rPr>
              <w:t xml:space="preserve"> d’un schéma peuvent être archivées dans le fichier </w:t>
            </w:r>
            <w:r w:rsidRPr="00422413">
              <w:rPr>
                <w:rFonts w:ascii="Courier New"/>
                <w:sz w:val="20"/>
              </w:rPr>
              <w:t>metadata.xml</w:t>
            </w:r>
            <w:r w:rsidR="00CD3572" w:rsidRPr="00422413">
              <w:rPr>
                <w:sz w:val="20"/>
              </w:rPr>
              <w:t>.</w:t>
            </w:r>
          </w:p>
        </w:tc>
        <w:tc>
          <w:tcPr>
            <w:tcW w:w="708" w:type="dxa"/>
            <w:shd w:val="clear" w:color="auto" w:fill="auto"/>
          </w:tcPr>
          <w:p w14:paraId="6E8445D3" w14:textId="6D9C9DD9" w:rsidR="00EE64E4" w:rsidRPr="00422413" w:rsidRDefault="002522E8" w:rsidP="00EE64E4">
            <w:pPr>
              <w:pStyle w:val="TabelleGross"/>
            </w:pPr>
            <w:r w:rsidRPr="00422413">
              <w:t>F</w:t>
            </w:r>
          </w:p>
        </w:tc>
      </w:tr>
    </w:tbl>
    <w:p w14:paraId="7D32C950" w14:textId="77777777" w:rsidR="000C0602" w:rsidRPr="00422413" w:rsidRDefault="000C0602" w:rsidP="000C0602">
      <w:pPr>
        <w:rPr>
          <w:rFonts w:cs="Arial"/>
        </w:rPr>
      </w:pPr>
    </w:p>
    <w:p w14:paraId="2061EC03" w14:textId="385043D6" w:rsidR="000C0602" w:rsidRPr="00422413" w:rsidRDefault="00C45A45" w:rsidP="000C0602">
      <w:pPr>
        <w:rPr>
          <w:rFonts w:cs="Arial"/>
        </w:rPr>
      </w:pPr>
      <w:r w:rsidRPr="00422413">
        <w:t xml:space="preserve">Les métadonnées </w:t>
      </w:r>
      <w:r w:rsidR="002D4CAD" w:rsidRPr="00422413">
        <w:t xml:space="preserve">de la vue </w:t>
      </w:r>
      <w:r w:rsidRPr="00422413">
        <w:t xml:space="preserve">suivantes sont enregistrées dans le fichier </w:t>
      </w:r>
      <w:r w:rsidRPr="00422413">
        <w:rPr>
          <w:rFonts w:ascii="Courier New" w:hAnsi="Courier New"/>
        </w:rPr>
        <w:t>metadata.xml</w:t>
      </w:r>
      <w:r w:rsidRPr="00422413">
        <w:t xml:space="preserve">, dans la mesure où </w:t>
      </w:r>
      <w:r w:rsidR="002D4CAD" w:rsidRPr="00422413">
        <w:t>une vue</w:t>
      </w:r>
      <w:r w:rsidRPr="00422413">
        <w:t xml:space="preserve"> est archivée:</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206976" w:rsidRPr="00422413" w14:paraId="1FC04808" w14:textId="77777777" w:rsidTr="002522E8">
        <w:trPr>
          <w:cantSplit/>
          <w:tblHeader/>
        </w:trPr>
        <w:tc>
          <w:tcPr>
            <w:tcW w:w="1838" w:type="dxa"/>
            <w:shd w:val="clear" w:color="auto" w:fill="99CCFF"/>
          </w:tcPr>
          <w:p w14:paraId="67A802EF" w14:textId="675386B6" w:rsidR="00206976" w:rsidRPr="00422413" w:rsidRDefault="00206976" w:rsidP="00206976">
            <w:pPr>
              <w:pStyle w:val="TabelleGross"/>
              <w:rPr>
                <w:b/>
              </w:rPr>
            </w:pPr>
            <w:r w:rsidRPr="00422413">
              <w:rPr>
                <w:b/>
              </w:rPr>
              <w:t>Désignation</w:t>
            </w:r>
          </w:p>
        </w:tc>
        <w:tc>
          <w:tcPr>
            <w:tcW w:w="6622" w:type="dxa"/>
            <w:shd w:val="clear" w:color="auto" w:fill="99CCFF"/>
          </w:tcPr>
          <w:p w14:paraId="33856E7B" w14:textId="3786E0A0" w:rsidR="00206976" w:rsidRPr="00422413" w:rsidRDefault="00206976" w:rsidP="00206976">
            <w:pPr>
              <w:pStyle w:val="TabelleGross"/>
              <w:rPr>
                <w:b/>
              </w:rPr>
            </w:pPr>
            <w:r w:rsidRPr="00422413">
              <w:rPr>
                <w:b/>
              </w:rPr>
              <w:t>Signification</w:t>
            </w:r>
          </w:p>
        </w:tc>
        <w:tc>
          <w:tcPr>
            <w:tcW w:w="708" w:type="dxa"/>
            <w:shd w:val="clear" w:color="auto" w:fill="99CCFF"/>
          </w:tcPr>
          <w:p w14:paraId="20EC2E7D" w14:textId="3AE83F61" w:rsidR="00206976" w:rsidRPr="00422413" w:rsidRDefault="00206976" w:rsidP="00206976">
            <w:pPr>
              <w:pStyle w:val="TabelleGross"/>
              <w:rPr>
                <w:b/>
              </w:rPr>
            </w:pPr>
            <w:r w:rsidRPr="00422413">
              <w:rPr>
                <w:b/>
              </w:rPr>
              <w:t>O/F</w:t>
            </w:r>
          </w:p>
        </w:tc>
      </w:tr>
      <w:tr w:rsidR="0074761C" w:rsidRPr="00422413" w14:paraId="55945114" w14:textId="77777777" w:rsidTr="002522E8">
        <w:trPr>
          <w:cantSplit/>
        </w:trPr>
        <w:tc>
          <w:tcPr>
            <w:tcW w:w="1838" w:type="dxa"/>
            <w:shd w:val="clear" w:color="auto" w:fill="auto"/>
          </w:tcPr>
          <w:p w14:paraId="2E980D7C" w14:textId="77777777" w:rsidR="0074761C" w:rsidRPr="00422413" w:rsidRDefault="0074761C" w:rsidP="0074761C">
            <w:pPr>
              <w:pStyle w:val="TabelleGross"/>
            </w:pPr>
            <w:r w:rsidRPr="00422413">
              <w:t>name</w:t>
            </w:r>
          </w:p>
        </w:tc>
        <w:tc>
          <w:tcPr>
            <w:tcW w:w="6622" w:type="dxa"/>
            <w:shd w:val="clear" w:color="auto" w:fill="auto"/>
          </w:tcPr>
          <w:p w14:paraId="1A4A18D4" w14:textId="0D75BFF8" w:rsidR="0074761C" w:rsidRPr="00422413" w:rsidRDefault="003D585E" w:rsidP="002D4CAD">
            <w:pPr>
              <w:pStyle w:val="TabelleGross"/>
            </w:pPr>
            <w:r w:rsidRPr="00422413">
              <w:t xml:space="preserve">Nom de la </w:t>
            </w:r>
            <w:r w:rsidR="002D4CAD" w:rsidRPr="00422413">
              <w:t>vue</w:t>
            </w:r>
            <w:r w:rsidR="002D4CAD" w:rsidRPr="00422413">
              <w:rPr>
                <w:i/>
              </w:rPr>
              <w:t xml:space="preserve"> </w:t>
            </w:r>
            <w:r w:rsidRPr="00422413">
              <w:t>dans le schéma</w:t>
            </w:r>
          </w:p>
        </w:tc>
        <w:tc>
          <w:tcPr>
            <w:tcW w:w="708" w:type="dxa"/>
            <w:shd w:val="clear" w:color="auto" w:fill="auto"/>
          </w:tcPr>
          <w:p w14:paraId="27A73B22" w14:textId="3D8F20E1" w:rsidR="0074761C" w:rsidRPr="00422413" w:rsidRDefault="002522E8" w:rsidP="0074761C">
            <w:pPr>
              <w:pStyle w:val="TabelleGross"/>
            </w:pPr>
            <w:r w:rsidRPr="00422413">
              <w:t>O</w:t>
            </w:r>
          </w:p>
        </w:tc>
      </w:tr>
      <w:tr w:rsidR="0074761C" w:rsidRPr="00422413" w14:paraId="13BC5B2A" w14:textId="77777777" w:rsidTr="002522E8">
        <w:trPr>
          <w:cantSplit/>
        </w:trPr>
        <w:tc>
          <w:tcPr>
            <w:tcW w:w="1838" w:type="dxa"/>
            <w:shd w:val="clear" w:color="auto" w:fill="auto"/>
          </w:tcPr>
          <w:p w14:paraId="35F76247" w14:textId="77777777" w:rsidR="0074761C" w:rsidRPr="00422413" w:rsidRDefault="0074761C" w:rsidP="0074761C">
            <w:pPr>
              <w:pStyle w:val="TabelleGross"/>
            </w:pPr>
            <w:r w:rsidRPr="00422413">
              <w:t>columns</w:t>
            </w:r>
          </w:p>
        </w:tc>
        <w:tc>
          <w:tcPr>
            <w:tcW w:w="6622" w:type="dxa"/>
            <w:shd w:val="clear" w:color="auto" w:fill="auto"/>
          </w:tcPr>
          <w:p w14:paraId="6E821ADA" w14:textId="40F27E76" w:rsidR="0074761C" w:rsidRPr="00422413" w:rsidRDefault="003D585E" w:rsidP="00EE1F8D">
            <w:pPr>
              <w:pStyle w:val="TabelleGross"/>
              <w:rPr>
                <w:rFonts w:cs="Arial"/>
              </w:rPr>
            </w:pPr>
            <w:r w:rsidRPr="00422413">
              <w:t>Liste du nom de la colonne de la</w:t>
            </w:r>
            <w:r w:rsidR="002D4CAD" w:rsidRPr="00422413">
              <w:t xml:space="preserve"> vue</w:t>
            </w:r>
          </w:p>
          <w:p w14:paraId="104D0DF7" w14:textId="77777777" w:rsidR="00EE1F8D" w:rsidRPr="00422413" w:rsidRDefault="00EE1F8D" w:rsidP="00EE1F8D">
            <w:pPr>
              <w:pStyle w:val="TabelleGross"/>
              <w:rPr>
                <w:rFonts w:cs="Arial"/>
              </w:rPr>
            </w:pPr>
          </w:p>
          <w:p w14:paraId="28FB9648" w14:textId="77777777" w:rsidR="0003728B" w:rsidRPr="00422413" w:rsidRDefault="0003728B" w:rsidP="0003728B">
            <w:pPr>
              <w:pStyle w:val="TabelleGross"/>
              <w:rPr>
                <w:b/>
              </w:rPr>
            </w:pPr>
            <w:r w:rsidRPr="00422413">
              <w:rPr>
                <w:b/>
              </w:rPr>
              <w:t>Indication</w:t>
            </w:r>
          </w:p>
          <w:p w14:paraId="41889A5B" w14:textId="2A23491C" w:rsidR="00EE1F8D" w:rsidRPr="00422413" w:rsidRDefault="003D585E" w:rsidP="00A8794A">
            <w:pPr>
              <w:pStyle w:val="TabelleGross"/>
              <w:rPr>
                <w:rFonts w:cs="Arial"/>
              </w:rPr>
            </w:pPr>
            <w:r w:rsidRPr="00422413">
              <w:t xml:space="preserve">Les métadonnées des colonnes d’une </w:t>
            </w:r>
            <w:r w:rsidR="002D4CAD" w:rsidRPr="00422413">
              <w:t>vue</w:t>
            </w:r>
            <w:r w:rsidR="002D4CAD" w:rsidRPr="00422413">
              <w:rPr>
                <w:i/>
              </w:rPr>
              <w:t xml:space="preserve"> </w:t>
            </w:r>
            <w:r w:rsidRPr="00422413">
              <w:t>ont une structure identique à celle d’un</w:t>
            </w:r>
            <w:r w:rsidR="00A8794A" w:rsidRPr="00422413">
              <w:t>e</w:t>
            </w:r>
            <w:r w:rsidRPr="00422413">
              <w:t xml:space="preserve"> table.</w:t>
            </w:r>
          </w:p>
        </w:tc>
        <w:tc>
          <w:tcPr>
            <w:tcW w:w="708" w:type="dxa"/>
            <w:shd w:val="clear" w:color="auto" w:fill="auto"/>
          </w:tcPr>
          <w:p w14:paraId="30965EB7" w14:textId="1E9A9F37" w:rsidR="0074761C" w:rsidRPr="00422413" w:rsidRDefault="002522E8" w:rsidP="0074761C">
            <w:pPr>
              <w:pStyle w:val="TabelleGross"/>
            </w:pPr>
            <w:r w:rsidRPr="00422413">
              <w:t>O</w:t>
            </w:r>
          </w:p>
        </w:tc>
      </w:tr>
      <w:tr w:rsidR="002522E8" w:rsidRPr="00422413" w14:paraId="021D1426" w14:textId="77777777" w:rsidTr="002522E8">
        <w:trPr>
          <w:cantSplit/>
        </w:trPr>
        <w:tc>
          <w:tcPr>
            <w:tcW w:w="1838" w:type="dxa"/>
            <w:shd w:val="clear" w:color="auto" w:fill="auto"/>
          </w:tcPr>
          <w:p w14:paraId="3C021514" w14:textId="77777777" w:rsidR="002522E8" w:rsidRPr="00422413" w:rsidRDefault="002522E8" w:rsidP="002522E8">
            <w:pPr>
              <w:pStyle w:val="TabelleGross"/>
            </w:pPr>
            <w:r w:rsidRPr="00422413">
              <w:t>query</w:t>
            </w:r>
          </w:p>
        </w:tc>
        <w:tc>
          <w:tcPr>
            <w:tcW w:w="6622" w:type="dxa"/>
            <w:shd w:val="clear" w:color="auto" w:fill="auto"/>
          </w:tcPr>
          <w:p w14:paraId="36EF6A4C" w14:textId="679DCAA6" w:rsidR="002522E8" w:rsidRPr="00422413" w:rsidRDefault="003D585E" w:rsidP="002D4CAD">
            <w:pPr>
              <w:pStyle w:val="TabelleGross"/>
              <w:rPr>
                <w:rFonts w:cs="Arial"/>
              </w:rPr>
            </w:pPr>
            <w:r w:rsidRPr="00422413">
              <w:t>Requête SQL:2008 qui définit la</w:t>
            </w:r>
            <w:r w:rsidR="002D4CAD" w:rsidRPr="00422413">
              <w:t xml:space="preserve"> vue</w:t>
            </w:r>
          </w:p>
        </w:tc>
        <w:tc>
          <w:tcPr>
            <w:tcW w:w="708" w:type="dxa"/>
            <w:shd w:val="clear" w:color="auto" w:fill="auto"/>
          </w:tcPr>
          <w:p w14:paraId="19CDAAC5" w14:textId="09211888" w:rsidR="002522E8" w:rsidRPr="00422413" w:rsidRDefault="002522E8" w:rsidP="002522E8">
            <w:pPr>
              <w:pStyle w:val="TabelleGross"/>
            </w:pPr>
            <w:r w:rsidRPr="00422413">
              <w:t>F</w:t>
            </w:r>
          </w:p>
        </w:tc>
      </w:tr>
      <w:tr w:rsidR="002522E8" w:rsidRPr="00422413" w14:paraId="6CAEB9D4" w14:textId="77777777" w:rsidTr="002522E8">
        <w:trPr>
          <w:cantSplit/>
        </w:trPr>
        <w:tc>
          <w:tcPr>
            <w:tcW w:w="1838" w:type="dxa"/>
            <w:shd w:val="clear" w:color="auto" w:fill="auto"/>
          </w:tcPr>
          <w:p w14:paraId="309A9B58" w14:textId="77777777" w:rsidR="002522E8" w:rsidRPr="00422413" w:rsidRDefault="002522E8" w:rsidP="002522E8">
            <w:pPr>
              <w:pStyle w:val="TabelleGross"/>
            </w:pPr>
            <w:r w:rsidRPr="00422413">
              <w:t>queryOriginal</w:t>
            </w:r>
          </w:p>
        </w:tc>
        <w:tc>
          <w:tcPr>
            <w:tcW w:w="6622" w:type="dxa"/>
            <w:shd w:val="clear" w:color="auto" w:fill="auto"/>
          </w:tcPr>
          <w:p w14:paraId="364658E3" w14:textId="5D934B95" w:rsidR="002522E8" w:rsidRPr="00422413" w:rsidRDefault="003D585E" w:rsidP="002522E8">
            <w:pPr>
              <w:pStyle w:val="TabelleGross"/>
              <w:rPr>
                <w:rFonts w:cs="Arial"/>
              </w:rPr>
            </w:pPr>
            <w:r w:rsidRPr="00422413">
              <w:t>Requête SQL originale qui définit la</w:t>
            </w:r>
            <w:r w:rsidR="002D4CAD" w:rsidRPr="00422413">
              <w:t xml:space="preserve"> vue</w:t>
            </w:r>
          </w:p>
          <w:p w14:paraId="43CCC5BF" w14:textId="77777777" w:rsidR="002522E8" w:rsidRPr="00422413" w:rsidRDefault="002522E8" w:rsidP="002522E8">
            <w:pPr>
              <w:pStyle w:val="TabelleGross"/>
              <w:rPr>
                <w:rFonts w:cs="Arial"/>
              </w:rPr>
            </w:pPr>
          </w:p>
          <w:p w14:paraId="58E8E80A" w14:textId="77777777" w:rsidR="0003728B" w:rsidRPr="00422413" w:rsidRDefault="0003728B" w:rsidP="0003728B">
            <w:pPr>
              <w:pStyle w:val="TabelleGross"/>
              <w:rPr>
                <w:b/>
              </w:rPr>
            </w:pPr>
            <w:r w:rsidRPr="00422413">
              <w:rPr>
                <w:b/>
              </w:rPr>
              <w:t>Indication</w:t>
            </w:r>
          </w:p>
          <w:p w14:paraId="0348FC49" w14:textId="26B8754A" w:rsidR="002522E8" w:rsidRPr="00422413" w:rsidRDefault="008175A0" w:rsidP="00A8794A">
            <w:pPr>
              <w:pStyle w:val="TabelleGross"/>
              <w:rPr>
                <w:rFonts w:cs="Arial"/>
              </w:rPr>
            </w:pPr>
            <w:r w:rsidRPr="00422413">
              <w:t xml:space="preserve">Étant </w:t>
            </w:r>
            <w:r w:rsidR="003D585E" w:rsidRPr="00422413">
              <w:t xml:space="preserve">donné que les différents programmes de base de données considérés comme conformes </w:t>
            </w:r>
            <w:r w:rsidR="002E72A5" w:rsidRPr="00422413">
              <w:t xml:space="preserve">à </w:t>
            </w:r>
            <w:r w:rsidR="003D585E" w:rsidRPr="00422413">
              <w:t xml:space="preserve">SQL permettent une syntaxe de requête très diverse, la requête originale figure également ici, </w:t>
            </w:r>
            <w:r w:rsidR="00A8794A" w:rsidRPr="00422413">
              <w:t xml:space="preserve">en plus de </w:t>
            </w:r>
            <w:r w:rsidR="003D585E" w:rsidRPr="00422413">
              <w:t>la requête SQL:2008. Pour chaque programme de base de données supportant le format SIARD, il faut définir et documenter une traduction des syntaxes de requête propriétaires en types SQL:2008 pour l’application correspondant</w:t>
            </w:r>
            <w:r w:rsidR="002E72A5" w:rsidRPr="00422413">
              <w:t>e</w:t>
            </w:r>
            <w:r w:rsidR="003D585E" w:rsidRPr="00422413">
              <w:t>.</w:t>
            </w:r>
          </w:p>
        </w:tc>
        <w:tc>
          <w:tcPr>
            <w:tcW w:w="708" w:type="dxa"/>
            <w:shd w:val="clear" w:color="auto" w:fill="auto"/>
          </w:tcPr>
          <w:p w14:paraId="22031E50" w14:textId="5EED8225" w:rsidR="002522E8" w:rsidRPr="00422413" w:rsidRDefault="002522E8" w:rsidP="002522E8">
            <w:pPr>
              <w:pStyle w:val="TabelleGross"/>
            </w:pPr>
            <w:r w:rsidRPr="00422413">
              <w:t>F</w:t>
            </w:r>
          </w:p>
        </w:tc>
      </w:tr>
      <w:tr w:rsidR="002522E8" w:rsidRPr="00422413" w14:paraId="1E6C0830" w14:textId="77777777" w:rsidTr="005C2507">
        <w:trPr>
          <w:cantSplit/>
        </w:trPr>
        <w:tc>
          <w:tcPr>
            <w:tcW w:w="1838" w:type="dxa"/>
            <w:shd w:val="clear" w:color="auto" w:fill="auto"/>
          </w:tcPr>
          <w:p w14:paraId="19DA8863" w14:textId="77777777" w:rsidR="002522E8" w:rsidRPr="00422413" w:rsidRDefault="002522E8" w:rsidP="002522E8">
            <w:pPr>
              <w:pStyle w:val="TabelleGross"/>
            </w:pPr>
            <w:r w:rsidRPr="00422413">
              <w:t>rows</w:t>
            </w:r>
          </w:p>
        </w:tc>
        <w:tc>
          <w:tcPr>
            <w:tcW w:w="6622" w:type="dxa"/>
            <w:shd w:val="clear" w:color="auto" w:fill="auto"/>
          </w:tcPr>
          <w:p w14:paraId="6FAEEFB7" w14:textId="77777777" w:rsidR="002522E8" w:rsidRPr="00422413" w:rsidRDefault="002522E8" w:rsidP="002522E8">
            <w:pPr>
              <w:pStyle w:val="TabelleGross"/>
            </w:pPr>
            <w:r w:rsidRPr="00422413">
              <w:t>Nombre de jeux de données</w:t>
            </w:r>
          </w:p>
        </w:tc>
        <w:tc>
          <w:tcPr>
            <w:tcW w:w="708" w:type="dxa"/>
            <w:shd w:val="clear" w:color="auto" w:fill="auto"/>
          </w:tcPr>
          <w:p w14:paraId="252F30B3" w14:textId="0E8398F0" w:rsidR="002522E8" w:rsidRPr="00422413" w:rsidRDefault="002522E8" w:rsidP="002522E8">
            <w:pPr>
              <w:pStyle w:val="TabelleGross"/>
            </w:pPr>
            <w:r w:rsidRPr="00422413">
              <w:t>F</w:t>
            </w:r>
          </w:p>
        </w:tc>
      </w:tr>
      <w:tr w:rsidR="002522E8" w:rsidRPr="00422413" w14:paraId="461F288F" w14:textId="77777777" w:rsidTr="002522E8">
        <w:trPr>
          <w:cantSplit/>
        </w:trPr>
        <w:tc>
          <w:tcPr>
            <w:tcW w:w="1838" w:type="dxa"/>
            <w:shd w:val="clear" w:color="auto" w:fill="auto"/>
          </w:tcPr>
          <w:p w14:paraId="061BF7E6" w14:textId="77777777" w:rsidR="002522E8" w:rsidRPr="00422413" w:rsidRDefault="002522E8" w:rsidP="002522E8">
            <w:pPr>
              <w:pStyle w:val="TabelleGross"/>
            </w:pPr>
            <w:r w:rsidRPr="00422413">
              <w:t>description</w:t>
            </w:r>
          </w:p>
        </w:tc>
        <w:tc>
          <w:tcPr>
            <w:tcW w:w="6622" w:type="dxa"/>
            <w:shd w:val="clear" w:color="auto" w:fill="auto"/>
          </w:tcPr>
          <w:p w14:paraId="7A01EC05" w14:textId="01FAFA84" w:rsidR="002522E8" w:rsidRPr="00422413" w:rsidRDefault="003D585E" w:rsidP="002522E8">
            <w:pPr>
              <w:pStyle w:val="TabelleGross"/>
            </w:pPr>
            <w:r w:rsidRPr="00422413">
              <w:t>Description de la si</w:t>
            </w:r>
            <w:r w:rsidR="002D4CAD" w:rsidRPr="00422413">
              <w:t>gnification et du contenu de la vue</w:t>
            </w:r>
          </w:p>
        </w:tc>
        <w:tc>
          <w:tcPr>
            <w:tcW w:w="708" w:type="dxa"/>
            <w:shd w:val="clear" w:color="auto" w:fill="auto"/>
          </w:tcPr>
          <w:p w14:paraId="36C8883C" w14:textId="2C8E636B" w:rsidR="002522E8" w:rsidRPr="00422413" w:rsidRDefault="002522E8" w:rsidP="002522E8">
            <w:pPr>
              <w:pStyle w:val="TabelleGross"/>
            </w:pPr>
            <w:r w:rsidRPr="00422413">
              <w:t>F</w:t>
            </w:r>
          </w:p>
        </w:tc>
      </w:tr>
    </w:tbl>
    <w:p w14:paraId="3463C9B8" w14:textId="77777777" w:rsidR="00D47ACB" w:rsidRPr="00422413" w:rsidRDefault="00D47ACB" w:rsidP="00610AD7">
      <w:pPr>
        <w:rPr>
          <w:rFonts w:cs="Arial"/>
        </w:rPr>
      </w:pPr>
      <w:bookmarkStart w:id="79" w:name="_Toc264549064"/>
    </w:p>
    <w:p w14:paraId="29C58B99" w14:textId="77777777" w:rsidR="00197385" w:rsidRPr="00422413" w:rsidRDefault="00197385">
      <w:pPr>
        <w:spacing w:after="0" w:line="240" w:lineRule="auto"/>
        <w:rPr>
          <w:b/>
          <w:sz w:val="24"/>
        </w:rPr>
      </w:pPr>
      <w:bookmarkStart w:id="80" w:name="_Toc477866923"/>
      <w:r w:rsidRPr="00422413">
        <w:br w:type="page"/>
      </w:r>
    </w:p>
    <w:p w14:paraId="733E7487" w14:textId="568D3CB7" w:rsidR="005524D2" w:rsidRPr="00422413" w:rsidRDefault="005524D2" w:rsidP="00EF7B08">
      <w:pPr>
        <w:pStyle w:val="berschrift2"/>
      </w:pPr>
      <w:bookmarkStart w:id="81" w:name="_Toc8799398"/>
      <w:r w:rsidRPr="00422413">
        <w:lastRenderedPageBreak/>
        <w:t>M</w:t>
      </w:r>
      <w:bookmarkEnd w:id="79"/>
      <w:bookmarkEnd w:id="80"/>
      <w:r w:rsidRPr="00422413">
        <w:t>étadonnées</w:t>
      </w:r>
      <w:r w:rsidR="00A8794A" w:rsidRPr="00422413">
        <w:t xml:space="preserve"> du niveau</w:t>
      </w:r>
      <w:r w:rsidRPr="00422413">
        <w:t xml:space="preserve"> </w:t>
      </w:r>
      <w:r w:rsidR="00CD3572" w:rsidRPr="00422413">
        <w:t>de la</w:t>
      </w:r>
      <w:r w:rsidRPr="00422413">
        <w:t xml:space="preserve"> routine</w:t>
      </w:r>
      <w:bookmarkEnd w:id="81"/>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474C7F97" w14:textId="77777777" w:rsidTr="00CE15CA">
        <w:trPr>
          <w:cantSplit/>
          <w:tblHeader/>
        </w:trPr>
        <w:tc>
          <w:tcPr>
            <w:tcW w:w="1133" w:type="dxa"/>
            <w:shd w:val="clear" w:color="auto" w:fill="99CCFF"/>
          </w:tcPr>
          <w:p w14:paraId="3E095355" w14:textId="77777777" w:rsidR="00CE15CA" w:rsidRPr="00422413" w:rsidRDefault="00CE15CA" w:rsidP="00CE15CA">
            <w:pPr>
              <w:pStyle w:val="TabelleGross"/>
              <w:rPr>
                <w:b/>
              </w:rPr>
            </w:pPr>
            <w:r w:rsidRPr="00422413">
              <w:rPr>
                <w:b/>
              </w:rPr>
              <w:t>ID</w:t>
            </w:r>
          </w:p>
        </w:tc>
        <w:tc>
          <w:tcPr>
            <w:tcW w:w="7327" w:type="dxa"/>
            <w:shd w:val="clear" w:color="auto" w:fill="99CCFF"/>
          </w:tcPr>
          <w:p w14:paraId="06CEBA20" w14:textId="2D8F9B44" w:rsidR="00CE15CA" w:rsidRPr="00422413" w:rsidRDefault="00CE15CA" w:rsidP="00CE15CA">
            <w:pPr>
              <w:pStyle w:val="TabelleGross"/>
              <w:rPr>
                <w:b/>
              </w:rPr>
            </w:pPr>
            <w:r w:rsidRPr="00422413">
              <w:rPr>
                <w:b/>
              </w:rPr>
              <w:t>Description de l’exigence</w:t>
            </w:r>
          </w:p>
        </w:tc>
        <w:tc>
          <w:tcPr>
            <w:tcW w:w="708" w:type="dxa"/>
            <w:shd w:val="clear" w:color="auto" w:fill="99CCFF"/>
          </w:tcPr>
          <w:p w14:paraId="43C713B9" w14:textId="4BD33632" w:rsidR="00CE15CA" w:rsidRPr="00422413" w:rsidRDefault="00CE15CA" w:rsidP="00CE15CA">
            <w:pPr>
              <w:pStyle w:val="TabelleGross"/>
              <w:rPr>
                <w:b/>
              </w:rPr>
            </w:pPr>
            <w:r w:rsidRPr="00422413">
              <w:rPr>
                <w:b/>
              </w:rPr>
              <w:t>O/F</w:t>
            </w:r>
          </w:p>
        </w:tc>
      </w:tr>
      <w:tr w:rsidR="00610AD7" w:rsidRPr="00422413" w14:paraId="6CDD07F3" w14:textId="77777777" w:rsidTr="00CE15CA">
        <w:trPr>
          <w:cantSplit/>
        </w:trPr>
        <w:tc>
          <w:tcPr>
            <w:tcW w:w="1133" w:type="dxa"/>
            <w:shd w:val="clear" w:color="auto" w:fill="auto"/>
          </w:tcPr>
          <w:p w14:paraId="5CC7A676" w14:textId="77777777" w:rsidR="00610AD7" w:rsidRPr="00422413" w:rsidRDefault="00610AD7" w:rsidP="00413B28">
            <w:pPr>
              <w:pStyle w:val="TabelleGross"/>
              <w:rPr>
                <w:sz w:val="16"/>
                <w:szCs w:val="16"/>
              </w:rPr>
            </w:pPr>
            <w:r w:rsidRPr="00422413">
              <w:t>M_5.15-1</w:t>
            </w:r>
          </w:p>
        </w:tc>
        <w:tc>
          <w:tcPr>
            <w:tcW w:w="7327" w:type="dxa"/>
            <w:shd w:val="clear" w:color="auto" w:fill="auto"/>
          </w:tcPr>
          <w:p w14:paraId="7249D834" w14:textId="68A0EDD9" w:rsidR="00610AD7" w:rsidRPr="00422413" w:rsidRDefault="003D585E" w:rsidP="00F8133E">
            <w:pPr>
              <w:pStyle w:val="TabelleGross"/>
            </w:pPr>
            <w:r w:rsidRPr="00422413">
              <w:t xml:space="preserve">Les métadonnées de la routine d’un schéma peuvent être archivées dans le fichier </w:t>
            </w:r>
            <w:r w:rsidRPr="00422413">
              <w:rPr>
                <w:rFonts w:ascii="Courier New" w:hAnsi="Courier New"/>
              </w:rPr>
              <w:t>metadata.xml</w:t>
            </w:r>
            <w:r w:rsidR="00CD3572" w:rsidRPr="00422413">
              <w:t>.</w:t>
            </w:r>
          </w:p>
        </w:tc>
        <w:tc>
          <w:tcPr>
            <w:tcW w:w="708" w:type="dxa"/>
            <w:shd w:val="clear" w:color="auto" w:fill="auto"/>
          </w:tcPr>
          <w:p w14:paraId="15F82CD8" w14:textId="3D37E58D" w:rsidR="00610AD7" w:rsidRPr="00422413" w:rsidRDefault="002522E8" w:rsidP="00BF7410">
            <w:pPr>
              <w:pStyle w:val="TabelleGross"/>
            </w:pPr>
            <w:r w:rsidRPr="00422413">
              <w:t>F</w:t>
            </w:r>
          </w:p>
        </w:tc>
      </w:tr>
    </w:tbl>
    <w:p w14:paraId="7686D8EE" w14:textId="77777777" w:rsidR="000C0602" w:rsidRPr="00422413" w:rsidRDefault="000C0602" w:rsidP="000C0602">
      <w:pPr>
        <w:rPr>
          <w:rFonts w:cs="Arial"/>
        </w:rPr>
      </w:pPr>
    </w:p>
    <w:p w14:paraId="2E3D12C8" w14:textId="249FB77C" w:rsidR="000C0602" w:rsidRPr="00422413" w:rsidRDefault="003D585E" w:rsidP="000C0602">
      <w:pPr>
        <w:rPr>
          <w:rFonts w:cs="Arial"/>
        </w:rPr>
      </w:pPr>
      <w:r w:rsidRPr="00422413">
        <w:t xml:space="preserve">Les métadonnées de routine suivantes sont archivées dans le fichier </w:t>
      </w:r>
      <w:r w:rsidRPr="00422413">
        <w:rPr>
          <w:rFonts w:ascii="Courier New" w:hAnsi="Courier New"/>
        </w:rPr>
        <w:t>metadata.xml</w:t>
      </w:r>
      <w:r w:rsidRPr="00422413">
        <w:t>, dans la mesure où une routine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206976" w:rsidRPr="00422413" w14:paraId="198FB735" w14:textId="77777777" w:rsidTr="002522E8">
        <w:trPr>
          <w:cantSplit/>
          <w:tblHeader/>
        </w:trPr>
        <w:tc>
          <w:tcPr>
            <w:tcW w:w="1838" w:type="dxa"/>
            <w:shd w:val="clear" w:color="auto" w:fill="99CCFF"/>
          </w:tcPr>
          <w:p w14:paraId="780640EB" w14:textId="13DFEDCD" w:rsidR="00206976" w:rsidRPr="00422413" w:rsidRDefault="00206976" w:rsidP="00206976">
            <w:pPr>
              <w:pStyle w:val="TabelleGross"/>
              <w:rPr>
                <w:b/>
              </w:rPr>
            </w:pPr>
            <w:r w:rsidRPr="00422413">
              <w:rPr>
                <w:b/>
              </w:rPr>
              <w:t>Désignation</w:t>
            </w:r>
          </w:p>
        </w:tc>
        <w:tc>
          <w:tcPr>
            <w:tcW w:w="6622" w:type="dxa"/>
            <w:shd w:val="clear" w:color="auto" w:fill="99CCFF"/>
          </w:tcPr>
          <w:p w14:paraId="22F57567" w14:textId="2CC2A305" w:rsidR="00206976" w:rsidRPr="00422413" w:rsidRDefault="00206976" w:rsidP="00206976">
            <w:pPr>
              <w:pStyle w:val="TabelleGross"/>
              <w:rPr>
                <w:b/>
              </w:rPr>
            </w:pPr>
            <w:r w:rsidRPr="00422413">
              <w:rPr>
                <w:b/>
              </w:rPr>
              <w:t>Signification</w:t>
            </w:r>
          </w:p>
        </w:tc>
        <w:tc>
          <w:tcPr>
            <w:tcW w:w="708" w:type="dxa"/>
            <w:shd w:val="clear" w:color="auto" w:fill="99CCFF"/>
          </w:tcPr>
          <w:p w14:paraId="3DA5B7FA" w14:textId="63A0009F" w:rsidR="00206976" w:rsidRPr="00422413" w:rsidRDefault="00206976" w:rsidP="00206976">
            <w:pPr>
              <w:pStyle w:val="TabelleGross"/>
              <w:rPr>
                <w:b/>
              </w:rPr>
            </w:pPr>
            <w:r w:rsidRPr="00422413">
              <w:rPr>
                <w:b/>
              </w:rPr>
              <w:t>O/F</w:t>
            </w:r>
          </w:p>
        </w:tc>
      </w:tr>
      <w:tr w:rsidR="008069DE" w:rsidRPr="00422413" w14:paraId="2CAC689B" w14:textId="77777777" w:rsidTr="002522E8">
        <w:trPr>
          <w:cantSplit/>
        </w:trPr>
        <w:tc>
          <w:tcPr>
            <w:tcW w:w="1838" w:type="dxa"/>
            <w:shd w:val="clear" w:color="auto" w:fill="auto"/>
          </w:tcPr>
          <w:p w14:paraId="7FF73BD9" w14:textId="77777777" w:rsidR="008069DE" w:rsidRPr="00422413" w:rsidRDefault="008069DE" w:rsidP="00582D74">
            <w:pPr>
              <w:pStyle w:val="TabelleGross"/>
            </w:pPr>
            <w:r w:rsidRPr="00422413">
              <w:t>specificName</w:t>
            </w:r>
          </w:p>
        </w:tc>
        <w:tc>
          <w:tcPr>
            <w:tcW w:w="6622" w:type="dxa"/>
            <w:shd w:val="clear" w:color="auto" w:fill="auto"/>
          </w:tcPr>
          <w:p w14:paraId="4ABFF575" w14:textId="587FD532" w:rsidR="008069DE" w:rsidRPr="00422413" w:rsidRDefault="00785511" w:rsidP="00785511">
            <w:pPr>
              <w:pStyle w:val="TabelleGross"/>
              <w:rPr>
                <w:rFonts w:cs="Arial"/>
              </w:rPr>
            </w:pPr>
            <w:r w:rsidRPr="00422413">
              <w:t>Nom spécifique identifiant précisément la routine dans le schéma</w:t>
            </w:r>
            <w:r w:rsidRPr="00422413">
              <w:rPr>
                <w:rStyle w:val="Funotenzeichen"/>
              </w:rPr>
              <w:footnoteReference w:id="16"/>
            </w:r>
            <w:r w:rsidRPr="00422413">
              <w:t xml:space="preserve"> </w:t>
            </w:r>
          </w:p>
        </w:tc>
        <w:tc>
          <w:tcPr>
            <w:tcW w:w="708" w:type="dxa"/>
            <w:shd w:val="clear" w:color="auto" w:fill="auto"/>
          </w:tcPr>
          <w:p w14:paraId="41386CA2" w14:textId="485200FD" w:rsidR="008069DE" w:rsidRPr="00422413" w:rsidRDefault="002522E8" w:rsidP="00582D74">
            <w:pPr>
              <w:pStyle w:val="TabelleGross"/>
            </w:pPr>
            <w:r w:rsidRPr="00422413">
              <w:t>O</w:t>
            </w:r>
          </w:p>
        </w:tc>
      </w:tr>
      <w:tr w:rsidR="003D585E" w:rsidRPr="00422413" w14:paraId="0CD467EF" w14:textId="77777777" w:rsidTr="002522E8">
        <w:trPr>
          <w:cantSplit/>
        </w:trPr>
        <w:tc>
          <w:tcPr>
            <w:tcW w:w="1838" w:type="dxa"/>
            <w:shd w:val="clear" w:color="auto" w:fill="auto"/>
          </w:tcPr>
          <w:p w14:paraId="61576A98" w14:textId="77777777" w:rsidR="003D585E" w:rsidRPr="00422413" w:rsidRDefault="003D585E" w:rsidP="003D585E">
            <w:pPr>
              <w:pStyle w:val="TabelleGross"/>
            </w:pPr>
            <w:r w:rsidRPr="00422413">
              <w:t>name</w:t>
            </w:r>
          </w:p>
        </w:tc>
        <w:tc>
          <w:tcPr>
            <w:tcW w:w="6622" w:type="dxa"/>
            <w:shd w:val="clear" w:color="auto" w:fill="auto"/>
          </w:tcPr>
          <w:p w14:paraId="71A12D3F" w14:textId="4D9C5EDF" w:rsidR="003D585E" w:rsidRPr="00422413" w:rsidRDefault="003D585E" w:rsidP="003D585E">
            <w:pPr>
              <w:pStyle w:val="TabelleGross"/>
            </w:pPr>
            <w:r w:rsidRPr="00422413">
              <w:t>Nom de la routine dans le schéma</w:t>
            </w:r>
          </w:p>
        </w:tc>
        <w:tc>
          <w:tcPr>
            <w:tcW w:w="708" w:type="dxa"/>
            <w:shd w:val="clear" w:color="auto" w:fill="auto"/>
          </w:tcPr>
          <w:p w14:paraId="4F51B688" w14:textId="7526850E" w:rsidR="003D585E" w:rsidRPr="00422413" w:rsidRDefault="003D585E" w:rsidP="003D585E">
            <w:pPr>
              <w:pStyle w:val="TabelleGross"/>
            </w:pPr>
            <w:r w:rsidRPr="00422413">
              <w:t>O</w:t>
            </w:r>
          </w:p>
        </w:tc>
      </w:tr>
      <w:tr w:rsidR="003D585E" w:rsidRPr="00422413" w14:paraId="2599034F" w14:textId="77777777" w:rsidTr="002522E8">
        <w:trPr>
          <w:cantSplit/>
        </w:trPr>
        <w:tc>
          <w:tcPr>
            <w:tcW w:w="1838" w:type="dxa"/>
            <w:shd w:val="clear" w:color="auto" w:fill="auto"/>
          </w:tcPr>
          <w:p w14:paraId="41DC4327" w14:textId="77777777" w:rsidR="003D585E" w:rsidRPr="00422413" w:rsidRDefault="003D585E" w:rsidP="003D585E">
            <w:pPr>
              <w:pStyle w:val="TabelleGross"/>
            </w:pPr>
            <w:r w:rsidRPr="00422413">
              <w:t>Description</w:t>
            </w:r>
          </w:p>
        </w:tc>
        <w:tc>
          <w:tcPr>
            <w:tcW w:w="6622" w:type="dxa"/>
            <w:shd w:val="clear" w:color="auto" w:fill="auto"/>
          </w:tcPr>
          <w:p w14:paraId="3A091153" w14:textId="5ED80C75" w:rsidR="003D585E" w:rsidRPr="00422413" w:rsidRDefault="003D585E" w:rsidP="003D585E">
            <w:pPr>
              <w:pStyle w:val="TabelleGross"/>
            </w:pPr>
            <w:r w:rsidRPr="00422413">
              <w:t>Description de la signification et du contenu de la routine</w:t>
            </w:r>
          </w:p>
        </w:tc>
        <w:tc>
          <w:tcPr>
            <w:tcW w:w="708" w:type="dxa"/>
            <w:shd w:val="clear" w:color="auto" w:fill="auto"/>
          </w:tcPr>
          <w:p w14:paraId="08EA750C" w14:textId="4546699C" w:rsidR="003D585E" w:rsidRPr="00422413" w:rsidRDefault="003D585E" w:rsidP="003D585E">
            <w:pPr>
              <w:pStyle w:val="TabelleGross"/>
            </w:pPr>
            <w:r w:rsidRPr="00422413">
              <w:t>F</w:t>
            </w:r>
          </w:p>
        </w:tc>
      </w:tr>
      <w:tr w:rsidR="002522E8" w:rsidRPr="00422413" w14:paraId="1206422A" w14:textId="77777777" w:rsidTr="002522E8">
        <w:trPr>
          <w:cantSplit/>
        </w:trPr>
        <w:tc>
          <w:tcPr>
            <w:tcW w:w="1838" w:type="dxa"/>
            <w:shd w:val="clear" w:color="auto" w:fill="auto"/>
          </w:tcPr>
          <w:p w14:paraId="7A20BF25" w14:textId="77777777" w:rsidR="002522E8" w:rsidRPr="00422413" w:rsidRDefault="002522E8" w:rsidP="002522E8">
            <w:pPr>
              <w:pStyle w:val="TabelleGross"/>
            </w:pPr>
            <w:r w:rsidRPr="00422413">
              <w:t>source</w:t>
            </w:r>
          </w:p>
        </w:tc>
        <w:tc>
          <w:tcPr>
            <w:tcW w:w="6622" w:type="dxa"/>
            <w:shd w:val="clear" w:color="auto" w:fill="auto"/>
          </w:tcPr>
          <w:p w14:paraId="5551D94A" w14:textId="0F0A164C" w:rsidR="002522E8" w:rsidRPr="00422413" w:rsidRDefault="003D585E" w:rsidP="002522E8">
            <w:pPr>
              <w:pStyle w:val="TabelleGross"/>
              <w:rPr>
                <w:rFonts w:cs="Arial"/>
              </w:rPr>
            </w:pPr>
            <w:r w:rsidRPr="00422413">
              <w:t>Code source original de la routine (VBA, PL/SQL, JAVA)</w:t>
            </w:r>
          </w:p>
          <w:p w14:paraId="4009C69F" w14:textId="77777777" w:rsidR="002522E8" w:rsidRPr="00422413" w:rsidRDefault="002522E8" w:rsidP="002522E8">
            <w:pPr>
              <w:pStyle w:val="TabelleGross"/>
              <w:rPr>
                <w:rFonts w:cs="Arial"/>
              </w:rPr>
            </w:pPr>
          </w:p>
          <w:p w14:paraId="58B44B28" w14:textId="77777777" w:rsidR="0003728B" w:rsidRPr="00422413" w:rsidRDefault="0003728B" w:rsidP="0003728B">
            <w:pPr>
              <w:pStyle w:val="TabelleGross"/>
              <w:rPr>
                <w:b/>
              </w:rPr>
            </w:pPr>
            <w:r w:rsidRPr="00422413">
              <w:rPr>
                <w:b/>
              </w:rPr>
              <w:t>Indication</w:t>
            </w:r>
          </w:p>
          <w:p w14:paraId="21CE56D1" w14:textId="04BBA0D5" w:rsidR="002522E8" w:rsidRPr="00422413" w:rsidRDefault="007A7DC5" w:rsidP="003D585E">
            <w:pPr>
              <w:pStyle w:val="TabelleGross"/>
              <w:rPr>
                <w:rFonts w:cs="Arial"/>
              </w:rPr>
            </w:pPr>
            <w:r w:rsidRPr="00422413">
              <w:t xml:space="preserve">Étant </w:t>
            </w:r>
            <w:r w:rsidR="003D585E" w:rsidRPr="00422413">
              <w:t>donné que de nombreux programmes de base de données disp</w:t>
            </w:r>
            <w:r w:rsidR="00CD3572" w:rsidRPr="00422413">
              <w:t>osent de routines propriétaires</w:t>
            </w:r>
            <w:r w:rsidR="003D585E" w:rsidRPr="00422413">
              <w:t xml:space="preserve"> qui ne peuvent être transformées en une requête conforme </w:t>
            </w:r>
            <w:r w:rsidRPr="00422413">
              <w:t xml:space="preserve">à </w:t>
            </w:r>
            <w:r w:rsidR="003D585E" w:rsidRPr="00422413">
              <w:t>SQL:2008, le code source original de la routine (</w:t>
            </w:r>
            <w:r w:rsidRPr="00422413">
              <w:t>p. </w:t>
            </w:r>
            <w:r w:rsidR="003D585E" w:rsidRPr="00422413">
              <w:t>ex. dans PL/SQL pour les bases de données Oracle, VBA pour les modules MS Access) peut être archivé ici.</w:t>
            </w:r>
          </w:p>
        </w:tc>
        <w:tc>
          <w:tcPr>
            <w:tcW w:w="708" w:type="dxa"/>
            <w:shd w:val="clear" w:color="auto" w:fill="auto"/>
          </w:tcPr>
          <w:p w14:paraId="03E562A7" w14:textId="0BDBB6FC" w:rsidR="002522E8" w:rsidRPr="00422413" w:rsidRDefault="002522E8" w:rsidP="002522E8">
            <w:pPr>
              <w:pStyle w:val="TabelleGross"/>
            </w:pPr>
            <w:r w:rsidRPr="00422413">
              <w:t>F</w:t>
            </w:r>
          </w:p>
        </w:tc>
      </w:tr>
      <w:tr w:rsidR="003D585E" w:rsidRPr="00422413" w14:paraId="3BAFFB59" w14:textId="77777777" w:rsidTr="002522E8">
        <w:trPr>
          <w:cantSplit/>
        </w:trPr>
        <w:tc>
          <w:tcPr>
            <w:tcW w:w="1838" w:type="dxa"/>
            <w:shd w:val="clear" w:color="auto" w:fill="auto"/>
          </w:tcPr>
          <w:p w14:paraId="15250028" w14:textId="77777777" w:rsidR="003D585E" w:rsidRPr="00422413" w:rsidRDefault="003D585E" w:rsidP="003D585E">
            <w:pPr>
              <w:pStyle w:val="TabelleGross"/>
            </w:pPr>
            <w:r w:rsidRPr="00422413">
              <w:t>body</w:t>
            </w:r>
          </w:p>
        </w:tc>
        <w:tc>
          <w:tcPr>
            <w:tcW w:w="6622" w:type="dxa"/>
            <w:shd w:val="clear" w:color="auto" w:fill="auto"/>
          </w:tcPr>
          <w:p w14:paraId="4783A92A" w14:textId="5F89762E" w:rsidR="003D585E" w:rsidRPr="00422413" w:rsidRDefault="003D585E" w:rsidP="007A7DC5">
            <w:pPr>
              <w:pStyle w:val="TabelleGross"/>
            </w:pPr>
            <w:r w:rsidRPr="00422413">
              <w:t xml:space="preserve">Code source </w:t>
            </w:r>
            <w:r w:rsidR="007A7DC5" w:rsidRPr="00422413">
              <w:t xml:space="preserve">de la routine </w:t>
            </w:r>
            <w:r w:rsidRPr="00422413">
              <w:t xml:space="preserve">conforme </w:t>
            </w:r>
            <w:r w:rsidR="007A7DC5" w:rsidRPr="00422413">
              <w:t xml:space="preserve">à </w:t>
            </w:r>
            <w:r w:rsidRPr="00422413">
              <w:t>SQL:2008</w:t>
            </w:r>
          </w:p>
        </w:tc>
        <w:tc>
          <w:tcPr>
            <w:tcW w:w="708" w:type="dxa"/>
            <w:shd w:val="clear" w:color="auto" w:fill="auto"/>
          </w:tcPr>
          <w:p w14:paraId="20FD97A9" w14:textId="49E12DDC" w:rsidR="003D585E" w:rsidRPr="00422413" w:rsidRDefault="003D585E" w:rsidP="003D585E">
            <w:pPr>
              <w:pStyle w:val="TabelleGross"/>
            </w:pPr>
            <w:r w:rsidRPr="00422413">
              <w:t>F</w:t>
            </w:r>
          </w:p>
        </w:tc>
      </w:tr>
      <w:tr w:rsidR="003D585E" w:rsidRPr="00422413" w14:paraId="7FCA7836" w14:textId="77777777" w:rsidTr="002522E8">
        <w:trPr>
          <w:cantSplit/>
        </w:trPr>
        <w:tc>
          <w:tcPr>
            <w:tcW w:w="1838" w:type="dxa"/>
            <w:shd w:val="clear" w:color="auto" w:fill="auto"/>
          </w:tcPr>
          <w:p w14:paraId="694A4DB6" w14:textId="77777777" w:rsidR="003D585E" w:rsidRPr="00422413" w:rsidRDefault="003D585E" w:rsidP="003D585E">
            <w:pPr>
              <w:pStyle w:val="TabelleGross"/>
            </w:pPr>
            <w:r w:rsidRPr="00422413">
              <w:t>characteristic</w:t>
            </w:r>
          </w:p>
        </w:tc>
        <w:tc>
          <w:tcPr>
            <w:tcW w:w="6622" w:type="dxa"/>
            <w:shd w:val="clear" w:color="auto" w:fill="auto"/>
          </w:tcPr>
          <w:p w14:paraId="62942ACA" w14:textId="0950BF28" w:rsidR="003D585E" w:rsidRPr="00422413" w:rsidRDefault="00104367" w:rsidP="003D585E">
            <w:pPr>
              <w:pStyle w:val="TabelleGross"/>
            </w:pPr>
            <w:r w:rsidRPr="00422413">
              <w:t>Description</w:t>
            </w:r>
            <w:r w:rsidR="003D585E" w:rsidRPr="00422413">
              <w:t xml:space="preserve"> de la routine</w:t>
            </w:r>
          </w:p>
        </w:tc>
        <w:tc>
          <w:tcPr>
            <w:tcW w:w="708" w:type="dxa"/>
            <w:shd w:val="clear" w:color="auto" w:fill="auto"/>
          </w:tcPr>
          <w:p w14:paraId="693A61E5" w14:textId="1A0875F5" w:rsidR="003D585E" w:rsidRPr="00422413" w:rsidRDefault="003D585E" w:rsidP="003D585E">
            <w:pPr>
              <w:pStyle w:val="TabelleGross"/>
            </w:pPr>
            <w:r w:rsidRPr="00422413">
              <w:t>F</w:t>
            </w:r>
          </w:p>
        </w:tc>
      </w:tr>
      <w:tr w:rsidR="002522E8" w:rsidRPr="00422413" w14:paraId="1DB100DE" w14:textId="77777777" w:rsidTr="002522E8">
        <w:trPr>
          <w:cantSplit/>
        </w:trPr>
        <w:tc>
          <w:tcPr>
            <w:tcW w:w="1838" w:type="dxa"/>
            <w:shd w:val="clear" w:color="auto" w:fill="auto"/>
          </w:tcPr>
          <w:p w14:paraId="1572B0A6" w14:textId="77777777" w:rsidR="002522E8" w:rsidRPr="00422413" w:rsidRDefault="002522E8" w:rsidP="002522E8">
            <w:pPr>
              <w:pStyle w:val="TabelleGross"/>
            </w:pPr>
            <w:r w:rsidRPr="00422413">
              <w:t>returnType</w:t>
            </w:r>
          </w:p>
        </w:tc>
        <w:tc>
          <w:tcPr>
            <w:tcW w:w="6622" w:type="dxa"/>
            <w:shd w:val="clear" w:color="auto" w:fill="auto"/>
          </w:tcPr>
          <w:p w14:paraId="6BEF7BB0" w14:textId="0A4CD03B" w:rsidR="002522E8" w:rsidRPr="00422413" w:rsidRDefault="003D585E" w:rsidP="002522E8">
            <w:pPr>
              <w:pStyle w:val="TabelleGross"/>
            </w:pPr>
            <w:r w:rsidRPr="00422413">
              <w:t xml:space="preserve">Type de </w:t>
            </w:r>
            <w:r w:rsidR="007A7DC5" w:rsidRPr="00422413">
              <w:t xml:space="preserve">valeur de </w:t>
            </w:r>
            <w:r w:rsidRPr="00422413">
              <w:t>retour de la routine (dans la mesure où il s’agit d’une fonction)</w:t>
            </w:r>
          </w:p>
        </w:tc>
        <w:tc>
          <w:tcPr>
            <w:tcW w:w="708" w:type="dxa"/>
            <w:shd w:val="clear" w:color="auto" w:fill="auto"/>
          </w:tcPr>
          <w:p w14:paraId="5D68EF4B" w14:textId="4AD98A9B" w:rsidR="002522E8" w:rsidRPr="00422413" w:rsidRDefault="002522E8" w:rsidP="002522E8">
            <w:pPr>
              <w:pStyle w:val="TabelleGross"/>
            </w:pPr>
            <w:r w:rsidRPr="00422413">
              <w:t>F</w:t>
            </w:r>
          </w:p>
        </w:tc>
      </w:tr>
      <w:tr w:rsidR="002522E8" w:rsidRPr="00422413" w14:paraId="48B204D5" w14:textId="77777777" w:rsidTr="002522E8">
        <w:trPr>
          <w:cantSplit/>
        </w:trPr>
        <w:tc>
          <w:tcPr>
            <w:tcW w:w="1838" w:type="dxa"/>
            <w:shd w:val="clear" w:color="auto" w:fill="auto"/>
          </w:tcPr>
          <w:p w14:paraId="2A7AF85A" w14:textId="77777777" w:rsidR="002522E8" w:rsidRPr="00422413" w:rsidRDefault="002522E8" w:rsidP="002522E8">
            <w:pPr>
              <w:pStyle w:val="TabelleGross"/>
            </w:pPr>
            <w:r w:rsidRPr="00422413">
              <w:t>parameters</w:t>
            </w:r>
          </w:p>
        </w:tc>
        <w:tc>
          <w:tcPr>
            <w:tcW w:w="6622" w:type="dxa"/>
            <w:shd w:val="clear" w:color="auto" w:fill="auto"/>
          </w:tcPr>
          <w:p w14:paraId="4A9654E9" w14:textId="7CD01816" w:rsidR="002522E8" w:rsidRPr="00422413" w:rsidRDefault="003D585E" w:rsidP="002522E8">
            <w:pPr>
              <w:pStyle w:val="TabelleGross"/>
            </w:pPr>
            <w:r w:rsidRPr="00422413">
              <w:t>Liste des paramètres</w:t>
            </w:r>
          </w:p>
        </w:tc>
        <w:tc>
          <w:tcPr>
            <w:tcW w:w="708" w:type="dxa"/>
            <w:shd w:val="clear" w:color="auto" w:fill="auto"/>
          </w:tcPr>
          <w:p w14:paraId="04443BAD" w14:textId="29C0AB5D" w:rsidR="002522E8" w:rsidRPr="00422413" w:rsidRDefault="002522E8" w:rsidP="002522E8">
            <w:pPr>
              <w:pStyle w:val="TabelleGross"/>
            </w:pPr>
            <w:r w:rsidRPr="00422413">
              <w:t>F</w:t>
            </w:r>
          </w:p>
        </w:tc>
      </w:tr>
    </w:tbl>
    <w:p w14:paraId="707046ED" w14:textId="77777777" w:rsidR="005524D2" w:rsidRPr="00422413" w:rsidRDefault="005524D2" w:rsidP="005524D2">
      <w:pPr>
        <w:rPr>
          <w:rFonts w:cs="Arial"/>
        </w:rPr>
      </w:pPr>
    </w:p>
    <w:p w14:paraId="1E5DF35A" w14:textId="6302B22D" w:rsidR="005524D2" w:rsidRPr="00422413" w:rsidRDefault="005524D2" w:rsidP="00EF7B08">
      <w:pPr>
        <w:pStyle w:val="berschrift2"/>
      </w:pPr>
      <w:bookmarkStart w:id="82" w:name="_Toc264549065"/>
      <w:bookmarkStart w:id="83" w:name="_Toc477866924"/>
      <w:bookmarkStart w:id="84" w:name="_Toc8799399"/>
      <w:r w:rsidRPr="00422413">
        <w:t>Métadonnées des paramètres</w:t>
      </w:r>
      <w:bookmarkEnd w:id="84"/>
      <w:r w:rsidRPr="00422413">
        <w:t xml:space="preserve"> </w:t>
      </w:r>
      <w:bookmarkEnd w:id="82"/>
      <w:bookmarkEnd w:id="83"/>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3FBC31EE" w14:textId="77777777" w:rsidTr="00CE15CA">
        <w:trPr>
          <w:cantSplit/>
          <w:tblHeader/>
        </w:trPr>
        <w:tc>
          <w:tcPr>
            <w:tcW w:w="1133" w:type="dxa"/>
            <w:shd w:val="clear" w:color="auto" w:fill="99CCFF"/>
          </w:tcPr>
          <w:p w14:paraId="154D83E9" w14:textId="77777777" w:rsidR="00CE15CA" w:rsidRPr="00422413" w:rsidRDefault="00CE15CA" w:rsidP="00CE15CA">
            <w:pPr>
              <w:pStyle w:val="TabelleGross"/>
              <w:rPr>
                <w:b/>
              </w:rPr>
            </w:pPr>
            <w:r w:rsidRPr="00422413">
              <w:rPr>
                <w:b/>
              </w:rPr>
              <w:t>ID</w:t>
            </w:r>
          </w:p>
        </w:tc>
        <w:tc>
          <w:tcPr>
            <w:tcW w:w="7327" w:type="dxa"/>
            <w:shd w:val="clear" w:color="auto" w:fill="99CCFF"/>
          </w:tcPr>
          <w:p w14:paraId="59CA4EAB" w14:textId="0936A3CB" w:rsidR="00CE15CA" w:rsidRPr="00422413" w:rsidRDefault="00CE15CA" w:rsidP="00CE15CA">
            <w:pPr>
              <w:pStyle w:val="TabelleGross"/>
              <w:rPr>
                <w:b/>
              </w:rPr>
            </w:pPr>
            <w:r w:rsidRPr="00422413">
              <w:rPr>
                <w:b/>
              </w:rPr>
              <w:t>Description de l’exigence</w:t>
            </w:r>
          </w:p>
        </w:tc>
        <w:tc>
          <w:tcPr>
            <w:tcW w:w="708" w:type="dxa"/>
            <w:shd w:val="clear" w:color="auto" w:fill="99CCFF"/>
          </w:tcPr>
          <w:p w14:paraId="4138EBD5" w14:textId="10099536" w:rsidR="00CE15CA" w:rsidRPr="00422413" w:rsidRDefault="00CE15CA" w:rsidP="00CE15CA">
            <w:pPr>
              <w:pStyle w:val="TabelleGross"/>
              <w:rPr>
                <w:b/>
              </w:rPr>
            </w:pPr>
            <w:r w:rsidRPr="00422413">
              <w:rPr>
                <w:b/>
              </w:rPr>
              <w:t>O/F</w:t>
            </w:r>
          </w:p>
        </w:tc>
      </w:tr>
      <w:tr w:rsidR="00610AD7" w:rsidRPr="00422413" w14:paraId="7B7A5CF1" w14:textId="77777777" w:rsidTr="00CE15CA">
        <w:trPr>
          <w:cantSplit/>
        </w:trPr>
        <w:tc>
          <w:tcPr>
            <w:tcW w:w="1133" w:type="dxa"/>
            <w:shd w:val="clear" w:color="auto" w:fill="auto"/>
          </w:tcPr>
          <w:p w14:paraId="31D4525A" w14:textId="77777777" w:rsidR="00610AD7" w:rsidRPr="00422413" w:rsidRDefault="00413B28" w:rsidP="00610AD7">
            <w:pPr>
              <w:pStyle w:val="TabelleGross"/>
              <w:rPr>
                <w:sz w:val="16"/>
                <w:szCs w:val="16"/>
              </w:rPr>
            </w:pPr>
            <w:r w:rsidRPr="00422413">
              <w:t>M_5.16-1</w:t>
            </w:r>
          </w:p>
        </w:tc>
        <w:tc>
          <w:tcPr>
            <w:tcW w:w="7327" w:type="dxa"/>
            <w:shd w:val="clear" w:color="auto" w:fill="auto"/>
          </w:tcPr>
          <w:p w14:paraId="396806D6" w14:textId="73CEEE8C" w:rsidR="00610AD7" w:rsidRPr="00422413" w:rsidRDefault="003D585E" w:rsidP="007A7DC5">
            <w:pPr>
              <w:pStyle w:val="TabelleGross"/>
            </w:pPr>
            <w:r w:rsidRPr="00422413">
              <w:t xml:space="preserve">Les métadonnées des paramètres qui </w:t>
            </w:r>
            <w:r w:rsidR="007A7DC5" w:rsidRPr="00422413">
              <w:t>sont</w:t>
            </w:r>
            <w:r w:rsidRPr="00422413">
              <w:t xml:space="preserve"> utilisés pour la routine peuvent être archivées dans le fichier </w:t>
            </w:r>
            <w:r w:rsidRPr="00422413">
              <w:rPr>
                <w:rFonts w:ascii="Courier New" w:hAnsi="Courier New"/>
              </w:rPr>
              <w:t>metadata.xml</w:t>
            </w:r>
          </w:p>
        </w:tc>
        <w:tc>
          <w:tcPr>
            <w:tcW w:w="708" w:type="dxa"/>
            <w:shd w:val="clear" w:color="auto" w:fill="auto"/>
          </w:tcPr>
          <w:p w14:paraId="66DB05CC" w14:textId="6B960E18" w:rsidR="00610AD7" w:rsidRPr="00422413" w:rsidRDefault="002522E8" w:rsidP="00BF7410">
            <w:pPr>
              <w:pStyle w:val="TabelleGross"/>
            </w:pPr>
            <w:r w:rsidRPr="00422413">
              <w:t>F</w:t>
            </w:r>
          </w:p>
        </w:tc>
      </w:tr>
    </w:tbl>
    <w:p w14:paraId="204C70BB" w14:textId="77777777" w:rsidR="000C0602" w:rsidRPr="00422413" w:rsidRDefault="000C0602" w:rsidP="000C0602">
      <w:pPr>
        <w:rPr>
          <w:rFonts w:cs="Arial"/>
        </w:rPr>
      </w:pPr>
    </w:p>
    <w:p w14:paraId="4DAFF9A2" w14:textId="77777777" w:rsidR="00197385" w:rsidRPr="00422413" w:rsidRDefault="00197385">
      <w:pPr>
        <w:spacing w:after="0" w:line="240" w:lineRule="auto"/>
        <w:rPr>
          <w:rFonts w:cs="Arial"/>
        </w:rPr>
      </w:pPr>
      <w:r w:rsidRPr="00422413">
        <w:br w:type="page"/>
      </w:r>
    </w:p>
    <w:p w14:paraId="2F8D6E0E" w14:textId="35F33B36" w:rsidR="000C0602" w:rsidRPr="00422413" w:rsidRDefault="003D585E" w:rsidP="000C0602">
      <w:pPr>
        <w:rPr>
          <w:rFonts w:cs="Arial"/>
        </w:rPr>
      </w:pPr>
      <w:r w:rsidRPr="00422413">
        <w:lastRenderedPageBreak/>
        <w:t xml:space="preserve">Les métadonnées de paramètres </w:t>
      </w:r>
      <w:r w:rsidR="0010001A" w:rsidRPr="00422413">
        <w:t xml:space="preserve">suivantes </w:t>
      </w:r>
      <w:r w:rsidRPr="00422413">
        <w:t xml:space="preserve">sont enregistrées dans le fichier </w:t>
      </w:r>
      <w:r w:rsidRPr="00422413">
        <w:rPr>
          <w:rFonts w:ascii="Courier New" w:hAnsi="Courier New"/>
        </w:rPr>
        <w:t>metadata.xml</w:t>
      </w:r>
      <w:r w:rsidRPr="00422413">
        <w:t>, dans la mesure où une routine est archivée</w:t>
      </w:r>
      <w:r w:rsidR="00C85C3C" w:rsidRPr="00422413">
        <w:t> </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12"/>
        <w:gridCol w:w="6477"/>
        <w:gridCol w:w="879"/>
      </w:tblGrid>
      <w:tr w:rsidR="00206976" w:rsidRPr="00422413" w14:paraId="2CC4C573" w14:textId="77777777" w:rsidTr="00785511">
        <w:trPr>
          <w:cantSplit/>
          <w:tblHeader/>
        </w:trPr>
        <w:tc>
          <w:tcPr>
            <w:tcW w:w="1812" w:type="dxa"/>
            <w:shd w:val="clear" w:color="auto" w:fill="99CCFF"/>
          </w:tcPr>
          <w:p w14:paraId="5FC3EACC" w14:textId="0B84B857" w:rsidR="00206976" w:rsidRPr="00422413" w:rsidRDefault="00206976" w:rsidP="00206976">
            <w:pPr>
              <w:pStyle w:val="TabelleGross"/>
              <w:rPr>
                <w:b/>
              </w:rPr>
            </w:pPr>
            <w:r w:rsidRPr="00422413">
              <w:rPr>
                <w:b/>
              </w:rPr>
              <w:t>Désignation</w:t>
            </w:r>
          </w:p>
        </w:tc>
        <w:tc>
          <w:tcPr>
            <w:tcW w:w="6477" w:type="dxa"/>
            <w:shd w:val="clear" w:color="auto" w:fill="99CCFF"/>
          </w:tcPr>
          <w:p w14:paraId="7A137A88" w14:textId="172799E9" w:rsidR="00206976" w:rsidRPr="00422413" w:rsidRDefault="00206976" w:rsidP="00206976">
            <w:pPr>
              <w:pStyle w:val="TabelleGross"/>
              <w:rPr>
                <w:b/>
              </w:rPr>
            </w:pPr>
            <w:r w:rsidRPr="00422413">
              <w:rPr>
                <w:b/>
              </w:rPr>
              <w:t>Signification</w:t>
            </w:r>
          </w:p>
        </w:tc>
        <w:tc>
          <w:tcPr>
            <w:tcW w:w="879" w:type="dxa"/>
            <w:shd w:val="clear" w:color="auto" w:fill="99CCFF"/>
          </w:tcPr>
          <w:p w14:paraId="5850BF39" w14:textId="22280C89" w:rsidR="00206976" w:rsidRPr="00422413" w:rsidRDefault="00206976" w:rsidP="00206976">
            <w:pPr>
              <w:pStyle w:val="TabelleGross"/>
              <w:rPr>
                <w:b/>
              </w:rPr>
            </w:pPr>
            <w:r w:rsidRPr="00422413">
              <w:rPr>
                <w:b/>
              </w:rPr>
              <w:t>O/F</w:t>
            </w:r>
          </w:p>
        </w:tc>
      </w:tr>
      <w:tr w:rsidR="003D585E" w:rsidRPr="00422413" w14:paraId="772CFDA9" w14:textId="77777777" w:rsidTr="00785511">
        <w:trPr>
          <w:cantSplit/>
        </w:trPr>
        <w:tc>
          <w:tcPr>
            <w:tcW w:w="1812" w:type="dxa"/>
            <w:shd w:val="clear" w:color="auto" w:fill="auto"/>
          </w:tcPr>
          <w:p w14:paraId="13D79B28" w14:textId="77777777" w:rsidR="003D585E" w:rsidRPr="00422413" w:rsidRDefault="003D585E" w:rsidP="003D585E">
            <w:pPr>
              <w:pStyle w:val="TabelleGross"/>
            </w:pPr>
            <w:r w:rsidRPr="00422413">
              <w:t>name</w:t>
            </w:r>
          </w:p>
        </w:tc>
        <w:tc>
          <w:tcPr>
            <w:tcW w:w="6477" w:type="dxa"/>
            <w:shd w:val="clear" w:color="auto" w:fill="auto"/>
          </w:tcPr>
          <w:p w14:paraId="516800DB" w14:textId="5EA42147" w:rsidR="003D585E" w:rsidRPr="00422413" w:rsidRDefault="003D585E" w:rsidP="003D585E">
            <w:pPr>
              <w:pStyle w:val="TabelleGross"/>
            </w:pPr>
            <w:r w:rsidRPr="00422413">
              <w:t>Nom du paramètre</w:t>
            </w:r>
          </w:p>
        </w:tc>
        <w:tc>
          <w:tcPr>
            <w:tcW w:w="879" w:type="dxa"/>
            <w:shd w:val="clear" w:color="auto" w:fill="auto"/>
          </w:tcPr>
          <w:p w14:paraId="1DF5BBA9" w14:textId="1E2E0071" w:rsidR="003D585E" w:rsidRPr="00422413" w:rsidRDefault="003D585E" w:rsidP="003D585E">
            <w:pPr>
              <w:pStyle w:val="TabelleGross"/>
            </w:pPr>
            <w:r w:rsidRPr="00422413">
              <w:t>O</w:t>
            </w:r>
          </w:p>
        </w:tc>
      </w:tr>
      <w:tr w:rsidR="003D585E" w:rsidRPr="00422413" w14:paraId="243A14EA" w14:textId="77777777" w:rsidTr="00785511">
        <w:trPr>
          <w:cantSplit/>
        </w:trPr>
        <w:tc>
          <w:tcPr>
            <w:tcW w:w="1812" w:type="dxa"/>
            <w:shd w:val="clear" w:color="auto" w:fill="auto"/>
          </w:tcPr>
          <w:p w14:paraId="140C303D" w14:textId="77777777" w:rsidR="003D585E" w:rsidRPr="00422413" w:rsidRDefault="003D585E" w:rsidP="003D585E">
            <w:pPr>
              <w:pStyle w:val="TabelleGross"/>
            </w:pPr>
            <w:r w:rsidRPr="00422413">
              <w:t>mode</w:t>
            </w:r>
          </w:p>
        </w:tc>
        <w:tc>
          <w:tcPr>
            <w:tcW w:w="6477" w:type="dxa"/>
            <w:shd w:val="clear" w:color="auto" w:fill="auto"/>
          </w:tcPr>
          <w:p w14:paraId="32A340BE" w14:textId="0E057605" w:rsidR="003D585E" w:rsidRPr="00422413" w:rsidRDefault="003D585E" w:rsidP="003D585E">
            <w:pPr>
              <w:pStyle w:val="TabelleGross"/>
            </w:pPr>
            <w:r w:rsidRPr="00422413">
              <w:t>Mode du paramètre (IN, OUT ou INOUT)</w:t>
            </w:r>
          </w:p>
        </w:tc>
        <w:tc>
          <w:tcPr>
            <w:tcW w:w="879" w:type="dxa"/>
            <w:shd w:val="clear" w:color="auto" w:fill="auto"/>
          </w:tcPr>
          <w:p w14:paraId="3BF795C9" w14:textId="2F4F50A4" w:rsidR="003D585E" w:rsidRPr="00422413" w:rsidRDefault="003D585E" w:rsidP="003D585E">
            <w:pPr>
              <w:pStyle w:val="TabelleGross"/>
            </w:pPr>
            <w:r w:rsidRPr="00422413">
              <w:t>O</w:t>
            </w:r>
          </w:p>
        </w:tc>
      </w:tr>
      <w:tr w:rsidR="0074761C" w:rsidRPr="00422413" w14:paraId="10A49B88" w14:textId="77777777" w:rsidTr="00785511">
        <w:trPr>
          <w:cantSplit/>
        </w:trPr>
        <w:tc>
          <w:tcPr>
            <w:tcW w:w="1812" w:type="dxa"/>
            <w:shd w:val="clear" w:color="auto" w:fill="auto"/>
          </w:tcPr>
          <w:p w14:paraId="63412721" w14:textId="77777777" w:rsidR="0074761C" w:rsidRPr="00422413" w:rsidRDefault="0074761C" w:rsidP="0074761C">
            <w:pPr>
              <w:pStyle w:val="TabelleGross"/>
            </w:pPr>
            <w:r w:rsidRPr="00422413">
              <w:t>type</w:t>
            </w:r>
          </w:p>
        </w:tc>
        <w:tc>
          <w:tcPr>
            <w:tcW w:w="6477" w:type="dxa"/>
            <w:shd w:val="clear" w:color="auto" w:fill="auto"/>
          </w:tcPr>
          <w:p w14:paraId="5586F9D3" w14:textId="2EEEBC4E" w:rsidR="0074761C" w:rsidRPr="00422413" w:rsidRDefault="003D585E" w:rsidP="008A4462">
            <w:pPr>
              <w:pStyle w:val="TabelleGross"/>
            </w:pPr>
            <w:r w:rsidRPr="00422413">
              <w:t>Type SQL:2008 prédéfini du paramètre</w:t>
            </w:r>
          </w:p>
          <w:p w14:paraId="362AEF84" w14:textId="77777777" w:rsidR="008A4462" w:rsidRPr="00422413" w:rsidRDefault="008A4462" w:rsidP="008A4462">
            <w:pPr>
              <w:pStyle w:val="TabelleGross"/>
            </w:pPr>
          </w:p>
          <w:p w14:paraId="661A0348" w14:textId="77777777" w:rsidR="0003728B" w:rsidRPr="00422413" w:rsidRDefault="0003728B" w:rsidP="0003728B">
            <w:pPr>
              <w:pStyle w:val="TabelleGross"/>
              <w:rPr>
                <w:b/>
              </w:rPr>
            </w:pPr>
            <w:r w:rsidRPr="00422413">
              <w:rPr>
                <w:b/>
              </w:rPr>
              <w:t>Indication</w:t>
            </w:r>
          </w:p>
          <w:p w14:paraId="574E35DA" w14:textId="68AFDA36" w:rsidR="008A4462" w:rsidRPr="00422413" w:rsidRDefault="003D585E" w:rsidP="00A2293D">
            <w:pPr>
              <w:pStyle w:val="TabelleGross"/>
            </w:pPr>
            <w:r w:rsidRPr="00422413">
              <w:t xml:space="preserve">Si le type de données de cette colonne est prédéfini, ce champ doit être utilisé. Dans le cas contraire, </w:t>
            </w:r>
            <w:r w:rsidR="00A2293D" w:rsidRPr="00422413">
              <w:t>il faut utiliser un des types de la liste du</w:t>
            </w:r>
            <w:r w:rsidRPr="00422413">
              <w:t xml:space="preserve"> champ </w:t>
            </w:r>
            <w:r w:rsidRPr="00422413">
              <w:rPr>
                <w:i/>
              </w:rPr>
              <w:t>typeName</w:t>
            </w:r>
            <w:r w:rsidRPr="00422413">
              <w:t>.</w:t>
            </w:r>
          </w:p>
        </w:tc>
        <w:tc>
          <w:tcPr>
            <w:tcW w:w="879" w:type="dxa"/>
            <w:shd w:val="clear" w:color="auto" w:fill="auto"/>
          </w:tcPr>
          <w:p w14:paraId="6E74C489" w14:textId="64A85404" w:rsidR="0074761C" w:rsidRPr="00422413" w:rsidRDefault="002522E8" w:rsidP="0074761C">
            <w:pPr>
              <w:pStyle w:val="TabelleGross"/>
            </w:pPr>
            <w:r w:rsidRPr="00422413">
              <w:t>O</w:t>
            </w:r>
          </w:p>
        </w:tc>
      </w:tr>
      <w:tr w:rsidR="002522E8" w:rsidRPr="00422413" w14:paraId="6B9B746F" w14:textId="77777777" w:rsidTr="00785511">
        <w:trPr>
          <w:cantSplit/>
        </w:trPr>
        <w:tc>
          <w:tcPr>
            <w:tcW w:w="1812" w:type="dxa"/>
            <w:shd w:val="clear" w:color="auto" w:fill="auto"/>
          </w:tcPr>
          <w:p w14:paraId="15EF6948" w14:textId="77777777" w:rsidR="002522E8" w:rsidRPr="00422413" w:rsidRDefault="002522E8" w:rsidP="002522E8">
            <w:pPr>
              <w:pStyle w:val="TabelleGross"/>
            </w:pPr>
            <w:r w:rsidRPr="00422413">
              <w:t>typeOriginal</w:t>
            </w:r>
          </w:p>
        </w:tc>
        <w:tc>
          <w:tcPr>
            <w:tcW w:w="6477" w:type="dxa"/>
            <w:shd w:val="clear" w:color="auto" w:fill="auto"/>
          </w:tcPr>
          <w:p w14:paraId="1CA69D77" w14:textId="4FF4C120" w:rsidR="002522E8" w:rsidRPr="00422413" w:rsidRDefault="003D585E" w:rsidP="002522E8">
            <w:pPr>
              <w:pStyle w:val="TabelleGross"/>
              <w:rPr>
                <w:rFonts w:cs="Arial"/>
              </w:rPr>
            </w:pPr>
            <w:r w:rsidRPr="00422413">
              <w:t>Type de paramètre original</w:t>
            </w:r>
          </w:p>
          <w:p w14:paraId="3EF39B73" w14:textId="77777777" w:rsidR="002522E8" w:rsidRPr="00422413" w:rsidRDefault="002522E8" w:rsidP="002522E8">
            <w:pPr>
              <w:pStyle w:val="TabelleGross"/>
              <w:rPr>
                <w:rFonts w:cs="Arial"/>
              </w:rPr>
            </w:pPr>
          </w:p>
          <w:p w14:paraId="182D04F1" w14:textId="77777777" w:rsidR="0003728B" w:rsidRPr="00422413" w:rsidRDefault="0003728B" w:rsidP="0003728B">
            <w:pPr>
              <w:pStyle w:val="TabelleGross"/>
              <w:rPr>
                <w:b/>
              </w:rPr>
            </w:pPr>
            <w:r w:rsidRPr="00422413">
              <w:rPr>
                <w:b/>
              </w:rPr>
              <w:t>Indication</w:t>
            </w:r>
          </w:p>
          <w:p w14:paraId="54715AC6" w14:textId="403CE864" w:rsidR="002522E8" w:rsidRPr="00422413" w:rsidRDefault="00407F24" w:rsidP="00A8794A">
            <w:pPr>
              <w:pStyle w:val="TabelleGross"/>
              <w:rPr>
                <w:rFonts w:cs="Arial"/>
              </w:rPr>
            </w:pPr>
            <w:r w:rsidRPr="00422413">
              <w:t xml:space="preserve">Étant </w:t>
            </w:r>
            <w:r w:rsidR="003D585E" w:rsidRPr="00422413">
              <w:t xml:space="preserve">donné que les différents programmes de base de données considérés comme conformes </w:t>
            </w:r>
            <w:r w:rsidRPr="00422413">
              <w:t xml:space="preserve">à </w:t>
            </w:r>
            <w:r w:rsidR="003D585E" w:rsidRPr="00422413">
              <w:t xml:space="preserve">SQL permettent des types de données très divers, le type de colonne original figure également ici, </w:t>
            </w:r>
            <w:r w:rsidR="00A8794A" w:rsidRPr="00422413">
              <w:t xml:space="preserve">tout comme </w:t>
            </w:r>
            <w:r w:rsidR="003D585E" w:rsidRPr="00422413">
              <w:t>le type de données SQL:2008. Pour chaque programme de base de données supportant le format SIARD, il faut définir et documenter une traduction des types propriétaires en types SQL:2008 pour l’application correspondante.</w:t>
            </w:r>
          </w:p>
        </w:tc>
        <w:tc>
          <w:tcPr>
            <w:tcW w:w="879" w:type="dxa"/>
            <w:shd w:val="clear" w:color="auto" w:fill="auto"/>
          </w:tcPr>
          <w:p w14:paraId="1BB4367F" w14:textId="526A4095" w:rsidR="002522E8" w:rsidRPr="00422413" w:rsidRDefault="002522E8" w:rsidP="002522E8">
            <w:pPr>
              <w:pStyle w:val="TabelleGross"/>
            </w:pPr>
            <w:r w:rsidRPr="00422413">
              <w:t>F</w:t>
            </w:r>
          </w:p>
        </w:tc>
      </w:tr>
      <w:tr w:rsidR="003D585E" w:rsidRPr="00422413" w14:paraId="7A43D0F9" w14:textId="77777777" w:rsidTr="00785511">
        <w:trPr>
          <w:cantSplit/>
        </w:trPr>
        <w:tc>
          <w:tcPr>
            <w:tcW w:w="1812" w:type="dxa"/>
            <w:shd w:val="clear" w:color="auto" w:fill="auto"/>
          </w:tcPr>
          <w:p w14:paraId="45CEBF69" w14:textId="77777777" w:rsidR="003D585E" w:rsidRPr="00422413" w:rsidRDefault="003D585E" w:rsidP="003D585E">
            <w:pPr>
              <w:pStyle w:val="TabelleGross"/>
            </w:pPr>
            <w:r w:rsidRPr="00422413">
              <w:t>typeSchema</w:t>
            </w:r>
          </w:p>
        </w:tc>
        <w:tc>
          <w:tcPr>
            <w:tcW w:w="6477" w:type="dxa"/>
            <w:shd w:val="clear" w:color="auto" w:fill="auto"/>
          </w:tcPr>
          <w:p w14:paraId="2791E701" w14:textId="51E2B7BB" w:rsidR="003D585E" w:rsidRPr="00422413" w:rsidRDefault="003D585E" w:rsidP="003D585E">
            <w:pPr>
              <w:pStyle w:val="TabelleGross"/>
              <w:rPr>
                <w:rFonts w:cs="Arial"/>
              </w:rPr>
            </w:pPr>
            <w:r w:rsidRPr="00422413">
              <w:t xml:space="preserve">Schéma du type désigné si le paramètre n’est pas un type de données prédéfini et </w:t>
            </w:r>
            <w:r w:rsidR="00407F24" w:rsidRPr="00422413">
              <w:t xml:space="preserve">si </w:t>
            </w:r>
            <w:r w:rsidRPr="00422413">
              <w:t>le type de données n’est pas d</w:t>
            </w:r>
            <w:r w:rsidR="009B5F8E" w:rsidRPr="00422413">
              <w:t>éfini dans le même schéma que la table</w:t>
            </w:r>
            <w:r w:rsidRPr="00422413">
              <w:t xml:space="preserve"> de cette colonne.</w:t>
            </w:r>
          </w:p>
        </w:tc>
        <w:tc>
          <w:tcPr>
            <w:tcW w:w="879" w:type="dxa"/>
            <w:shd w:val="clear" w:color="auto" w:fill="auto"/>
          </w:tcPr>
          <w:p w14:paraId="2357CC42" w14:textId="181120B9" w:rsidR="003D585E" w:rsidRPr="00422413" w:rsidRDefault="003D585E" w:rsidP="003D585E">
            <w:pPr>
              <w:pStyle w:val="TabelleGross"/>
            </w:pPr>
            <w:r w:rsidRPr="00422413">
              <w:t>F</w:t>
            </w:r>
          </w:p>
        </w:tc>
      </w:tr>
      <w:tr w:rsidR="003D585E" w:rsidRPr="00422413" w14:paraId="6AD8F3C8" w14:textId="77777777" w:rsidTr="00785511">
        <w:trPr>
          <w:cantSplit/>
        </w:trPr>
        <w:tc>
          <w:tcPr>
            <w:tcW w:w="1812" w:type="dxa"/>
            <w:shd w:val="clear" w:color="auto" w:fill="auto"/>
          </w:tcPr>
          <w:p w14:paraId="16B4C7DC" w14:textId="77777777" w:rsidR="003D585E" w:rsidRPr="00422413" w:rsidRDefault="003D585E" w:rsidP="003D585E">
            <w:pPr>
              <w:pStyle w:val="TabelleGross"/>
            </w:pPr>
            <w:r w:rsidRPr="00422413">
              <w:t>typeName</w:t>
            </w:r>
          </w:p>
        </w:tc>
        <w:tc>
          <w:tcPr>
            <w:tcW w:w="6477" w:type="dxa"/>
            <w:shd w:val="clear" w:color="auto" w:fill="auto"/>
          </w:tcPr>
          <w:p w14:paraId="30640FE0" w14:textId="4DC9777B" w:rsidR="003D585E" w:rsidRPr="00422413" w:rsidRDefault="003D585E" w:rsidP="003D585E">
            <w:pPr>
              <w:pStyle w:val="TabelleGross"/>
              <w:rPr>
                <w:rFonts w:cs="Arial"/>
              </w:rPr>
            </w:pPr>
            <w:r w:rsidRPr="00422413">
              <w:t>Nom du type de données avancé ou structuré de ce paramètre</w:t>
            </w:r>
          </w:p>
        </w:tc>
        <w:tc>
          <w:tcPr>
            <w:tcW w:w="879" w:type="dxa"/>
            <w:shd w:val="clear" w:color="auto" w:fill="auto"/>
          </w:tcPr>
          <w:p w14:paraId="09C1CCC2" w14:textId="64E1B0DF" w:rsidR="003D585E" w:rsidRPr="00422413" w:rsidRDefault="003D585E" w:rsidP="003D585E">
            <w:pPr>
              <w:pStyle w:val="TabelleGross"/>
            </w:pPr>
            <w:r w:rsidRPr="00422413">
              <w:t>F</w:t>
            </w:r>
          </w:p>
        </w:tc>
      </w:tr>
      <w:tr w:rsidR="002522E8" w:rsidRPr="00422413" w14:paraId="5F4862C2" w14:textId="77777777" w:rsidTr="00785511">
        <w:trPr>
          <w:cantSplit/>
        </w:trPr>
        <w:tc>
          <w:tcPr>
            <w:tcW w:w="1812" w:type="dxa"/>
            <w:shd w:val="clear" w:color="auto" w:fill="auto"/>
          </w:tcPr>
          <w:p w14:paraId="64FE87A0" w14:textId="77777777" w:rsidR="002522E8" w:rsidRPr="00422413" w:rsidRDefault="002522E8" w:rsidP="002522E8">
            <w:pPr>
              <w:pStyle w:val="TabelleGross"/>
            </w:pPr>
            <w:r w:rsidRPr="00422413">
              <w:t>description</w:t>
            </w:r>
          </w:p>
        </w:tc>
        <w:tc>
          <w:tcPr>
            <w:tcW w:w="6477" w:type="dxa"/>
            <w:shd w:val="clear" w:color="auto" w:fill="auto"/>
          </w:tcPr>
          <w:p w14:paraId="13A5FDD6" w14:textId="2489E38C" w:rsidR="002522E8" w:rsidRPr="00422413" w:rsidRDefault="003D585E" w:rsidP="002522E8">
            <w:pPr>
              <w:pStyle w:val="TabelleGross"/>
            </w:pPr>
            <w:r w:rsidRPr="00422413">
              <w:t>Description de la signification et de la fonction de la routine</w:t>
            </w:r>
          </w:p>
        </w:tc>
        <w:tc>
          <w:tcPr>
            <w:tcW w:w="879" w:type="dxa"/>
            <w:shd w:val="clear" w:color="auto" w:fill="auto"/>
          </w:tcPr>
          <w:p w14:paraId="6207C61E" w14:textId="7F8A6618" w:rsidR="002522E8" w:rsidRPr="00422413" w:rsidRDefault="002522E8" w:rsidP="002522E8">
            <w:pPr>
              <w:pStyle w:val="TabelleGross"/>
            </w:pPr>
            <w:r w:rsidRPr="00422413">
              <w:t>F</w:t>
            </w:r>
          </w:p>
        </w:tc>
      </w:tr>
      <w:tr w:rsidR="002522E8" w:rsidRPr="00422413" w14:paraId="14BCA82D" w14:textId="77777777" w:rsidTr="00785511">
        <w:trPr>
          <w:cantSplit/>
        </w:trPr>
        <w:tc>
          <w:tcPr>
            <w:tcW w:w="1812" w:type="dxa"/>
            <w:shd w:val="clear" w:color="auto" w:fill="auto"/>
          </w:tcPr>
          <w:p w14:paraId="5594FA2D" w14:textId="77777777" w:rsidR="002522E8" w:rsidRPr="00422413" w:rsidRDefault="002522E8" w:rsidP="002522E8">
            <w:pPr>
              <w:pStyle w:val="TabelleGross"/>
            </w:pPr>
            <w:r w:rsidRPr="00422413">
              <w:t>cardinality</w:t>
            </w:r>
          </w:p>
        </w:tc>
        <w:tc>
          <w:tcPr>
            <w:tcW w:w="6477" w:type="dxa"/>
            <w:shd w:val="clear" w:color="auto" w:fill="auto"/>
          </w:tcPr>
          <w:p w14:paraId="4F4E714E" w14:textId="46650150" w:rsidR="002522E8" w:rsidRPr="00422413" w:rsidRDefault="002522E8" w:rsidP="002522E8">
            <w:pPr>
              <w:pStyle w:val="TabelleGross"/>
              <w:rPr>
                <w:szCs w:val="24"/>
              </w:rPr>
            </w:pPr>
            <w:r w:rsidRPr="00422413">
              <w:t xml:space="preserve">Nombre (maximal) d’éléments si le paramètre est un </w:t>
            </w:r>
            <w:r w:rsidRPr="00422413">
              <w:rPr>
                <w:i/>
              </w:rPr>
              <w:t>array</w:t>
            </w:r>
          </w:p>
        </w:tc>
        <w:tc>
          <w:tcPr>
            <w:tcW w:w="879" w:type="dxa"/>
            <w:shd w:val="clear" w:color="auto" w:fill="auto"/>
          </w:tcPr>
          <w:p w14:paraId="0F5D98D4" w14:textId="50526DD4" w:rsidR="002522E8" w:rsidRPr="00422413" w:rsidRDefault="002522E8" w:rsidP="002522E8">
            <w:pPr>
              <w:pStyle w:val="TabelleGross"/>
            </w:pPr>
            <w:r w:rsidRPr="00422413">
              <w:t>l</w:t>
            </w:r>
          </w:p>
        </w:tc>
      </w:tr>
    </w:tbl>
    <w:p w14:paraId="7701A1F6" w14:textId="77777777" w:rsidR="00D47ACB" w:rsidRPr="00422413" w:rsidRDefault="00D47ACB" w:rsidP="00610AD7">
      <w:pPr>
        <w:rPr>
          <w:rFonts w:cs="Arial"/>
        </w:rPr>
      </w:pPr>
      <w:bookmarkStart w:id="85" w:name="_Toc264549066"/>
    </w:p>
    <w:p w14:paraId="212A94A2" w14:textId="2799608B" w:rsidR="005524D2" w:rsidRPr="00422413" w:rsidRDefault="00D47ACB" w:rsidP="00EF7B08">
      <w:pPr>
        <w:pStyle w:val="berschrift2"/>
      </w:pPr>
      <w:bookmarkStart w:id="86" w:name="_Toc477866925"/>
      <w:bookmarkStart w:id="87" w:name="_Toc8799400"/>
      <w:r w:rsidRPr="00422413">
        <w:t>M</w:t>
      </w:r>
      <w:bookmarkEnd w:id="85"/>
      <w:bookmarkEnd w:id="86"/>
      <w:r w:rsidRPr="00422413">
        <w:t xml:space="preserve">étadonnées </w:t>
      </w:r>
      <w:r w:rsidR="00A15C17" w:rsidRPr="00422413">
        <w:t xml:space="preserve">des </w:t>
      </w:r>
      <w:r w:rsidRPr="00422413">
        <w:t>utilisateur</w:t>
      </w:r>
      <w:r w:rsidR="00A15C17" w:rsidRPr="00422413">
        <w:t>s</w:t>
      </w:r>
      <w:bookmarkEnd w:id="87"/>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26DBC9CE" w14:textId="77777777" w:rsidTr="00CE15CA">
        <w:trPr>
          <w:cantSplit/>
          <w:tblHeader/>
        </w:trPr>
        <w:tc>
          <w:tcPr>
            <w:tcW w:w="1133" w:type="dxa"/>
            <w:shd w:val="clear" w:color="auto" w:fill="99CCFF"/>
          </w:tcPr>
          <w:p w14:paraId="7994C0CC" w14:textId="13072739" w:rsidR="00CE15CA" w:rsidRPr="00422413" w:rsidRDefault="00A15C17" w:rsidP="00CE15CA">
            <w:pPr>
              <w:pStyle w:val="TabelleGross"/>
              <w:rPr>
                <w:b/>
              </w:rPr>
            </w:pPr>
            <w:r w:rsidRPr="00422413">
              <w:rPr>
                <w:b/>
              </w:rPr>
              <w:t>s</w:t>
            </w:r>
            <w:r w:rsidR="00CE15CA" w:rsidRPr="00422413">
              <w:rPr>
                <w:b/>
              </w:rPr>
              <w:t>ID</w:t>
            </w:r>
          </w:p>
        </w:tc>
        <w:tc>
          <w:tcPr>
            <w:tcW w:w="7327" w:type="dxa"/>
            <w:shd w:val="clear" w:color="auto" w:fill="99CCFF"/>
          </w:tcPr>
          <w:p w14:paraId="5AB549EB" w14:textId="361578B7" w:rsidR="00CE15CA" w:rsidRPr="00422413" w:rsidRDefault="00CE15CA" w:rsidP="00CE15CA">
            <w:pPr>
              <w:pStyle w:val="TabelleGross"/>
              <w:rPr>
                <w:b/>
              </w:rPr>
            </w:pPr>
            <w:r w:rsidRPr="00422413">
              <w:rPr>
                <w:b/>
              </w:rPr>
              <w:t>Description de l’exigence</w:t>
            </w:r>
          </w:p>
        </w:tc>
        <w:tc>
          <w:tcPr>
            <w:tcW w:w="708" w:type="dxa"/>
            <w:shd w:val="clear" w:color="auto" w:fill="99CCFF"/>
          </w:tcPr>
          <w:p w14:paraId="77E1A74A" w14:textId="4758F216" w:rsidR="00CE15CA" w:rsidRPr="00422413" w:rsidRDefault="00CE15CA" w:rsidP="00CE15CA">
            <w:pPr>
              <w:pStyle w:val="TabelleGross"/>
              <w:rPr>
                <w:b/>
              </w:rPr>
            </w:pPr>
            <w:r w:rsidRPr="00422413">
              <w:rPr>
                <w:b/>
              </w:rPr>
              <w:t>O/F</w:t>
            </w:r>
          </w:p>
        </w:tc>
      </w:tr>
      <w:tr w:rsidR="00610AD7" w:rsidRPr="00422413" w14:paraId="53E3E412" w14:textId="77777777" w:rsidTr="00CE15CA">
        <w:trPr>
          <w:cantSplit/>
        </w:trPr>
        <w:tc>
          <w:tcPr>
            <w:tcW w:w="1133" w:type="dxa"/>
            <w:shd w:val="clear" w:color="auto" w:fill="auto"/>
          </w:tcPr>
          <w:p w14:paraId="58D9AA7E" w14:textId="54A18F14" w:rsidR="00610AD7" w:rsidRPr="00422413" w:rsidRDefault="00413B28" w:rsidP="00DA1787">
            <w:pPr>
              <w:pStyle w:val="TabelleGross"/>
              <w:rPr>
                <w:sz w:val="16"/>
                <w:szCs w:val="16"/>
              </w:rPr>
            </w:pPr>
            <w:r w:rsidRPr="00422413">
              <w:t>M_5.17-1</w:t>
            </w:r>
          </w:p>
        </w:tc>
        <w:tc>
          <w:tcPr>
            <w:tcW w:w="7327" w:type="dxa"/>
            <w:shd w:val="clear" w:color="auto" w:fill="auto"/>
          </w:tcPr>
          <w:p w14:paraId="316E88A1" w14:textId="25A28771" w:rsidR="00610AD7" w:rsidRPr="00422413" w:rsidRDefault="003D585E" w:rsidP="003D585E">
            <w:pPr>
              <w:pStyle w:val="TabelleGross"/>
            </w:pPr>
            <w:r w:rsidRPr="00422413">
              <w:t xml:space="preserve">Les métadonnées des utilisateurs peuvent être archivées dans le fichier </w:t>
            </w:r>
            <w:r w:rsidRPr="00422413">
              <w:rPr>
                <w:rFonts w:ascii="Courier New" w:hAnsi="Courier New"/>
              </w:rPr>
              <w:t>metadata.xml</w:t>
            </w:r>
            <w:r w:rsidR="00A15C17" w:rsidRPr="00422413">
              <w:t>.</w:t>
            </w:r>
          </w:p>
        </w:tc>
        <w:tc>
          <w:tcPr>
            <w:tcW w:w="708" w:type="dxa"/>
            <w:shd w:val="clear" w:color="auto" w:fill="auto"/>
          </w:tcPr>
          <w:p w14:paraId="787C4EB1" w14:textId="007CB320" w:rsidR="00610AD7" w:rsidRPr="00422413" w:rsidRDefault="002522E8" w:rsidP="00BF7410">
            <w:pPr>
              <w:pStyle w:val="TabelleGross"/>
            </w:pPr>
            <w:r w:rsidRPr="00422413">
              <w:t>F</w:t>
            </w:r>
          </w:p>
        </w:tc>
      </w:tr>
    </w:tbl>
    <w:p w14:paraId="68B16579" w14:textId="77777777" w:rsidR="000C0602" w:rsidRPr="00422413" w:rsidRDefault="000C0602" w:rsidP="000C0602">
      <w:pPr>
        <w:rPr>
          <w:rFonts w:cs="Arial"/>
        </w:rPr>
      </w:pPr>
    </w:p>
    <w:p w14:paraId="788EB21D" w14:textId="62EC680F" w:rsidR="0074761C" w:rsidRPr="00422413" w:rsidRDefault="003D585E" w:rsidP="0074761C">
      <w:pPr>
        <w:rPr>
          <w:rFonts w:cs="Arial"/>
        </w:rPr>
      </w:pPr>
      <w:r w:rsidRPr="00422413">
        <w:t xml:space="preserve">Les métadonnées </w:t>
      </w:r>
      <w:r w:rsidR="00A15C17" w:rsidRPr="00422413">
        <w:t>d</w:t>
      </w:r>
      <w:r w:rsidR="00EC2753" w:rsidRPr="00422413">
        <w:t>’utilisateur</w:t>
      </w:r>
      <w:r w:rsidRPr="00422413">
        <w:t xml:space="preserve"> </w:t>
      </w:r>
      <w:r w:rsidR="00A15C17" w:rsidRPr="00422413">
        <w:t xml:space="preserve">suivantes </w:t>
      </w:r>
      <w:r w:rsidRPr="00422413">
        <w:t xml:space="preserve">sont enregistrées dans le fichier </w:t>
      </w:r>
      <w:r w:rsidRPr="00422413">
        <w:rPr>
          <w:rFonts w:ascii="Courier New" w:hAnsi="Courier New"/>
        </w:rPr>
        <w:t>metadata.xml</w:t>
      </w:r>
      <w:r w:rsidR="00C85C3C" w:rsidRPr="00422413">
        <w:t> :</w:t>
      </w:r>
    </w:p>
    <w:tbl>
      <w:tblPr>
        <w:tblW w:w="916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58B79A55" w14:textId="77777777" w:rsidTr="00206976">
        <w:trPr>
          <w:cantSplit/>
          <w:tblHeader/>
        </w:trPr>
        <w:tc>
          <w:tcPr>
            <w:tcW w:w="1837" w:type="dxa"/>
            <w:shd w:val="clear" w:color="auto" w:fill="99CCFF"/>
          </w:tcPr>
          <w:p w14:paraId="1553F69A" w14:textId="546F7A20" w:rsidR="00206976" w:rsidRPr="00422413" w:rsidRDefault="00206976" w:rsidP="00206976">
            <w:pPr>
              <w:pStyle w:val="TabelleGross"/>
              <w:rPr>
                <w:b/>
              </w:rPr>
            </w:pPr>
            <w:r w:rsidRPr="00422413">
              <w:rPr>
                <w:b/>
              </w:rPr>
              <w:t>Désignation</w:t>
            </w:r>
          </w:p>
        </w:tc>
        <w:tc>
          <w:tcPr>
            <w:tcW w:w="6623" w:type="dxa"/>
            <w:shd w:val="clear" w:color="auto" w:fill="99CCFF"/>
          </w:tcPr>
          <w:p w14:paraId="5128335B" w14:textId="31CBB1CB" w:rsidR="00206976" w:rsidRPr="00422413" w:rsidRDefault="00206976" w:rsidP="00206976">
            <w:pPr>
              <w:pStyle w:val="TabelleGross"/>
              <w:rPr>
                <w:b/>
              </w:rPr>
            </w:pPr>
            <w:r w:rsidRPr="00422413">
              <w:rPr>
                <w:b/>
              </w:rPr>
              <w:t>Signification</w:t>
            </w:r>
          </w:p>
        </w:tc>
        <w:tc>
          <w:tcPr>
            <w:tcW w:w="708" w:type="dxa"/>
            <w:shd w:val="clear" w:color="auto" w:fill="99CCFF"/>
          </w:tcPr>
          <w:p w14:paraId="0E4719DB" w14:textId="6FDC945A" w:rsidR="00206976" w:rsidRPr="00422413" w:rsidRDefault="00206976" w:rsidP="00206976">
            <w:pPr>
              <w:pStyle w:val="TabelleGross"/>
              <w:rPr>
                <w:b/>
              </w:rPr>
            </w:pPr>
            <w:r w:rsidRPr="00422413">
              <w:rPr>
                <w:b/>
              </w:rPr>
              <w:t>O/F</w:t>
            </w:r>
          </w:p>
        </w:tc>
      </w:tr>
      <w:tr w:rsidR="003D585E" w:rsidRPr="00422413" w14:paraId="25560C86" w14:textId="77777777" w:rsidTr="00206976">
        <w:trPr>
          <w:cantSplit/>
        </w:trPr>
        <w:tc>
          <w:tcPr>
            <w:tcW w:w="1837" w:type="dxa"/>
            <w:shd w:val="clear" w:color="auto" w:fill="auto"/>
          </w:tcPr>
          <w:p w14:paraId="16A89C6D" w14:textId="77777777" w:rsidR="003D585E" w:rsidRPr="00422413" w:rsidRDefault="003D585E" w:rsidP="003D585E">
            <w:pPr>
              <w:pStyle w:val="TabelleGross"/>
            </w:pPr>
            <w:r w:rsidRPr="00422413">
              <w:t>name</w:t>
            </w:r>
          </w:p>
        </w:tc>
        <w:tc>
          <w:tcPr>
            <w:tcW w:w="6623" w:type="dxa"/>
            <w:shd w:val="clear" w:color="auto" w:fill="auto"/>
          </w:tcPr>
          <w:p w14:paraId="5D85CA80" w14:textId="741640EC" w:rsidR="003D585E" w:rsidRPr="00422413" w:rsidRDefault="003D585E" w:rsidP="003D585E">
            <w:pPr>
              <w:pStyle w:val="TabelleGross"/>
            </w:pPr>
            <w:r w:rsidRPr="00422413">
              <w:t>Nom de l’utilisateur</w:t>
            </w:r>
          </w:p>
        </w:tc>
        <w:tc>
          <w:tcPr>
            <w:tcW w:w="708" w:type="dxa"/>
            <w:shd w:val="clear" w:color="auto" w:fill="auto"/>
          </w:tcPr>
          <w:p w14:paraId="70B68696" w14:textId="77DE3D4A" w:rsidR="003D585E" w:rsidRPr="00422413" w:rsidRDefault="003D585E" w:rsidP="003D585E">
            <w:pPr>
              <w:pStyle w:val="TabelleGross"/>
            </w:pPr>
            <w:r w:rsidRPr="00422413">
              <w:t>O</w:t>
            </w:r>
          </w:p>
        </w:tc>
      </w:tr>
      <w:tr w:rsidR="003D585E" w:rsidRPr="00422413" w14:paraId="2C60E339" w14:textId="77777777" w:rsidTr="00206976">
        <w:trPr>
          <w:cantSplit/>
        </w:trPr>
        <w:tc>
          <w:tcPr>
            <w:tcW w:w="1837" w:type="dxa"/>
            <w:shd w:val="clear" w:color="auto" w:fill="auto"/>
          </w:tcPr>
          <w:p w14:paraId="712B3709" w14:textId="77777777" w:rsidR="003D585E" w:rsidRPr="00422413" w:rsidRDefault="003D585E" w:rsidP="003D585E">
            <w:pPr>
              <w:pStyle w:val="TabelleGross"/>
            </w:pPr>
            <w:r w:rsidRPr="00422413">
              <w:t>description</w:t>
            </w:r>
          </w:p>
        </w:tc>
        <w:tc>
          <w:tcPr>
            <w:tcW w:w="6623" w:type="dxa"/>
            <w:shd w:val="clear" w:color="auto" w:fill="auto"/>
          </w:tcPr>
          <w:p w14:paraId="21EB439D" w14:textId="782CC144" w:rsidR="003D585E" w:rsidRPr="00422413" w:rsidRDefault="003D585E" w:rsidP="003D585E">
            <w:pPr>
              <w:pStyle w:val="TabelleGross"/>
            </w:pPr>
            <w:r w:rsidRPr="00422413">
              <w:t>Description de la signification et de la fonction de l’utilisateur</w:t>
            </w:r>
          </w:p>
        </w:tc>
        <w:tc>
          <w:tcPr>
            <w:tcW w:w="708" w:type="dxa"/>
            <w:shd w:val="clear" w:color="auto" w:fill="auto"/>
          </w:tcPr>
          <w:p w14:paraId="598DB4E0" w14:textId="79C734EB" w:rsidR="003D585E" w:rsidRPr="00422413" w:rsidRDefault="003D585E" w:rsidP="003D585E">
            <w:pPr>
              <w:pStyle w:val="TabelleGross"/>
            </w:pPr>
            <w:r w:rsidRPr="00422413">
              <w:t>F</w:t>
            </w:r>
          </w:p>
        </w:tc>
      </w:tr>
    </w:tbl>
    <w:p w14:paraId="1BF9C020" w14:textId="77777777" w:rsidR="005524D2" w:rsidRPr="00422413" w:rsidRDefault="005524D2" w:rsidP="005524D2">
      <w:pPr>
        <w:rPr>
          <w:rFonts w:cs="Arial"/>
        </w:rPr>
      </w:pPr>
    </w:p>
    <w:p w14:paraId="4889B879" w14:textId="77777777" w:rsidR="00197385" w:rsidRPr="00422413" w:rsidRDefault="00197385">
      <w:pPr>
        <w:spacing w:after="0" w:line="240" w:lineRule="auto"/>
        <w:rPr>
          <w:b/>
          <w:sz w:val="24"/>
        </w:rPr>
      </w:pPr>
      <w:bookmarkStart w:id="88" w:name="_Toc264549067"/>
      <w:bookmarkStart w:id="89" w:name="_Toc477866926"/>
      <w:r w:rsidRPr="00422413">
        <w:br w:type="page"/>
      </w:r>
    </w:p>
    <w:p w14:paraId="574C4ADD" w14:textId="608BE2F7" w:rsidR="005524D2" w:rsidRPr="00422413" w:rsidRDefault="005524D2" w:rsidP="00EF7B08">
      <w:pPr>
        <w:pStyle w:val="berschrift2"/>
      </w:pPr>
      <w:bookmarkStart w:id="90" w:name="_Toc8799401"/>
      <w:r w:rsidRPr="00422413">
        <w:lastRenderedPageBreak/>
        <w:t xml:space="preserve">Métadonnées </w:t>
      </w:r>
      <w:r w:rsidR="00EC2753" w:rsidRPr="00422413">
        <w:t>du</w:t>
      </w:r>
      <w:r w:rsidR="00012B96" w:rsidRPr="00422413">
        <w:t xml:space="preserve"> niveau</w:t>
      </w:r>
      <w:r w:rsidR="00EC2753" w:rsidRPr="00422413">
        <w:t xml:space="preserve"> </w:t>
      </w:r>
      <w:r w:rsidRPr="00422413">
        <w:t>rôle</w:t>
      </w:r>
      <w:bookmarkEnd w:id="90"/>
      <w:r w:rsidRPr="00422413">
        <w:t xml:space="preserve"> </w:t>
      </w:r>
      <w:bookmarkEnd w:id="88"/>
      <w:bookmarkEnd w:id="89"/>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03DB5DDC" w14:textId="77777777" w:rsidTr="00CE15CA">
        <w:trPr>
          <w:cantSplit/>
          <w:tblHeader/>
        </w:trPr>
        <w:tc>
          <w:tcPr>
            <w:tcW w:w="1133" w:type="dxa"/>
            <w:shd w:val="clear" w:color="auto" w:fill="99CCFF"/>
          </w:tcPr>
          <w:p w14:paraId="24E0E5D1" w14:textId="77777777" w:rsidR="00CE15CA" w:rsidRPr="00422413" w:rsidRDefault="00CE15CA" w:rsidP="00CE15CA">
            <w:pPr>
              <w:pStyle w:val="TabelleGross"/>
              <w:rPr>
                <w:b/>
              </w:rPr>
            </w:pPr>
            <w:r w:rsidRPr="00422413">
              <w:rPr>
                <w:b/>
              </w:rPr>
              <w:t>ID</w:t>
            </w:r>
          </w:p>
        </w:tc>
        <w:tc>
          <w:tcPr>
            <w:tcW w:w="7327" w:type="dxa"/>
            <w:shd w:val="clear" w:color="auto" w:fill="99CCFF"/>
          </w:tcPr>
          <w:p w14:paraId="62DD3B1F" w14:textId="490442CF" w:rsidR="00CE15CA" w:rsidRPr="00422413" w:rsidRDefault="00CE15CA" w:rsidP="00CE15CA">
            <w:pPr>
              <w:pStyle w:val="TabelleGross"/>
              <w:rPr>
                <w:b/>
              </w:rPr>
            </w:pPr>
            <w:r w:rsidRPr="00422413">
              <w:rPr>
                <w:b/>
              </w:rPr>
              <w:t>Description de l’exigence</w:t>
            </w:r>
          </w:p>
        </w:tc>
        <w:tc>
          <w:tcPr>
            <w:tcW w:w="708" w:type="dxa"/>
            <w:shd w:val="clear" w:color="auto" w:fill="99CCFF"/>
          </w:tcPr>
          <w:p w14:paraId="5C31F6F1" w14:textId="3699EA3E" w:rsidR="00CE15CA" w:rsidRPr="00422413" w:rsidRDefault="00CE15CA" w:rsidP="00CE15CA">
            <w:pPr>
              <w:pStyle w:val="TabelleGross"/>
              <w:rPr>
                <w:b/>
              </w:rPr>
            </w:pPr>
            <w:r w:rsidRPr="00422413">
              <w:rPr>
                <w:b/>
              </w:rPr>
              <w:t>O/F</w:t>
            </w:r>
          </w:p>
        </w:tc>
      </w:tr>
      <w:tr w:rsidR="00610AD7" w:rsidRPr="00422413" w14:paraId="313F5209" w14:textId="77777777" w:rsidTr="00CE15CA">
        <w:trPr>
          <w:cantSplit/>
        </w:trPr>
        <w:tc>
          <w:tcPr>
            <w:tcW w:w="1133" w:type="dxa"/>
            <w:shd w:val="clear" w:color="auto" w:fill="auto"/>
          </w:tcPr>
          <w:p w14:paraId="11AC8064" w14:textId="333307F7" w:rsidR="00610AD7" w:rsidRPr="00422413" w:rsidRDefault="00610AD7" w:rsidP="00DA1787">
            <w:pPr>
              <w:pStyle w:val="TabelleGross"/>
              <w:rPr>
                <w:sz w:val="16"/>
                <w:szCs w:val="16"/>
              </w:rPr>
            </w:pPr>
            <w:r w:rsidRPr="00422413">
              <w:t>M_5.18-1</w:t>
            </w:r>
          </w:p>
        </w:tc>
        <w:tc>
          <w:tcPr>
            <w:tcW w:w="7327" w:type="dxa"/>
            <w:shd w:val="clear" w:color="auto" w:fill="auto"/>
          </w:tcPr>
          <w:p w14:paraId="21C62A09" w14:textId="683F15B6" w:rsidR="00610AD7" w:rsidRPr="00422413" w:rsidRDefault="00410D1D" w:rsidP="00610AD7">
            <w:pPr>
              <w:pStyle w:val="TabelleGross"/>
            </w:pPr>
            <w:r w:rsidRPr="00422413">
              <w:t xml:space="preserve">Les métadonnées de rôle peuvent être archivées dans le fichier </w:t>
            </w:r>
            <w:r w:rsidRPr="00422413">
              <w:rPr>
                <w:rFonts w:ascii="Courier New" w:hAnsi="Courier New"/>
              </w:rPr>
              <w:t>metadata.xml</w:t>
            </w:r>
            <w:r w:rsidR="00A15C17" w:rsidRPr="00422413">
              <w:t>.</w:t>
            </w:r>
          </w:p>
        </w:tc>
        <w:tc>
          <w:tcPr>
            <w:tcW w:w="708" w:type="dxa"/>
            <w:shd w:val="clear" w:color="auto" w:fill="auto"/>
          </w:tcPr>
          <w:p w14:paraId="4A476D77" w14:textId="1B0410AC" w:rsidR="00610AD7" w:rsidRPr="00422413" w:rsidRDefault="002522E8" w:rsidP="00BF7410">
            <w:pPr>
              <w:pStyle w:val="TabelleGross"/>
            </w:pPr>
            <w:r w:rsidRPr="00422413">
              <w:t>F</w:t>
            </w:r>
          </w:p>
        </w:tc>
      </w:tr>
    </w:tbl>
    <w:p w14:paraId="653AFB02" w14:textId="77777777" w:rsidR="000C0602" w:rsidRPr="00422413" w:rsidRDefault="000C0602" w:rsidP="000C0602">
      <w:pPr>
        <w:rPr>
          <w:rFonts w:cs="Arial"/>
        </w:rPr>
      </w:pPr>
    </w:p>
    <w:p w14:paraId="22BC7078" w14:textId="5E78C7A6" w:rsidR="00F74177" w:rsidRPr="00422413" w:rsidRDefault="00410D1D" w:rsidP="00F74177">
      <w:pPr>
        <w:rPr>
          <w:rFonts w:cs="Arial"/>
        </w:rPr>
      </w:pPr>
      <w:r w:rsidRPr="00422413">
        <w:t xml:space="preserve">Les métadonnées de rôle suivantes sont archivées dans le fichier </w:t>
      </w:r>
      <w:r w:rsidRPr="00422413">
        <w:rPr>
          <w:rFonts w:ascii="Courier New" w:hAnsi="Courier New"/>
        </w:rPr>
        <w:t>metadata.xml</w:t>
      </w:r>
      <w:r w:rsidR="00C85C3C" w:rsidRPr="00422413">
        <w:t> :</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20B186A0" w14:textId="77777777" w:rsidTr="00206976">
        <w:trPr>
          <w:cantSplit/>
          <w:tblHeader/>
        </w:trPr>
        <w:tc>
          <w:tcPr>
            <w:tcW w:w="1837" w:type="dxa"/>
            <w:shd w:val="clear" w:color="auto" w:fill="99CCFF"/>
          </w:tcPr>
          <w:p w14:paraId="32335EEC" w14:textId="49AA5601" w:rsidR="00206976" w:rsidRPr="00422413" w:rsidRDefault="00206976" w:rsidP="00206976">
            <w:pPr>
              <w:pStyle w:val="TabelleGross"/>
              <w:rPr>
                <w:b/>
              </w:rPr>
            </w:pPr>
            <w:r w:rsidRPr="00422413">
              <w:rPr>
                <w:b/>
              </w:rPr>
              <w:t>Désignation</w:t>
            </w:r>
          </w:p>
        </w:tc>
        <w:tc>
          <w:tcPr>
            <w:tcW w:w="6623" w:type="dxa"/>
            <w:shd w:val="clear" w:color="auto" w:fill="99CCFF"/>
          </w:tcPr>
          <w:p w14:paraId="77CD4777" w14:textId="218D0598" w:rsidR="00206976" w:rsidRPr="00422413" w:rsidRDefault="00206976" w:rsidP="00206976">
            <w:pPr>
              <w:pStyle w:val="TabelleGross"/>
              <w:rPr>
                <w:b/>
              </w:rPr>
            </w:pPr>
            <w:r w:rsidRPr="00422413">
              <w:rPr>
                <w:b/>
              </w:rPr>
              <w:t>Signification</w:t>
            </w:r>
          </w:p>
        </w:tc>
        <w:tc>
          <w:tcPr>
            <w:tcW w:w="708" w:type="dxa"/>
            <w:shd w:val="clear" w:color="auto" w:fill="99CCFF"/>
          </w:tcPr>
          <w:p w14:paraId="193BA83A" w14:textId="6FE34008" w:rsidR="00206976" w:rsidRPr="00422413" w:rsidRDefault="00206976" w:rsidP="00206976">
            <w:pPr>
              <w:pStyle w:val="TabelleGross"/>
              <w:rPr>
                <w:b/>
              </w:rPr>
            </w:pPr>
            <w:r w:rsidRPr="00422413">
              <w:rPr>
                <w:b/>
              </w:rPr>
              <w:t>O/F</w:t>
            </w:r>
          </w:p>
        </w:tc>
      </w:tr>
      <w:tr w:rsidR="00410D1D" w:rsidRPr="00422413" w14:paraId="2DFF0568" w14:textId="77777777" w:rsidTr="00206976">
        <w:trPr>
          <w:cantSplit/>
        </w:trPr>
        <w:tc>
          <w:tcPr>
            <w:tcW w:w="1837" w:type="dxa"/>
            <w:shd w:val="clear" w:color="auto" w:fill="auto"/>
          </w:tcPr>
          <w:p w14:paraId="55865B86" w14:textId="77777777" w:rsidR="00410D1D" w:rsidRPr="00422413" w:rsidRDefault="00410D1D" w:rsidP="00410D1D">
            <w:pPr>
              <w:pStyle w:val="TabelleGross"/>
            </w:pPr>
            <w:r w:rsidRPr="00422413">
              <w:t>name</w:t>
            </w:r>
          </w:p>
        </w:tc>
        <w:tc>
          <w:tcPr>
            <w:tcW w:w="6623" w:type="dxa"/>
            <w:shd w:val="clear" w:color="auto" w:fill="auto"/>
          </w:tcPr>
          <w:p w14:paraId="1E7214C0" w14:textId="1EAFBBE0" w:rsidR="00410D1D" w:rsidRPr="00422413" w:rsidRDefault="00410D1D" w:rsidP="00410D1D">
            <w:pPr>
              <w:pStyle w:val="TabelleGross"/>
            </w:pPr>
            <w:r w:rsidRPr="00422413">
              <w:t>Nom du rôle</w:t>
            </w:r>
          </w:p>
        </w:tc>
        <w:tc>
          <w:tcPr>
            <w:tcW w:w="708" w:type="dxa"/>
            <w:shd w:val="clear" w:color="auto" w:fill="auto"/>
          </w:tcPr>
          <w:p w14:paraId="1992C0E6" w14:textId="1AB95556" w:rsidR="00410D1D" w:rsidRPr="00422413" w:rsidRDefault="00410D1D" w:rsidP="00410D1D">
            <w:pPr>
              <w:pStyle w:val="TabelleGross"/>
            </w:pPr>
            <w:r w:rsidRPr="00422413">
              <w:t>O</w:t>
            </w:r>
          </w:p>
        </w:tc>
      </w:tr>
      <w:tr w:rsidR="00410D1D" w:rsidRPr="00422413" w14:paraId="002A8A1F" w14:textId="77777777" w:rsidTr="00206976">
        <w:trPr>
          <w:cantSplit/>
        </w:trPr>
        <w:tc>
          <w:tcPr>
            <w:tcW w:w="1837" w:type="dxa"/>
            <w:shd w:val="clear" w:color="auto" w:fill="auto"/>
          </w:tcPr>
          <w:p w14:paraId="2B7F360F" w14:textId="77777777" w:rsidR="00410D1D" w:rsidRPr="00422413" w:rsidRDefault="00410D1D" w:rsidP="00410D1D">
            <w:pPr>
              <w:pStyle w:val="TabelleGross"/>
            </w:pPr>
            <w:r w:rsidRPr="00422413">
              <w:t>admin</w:t>
            </w:r>
          </w:p>
        </w:tc>
        <w:tc>
          <w:tcPr>
            <w:tcW w:w="6623" w:type="dxa"/>
            <w:shd w:val="clear" w:color="auto" w:fill="auto"/>
          </w:tcPr>
          <w:p w14:paraId="4A4997AB" w14:textId="331A23FF" w:rsidR="00410D1D" w:rsidRPr="00422413" w:rsidRDefault="00410D1D" w:rsidP="00410D1D">
            <w:pPr>
              <w:pStyle w:val="TabelleGross"/>
            </w:pPr>
            <w:r w:rsidRPr="00422413">
              <w:t>Administrateur du rôle (utilisateur ou rôle)</w:t>
            </w:r>
          </w:p>
        </w:tc>
        <w:tc>
          <w:tcPr>
            <w:tcW w:w="708" w:type="dxa"/>
            <w:shd w:val="clear" w:color="auto" w:fill="auto"/>
          </w:tcPr>
          <w:p w14:paraId="044C5A22" w14:textId="2E59CA58" w:rsidR="00410D1D" w:rsidRPr="00422413" w:rsidRDefault="00410D1D" w:rsidP="00410D1D">
            <w:pPr>
              <w:pStyle w:val="TabelleGross"/>
            </w:pPr>
            <w:r w:rsidRPr="00422413">
              <w:t>O</w:t>
            </w:r>
          </w:p>
        </w:tc>
      </w:tr>
      <w:tr w:rsidR="00410D1D" w:rsidRPr="00422413" w14:paraId="215A1456" w14:textId="77777777" w:rsidTr="00206976">
        <w:trPr>
          <w:cantSplit/>
        </w:trPr>
        <w:tc>
          <w:tcPr>
            <w:tcW w:w="1837" w:type="dxa"/>
            <w:shd w:val="clear" w:color="auto" w:fill="auto"/>
          </w:tcPr>
          <w:p w14:paraId="7B016A7A" w14:textId="77777777" w:rsidR="00410D1D" w:rsidRPr="00422413" w:rsidRDefault="00410D1D" w:rsidP="00410D1D">
            <w:pPr>
              <w:pStyle w:val="TabelleGross"/>
            </w:pPr>
            <w:r w:rsidRPr="00422413">
              <w:t>description</w:t>
            </w:r>
          </w:p>
        </w:tc>
        <w:tc>
          <w:tcPr>
            <w:tcW w:w="6623" w:type="dxa"/>
            <w:shd w:val="clear" w:color="auto" w:fill="auto"/>
          </w:tcPr>
          <w:p w14:paraId="005EB267" w14:textId="19F53EA8" w:rsidR="00410D1D" w:rsidRPr="00422413" w:rsidRDefault="00410D1D" w:rsidP="00410D1D">
            <w:pPr>
              <w:pStyle w:val="TabelleGross"/>
            </w:pPr>
            <w:r w:rsidRPr="00422413">
              <w:t>Description de la signification et de la fonction du rôle</w:t>
            </w:r>
          </w:p>
        </w:tc>
        <w:tc>
          <w:tcPr>
            <w:tcW w:w="708" w:type="dxa"/>
            <w:shd w:val="clear" w:color="auto" w:fill="auto"/>
          </w:tcPr>
          <w:p w14:paraId="4BEEC075" w14:textId="013CEE6B" w:rsidR="00410D1D" w:rsidRPr="00422413" w:rsidRDefault="00410D1D" w:rsidP="00410D1D">
            <w:pPr>
              <w:pStyle w:val="TabelleGross"/>
            </w:pPr>
            <w:r w:rsidRPr="00422413">
              <w:t>F</w:t>
            </w:r>
          </w:p>
        </w:tc>
      </w:tr>
    </w:tbl>
    <w:p w14:paraId="17CAE237" w14:textId="77777777" w:rsidR="005524D2" w:rsidRPr="00422413" w:rsidRDefault="005524D2" w:rsidP="005524D2">
      <w:pPr>
        <w:rPr>
          <w:rFonts w:cs="Arial"/>
        </w:rPr>
      </w:pPr>
    </w:p>
    <w:p w14:paraId="5D550995" w14:textId="31A1B773" w:rsidR="005524D2" w:rsidRPr="00422413" w:rsidRDefault="005524D2" w:rsidP="00EF7B08">
      <w:pPr>
        <w:pStyle w:val="berschrift2"/>
      </w:pPr>
      <w:bookmarkStart w:id="91" w:name="_Toc264549068"/>
      <w:bookmarkStart w:id="92" w:name="_Toc477866927"/>
      <w:bookmarkStart w:id="93" w:name="_Toc8799402"/>
      <w:r w:rsidRPr="00422413">
        <w:t>M</w:t>
      </w:r>
      <w:bookmarkEnd w:id="91"/>
      <w:bookmarkEnd w:id="92"/>
      <w:r w:rsidRPr="00422413">
        <w:t>étadonnées</w:t>
      </w:r>
      <w:r w:rsidR="00012B96" w:rsidRPr="00422413">
        <w:t xml:space="preserve"> du niveau</w:t>
      </w:r>
      <w:r w:rsidRPr="00422413">
        <w:t xml:space="preserve"> des privilèges</w:t>
      </w:r>
      <w:bookmarkEnd w:id="93"/>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CE15CA" w:rsidRPr="00422413" w14:paraId="05C9B412" w14:textId="77777777" w:rsidTr="00CE15CA">
        <w:trPr>
          <w:cantSplit/>
          <w:tblHeader/>
        </w:trPr>
        <w:tc>
          <w:tcPr>
            <w:tcW w:w="1133" w:type="dxa"/>
            <w:shd w:val="clear" w:color="auto" w:fill="99CCFF"/>
          </w:tcPr>
          <w:p w14:paraId="225D7C69" w14:textId="77777777" w:rsidR="00CE15CA" w:rsidRPr="00422413" w:rsidRDefault="00CE15CA" w:rsidP="00CE15CA">
            <w:pPr>
              <w:pStyle w:val="TabelleGross"/>
              <w:rPr>
                <w:b/>
              </w:rPr>
            </w:pPr>
            <w:r w:rsidRPr="00422413">
              <w:rPr>
                <w:b/>
              </w:rPr>
              <w:t>ID</w:t>
            </w:r>
          </w:p>
        </w:tc>
        <w:tc>
          <w:tcPr>
            <w:tcW w:w="7327" w:type="dxa"/>
            <w:shd w:val="clear" w:color="auto" w:fill="99CCFF"/>
          </w:tcPr>
          <w:p w14:paraId="777A9578" w14:textId="737EAE1C" w:rsidR="00CE15CA" w:rsidRPr="00422413" w:rsidRDefault="00CE15CA" w:rsidP="00CE15CA">
            <w:pPr>
              <w:pStyle w:val="TabelleGross"/>
              <w:rPr>
                <w:b/>
              </w:rPr>
            </w:pPr>
            <w:r w:rsidRPr="00422413">
              <w:rPr>
                <w:b/>
              </w:rPr>
              <w:t>Description de l’exigence</w:t>
            </w:r>
          </w:p>
        </w:tc>
        <w:tc>
          <w:tcPr>
            <w:tcW w:w="708" w:type="dxa"/>
            <w:shd w:val="clear" w:color="auto" w:fill="99CCFF"/>
          </w:tcPr>
          <w:p w14:paraId="34C507D1" w14:textId="026B76CE" w:rsidR="00CE15CA" w:rsidRPr="00422413" w:rsidRDefault="00CE15CA" w:rsidP="00CE15CA">
            <w:pPr>
              <w:pStyle w:val="TabelleGross"/>
              <w:rPr>
                <w:b/>
              </w:rPr>
            </w:pPr>
            <w:r w:rsidRPr="00422413">
              <w:rPr>
                <w:b/>
              </w:rPr>
              <w:t>O/F</w:t>
            </w:r>
          </w:p>
        </w:tc>
      </w:tr>
      <w:tr w:rsidR="00610AD7" w:rsidRPr="00422413" w14:paraId="2E6D176E" w14:textId="77777777" w:rsidTr="00CE15CA">
        <w:trPr>
          <w:cantSplit/>
        </w:trPr>
        <w:tc>
          <w:tcPr>
            <w:tcW w:w="1133" w:type="dxa"/>
            <w:shd w:val="clear" w:color="auto" w:fill="auto"/>
          </w:tcPr>
          <w:p w14:paraId="260DD388" w14:textId="47C56952" w:rsidR="00610AD7" w:rsidRPr="00422413" w:rsidRDefault="00413B28" w:rsidP="00DA1787">
            <w:pPr>
              <w:pStyle w:val="TabelleGross"/>
              <w:rPr>
                <w:sz w:val="16"/>
                <w:szCs w:val="16"/>
              </w:rPr>
            </w:pPr>
            <w:r w:rsidRPr="00422413">
              <w:t>M_5.19-1</w:t>
            </w:r>
          </w:p>
        </w:tc>
        <w:tc>
          <w:tcPr>
            <w:tcW w:w="7327" w:type="dxa"/>
            <w:shd w:val="clear" w:color="auto" w:fill="auto"/>
          </w:tcPr>
          <w:p w14:paraId="7B78DCB3" w14:textId="6E6CA98D" w:rsidR="00610AD7" w:rsidRPr="00422413" w:rsidRDefault="00416D41" w:rsidP="00416D41">
            <w:pPr>
              <w:pStyle w:val="TabelleGross"/>
            </w:pPr>
            <w:r w:rsidRPr="00422413">
              <w:t xml:space="preserve">Les métadonnées des privilèges peuvent être archivées dans le fichier </w:t>
            </w:r>
            <w:r w:rsidRPr="00422413">
              <w:rPr>
                <w:rFonts w:ascii="Courier New" w:hAnsi="Courier New"/>
              </w:rPr>
              <w:t>metadata.xml</w:t>
            </w:r>
            <w:r w:rsidR="00A15C17" w:rsidRPr="00422413">
              <w:t>.</w:t>
            </w:r>
          </w:p>
        </w:tc>
        <w:tc>
          <w:tcPr>
            <w:tcW w:w="708" w:type="dxa"/>
            <w:shd w:val="clear" w:color="auto" w:fill="auto"/>
          </w:tcPr>
          <w:p w14:paraId="66B7A620" w14:textId="77777777" w:rsidR="00610AD7" w:rsidRPr="00422413" w:rsidRDefault="00610AD7" w:rsidP="00BF7410">
            <w:pPr>
              <w:pStyle w:val="TabelleGross"/>
            </w:pPr>
            <w:r w:rsidRPr="00422413">
              <w:t>K</w:t>
            </w:r>
          </w:p>
        </w:tc>
      </w:tr>
    </w:tbl>
    <w:p w14:paraId="2A28AFD4" w14:textId="77777777" w:rsidR="000C0602" w:rsidRPr="00422413" w:rsidRDefault="000C0602" w:rsidP="000C0602">
      <w:pPr>
        <w:rPr>
          <w:rFonts w:cs="Arial"/>
        </w:rPr>
      </w:pPr>
    </w:p>
    <w:p w14:paraId="75EE1BD3" w14:textId="4B9558B4" w:rsidR="00F74177" w:rsidRPr="00422413" w:rsidRDefault="00416D41" w:rsidP="00F74177">
      <w:pPr>
        <w:rPr>
          <w:rFonts w:cs="Arial"/>
        </w:rPr>
      </w:pPr>
      <w:r w:rsidRPr="00422413">
        <w:t xml:space="preserve">Les métadonnées de privilèges suivantes sont archivées dans le fichier </w:t>
      </w:r>
      <w:r w:rsidRPr="00422413">
        <w:rPr>
          <w:rFonts w:ascii="Courier New" w:hAnsi="Courier New"/>
        </w:rPr>
        <w:t>metadata.xml</w:t>
      </w:r>
      <w:r w:rsidR="00C85C3C" w:rsidRPr="00422413">
        <w:t> :</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06976" w:rsidRPr="00422413" w14:paraId="5202C901" w14:textId="77777777" w:rsidTr="002522E8">
        <w:trPr>
          <w:cantSplit/>
          <w:tblHeader/>
        </w:trPr>
        <w:tc>
          <w:tcPr>
            <w:tcW w:w="1837" w:type="dxa"/>
            <w:shd w:val="clear" w:color="auto" w:fill="99CCFF"/>
          </w:tcPr>
          <w:p w14:paraId="4AAE5640" w14:textId="3048FA91" w:rsidR="00206976" w:rsidRPr="00422413" w:rsidRDefault="00206976" w:rsidP="00206976">
            <w:pPr>
              <w:pStyle w:val="TabelleGross"/>
              <w:rPr>
                <w:b/>
              </w:rPr>
            </w:pPr>
            <w:r w:rsidRPr="00422413">
              <w:rPr>
                <w:b/>
              </w:rPr>
              <w:t>Désignation</w:t>
            </w:r>
          </w:p>
        </w:tc>
        <w:tc>
          <w:tcPr>
            <w:tcW w:w="6623" w:type="dxa"/>
            <w:shd w:val="clear" w:color="auto" w:fill="99CCFF"/>
          </w:tcPr>
          <w:p w14:paraId="1D2FC4F8" w14:textId="682AABC3" w:rsidR="00206976" w:rsidRPr="00422413" w:rsidRDefault="00206976" w:rsidP="00206976">
            <w:pPr>
              <w:pStyle w:val="TabelleGross"/>
              <w:rPr>
                <w:b/>
              </w:rPr>
            </w:pPr>
            <w:r w:rsidRPr="00422413">
              <w:rPr>
                <w:b/>
              </w:rPr>
              <w:t>Signification</w:t>
            </w:r>
          </w:p>
        </w:tc>
        <w:tc>
          <w:tcPr>
            <w:tcW w:w="708" w:type="dxa"/>
            <w:shd w:val="clear" w:color="auto" w:fill="99CCFF"/>
          </w:tcPr>
          <w:p w14:paraId="4CA43144" w14:textId="1953156F" w:rsidR="00206976" w:rsidRPr="00422413" w:rsidRDefault="00206976" w:rsidP="00206976">
            <w:pPr>
              <w:pStyle w:val="TabelleGross"/>
              <w:rPr>
                <w:b/>
              </w:rPr>
            </w:pPr>
            <w:r w:rsidRPr="00422413">
              <w:rPr>
                <w:b/>
              </w:rPr>
              <w:t>O/F</w:t>
            </w:r>
          </w:p>
        </w:tc>
      </w:tr>
      <w:tr w:rsidR="00416D41" w:rsidRPr="00422413" w14:paraId="725BFE97" w14:textId="77777777" w:rsidTr="002522E8">
        <w:trPr>
          <w:cantSplit/>
        </w:trPr>
        <w:tc>
          <w:tcPr>
            <w:tcW w:w="1837" w:type="dxa"/>
            <w:shd w:val="clear" w:color="auto" w:fill="auto"/>
          </w:tcPr>
          <w:p w14:paraId="4FE61A42" w14:textId="77777777" w:rsidR="00416D41" w:rsidRPr="00422413" w:rsidRDefault="00416D41" w:rsidP="00416D41">
            <w:pPr>
              <w:pStyle w:val="TabelleGross"/>
            </w:pPr>
            <w:r w:rsidRPr="00422413">
              <w:t>type</w:t>
            </w:r>
          </w:p>
        </w:tc>
        <w:tc>
          <w:tcPr>
            <w:tcW w:w="6623" w:type="dxa"/>
            <w:shd w:val="clear" w:color="auto" w:fill="auto"/>
          </w:tcPr>
          <w:p w14:paraId="498A2939" w14:textId="24FF107B" w:rsidR="00416D41" w:rsidRPr="00422413" w:rsidRDefault="00416D41" w:rsidP="00416D41">
            <w:pPr>
              <w:pStyle w:val="TabelleGross"/>
            </w:pPr>
            <w:r w:rsidRPr="00422413">
              <w:t>Privilège accordé (ex. SELECT)</w:t>
            </w:r>
          </w:p>
        </w:tc>
        <w:tc>
          <w:tcPr>
            <w:tcW w:w="708" w:type="dxa"/>
            <w:shd w:val="clear" w:color="auto" w:fill="auto"/>
          </w:tcPr>
          <w:p w14:paraId="545C41FA" w14:textId="471FAAAF" w:rsidR="00416D41" w:rsidRPr="00422413" w:rsidRDefault="00416D41" w:rsidP="00416D41">
            <w:pPr>
              <w:pStyle w:val="TabelleGross"/>
            </w:pPr>
            <w:r w:rsidRPr="00422413">
              <w:t>O</w:t>
            </w:r>
          </w:p>
        </w:tc>
      </w:tr>
      <w:tr w:rsidR="00416D41" w:rsidRPr="00422413" w14:paraId="359E7637" w14:textId="77777777" w:rsidTr="002522E8">
        <w:trPr>
          <w:cantSplit/>
        </w:trPr>
        <w:tc>
          <w:tcPr>
            <w:tcW w:w="1837" w:type="dxa"/>
            <w:shd w:val="clear" w:color="auto" w:fill="auto"/>
          </w:tcPr>
          <w:p w14:paraId="4E42E0D7" w14:textId="77777777" w:rsidR="00416D41" w:rsidRPr="00422413" w:rsidRDefault="00416D41" w:rsidP="00416D41">
            <w:pPr>
              <w:pStyle w:val="TabelleGross"/>
            </w:pPr>
            <w:r w:rsidRPr="00422413">
              <w:t>object</w:t>
            </w:r>
          </w:p>
        </w:tc>
        <w:tc>
          <w:tcPr>
            <w:tcW w:w="6623" w:type="dxa"/>
            <w:shd w:val="clear" w:color="auto" w:fill="auto"/>
          </w:tcPr>
          <w:p w14:paraId="76B866DA" w14:textId="60A9F33E" w:rsidR="00416D41" w:rsidRPr="00422413" w:rsidRDefault="00416D41" w:rsidP="00416D41">
            <w:pPr>
              <w:pStyle w:val="TabelleGross"/>
            </w:pPr>
            <w:r w:rsidRPr="00422413">
              <w:t>Objet sur lequel le privilège doit être appliqué</w:t>
            </w:r>
          </w:p>
        </w:tc>
        <w:tc>
          <w:tcPr>
            <w:tcW w:w="708" w:type="dxa"/>
            <w:shd w:val="clear" w:color="auto" w:fill="auto"/>
          </w:tcPr>
          <w:p w14:paraId="1B4EB5BB" w14:textId="2441EE68" w:rsidR="00416D41" w:rsidRPr="00422413" w:rsidRDefault="00416D41" w:rsidP="00416D41">
            <w:pPr>
              <w:pStyle w:val="TabelleGross"/>
            </w:pPr>
            <w:r w:rsidRPr="00422413">
              <w:t>F</w:t>
            </w:r>
          </w:p>
        </w:tc>
      </w:tr>
      <w:tr w:rsidR="00416D41" w:rsidRPr="00422413" w14:paraId="106760C3" w14:textId="77777777" w:rsidTr="002522E8">
        <w:trPr>
          <w:cantSplit/>
        </w:trPr>
        <w:tc>
          <w:tcPr>
            <w:tcW w:w="1837" w:type="dxa"/>
            <w:shd w:val="clear" w:color="auto" w:fill="auto"/>
          </w:tcPr>
          <w:p w14:paraId="1B29E710" w14:textId="77777777" w:rsidR="00416D41" w:rsidRPr="00422413" w:rsidRDefault="00416D41" w:rsidP="00416D41">
            <w:pPr>
              <w:pStyle w:val="TabelleGross"/>
            </w:pPr>
            <w:r w:rsidRPr="00422413">
              <w:t>grantor</w:t>
            </w:r>
          </w:p>
        </w:tc>
        <w:tc>
          <w:tcPr>
            <w:tcW w:w="6623" w:type="dxa"/>
            <w:shd w:val="clear" w:color="auto" w:fill="auto"/>
          </w:tcPr>
          <w:p w14:paraId="31920470" w14:textId="7D573DF5" w:rsidR="00416D41" w:rsidRPr="00422413" w:rsidRDefault="00416D41" w:rsidP="00EC2753">
            <w:pPr>
              <w:pStyle w:val="TabelleGross"/>
            </w:pPr>
            <w:r w:rsidRPr="00422413">
              <w:t>Personne qui accorde le privilège</w:t>
            </w:r>
          </w:p>
        </w:tc>
        <w:tc>
          <w:tcPr>
            <w:tcW w:w="708" w:type="dxa"/>
            <w:shd w:val="clear" w:color="auto" w:fill="auto"/>
          </w:tcPr>
          <w:p w14:paraId="49C11C4C" w14:textId="78D46D57" w:rsidR="00416D41" w:rsidRPr="00422413" w:rsidRDefault="00416D41" w:rsidP="00416D41">
            <w:pPr>
              <w:pStyle w:val="TabelleGross"/>
            </w:pPr>
            <w:r w:rsidRPr="00422413">
              <w:t>O</w:t>
            </w:r>
          </w:p>
        </w:tc>
      </w:tr>
      <w:tr w:rsidR="00416D41" w:rsidRPr="00422413" w14:paraId="4F2D13C8" w14:textId="77777777" w:rsidTr="002522E8">
        <w:trPr>
          <w:cantSplit/>
        </w:trPr>
        <w:tc>
          <w:tcPr>
            <w:tcW w:w="1837" w:type="dxa"/>
            <w:shd w:val="clear" w:color="auto" w:fill="auto"/>
          </w:tcPr>
          <w:p w14:paraId="68F7C173" w14:textId="77777777" w:rsidR="00416D41" w:rsidRPr="00422413" w:rsidRDefault="00416D41" w:rsidP="00416D41">
            <w:pPr>
              <w:pStyle w:val="TabelleGross"/>
            </w:pPr>
            <w:r w:rsidRPr="00422413">
              <w:t>grantee</w:t>
            </w:r>
          </w:p>
        </w:tc>
        <w:tc>
          <w:tcPr>
            <w:tcW w:w="6623" w:type="dxa"/>
            <w:shd w:val="clear" w:color="auto" w:fill="auto"/>
          </w:tcPr>
          <w:p w14:paraId="03C543DB" w14:textId="42330C45" w:rsidR="00416D41" w:rsidRPr="00422413" w:rsidRDefault="00416D41" w:rsidP="00416D41">
            <w:pPr>
              <w:pStyle w:val="TabelleGross"/>
            </w:pPr>
            <w:r w:rsidRPr="00422413">
              <w:t>Bénéficiaire du privilège (utilisateur ou rôle)</w:t>
            </w:r>
          </w:p>
        </w:tc>
        <w:tc>
          <w:tcPr>
            <w:tcW w:w="708" w:type="dxa"/>
            <w:shd w:val="clear" w:color="auto" w:fill="auto"/>
          </w:tcPr>
          <w:p w14:paraId="41C8CB53" w14:textId="27A13522" w:rsidR="00416D41" w:rsidRPr="00422413" w:rsidRDefault="00416D41" w:rsidP="00416D41">
            <w:pPr>
              <w:pStyle w:val="TabelleGross"/>
            </w:pPr>
            <w:r w:rsidRPr="00422413">
              <w:t>O</w:t>
            </w:r>
          </w:p>
        </w:tc>
      </w:tr>
      <w:tr w:rsidR="00416D41" w:rsidRPr="00422413" w14:paraId="0BEFFD34" w14:textId="77777777" w:rsidTr="002522E8">
        <w:trPr>
          <w:cantSplit/>
        </w:trPr>
        <w:tc>
          <w:tcPr>
            <w:tcW w:w="1837" w:type="dxa"/>
            <w:shd w:val="clear" w:color="auto" w:fill="auto"/>
          </w:tcPr>
          <w:p w14:paraId="0F5CB753" w14:textId="77777777" w:rsidR="00416D41" w:rsidRPr="00422413" w:rsidRDefault="00416D41" w:rsidP="00416D41">
            <w:pPr>
              <w:pStyle w:val="TabelleGross"/>
            </w:pPr>
            <w:r w:rsidRPr="00422413">
              <w:t>option</w:t>
            </w:r>
          </w:p>
        </w:tc>
        <w:tc>
          <w:tcPr>
            <w:tcW w:w="6623" w:type="dxa"/>
            <w:shd w:val="clear" w:color="auto" w:fill="auto"/>
          </w:tcPr>
          <w:p w14:paraId="72F1B28E" w14:textId="0352FEF2" w:rsidR="00416D41" w:rsidRPr="00422413" w:rsidRDefault="00416D41" w:rsidP="00416D41">
            <w:pPr>
              <w:pStyle w:val="TabelleGross"/>
            </w:pPr>
            <w:r w:rsidRPr="00422413">
              <w:t>Grant-Option (ADMIN ou GRANT)</w:t>
            </w:r>
          </w:p>
        </w:tc>
        <w:tc>
          <w:tcPr>
            <w:tcW w:w="708" w:type="dxa"/>
            <w:shd w:val="clear" w:color="auto" w:fill="auto"/>
          </w:tcPr>
          <w:p w14:paraId="3D5BF5C3" w14:textId="6496A3F5" w:rsidR="00416D41" w:rsidRPr="00422413" w:rsidRDefault="00416D41" w:rsidP="00416D41">
            <w:pPr>
              <w:pStyle w:val="TabelleGross"/>
            </w:pPr>
            <w:r w:rsidRPr="00422413">
              <w:t>F</w:t>
            </w:r>
          </w:p>
        </w:tc>
      </w:tr>
      <w:tr w:rsidR="00416D41" w:rsidRPr="00422413" w14:paraId="4F82FF0E" w14:textId="77777777" w:rsidTr="002522E8">
        <w:trPr>
          <w:cantSplit/>
        </w:trPr>
        <w:tc>
          <w:tcPr>
            <w:tcW w:w="1837" w:type="dxa"/>
            <w:shd w:val="clear" w:color="auto" w:fill="auto"/>
          </w:tcPr>
          <w:p w14:paraId="10D172AF" w14:textId="77777777" w:rsidR="00416D41" w:rsidRPr="00422413" w:rsidRDefault="00416D41" w:rsidP="00416D41">
            <w:pPr>
              <w:pStyle w:val="TabelleGross"/>
            </w:pPr>
            <w:r w:rsidRPr="00422413">
              <w:t>description</w:t>
            </w:r>
          </w:p>
        </w:tc>
        <w:tc>
          <w:tcPr>
            <w:tcW w:w="6623" w:type="dxa"/>
            <w:shd w:val="clear" w:color="auto" w:fill="auto"/>
          </w:tcPr>
          <w:p w14:paraId="4E295F4B" w14:textId="256149F1" w:rsidR="00416D41" w:rsidRPr="00422413" w:rsidRDefault="00416D41" w:rsidP="00416D41">
            <w:pPr>
              <w:pStyle w:val="TabelleGross"/>
            </w:pPr>
            <w:r w:rsidRPr="00422413">
              <w:t>Description de la signification et de la fonction du privilège</w:t>
            </w:r>
          </w:p>
        </w:tc>
        <w:tc>
          <w:tcPr>
            <w:tcW w:w="708" w:type="dxa"/>
            <w:shd w:val="clear" w:color="auto" w:fill="auto"/>
          </w:tcPr>
          <w:p w14:paraId="2439912C" w14:textId="2972B555" w:rsidR="00416D41" w:rsidRPr="00422413" w:rsidRDefault="00416D41" w:rsidP="00416D41">
            <w:pPr>
              <w:pStyle w:val="TabelleGross"/>
            </w:pPr>
            <w:r w:rsidRPr="00422413">
              <w:t>F</w:t>
            </w:r>
          </w:p>
        </w:tc>
      </w:tr>
    </w:tbl>
    <w:p w14:paraId="6F7F8D28" w14:textId="77777777" w:rsidR="005524D2" w:rsidRPr="00422413" w:rsidRDefault="005524D2" w:rsidP="00A664A9">
      <w:pPr>
        <w:rPr>
          <w:rFonts w:cs="Arial"/>
        </w:rPr>
      </w:pPr>
    </w:p>
    <w:p w14:paraId="0B5725E7" w14:textId="77777777" w:rsidR="00070513" w:rsidRPr="00422413" w:rsidRDefault="00070513">
      <w:pPr>
        <w:spacing w:after="0" w:line="240" w:lineRule="auto"/>
        <w:rPr>
          <w:rFonts w:cs="Arial"/>
          <w:b/>
          <w:sz w:val="32"/>
        </w:rPr>
      </w:pPr>
      <w:r w:rsidRPr="00422413">
        <w:br w:type="page"/>
      </w:r>
    </w:p>
    <w:p w14:paraId="2955D7D3" w14:textId="1A99980B" w:rsidR="005524D2" w:rsidRPr="00422413" w:rsidRDefault="00416D41" w:rsidP="00D21424">
      <w:pPr>
        <w:pStyle w:val="berschrift1"/>
        <w:tabs>
          <w:tab w:val="clear" w:pos="6380"/>
        </w:tabs>
        <w:ind w:left="567"/>
      </w:pPr>
      <w:bookmarkStart w:id="94" w:name="_Toc8799403"/>
      <w:r w:rsidRPr="00422413">
        <w:lastRenderedPageBreak/>
        <w:t>Exigences concernant les données tabulaires</w:t>
      </w:r>
      <w:bookmarkEnd w:id="94"/>
    </w:p>
    <w:p w14:paraId="5D458960" w14:textId="178FD783" w:rsidR="000B6781" w:rsidRPr="00422413" w:rsidRDefault="00416D41" w:rsidP="00D602D5">
      <w:pPr>
        <w:rPr>
          <w:rFonts w:cs="Arial"/>
        </w:rPr>
      </w:pPr>
      <w:bookmarkStart w:id="95" w:name="_Toc177368701"/>
      <w:r w:rsidRPr="00422413">
        <w:t xml:space="preserve">Comme expliqué précédemment, les données tabulaires d’une base de données relationnelle archivée se trouvent dans le dossier </w:t>
      </w:r>
      <w:r w:rsidRPr="00422413">
        <w:rPr>
          <w:rFonts w:ascii="Courier New" w:hAnsi="Courier New"/>
        </w:rPr>
        <w:t xml:space="preserve">content/ </w:t>
      </w:r>
      <w:r w:rsidRPr="00422413">
        <w:t>dans la racine document de l’archive SIARD. Elles y sont stockées dans les dossiers schéma et table</w:t>
      </w:r>
      <w:r w:rsidR="00DF721B" w:rsidRPr="00422413">
        <w:t>s</w:t>
      </w:r>
      <w:r w:rsidRPr="00422413">
        <w:t xml:space="preserve"> correspondants.</w:t>
      </w:r>
    </w:p>
    <w:p w14:paraId="4FB40BE7" w14:textId="16059B38" w:rsidR="00D602D5" w:rsidRPr="00422413" w:rsidRDefault="00416D41" w:rsidP="00D602D5">
      <w:pPr>
        <w:rPr>
          <w:rFonts w:cs="Arial"/>
          <w:szCs w:val="22"/>
        </w:rPr>
      </w:pPr>
      <w:r w:rsidRPr="00422413">
        <w:t xml:space="preserve">Les données tabulaires sont enregistrées dans des fichiers XML correspondants. Pour chaque table, une définition de schéma XML, qui indique le format d’enregistrement XML des données tabulaires, est générée. Pour chaque table, il existe par conséquent un fi- chier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].xml </w:t>
      </w:r>
      <w:r w:rsidR="00A15C17" w:rsidRPr="00422413">
        <w:t>correspondant à</w:t>
      </w:r>
      <w:r w:rsidRPr="00422413">
        <w:t xml:space="preserve"> la définition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E15CA" w:rsidRPr="00422413" w14:paraId="5ECCC048" w14:textId="77777777" w:rsidTr="00CE15CA">
        <w:trPr>
          <w:cantSplit/>
          <w:tblHeader/>
        </w:trPr>
        <w:tc>
          <w:tcPr>
            <w:tcW w:w="1131" w:type="dxa"/>
            <w:shd w:val="clear" w:color="auto" w:fill="99CCFF"/>
          </w:tcPr>
          <w:p w14:paraId="49398990" w14:textId="77777777" w:rsidR="00CE15CA" w:rsidRPr="00422413" w:rsidRDefault="00CE15CA" w:rsidP="00CE15CA">
            <w:pPr>
              <w:pStyle w:val="TabelleGross"/>
              <w:rPr>
                <w:b/>
              </w:rPr>
            </w:pPr>
            <w:r w:rsidRPr="00422413">
              <w:rPr>
                <w:b/>
              </w:rPr>
              <w:t>ID</w:t>
            </w:r>
          </w:p>
        </w:tc>
        <w:tc>
          <w:tcPr>
            <w:tcW w:w="7329" w:type="dxa"/>
            <w:shd w:val="clear" w:color="auto" w:fill="99CCFF"/>
          </w:tcPr>
          <w:p w14:paraId="3F5F41B0" w14:textId="1779B357" w:rsidR="00CE15CA" w:rsidRPr="00422413" w:rsidRDefault="00CE15CA" w:rsidP="00CE15CA">
            <w:pPr>
              <w:pStyle w:val="TabelleGross"/>
              <w:rPr>
                <w:b/>
              </w:rPr>
            </w:pPr>
            <w:r w:rsidRPr="00422413">
              <w:rPr>
                <w:b/>
              </w:rPr>
              <w:t>Description de l’exigence</w:t>
            </w:r>
          </w:p>
        </w:tc>
        <w:tc>
          <w:tcPr>
            <w:tcW w:w="708" w:type="dxa"/>
            <w:shd w:val="clear" w:color="auto" w:fill="99CCFF"/>
          </w:tcPr>
          <w:p w14:paraId="4467D7C0" w14:textId="1A460A24" w:rsidR="00CE15CA" w:rsidRPr="00422413" w:rsidRDefault="00CE15CA" w:rsidP="00CE15CA">
            <w:pPr>
              <w:pStyle w:val="TabelleGross"/>
              <w:rPr>
                <w:b/>
              </w:rPr>
            </w:pPr>
            <w:r w:rsidRPr="00422413">
              <w:rPr>
                <w:b/>
              </w:rPr>
              <w:t>O/F</w:t>
            </w:r>
          </w:p>
        </w:tc>
      </w:tr>
      <w:tr w:rsidR="002522E8" w:rsidRPr="00422413" w14:paraId="102FDD95" w14:textId="77777777" w:rsidTr="00CE15CA">
        <w:trPr>
          <w:cantSplit/>
        </w:trPr>
        <w:tc>
          <w:tcPr>
            <w:tcW w:w="1131" w:type="dxa"/>
            <w:shd w:val="clear" w:color="auto" w:fill="auto"/>
          </w:tcPr>
          <w:p w14:paraId="6FF97AB2" w14:textId="77777777" w:rsidR="002522E8" w:rsidRPr="00422413" w:rsidRDefault="002522E8" w:rsidP="002522E8">
            <w:pPr>
              <w:pStyle w:val="TabelleGross"/>
            </w:pPr>
            <w:r w:rsidRPr="00422413">
              <w:t>T_6.0-1</w:t>
            </w:r>
          </w:p>
        </w:tc>
        <w:tc>
          <w:tcPr>
            <w:tcW w:w="7329" w:type="dxa"/>
            <w:shd w:val="clear" w:color="auto" w:fill="auto"/>
          </w:tcPr>
          <w:p w14:paraId="2BA2303A" w14:textId="77777777" w:rsidR="00416D41" w:rsidRPr="00422413" w:rsidRDefault="00416D41" w:rsidP="00416D41">
            <w:pPr>
              <w:pStyle w:val="TableParagraph"/>
              <w:spacing w:before="95"/>
              <w:ind w:left="0"/>
              <w:rPr>
                <w:sz w:val="20"/>
              </w:rPr>
            </w:pPr>
            <w:r w:rsidRPr="00422413">
              <w:rPr>
                <w:sz w:val="20"/>
              </w:rPr>
              <w:t>L’intégralité des données tabulaires (données primaires) doit satisfaire aux exigences de cohérence de SQL:2008. Ainsi, un fichier SIARD qui valide la syntaxe par rapport aux XSD mais dont la sémantique enfreint la norme SQL n’est pas conforme à la présente description de format.</w:t>
            </w:r>
          </w:p>
          <w:p w14:paraId="7B0FA808" w14:textId="29E3CC1F" w:rsidR="002522E8" w:rsidRPr="00422413" w:rsidRDefault="00416D41" w:rsidP="00012B96">
            <w:pPr>
              <w:pStyle w:val="TabelleGross"/>
            </w:pPr>
            <w:r w:rsidRPr="00422413">
              <w:t>Les valeurs d</w:t>
            </w:r>
            <w:r w:rsidR="00012B96" w:rsidRPr="00422413">
              <w:t>e la</w:t>
            </w:r>
            <w:r w:rsidRPr="00422413">
              <w:t xml:space="preserve"> table en particulier doivent correspondre aux restrictions des types SQL dans les métadonnées. En outre, les conditions des clés primaires, candidates et étrangère enregistrées dans les métadonnées, ainsi que les conditions entraînant la nullité, doivent toutes être remplies.</w:t>
            </w:r>
          </w:p>
        </w:tc>
        <w:tc>
          <w:tcPr>
            <w:tcW w:w="708" w:type="dxa"/>
            <w:shd w:val="clear" w:color="auto" w:fill="auto"/>
          </w:tcPr>
          <w:p w14:paraId="22AE34E4" w14:textId="4432E8F8" w:rsidR="002522E8" w:rsidRPr="00422413" w:rsidRDefault="002522E8" w:rsidP="002522E8">
            <w:pPr>
              <w:pStyle w:val="TabelleGross"/>
            </w:pPr>
            <w:r w:rsidRPr="00422413">
              <w:t>O</w:t>
            </w:r>
          </w:p>
        </w:tc>
      </w:tr>
      <w:tr w:rsidR="002522E8" w:rsidRPr="00422413" w14:paraId="3BF18CB1" w14:textId="77777777" w:rsidTr="00CE15CA">
        <w:trPr>
          <w:cantSplit/>
        </w:trPr>
        <w:tc>
          <w:tcPr>
            <w:tcW w:w="1131" w:type="dxa"/>
            <w:shd w:val="clear" w:color="auto" w:fill="auto"/>
          </w:tcPr>
          <w:p w14:paraId="17544CF0" w14:textId="77777777" w:rsidR="002522E8" w:rsidRPr="00422413" w:rsidRDefault="002522E8" w:rsidP="002522E8">
            <w:pPr>
              <w:pStyle w:val="TabelleGross"/>
            </w:pPr>
            <w:r w:rsidRPr="00422413">
              <w:t>T_6.0-2</w:t>
            </w:r>
          </w:p>
        </w:tc>
        <w:tc>
          <w:tcPr>
            <w:tcW w:w="7329" w:type="dxa"/>
            <w:shd w:val="clear" w:color="auto" w:fill="auto"/>
          </w:tcPr>
          <w:p w14:paraId="18184252" w14:textId="09DABD69" w:rsidR="002522E8" w:rsidRPr="00422413" w:rsidRDefault="002522E8" w:rsidP="002522E8">
            <w:pPr>
              <w:pStyle w:val="TabelleGross"/>
            </w:pPr>
            <w:r w:rsidRPr="00422413">
              <w:t xml:space="preserve">La définition de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doit impérativement être respectée pour 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].xml</w:t>
            </w:r>
            <w:r w:rsidRPr="00422413">
              <w:t xml:space="preserve">. En d’autres termes, </w:t>
            </w:r>
            <w:r w:rsidRPr="00422413">
              <w:rPr>
                <w:rFonts w:ascii="Courier New" w:hAnsi="Courier New"/>
              </w:rPr>
              <w:t>table[</w:t>
            </w:r>
            <w:r w:rsidR="00BB44A7" w:rsidRPr="00422413">
              <w:rPr>
                <w:rFonts w:ascii="Courier New" w:hAnsi="Courier New"/>
              </w:rPr>
              <w:t>nombre</w:t>
            </w:r>
            <w:r w:rsidRPr="00422413">
              <w:rPr>
                <w:rFonts w:ascii="Courier New" w:hAnsi="Courier New"/>
              </w:rPr>
              <w:t>].xml</w:t>
            </w:r>
            <w:r w:rsidRPr="00422413">
              <w:t xml:space="preserve"> doit pouvoir être validé avec le schéma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t xml:space="preserve">. </w:t>
            </w:r>
          </w:p>
        </w:tc>
        <w:tc>
          <w:tcPr>
            <w:tcW w:w="708" w:type="dxa"/>
            <w:shd w:val="clear" w:color="auto" w:fill="auto"/>
          </w:tcPr>
          <w:p w14:paraId="75B500ED" w14:textId="21198C7E" w:rsidR="002522E8" w:rsidRPr="00422413" w:rsidRDefault="002522E8" w:rsidP="002522E8">
            <w:pPr>
              <w:pStyle w:val="TabelleGross"/>
            </w:pPr>
            <w:r w:rsidRPr="00422413">
              <w:t>O</w:t>
            </w:r>
          </w:p>
        </w:tc>
      </w:tr>
    </w:tbl>
    <w:p w14:paraId="3CAF413C" w14:textId="77777777" w:rsidR="00D602D5" w:rsidRPr="00422413" w:rsidRDefault="00D602D5" w:rsidP="00D602D5">
      <w:pPr>
        <w:rPr>
          <w:rFonts w:cs="Arial"/>
          <w:szCs w:val="22"/>
        </w:rPr>
      </w:pPr>
    </w:p>
    <w:p w14:paraId="2A6679F5" w14:textId="4C4A624F" w:rsidR="00CF516E" w:rsidRPr="00422413" w:rsidRDefault="00416D41" w:rsidP="00CF516E">
      <w:pPr>
        <w:pStyle w:val="berschrift2"/>
      </w:pPr>
      <w:bookmarkStart w:id="96" w:name="_Toc8799404"/>
      <w:r w:rsidRPr="00422413">
        <w:t xml:space="preserve">Définition de schéma </w:t>
      </w:r>
      <w:r w:rsidR="00012B96" w:rsidRPr="00422413">
        <w:t xml:space="preserve">de la </w:t>
      </w:r>
      <w:r w:rsidRPr="00422413">
        <w:t>table</w:t>
      </w:r>
      <w:bookmarkEnd w:id="96"/>
    </w:p>
    <w:p w14:paraId="386179B5" w14:textId="0E5046E9" w:rsidR="00CF516E" w:rsidRPr="00422413" w:rsidRDefault="00416D41" w:rsidP="00CF516E">
      <w:pPr>
        <w:rPr>
          <w:rFonts w:cs="Arial"/>
        </w:rPr>
      </w:pPr>
      <w:r w:rsidRPr="00422413">
        <w:t xml:space="preserve">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].xsd </w:t>
      </w:r>
      <w:r w:rsidRPr="00422413">
        <w:t xml:space="preserve">contient les définitions de schéma suivantes </w:t>
      </w:r>
      <w:r w:rsidR="001515AF" w:rsidRPr="00422413">
        <w:t xml:space="preserve">de la </w:t>
      </w:r>
      <w:r w:rsidRPr="00422413">
        <w:t>table</w:t>
      </w:r>
      <w:r w:rsidR="00C85C3C" w:rsidRPr="00422413">
        <w:t> :</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E15CA" w:rsidRPr="00422413" w14:paraId="1A043244" w14:textId="77777777" w:rsidTr="00CE15CA">
        <w:trPr>
          <w:cantSplit/>
          <w:tblHeader/>
        </w:trPr>
        <w:tc>
          <w:tcPr>
            <w:tcW w:w="1131" w:type="dxa"/>
            <w:shd w:val="clear" w:color="auto" w:fill="99CCFF"/>
          </w:tcPr>
          <w:p w14:paraId="0E86D618" w14:textId="77777777" w:rsidR="00CE15CA" w:rsidRPr="00422413" w:rsidRDefault="00CE15CA" w:rsidP="00CE15CA">
            <w:pPr>
              <w:pStyle w:val="TabelleGross"/>
              <w:rPr>
                <w:b/>
              </w:rPr>
            </w:pPr>
            <w:r w:rsidRPr="00422413">
              <w:rPr>
                <w:b/>
              </w:rPr>
              <w:t>ID</w:t>
            </w:r>
          </w:p>
        </w:tc>
        <w:tc>
          <w:tcPr>
            <w:tcW w:w="7329" w:type="dxa"/>
            <w:shd w:val="clear" w:color="auto" w:fill="99CCFF"/>
          </w:tcPr>
          <w:p w14:paraId="65D0192E" w14:textId="32A5A32C" w:rsidR="00CE15CA" w:rsidRPr="00422413" w:rsidRDefault="00CE15CA" w:rsidP="00CE15CA">
            <w:pPr>
              <w:pStyle w:val="TabelleGross"/>
              <w:rPr>
                <w:b/>
              </w:rPr>
            </w:pPr>
            <w:r w:rsidRPr="00422413">
              <w:rPr>
                <w:b/>
              </w:rPr>
              <w:t>Description de l’exigence</w:t>
            </w:r>
          </w:p>
        </w:tc>
        <w:tc>
          <w:tcPr>
            <w:tcW w:w="708" w:type="dxa"/>
            <w:shd w:val="clear" w:color="auto" w:fill="99CCFF"/>
          </w:tcPr>
          <w:p w14:paraId="7B62D7F8" w14:textId="7A72A5D8" w:rsidR="00CE15CA" w:rsidRPr="00422413" w:rsidRDefault="00CE15CA" w:rsidP="00CE15CA">
            <w:pPr>
              <w:pStyle w:val="TabelleGross"/>
              <w:rPr>
                <w:b/>
              </w:rPr>
            </w:pPr>
            <w:r w:rsidRPr="00422413">
              <w:rPr>
                <w:b/>
              </w:rPr>
              <w:t>O/F</w:t>
            </w:r>
          </w:p>
        </w:tc>
      </w:tr>
      <w:tr w:rsidR="002522E8" w:rsidRPr="00422413" w14:paraId="74E91638" w14:textId="77777777" w:rsidTr="00CE15CA">
        <w:trPr>
          <w:cantSplit/>
        </w:trPr>
        <w:tc>
          <w:tcPr>
            <w:tcW w:w="1131" w:type="dxa"/>
            <w:shd w:val="clear" w:color="auto" w:fill="auto"/>
          </w:tcPr>
          <w:p w14:paraId="2E092735" w14:textId="77777777" w:rsidR="002522E8" w:rsidRPr="00422413" w:rsidRDefault="002522E8" w:rsidP="002522E8">
            <w:pPr>
              <w:pStyle w:val="TabelleGross"/>
              <w:rPr>
                <w:sz w:val="16"/>
                <w:szCs w:val="16"/>
              </w:rPr>
            </w:pPr>
            <w:r w:rsidRPr="00422413">
              <w:t>T_6.1-1</w:t>
            </w:r>
          </w:p>
        </w:tc>
        <w:tc>
          <w:tcPr>
            <w:tcW w:w="7329" w:type="dxa"/>
            <w:shd w:val="clear" w:color="auto" w:fill="auto"/>
          </w:tcPr>
          <w:p w14:paraId="3031E130" w14:textId="38BCFE7C" w:rsidR="002522E8" w:rsidRPr="00422413" w:rsidRDefault="00416D41" w:rsidP="001515AF">
            <w:pPr>
              <w:rPr>
                <w:sz w:val="20"/>
              </w:rPr>
            </w:pPr>
            <w:r w:rsidRPr="00422413">
              <w:rPr>
                <w:sz w:val="20"/>
              </w:rPr>
              <w:t xml:space="preserve">Pour chaque table, il doit exister une définition de schéma XML, qui indique le format d’enregistrement XML des données tabulaires. </w:t>
            </w:r>
          </w:p>
        </w:tc>
        <w:tc>
          <w:tcPr>
            <w:tcW w:w="708" w:type="dxa"/>
            <w:shd w:val="clear" w:color="auto" w:fill="auto"/>
          </w:tcPr>
          <w:p w14:paraId="0498CC7A" w14:textId="5DC6FC52" w:rsidR="002522E8" w:rsidRPr="00422413" w:rsidRDefault="002522E8" w:rsidP="002522E8">
            <w:pPr>
              <w:pStyle w:val="TabelleGross"/>
            </w:pPr>
            <w:r w:rsidRPr="00422413">
              <w:t>O</w:t>
            </w:r>
          </w:p>
        </w:tc>
      </w:tr>
      <w:tr w:rsidR="002522E8" w:rsidRPr="00422413" w14:paraId="118428AA" w14:textId="77777777" w:rsidTr="00CE15CA">
        <w:trPr>
          <w:cantSplit/>
        </w:trPr>
        <w:tc>
          <w:tcPr>
            <w:tcW w:w="1131" w:type="dxa"/>
            <w:shd w:val="clear" w:color="auto" w:fill="auto"/>
          </w:tcPr>
          <w:p w14:paraId="2D066180" w14:textId="77777777" w:rsidR="002522E8" w:rsidRPr="00422413" w:rsidRDefault="002522E8" w:rsidP="002522E8">
            <w:pPr>
              <w:pStyle w:val="TabelleGross"/>
              <w:rPr>
                <w:sz w:val="16"/>
                <w:szCs w:val="16"/>
              </w:rPr>
            </w:pPr>
            <w:r w:rsidRPr="00422413">
              <w:t>T_6.1-2</w:t>
            </w:r>
          </w:p>
        </w:tc>
        <w:tc>
          <w:tcPr>
            <w:tcW w:w="7329" w:type="dxa"/>
            <w:shd w:val="clear" w:color="auto" w:fill="auto"/>
          </w:tcPr>
          <w:p w14:paraId="1EBD261F" w14:textId="1809CBFD" w:rsidR="002522E8" w:rsidRPr="00422413" w:rsidRDefault="00416D41" w:rsidP="002522E8">
            <w:pPr>
              <w:rPr>
                <w:sz w:val="20"/>
              </w:rPr>
            </w:pPr>
            <w:r w:rsidRPr="00422413">
              <w:rPr>
                <w:sz w:val="20"/>
              </w:rPr>
              <w:t xml:space="preserve">Cette définition de schéma reflète les métadonnées schéma SQL </w:t>
            </w:r>
            <w:r w:rsidR="001515AF" w:rsidRPr="00422413">
              <w:rPr>
                <w:sz w:val="20"/>
              </w:rPr>
              <w:t xml:space="preserve">de la </w:t>
            </w:r>
            <w:r w:rsidRPr="00422413">
              <w:rPr>
                <w:sz w:val="20"/>
              </w:rPr>
              <w:t xml:space="preserve">table et indique que </w:t>
            </w:r>
            <w:r w:rsidR="001515AF" w:rsidRPr="00422413">
              <w:rPr>
                <w:sz w:val="20"/>
              </w:rPr>
              <w:t xml:space="preserve">la </w:t>
            </w:r>
            <w:r w:rsidRPr="00422413">
              <w:rPr>
                <w:sz w:val="20"/>
              </w:rPr>
              <w:t xml:space="preserve">table sera enregistré comme séquence de lignes, qui contient une séquence d’entrées de colonnes avec différents types XML. Le nom des </w:t>
            </w:r>
            <w:r w:rsidRPr="00422413">
              <w:rPr>
                <w:i/>
                <w:sz w:val="20"/>
              </w:rPr>
              <w:t>tags</w:t>
            </w:r>
            <w:r w:rsidRPr="00422413">
              <w:rPr>
                <w:sz w:val="20"/>
              </w:rPr>
              <w:t xml:space="preserve"> de table est </w:t>
            </w:r>
            <w:r w:rsidRPr="00422413">
              <w:rPr>
                <w:i/>
                <w:sz w:val="20"/>
              </w:rPr>
              <w:t>table</w:t>
            </w:r>
            <w:r w:rsidRPr="00422413">
              <w:rPr>
                <w:sz w:val="20"/>
              </w:rPr>
              <w:t xml:space="preserve">, celui des </w:t>
            </w:r>
            <w:r w:rsidRPr="00422413">
              <w:rPr>
                <w:i/>
                <w:sz w:val="20"/>
              </w:rPr>
              <w:t>tags</w:t>
            </w:r>
            <w:r w:rsidRPr="00422413">
              <w:rPr>
                <w:sz w:val="20"/>
              </w:rPr>
              <w:t xml:space="preserve"> de jeu de données est </w:t>
            </w:r>
            <w:r w:rsidRPr="00422413">
              <w:rPr>
                <w:i/>
                <w:sz w:val="20"/>
              </w:rPr>
              <w:t>row</w:t>
            </w:r>
            <w:r w:rsidRPr="00422413">
              <w:rPr>
                <w:sz w:val="20"/>
              </w:rPr>
              <w:t xml:space="preserve">, tandis que les </w:t>
            </w:r>
            <w:r w:rsidRPr="00422413">
              <w:rPr>
                <w:i/>
                <w:sz w:val="20"/>
              </w:rPr>
              <w:t>tags</w:t>
            </w:r>
            <w:r w:rsidRPr="00422413">
              <w:rPr>
                <w:sz w:val="20"/>
              </w:rPr>
              <w:t xml:space="preserve"> de colonnes portent le nom </w:t>
            </w:r>
            <w:r w:rsidRPr="00422413">
              <w:rPr>
                <w:i/>
                <w:sz w:val="20"/>
              </w:rPr>
              <w:t>c1, c2</w:t>
            </w:r>
            <w:r w:rsidRPr="00422413">
              <w:t>…</w:t>
            </w:r>
            <w:r w:rsidRPr="00422413">
              <w:rPr>
                <w:sz w:val="20"/>
              </w:rPr>
              <w:t xml:space="preserve"> </w:t>
            </w:r>
          </w:p>
          <w:p w14:paraId="0C08B999" w14:textId="7E31EA3C" w:rsidR="002522E8" w:rsidRPr="00422413" w:rsidRDefault="002522E8" w:rsidP="002522E8">
            <w:pPr>
              <w:rPr>
                <w:sz w:val="20"/>
              </w:rPr>
            </w:pPr>
            <w:r w:rsidRPr="00422413">
              <w:rPr>
                <w:sz w:val="20"/>
              </w:rPr>
              <w:t xml:space="preserve">Les </w:t>
            </w:r>
            <w:r w:rsidRPr="00422413">
              <w:rPr>
                <w:i/>
                <w:sz w:val="20"/>
              </w:rPr>
              <w:t xml:space="preserve">tags </w:t>
            </w:r>
            <w:r w:rsidRPr="00422413">
              <w:rPr>
                <w:sz w:val="20"/>
              </w:rPr>
              <w:t>de colonne commencent toujours par c1 et progressent systématiquement de 1 en 1. En d’autres termes, il ne peut y avoir aucun « trou », car une valeur NULL se traduit par la suppression de la colonne correspondante dans le fichier XML associé.</w:t>
            </w:r>
          </w:p>
          <w:p w14:paraId="21365E33" w14:textId="77777777" w:rsidR="002522E8" w:rsidRPr="00422413" w:rsidRDefault="002522E8" w:rsidP="002522E8">
            <w:pPr>
              <w:pStyle w:val="TabelleGross"/>
            </w:pPr>
          </w:p>
          <w:p w14:paraId="5372E954" w14:textId="77777777" w:rsidR="008E0377" w:rsidRPr="00422413" w:rsidRDefault="008E0377" w:rsidP="008E0377">
            <w:pPr>
              <w:pStyle w:val="TableParagraph"/>
              <w:spacing w:before="0"/>
              <w:ind w:left="0"/>
              <w:rPr>
                <w:b/>
                <w:sz w:val="20"/>
              </w:rPr>
            </w:pPr>
            <w:r w:rsidRPr="00422413">
              <w:rPr>
                <w:b/>
                <w:sz w:val="20"/>
              </w:rPr>
              <w:t>Exemple</w:t>
            </w:r>
          </w:p>
          <w:p w14:paraId="5231A008" w14:textId="15B29820" w:rsidR="002522E8" w:rsidRPr="00422413" w:rsidRDefault="002522E8" w:rsidP="002522E8">
            <w:pPr>
              <w:pStyle w:val="TabelleGross"/>
            </w:pPr>
            <w:r w:rsidRPr="00422413">
              <w:t xml:space="preserve">Voir l’exemple </w:t>
            </w:r>
            <w:r w:rsidRPr="00422413">
              <w:rPr>
                <w:rFonts w:ascii="Courier New" w:hAnsi="Courier New"/>
              </w:rPr>
              <w:t>table2.xsd</w:t>
            </w:r>
            <w:r w:rsidRPr="00422413">
              <w:t xml:space="preserve"> dans l’annexe D.3a</w:t>
            </w:r>
          </w:p>
        </w:tc>
        <w:tc>
          <w:tcPr>
            <w:tcW w:w="708" w:type="dxa"/>
            <w:shd w:val="clear" w:color="auto" w:fill="auto"/>
          </w:tcPr>
          <w:p w14:paraId="54D52F4B" w14:textId="3F32FD75" w:rsidR="002522E8" w:rsidRPr="00422413" w:rsidRDefault="002522E8" w:rsidP="002522E8">
            <w:pPr>
              <w:pStyle w:val="TabelleGross"/>
            </w:pPr>
            <w:r w:rsidRPr="00422413">
              <w:t>O</w:t>
            </w:r>
          </w:p>
        </w:tc>
      </w:tr>
      <w:tr w:rsidR="002522E8" w:rsidRPr="00422413" w14:paraId="74FC1C26" w14:textId="77777777" w:rsidTr="00CE15CA">
        <w:trPr>
          <w:cantSplit/>
        </w:trPr>
        <w:tc>
          <w:tcPr>
            <w:tcW w:w="1131" w:type="dxa"/>
            <w:shd w:val="clear" w:color="auto" w:fill="auto"/>
          </w:tcPr>
          <w:p w14:paraId="1618C220" w14:textId="77777777" w:rsidR="002522E8" w:rsidRPr="00422413" w:rsidRDefault="002522E8" w:rsidP="002522E8">
            <w:pPr>
              <w:pStyle w:val="TabelleGross"/>
            </w:pPr>
            <w:r w:rsidRPr="00422413">
              <w:lastRenderedPageBreak/>
              <w:t>T_6.1-3</w:t>
            </w:r>
          </w:p>
        </w:tc>
        <w:tc>
          <w:tcPr>
            <w:tcW w:w="7329" w:type="dxa"/>
            <w:shd w:val="clear" w:color="auto" w:fill="auto"/>
          </w:tcPr>
          <w:p w14:paraId="4EDBFA39" w14:textId="5CA560BB" w:rsidR="002522E8" w:rsidRPr="00422413" w:rsidRDefault="00416D41" w:rsidP="002522E8">
            <w:pPr>
              <w:rPr>
                <w:rFonts w:cs="Arial"/>
                <w:sz w:val="20"/>
              </w:rPr>
            </w:pPr>
            <w:r w:rsidRPr="00422413">
              <w:rPr>
                <w:sz w:val="20"/>
              </w:rPr>
              <w:t xml:space="preserve">Le </w:t>
            </w:r>
            <w:r w:rsidRPr="00422413">
              <w:rPr>
                <w:i/>
                <w:sz w:val="20"/>
              </w:rPr>
              <w:t>mapping</w:t>
            </w:r>
            <w:r w:rsidR="00A15C17" w:rsidRPr="00422413">
              <w:rPr>
                <w:sz w:val="20"/>
              </w:rPr>
              <w:t xml:space="preserve"> des types</w:t>
            </w:r>
            <w:r w:rsidRPr="00422413">
              <w:rPr>
                <w:sz w:val="20"/>
              </w:rPr>
              <w:t xml:space="preserve"> qui devrait être utilisé dans les d</w:t>
            </w:r>
            <w:r w:rsidR="00A15C17" w:rsidRPr="00422413">
              <w:rPr>
                <w:sz w:val="20"/>
              </w:rPr>
              <w:t xml:space="preserve">éfinitions de schéma de </w:t>
            </w:r>
            <w:r w:rsidR="001515AF" w:rsidRPr="00422413">
              <w:rPr>
                <w:sz w:val="20"/>
              </w:rPr>
              <w:t xml:space="preserve">la </w:t>
            </w:r>
            <w:r w:rsidR="00A15C17" w:rsidRPr="00422413">
              <w:rPr>
                <w:sz w:val="20"/>
              </w:rPr>
              <w:t>table</w:t>
            </w:r>
            <w:r w:rsidRPr="00422413">
              <w:rPr>
                <w:sz w:val="20"/>
              </w:rPr>
              <w:t xml:space="preserve"> est spécifié dans P_4.3-3. Out</w:t>
            </w:r>
            <w:r w:rsidR="00A15C17" w:rsidRPr="00422413">
              <w:rPr>
                <w:sz w:val="20"/>
              </w:rPr>
              <w:t>re les types standard</w:t>
            </w:r>
            <w:r w:rsidR="001515AF" w:rsidRPr="00422413">
              <w:rPr>
                <w:sz w:val="20"/>
              </w:rPr>
              <w:t>s</w:t>
            </w:r>
            <w:r w:rsidR="00A15C17" w:rsidRPr="00422413">
              <w:rPr>
                <w:sz w:val="20"/>
              </w:rPr>
              <w:t xml:space="preserve"> de schéma XML, </w:t>
            </w:r>
            <w:r w:rsidRPr="00422413">
              <w:rPr>
                <w:sz w:val="20"/>
              </w:rPr>
              <w:t>on utilise les types spéciaux suivants</w:t>
            </w:r>
            <w:r w:rsidR="00C85C3C" w:rsidRPr="00422413">
              <w:rPr>
                <w:sz w:val="20"/>
              </w:rPr>
              <w:t> :</w:t>
            </w:r>
          </w:p>
          <w:p w14:paraId="681B4A2D" w14:textId="2071469B" w:rsidR="002522E8" w:rsidRPr="00422413" w:rsidRDefault="002522E8" w:rsidP="002522E8">
            <w:pPr>
              <w:rPr>
                <w:rFonts w:cs="Arial"/>
                <w:sz w:val="20"/>
              </w:rPr>
            </w:pPr>
            <w:r w:rsidRPr="00422413">
              <w:rPr>
                <w:sz w:val="20"/>
              </w:rPr>
              <w:t>clobType, blobType, dateType, timeType, dateTimeType</w:t>
            </w:r>
          </w:p>
        </w:tc>
        <w:tc>
          <w:tcPr>
            <w:tcW w:w="708" w:type="dxa"/>
            <w:shd w:val="clear" w:color="auto" w:fill="auto"/>
          </w:tcPr>
          <w:p w14:paraId="79F988A5" w14:textId="49E9D145" w:rsidR="002522E8" w:rsidRPr="00422413" w:rsidRDefault="002522E8" w:rsidP="002522E8">
            <w:pPr>
              <w:pStyle w:val="TabelleGross"/>
            </w:pPr>
            <w:r w:rsidRPr="00422413">
              <w:t>O</w:t>
            </w:r>
          </w:p>
        </w:tc>
      </w:tr>
      <w:tr w:rsidR="002522E8" w:rsidRPr="00422413" w14:paraId="406512F2" w14:textId="77777777" w:rsidTr="00CE15CA">
        <w:trPr>
          <w:cantSplit/>
        </w:trPr>
        <w:tc>
          <w:tcPr>
            <w:tcW w:w="1131" w:type="dxa"/>
            <w:shd w:val="clear" w:color="auto" w:fill="auto"/>
          </w:tcPr>
          <w:p w14:paraId="06D0C18A" w14:textId="77777777" w:rsidR="002522E8" w:rsidRPr="00422413" w:rsidRDefault="002522E8" w:rsidP="002522E8">
            <w:pPr>
              <w:pStyle w:val="TabelleGross"/>
            </w:pPr>
            <w:r w:rsidRPr="00422413">
              <w:t>T_6.1-4</w:t>
            </w:r>
          </w:p>
        </w:tc>
        <w:tc>
          <w:tcPr>
            <w:tcW w:w="7329" w:type="dxa"/>
            <w:shd w:val="clear" w:color="auto" w:fill="auto"/>
          </w:tcPr>
          <w:p w14:paraId="119D759F" w14:textId="0B3D292D" w:rsidR="002522E8" w:rsidRPr="00422413" w:rsidRDefault="00416D41" w:rsidP="002522E8">
            <w:pPr>
              <w:rPr>
                <w:rFonts w:cs="Arial"/>
                <w:sz w:val="20"/>
              </w:rPr>
            </w:pPr>
            <w:r w:rsidRPr="00422413">
              <w:rPr>
                <w:sz w:val="20"/>
              </w:rPr>
              <w:t xml:space="preserve">Les valeurs multiples de types avancés ou structurés doivent être enregistrées comme éléments séparés à l’intérieur du </w:t>
            </w:r>
            <w:r w:rsidRPr="00422413">
              <w:rPr>
                <w:i/>
                <w:sz w:val="20"/>
              </w:rPr>
              <w:t>tag</w:t>
            </w:r>
            <w:r w:rsidRPr="00422413">
              <w:rPr>
                <w:sz w:val="20"/>
              </w:rPr>
              <w:t xml:space="preserve"> de cellule.</w:t>
            </w:r>
          </w:p>
          <w:p w14:paraId="6C64CDA0" w14:textId="77777777" w:rsidR="001515AF" w:rsidRPr="00422413" w:rsidRDefault="00416D41" w:rsidP="00186111">
            <w:pPr>
              <w:spacing w:after="0"/>
              <w:rPr>
                <w:sz w:val="20"/>
              </w:rPr>
            </w:pPr>
            <w:r w:rsidRPr="00422413">
              <w:rPr>
                <w:sz w:val="20"/>
              </w:rPr>
              <w:t xml:space="preserve">Les noms des éléments individuels d’un </w:t>
            </w:r>
            <w:r w:rsidR="003D3782" w:rsidRPr="00422413">
              <w:rPr>
                <w:i/>
                <w:sz w:val="20"/>
              </w:rPr>
              <w:t>array</w:t>
            </w:r>
            <w:r w:rsidR="003D3782" w:rsidRPr="00422413">
              <w:rPr>
                <w:sz w:val="20"/>
              </w:rPr>
              <w:t xml:space="preserve"> </w:t>
            </w:r>
            <w:r w:rsidRPr="00422413">
              <w:rPr>
                <w:sz w:val="20"/>
              </w:rPr>
              <w:t>sont a1, a2, etc.</w:t>
            </w:r>
            <w:r w:rsidRPr="00422413">
              <w:rPr>
                <w:sz w:val="20"/>
              </w:rPr>
              <w:br/>
              <w:t xml:space="preserve">Les noms des éléments individuels d’un </w:t>
            </w:r>
            <w:r w:rsidRPr="00422413">
              <w:rPr>
                <w:i/>
                <w:sz w:val="20"/>
              </w:rPr>
              <w:t xml:space="preserve">udt </w:t>
            </w:r>
            <w:r w:rsidRPr="00422413">
              <w:rPr>
                <w:sz w:val="20"/>
              </w:rPr>
              <w:t>sont u1, u2, etc.</w:t>
            </w:r>
          </w:p>
          <w:p w14:paraId="126E259E" w14:textId="4F7CCB29" w:rsidR="002522E8" w:rsidRPr="00422413" w:rsidRDefault="001515AF" w:rsidP="00186111">
            <w:pPr>
              <w:spacing w:after="0"/>
              <w:rPr>
                <w:sz w:val="20"/>
              </w:rPr>
            </w:pPr>
            <w:r w:rsidRPr="00422413">
              <w:rPr>
                <w:sz w:val="20"/>
              </w:rPr>
              <w:t xml:space="preserve">Les noms </w:t>
            </w:r>
            <w:r w:rsidR="00416D41" w:rsidRPr="00422413">
              <w:rPr>
                <w:sz w:val="20"/>
              </w:rPr>
              <w:t>commencent toujours respectivement par a1 et u1, et progressent systématiquement de 1 en 1. En d’autres termes, il ne peut y avoir aucun « trou », car une valeur NULL se traduit par la suppression de la colonne correspondante dans le fichier XML associé.</w:t>
            </w:r>
          </w:p>
          <w:p w14:paraId="460366EC" w14:textId="77777777" w:rsidR="002522E8" w:rsidRPr="00422413" w:rsidRDefault="002522E8" w:rsidP="002522E8">
            <w:pPr>
              <w:pStyle w:val="TabelleGross"/>
            </w:pPr>
          </w:p>
          <w:p w14:paraId="7727A6C4" w14:textId="77777777" w:rsidR="008E0377" w:rsidRPr="00422413" w:rsidRDefault="008E0377" w:rsidP="008E0377">
            <w:pPr>
              <w:pStyle w:val="TableParagraph"/>
              <w:spacing w:before="0"/>
              <w:ind w:left="0"/>
              <w:rPr>
                <w:b/>
                <w:sz w:val="20"/>
              </w:rPr>
            </w:pPr>
            <w:r w:rsidRPr="00422413">
              <w:rPr>
                <w:b/>
                <w:sz w:val="20"/>
              </w:rPr>
              <w:t>Exemple</w:t>
            </w:r>
          </w:p>
          <w:p w14:paraId="05F47BC8" w14:textId="253C730C" w:rsidR="002522E8" w:rsidRPr="00422413" w:rsidRDefault="002522E8" w:rsidP="002522E8">
            <w:pPr>
              <w:pStyle w:val="TabelleGross"/>
            </w:pPr>
            <w:r w:rsidRPr="00422413">
              <w:t xml:space="preserve">Voir l’exemple </w:t>
            </w:r>
            <w:r w:rsidRPr="00422413">
              <w:rPr>
                <w:rFonts w:ascii="Courier New" w:hAnsi="Courier New"/>
              </w:rPr>
              <w:t>table0.xsd</w:t>
            </w:r>
            <w:r w:rsidRPr="00422413">
              <w:t xml:space="preserve"> dans l’annexe D.3c</w:t>
            </w:r>
          </w:p>
        </w:tc>
        <w:tc>
          <w:tcPr>
            <w:tcW w:w="708" w:type="dxa"/>
            <w:shd w:val="clear" w:color="auto" w:fill="auto"/>
          </w:tcPr>
          <w:p w14:paraId="0F3D5EA8" w14:textId="7B2818BE" w:rsidR="002522E8" w:rsidRPr="00422413" w:rsidRDefault="002522E8" w:rsidP="002522E8">
            <w:pPr>
              <w:pStyle w:val="TabelleGross"/>
            </w:pPr>
            <w:r w:rsidRPr="00422413">
              <w:t>O</w:t>
            </w:r>
          </w:p>
        </w:tc>
      </w:tr>
    </w:tbl>
    <w:p w14:paraId="0094A56F" w14:textId="77777777" w:rsidR="00CF516E" w:rsidRPr="00422413" w:rsidRDefault="00CF516E" w:rsidP="00CF516E">
      <w:pPr>
        <w:rPr>
          <w:rFonts w:cs="Arial"/>
        </w:rPr>
      </w:pPr>
    </w:p>
    <w:p w14:paraId="619B4CCB" w14:textId="0861F9F3" w:rsidR="00B77C19" w:rsidRPr="00422413" w:rsidRDefault="00782157" w:rsidP="00B77C19">
      <w:pPr>
        <w:pStyle w:val="berschrift2"/>
        <w:keepNext/>
        <w:keepLines/>
      </w:pPr>
      <w:bookmarkStart w:id="97" w:name="_Toc423960743"/>
      <w:bookmarkStart w:id="98" w:name="_Toc477866930"/>
      <w:bookmarkStart w:id="99" w:name="_Toc8799405"/>
      <w:r w:rsidRPr="00422413">
        <w:t>Cellules de données</w:t>
      </w:r>
      <w:r w:rsidRPr="00422413">
        <w:rPr>
          <w:i/>
        </w:rPr>
        <w:t xml:space="preserve"> </w:t>
      </w:r>
      <w:r w:rsidR="00B77C19" w:rsidRPr="00422413">
        <w:rPr>
          <w:i/>
        </w:rPr>
        <w:t>Large</w:t>
      </w:r>
      <w:r w:rsidRPr="00422413">
        <w:rPr>
          <w:i/>
        </w:rPr>
        <w:t xml:space="preserve"> </w:t>
      </w:r>
      <w:r w:rsidR="00B77C19" w:rsidRPr="00422413">
        <w:rPr>
          <w:i/>
        </w:rPr>
        <w:t>Object</w:t>
      </w:r>
      <w:bookmarkEnd w:id="97"/>
      <w:bookmarkEnd w:id="98"/>
      <w:bookmarkEnd w:id="99"/>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E15CA" w:rsidRPr="00422413" w14:paraId="3C0E2DDA" w14:textId="77777777" w:rsidTr="00CE15CA">
        <w:trPr>
          <w:cantSplit/>
          <w:tblHeader/>
        </w:trPr>
        <w:tc>
          <w:tcPr>
            <w:tcW w:w="1131" w:type="dxa"/>
            <w:shd w:val="clear" w:color="auto" w:fill="99CCFF"/>
          </w:tcPr>
          <w:p w14:paraId="1DDDEDCD" w14:textId="77777777" w:rsidR="00CE15CA" w:rsidRPr="00422413" w:rsidRDefault="00CE15CA" w:rsidP="00CE15CA">
            <w:pPr>
              <w:pStyle w:val="TabelleGross"/>
              <w:keepNext/>
              <w:keepLines/>
              <w:rPr>
                <w:b/>
              </w:rPr>
            </w:pPr>
            <w:r w:rsidRPr="00422413">
              <w:rPr>
                <w:b/>
              </w:rPr>
              <w:t>ID</w:t>
            </w:r>
          </w:p>
        </w:tc>
        <w:tc>
          <w:tcPr>
            <w:tcW w:w="7329" w:type="dxa"/>
            <w:shd w:val="clear" w:color="auto" w:fill="99CCFF"/>
          </w:tcPr>
          <w:p w14:paraId="65F89F8C" w14:textId="17FC5E71" w:rsidR="00CE15CA" w:rsidRPr="00422413" w:rsidRDefault="00CE15CA" w:rsidP="00CE15CA">
            <w:pPr>
              <w:pStyle w:val="TabelleGross"/>
              <w:keepNext/>
              <w:keepLines/>
              <w:rPr>
                <w:b/>
              </w:rPr>
            </w:pPr>
            <w:r w:rsidRPr="00422413">
              <w:rPr>
                <w:b/>
              </w:rPr>
              <w:t>Description de l’exigence</w:t>
            </w:r>
          </w:p>
        </w:tc>
        <w:tc>
          <w:tcPr>
            <w:tcW w:w="708" w:type="dxa"/>
            <w:shd w:val="clear" w:color="auto" w:fill="99CCFF"/>
          </w:tcPr>
          <w:p w14:paraId="0E0DA20B" w14:textId="248528D2" w:rsidR="00CE15CA" w:rsidRPr="00422413" w:rsidRDefault="00CE15CA" w:rsidP="00CE15CA">
            <w:pPr>
              <w:pStyle w:val="TabelleGross"/>
              <w:keepNext/>
              <w:keepLines/>
              <w:rPr>
                <w:b/>
              </w:rPr>
            </w:pPr>
            <w:r w:rsidRPr="00422413">
              <w:rPr>
                <w:b/>
              </w:rPr>
              <w:t>O/F</w:t>
            </w:r>
          </w:p>
        </w:tc>
      </w:tr>
      <w:tr w:rsidR="00B77C19" w:rsidRPr="00422413" w14:paraId="7122EAE1" w14:textId="77777777" w:rsidTr="00CE15CA">
        <w:trPr>
          <w:cantSplit/>
        </w:trPr>
        <w:tc>
          <w:tcPr>
            <w:tcW w:w="1131" w:type="dxa"/>
            <w:shd w:val="clear" w:color="auto" w:fill="auto"/>
          </w:tcPr>
          <w:p w14:paraId="0701E455" w14:textId="77777777" w:rsidR="00B77C19" w:rsidRPr="00422413" w:rsidRDefault="00B77C19" w:rsidP="001F7B75">
            <w:pPr>
              <w:pStyle w:val="TabelleGross"/>
              <w:keepNext/>
              <w:keepLines/>
              <w:rPr>
                <w:sz w:val="16"/>
                <w:szCs w:val="16"/>
              </w:rPr>
            </w:pPr>
            <w:r w:rsidRPr="00422413">
              <w:t>T_6.2-1</w:t>
            </w:r>
          </w:p>
        </w:tc>
        <w:tc>
          <w:tcPr>
            <w:tcW w:w="7329" w:type="dxa"/>
            <w:shd w:val="clear" w:color="auto" w:fill="auto"/>
          </w:tcPr>
          <w:p w14:paraId="6EA14613" w14:textId="47CC66BE" w:rsidR="00B77C19" w:rsidRPr="00422413" w:rsidRDefault="00B77C19" w:rsidP="00293920">
            <w:pPr>
              <w:pStyle w:val="TabelleGross"/>
              <w:keepNext/>
              <w:keepLines/>
            </w:pPr>
            <w:r w:rsidRPr="00422413">
              <w:t xml:space="preserve">Les </w:t>
            </w:r>
            <w:r w:rsidRPr="00422413">
              <w:rPr>
                <w:i/>
              </w:rPr>
              <w:t>Large Objects</w:t>
            </w:r>
            <w:r w:rsidRPr="00422413">
              <w:t xml:space="preserve"> peuvent être enregistrés </w:t>
            </w:r>
            <w:r w:rsidRPr="00422413">
              <w:rPr>
                <w:i/>
              </w:rPr>
              <w:t>inline</w:t>
            </w:r>
            <w:r w:rsidRPr="00422413">
              <w:t xml:space="preserve"> dans 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].xml</w:t>
            </w:r>
            <w:r w:rsidRPr="00422413">
              <w:t xml:space="preserve">, </w:t>
            </w:r>
            <w:r w:rsidR="003A6D4C" w:rsidRPr="00422413">
              <w:t xml:space="preserve">ou alors </w:t>
            </w:r>
            <w:r w:rsidRPr="00422413">
              <w:t>comme entrées séparées dans le fichier SIARD (interne</w:t>
            </w:r>
            <w:r w:rsidR="00A15C17" w:rsidRPr="00422413">
              <w:t>s</w:t>
            </w:r>
            <w:r w:rsidRPr="00422413">
              <w:t>) ou</w:t>
            </w:r>
            <w:r w:rsidR="003A6D4C" w:rsidRPr="00422413">
              <w:t xml:space="preserve"> encore</w:t>
            </w:r>
            <w:r w:rsidRPr="00422413">
              <w:t xml:space="preserve"> comme fichiers autonomes indépendants du fichier SIARD (externe</w:t>
            </w:r>
            <w:r w:rsidR="00A15C17" w:rsidRPr="00422413">
              <w:t>s</w:t>
            </w:r>
            <w:r w:rsidRPr="00422413">
              <w:t>) dans le système de fichiers.</w:t>
            </w:r>
          </w:p>
        </w:tc>
        <w:tc>
          <w:tcPr>
            <w:tcW w:w="708" w:type="dxa"/>
            <w:shd w:val="clear" w:color="auto" w:fill="auto"/>
          </w:tcPr>
          <w:p w14:paraId="3C0A45C2" w14:textId="41B5ADFC" w:rsidR="00B77C19" w:rsidRPr="00422413" w:rsidRDefault="002522E8" w:rsidP="001F7B75">
            <w:pPr>
              <w:pStyle w:val="TabelleGross"/>
              <w:keepNext/>
              <w:keepLines/>
            </w:pPr>
            <w:r w:rsidRPr="00422413">
              <w:t>O</w:t>
            </w:r>
          </w:p>
        </w:tc>
      </w:tr>
    </w:tbl>
    <w:p w14:paraId="6399BDE9" w14:textId="77777777" w:rsidR="00B77C19" w:rsidRPr="00422413" w:rsidRDefault="00B77C19" w:rsidP="00B77C19">
      <w:pPr>
        <w:rPr>
          <w:rFonts w:cs="Arial"/>
        </w:rPr>
      </w:pPr>
    </w:p>
    <w:p w14:paraId="1C17E577" w14:textId="7165E4F6" w:rsidR="002A4586" w:rsidRPr="00422413" w:rsidRDefault="002A4586" w:rsidP="00B77C19">
      <w:pPr>
        <w:rPr>
          <w:rFonts w:cs="Arial"/>
        </w:rPr>
      </w:pPr>
      <w:r w:rsidRPr="00422413">
        <w:rPr>
          <w:spacing w:val="-1"/>
          <w:position w:val="1"/>
        </w:rPr>
        <w:t xml:space="preserve">Lorsque les </w:t>
      </w:r>
      <w:r w:rsidRPr="00422413">
        <w:rPr>
          <w:i/>
          <w:spacing w:val="-1"/>
          <w:position w:val="1"/>
        </w:rPr>
        <w:t>Large Objects</w:t>
      </w:r>
      <w:r w:rsidRPr="00422413">
        <w:rPr>
          <w:spacing w:val="-1"/>
          <w:position w:val="1"/>
        </w:rPr>
        <w:t xml:space="preserve"> sont enregistrés comme entrées ou fichiers séparés (interne</w:t>
      </w:r>
      <w:r w:rsidR="000D2BA9" w:rsidRPr="00422413">
        <w:rPr>
          <w:spacing w:val="-1"/>
          <w:position w:val="1"/>
        </w:rPr>
        <w:t>s</w:t>
      </w:r>
      <w:r w:rsidRPr="00422413">
        <w:rPr>
          <w:spacing w:val="-1"/>
          <w:position w:val="1"/>
        </w:rPr>
        <w:t xml:space="preserve"> ou externe</w:t>
      </w:r>
      <w:r w:rsidR="000D2BA9" w:rsidRPr="00422413">
        <w:rPr>
          <w:spacing w:val="-1"/>
          <w:position w:val="1"/>
        </w:rPr>
        <w:t>s</w:t>
      </w:r>
      <w:r w:rsidRPr="00422413">
        <w:rPr>
          <w:spacing w:val="-1"/>
          <w:position w:val="1"/>
        </w:rPr>
        <w:t xml:space="preserve">), il faut impérativement enregistrer les attributs </w:t>
      </w:r>
      <w:r w:rsidRPr="00422413">
        <w:rPr>
          <w:i/>
          <w:spacing w:val="-1"/>
          <w:position w:val="1"/>
        </w:rPr>
        <w:t xml:space="preserve">file </w:t>
      </w:r>
      <w:r w:rsidRPr="00422413">
        <w:rPr>
          <w:spacing w:val="-1"/>
          <w:position w:val="1"/>
        </w:rPr>
        <w:t xml:space="preserve">et </w:t>
      </w:r>
      <w:r w:rsidRPr="00422413">
        <w:rPr>
          <w:i/>
          <w:spacing w:val="-1"/>
          <w:position w:val="1"/>
        </w:rPr>
        <w:t>length</w:t>
      </w:r>
      <w:r w:rsidR="000D2BA9" w:rsidRPr="00422413">
        <w:rPr>
          <w:spacing w:val="-1"/>
          <w:position w:val="1"/>
        </w:rPr>
        <w:t xml:space="preserve"> dans une cellule LOB du fichier</w:t>
      </w:r>
      <w:r w:rsidRPr="00422413">
        <w:rPr>
          <w:spacing w:val="-1"/>
          <w:position w:val="1"/>
        </w:rPr>
        <w:t xml:space="preserve"> </w:t>
      </w:r>
      <w:r w:rsidRPr="00422413">
        <w:rPr>
          <w:rFonts w:ascii="Courier New" w:hAnsi="Courier New"/>
        </w:rPr>
        <w:t>table[</w:t>
      </w:r>
      <w:r w:rsidR="00BB44A7" w:rsidRPr="00422413">
        <w:rPr>
          <w:rFonts w:ascii="Courier New" w:hAnsi="Courier New"/>
        </w:rPr>
        <w:t>nombre</w:t>
      </w:r>
      <w:r w:rsidRPr="00422413">
        <w:rPr>
          <w:rFonts w:ascii="Courier New" w:hAnsi="Courier New"/>
        </w:rPr>
        <w:t>].xsd</w:t>
      </w:r>
      <w:r w:rsidRPr="00422413">
        <w:rPr>
          <w:spacing w:val="-1"/>
          <w:position w:val="1"/>
        </w:rPr>
        <w:t xml:space="preserve">. Si les </w:t>
      </w:r>
      <w:r w:rsidRPr="00422413">
        <w:rPr>
          <w:i/>
        </w:rPr>
        <w:t>Large Objects</w:t>
      </w:r>
      <w:r w:rsidRPr="00422413">
        <w:rPr>
          <w:spacing w:val="-1"/>
          <w:position w:val="1"/>
        </w:rPr>
        <w:t xml:space="preserve"> sont enregistrés </w:t>
      </w:r>
      <w:r w:rsidRPr="00422413">
        <w:rPr>
          <w:i/>
          <w:spacing w:val="-1"/>
          <w:position w:val="1"/>
        </w:rPr>
        <w:t>inline</w:t>
      </w:r>
      <w:r w:rsidRPr="00422413">
        <w:rPr>
          <w:spacing w:val="-1"/>
          <w:position w:val="1"/>
        </w:rPr>
        <w:t>, ces attributs sont facultatifs.</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206976" w:rsidRPr="00422413" w14:paraId="0733EF2A" w14:textId="77777777" w:rsidTr="00CE15CA">
        <w:trPr>
          <w:cantSplit/>
          <w:tblHeader/>
        </w:trPr>
        <w:tc>
          <w:tcPr>
            <w:tcW w:w="1836" w:type="dxa"/>
            <w:shd w:val="clear" w:color="auto" w:fill="99CCFF"/>
          </w:tcPr>
          <w:p w14:paraId="4C31644D" w14:textId="6369917E" w:rsidR="00206976" w:rsidRPr="00422413" w:rsidRDefault="00206976" w:rsidP="00206976">
            <w:pPr>
              <w:pStyle w:val="TabelleGross"/>
              <w:rPr>
                <w:b/>
              </w:rPr>
            </w:pPr>
            <w:r w:rsidRPr="00422413">
              <w:rPr>
                <w:b/>
              </w:rPr>
              <w:t>Désignation</w:t>
            </w:r>
          </w:p>
        </w:tc>
        <w:tc>
          <w:tcPr>
            <w:tcW w:w="6624" w:type="dxa"/>
            <w:shd w:val="clear" w:color="auto" w:fill="99CCFF"/>
          </w:tcPr>
          <w:p w14:paraId="1DE1C00E" w14:textId="5D4DE7CD" w:rsidR="00206976" w:rsidRPr="00422413" w:rsidRDefault="00206976" w:rsidP="00206976">
            <w:pPr>
              <w:pStyle w:val="TabelleGross"/>
              <w:rPr>
                <w:b/>
              </w:rPr>
            </w:pPr>
            <w:r w:rsidRPr="00422413">
              <w:rPr>
                <w:b/>
              </w:rPr>
              <w:t>Signification</w:t>
            </w:r>
          </w:p>
        </w:tc>
        <w:tc>
          <w:tcPr>
            <w:tcW w:w="708" w:type="dxa"/>
            <w:shd w:val="clear" w:color="auto" w:fill="99CCFF"/>
          </w:tcPr>
          <w:p w14:paraId="7891AA01" w14:textId="1475C7E3" w:rsidR="00206976" w:rsidRPr="00422413" w:rsidRDefault="00206976" w:rsidP="00206976">
            <w:pPr>
              <w:pStyle w:val="TabelleGross"/>
              <w:rPr>
                <w:b/>
              </w:rPr>
            </w:pPr>
            <w:r w:rsidRPr="00422413">
              <w:rPr>
                <w:b/>
              </w:rPr>
              <w:t>O/F</w:t>
            </w:r>
          </w:p>
        </w:tc>
      </w:tr>
      <w:tr w:rsidR="00B77C19" w:rsidRPr="00422413" w14:paraId="21839C7F" w14:textId="77777777" w:rsidTr="00CE15CA">
        <w:trPr>
          <w:cantSplit/>
        </w:trPr>
        <w:tc>
          <w:tcPr>
            <w:tcW w:w="1836" w:type="dxa"/>
            <w:shd w:val="clear" w:color="auto" w:fill="auto"/>
          </w:tcPr>
          <w:p w14:paraId="6E6AC90A" w14:textId="77777777" w:rsidR="00B77C19" w:rsidRPr="00422413" w:rsidRDefault="00B77C19" w:rsidP="001F7B75">
            <w:pPr>
              <w:pStyle w:val="TabelleGross"/>
            </w:pPr>
            <w:r w:rsidRPr="00422413">
              <w:t>file</w:t>
            </w:r>
          </w:p>
        </w:tc>
        <w:tc>
          <w:tcPr>
            <w:tcW w:w="6624" w:type="dxa"/>
            <w:shd w:val="clear" w:color="auto" w:fill="auto"/>
          </w:tcPr>
          <w:p w14:paraId="11AF79F9" w14:textId="4FEDAC99" w:rsidR="00B77C19" w:rsidRPr="00422413" w:rsidRDefault="00B77C19" w:rsidP="00EF3558">
            <w:pPr>
              <w:pStyle w:val="TabelleGross"/>
            </w:pPr>
            <w:r w:rsidRPr="00422413">
              <w:t xml:space="preserve">Si le </w:t>
            </w:r>
            <w:r w:rsidRPr="00422413">
              <w:rPr>
                <w:i/>
              </w:rPr>
              <w:t>Large Object</w:t>
            </w:r>
            <w:r w:rsidRPr="00422413">
              <w:t xml:space="preserve"> est stocké séparément, cet élément désigne l’emplacement où il est enregistré et le nom du fichier </w:t>
            </w:r>
            <w:r w:rsidR="000D2BA9" w:rsidRPr="00422413">
              <w:rPr>
                <w:i/>
              </w:rPr>
              <w:t xml:space="preserve">Large </w:t>
            </w:r>
            <w:r w:rsidRPr="00422413">
              <w:rPr>
                <w:i/>
              </w:rPr>
              <w:t>Object</w:t>
            </w:r>
            <w:r w:rsidRPr="00422413">
              <w:t xml:space="preserve"> dans cette cellule ou cet attribut de cellule en tant qu’URI </w:t>
            </w:r>
            <w:r w:rsidRPr="00422413">
              <w:rPr>
                <w:i/>
              </w:rPr>
              <w:t>file</w:t>
            </w:r>
            <w:r w:rsidRPr="00422413">
              <w:t xml:space="preserve">. S’il s’agit d’un URI relatif, celui-ci est interprété relativement au </w:t>
            </w:r>
            <w:r w:rsidRPr="00422413">
              <w:rPr>
                <w:i/>
              </w:rPr>
              <w:t>lobFolder</w:t>
            </w:r>
            <w:r w:rsidRPr="00422413">
              <w:t xml:space="preserve"> (de la colonne ou de l’attribut) de l’élément auquel il se rapporte.</w:t>
            </w:r>
          </w:p>
        </w:tc>
        <w:tc>
          <w:tcPr>
            <w:tcW w:w="708" w:type="dxa"/>
            <w:shd w:val="clear" w:color="auto" w:fill="auto"/>
          </w:tcPr>
          <w:p w14:paraId="13E70A52" w14:textId="44BFBEE2" w:rsidR="00B77C19" w:rsidRPr="00422413" w:rsidRDefault="002522E8" w:rsidP="001F7B75">
            <w:pPr>
              <w:pStyle w:val="TabelleGross"/>
            </w:pPr>
            <w:bookmarkStart w:id="100" w:name="_Ref483207151"/>
            <w:r w:rsidRPr="00422413">
              <w:t>O</w:t>
            </w:r>
            <w:r w:rsidRPr="00422413">
              <w:rPr>
                <w:rStyle w:val="Funotenzeichen"/>
              </w:rPr>
              <w:footnoteReference w:id="17"/>
            </w:r>
            <w:bookmarkEnd w:id="100"/>
          </w:p>
        </w:tc>
      </w:tr>
      <w:tr w:rsidR="00B77C19" w:rsidRPr="00422413" w14:paraId="671E908F" w14:textId="77777777" w:rsidTr="00CE15CA">
        <w:trPr>
          <w:cantSplit/>
        </w:trPr>
        <w:tc>
          <w:tcPr>
            <w:tcW w:w="1836" w:type="dxa"/>
            <w:shd w:val="clear" w:color="auto" w:fill="auto"/>
          </w:tcPr>
          <w:p w14:paraId="51176A29" w14:textId="77777777" w:rsidR="00B77C19" w:rsidRPr="00422413" w:rsidRDefault="00B77C19" w:rsidP="001F7B75">
            <w:pPr>
              <w:pStyle w:val="TabelleGross"/>
            </w:pPr>
            <w:r w:rsidRPr="00422413">
              <w:t>length</w:t>
            </w:r>
          </w:p>
        </w:tc>
        <w:tc>
          <w:tcPr>
            <w:tcW w:w="6624" w:type="dxa"/>
            <w:shd w:val="clear" w:color="auto" w:fill="auto"/>
          </w:tcPr>
          <w:p w14:paraId="0A507F50" w14:textId="1BBEF01F" w:rsidR="00B77C19" w:rsidRPr="00422413" w:rsidRDefault="000D2BA9" w:rsidP="000D2BA9">
            <w:pPr>
              <w:pStyle w:val="TabelleGross"/>
            </w:pPr>
            <w:r w:rsidRPr="00422413">
              <w:t xml:space="preserve">Longueur (en octets </w:t>
            </w:r>
            <w:r w:rsidR="002808DC" w:rsidRPr="00422413">
              <w:t>pour les BLOB, en caractères pour les CLOB et XML)</w:t>
            </w:r>
          </w:p>
        </w:tc>
        <w:tc>
          <w:tcPr>
            <w:tcW w:w="708" w:type="dxa"/>
            <w:shd w:val="clear" w:color="auto" w:fill="auto"/>
          </w:tcPr>
          <w:p w14:paraId="4D30E06D" w14:textId="58189869" w:rsidR="00B77C19" w:rsidRPr="00422413" w:rsidRDefault="002522E8" w:rsidP="001F7B75">
            <w:pPr>
              <w:pStyle w:val="TabelleGross"/>
            </w:pPr>
            <w:r w:rsidRPr="00422413">
              <w:t>O</w:t>
            </w:r>
            <w:r w:rsidR="002A4586" w:rsidRPr="00422413">
              <w:rPr>
                <w:vertAlign w:val="superscript"/>
              </w:rPr>
              <w:fldChar w:fldCharType="begin"/>
            </w:r>
            <w:r w:rsidR="002A4586" w:rsidRPr="00422413">
              <w:rPr>
                <w:vertAlign w:val="superscript"/>
              </w:rPr>
              <w:instrText xml:space="preserve"> NOTEREF _Ref483207151 \h  \* MERGEFORMAT </w:instrText>
            </w:r>
            <w:r w:rsidR="002A4586" w:rsidRPr="00422413">
              <w:rPr>
                <w:vertAlign w:val="superscript"/>
              </w:rPr>
            </w:r>
            <w:r w:rsidR="002A4586" w:rsidRPr="00422413">
              <w:rPr>
                <w:vertAlign w:val="superscript"/>
              </w:rPr>
              <w:fldChar w:fldCharType="separate"/>
            </w:r>
            <w:r w:rsidR="00984794">
              <w:rPr>
                <w:vertAlign w:val="superscript"/>
              </w:rPr>
              <w:t>17</w:t>
            </w:r>
            <w:r w:rsidR="002A4586" w:rsidRPr="00422413">
              <w:rPr>
                <w:vertAlign w:val="superscript"/>
              </w:rPr>
              <w:fldChar w:fldCharType="end"/>
            </w:r>
          </w:p>
        </w:tc>
      </w:tr>
      <w:tr w:rsidR="00B77C19" w:rsidRPr="00422413" w14:paraId="256A17AC" w14:textId="77777777" w:rsidTr="00CE15CA">
        <w:trPr>
          <w:cantSplit/>
        </w:trPr>
        <w:tc>
          <w:tcPr>
            <w:tcW w:w="1836" w:type="dxa"/>
            <w:shd w:val="clear" w:color="auto" w:fill="auto"/>
          </w:tcPr>
          <w:p w14:paraId="1A9CAB6C" w14:textId="77777777" w:rsidR="00B77C19" w:rsidRPr="00422413" w:rsidRDefault="00B77C19" w:rsidP="001F7B75">
            <w:pPr>
              <w:pStyle w:val="TabelleGross"/>
            </w:pPr>
            <w:r w:rsidRPr="00422413">
              <w:lastRenderedPageBreak/>
              <w:t>digestType</w:t>
            </w:r>
          </w:p>
        </w:tc>
        <w:tc>
          <w:tcPr>
            <w:tcW w:w="6624" w:type="dxa"/>
            <w:shd w:val="clear" w:color="auto" w:fill="auto"/>
          </w:tcPr>
          <w:p w14:paraId="4CF4F15A" w14:textId="019252EB" w:rsidR="00452A4D" w:rsidRPr="00422413" w:rsidRDefault="00122816" w:rsidP="00452A4D">
            <w:pPr>
              <w:pStyle w:val="TabelleGross"/>
              <w:keepNext/>
              <w:keepLines/>
              <w:rPr>
                <w:szCs w:val="24"/>
              </w:rPr>
            </w:pPr>
            <w:r w:rsidRPr="00422413">
              <w:t>Contient le type d’information liée à l’intégrité (</w:t>
            </w:r>
            <w:r w:rsidRPr="00422413">
              <w:rPr>
                <w:i/>
              </w:rPr>
              <w:t>digest</w:t>
            </w:r>
            <w:r w:rsidRPr="00422413">
              <w:t>) : « MD5 », « SHA-1 » ou « SHA-256 ».</w:t>
            </w:r>
          </w:p>
          <w:p w14:paraId="6BDBE70E" w14:textId="77777777" w:rsidR="00452A4D" w:rsidRPr="00422413" w:rsidRDefault="00452A4D" w:rsidP="00452A4D">
            <w:pPr>
              <w:pStyle w:val="TabelleGross"/>
              <w:keepNext/>
              <w:keepLines/>
              <w:rPr>
                <w:szCs w:val="24"/>
              </w:rPr>
            </w:pPr>
          </w:p>
          <w:p w14:paraId="5B6FF6B0" w14:textId="77777777" w:rsidR="008E0377" w:rsidRPr="00422413" w:rsidRDefault="008E0377" w:rsidP="008E0377">
            <w:pPr>
              <w:pStyle w:val="TabelleGross"/>
              <w:rPr>
                <w:b/>
                <w:i/>
                <w:iCs/>
              </w:rPr>
            </w:pPr>
            <w:r w:rsidRPr="00422413">
              <w:rPr>
                <w:b/>
                <w:i/>
              </w:rPr>
              <w:t>Recommandation</w:t>
            </w:r>
          </w:p>
          <w:p w14:paraId="0769102D" w14:textId="1F7EE93E" w:rsidR="00452A4D" w:rsidRPr="00422413" w:rsidRDefault="00122816" w:rsidP="00122816">
            <w:pPr>
              <w:pStyle w:val="TabelleGross"/>
              <w:rPr>
                <w:szCs w:val="24"/>
              </w:rPr>
            </w:pPr>
            <w:r w:rsidRPr="00422413">
              <w:rPr>
                <w:i/>
              </w:rPr>
              <w:t xml:space="preserve">Il est recommandé de définir cet attribut (en combinaison avec l’attribut </w:t>
            </w:r>
            <w:r w:rsidRPr="00422413">
              <w:t>digest</w:t>
            </w:r>
            <w:r w:rsidRPr="00422413">
              <w:rPr>
                <w:i/>
              </w:rPr>
              <w:t>) pour tous les LOB enregistrés dans des fichiers séparés.</w:t>
            </w:r>
          </w:p>
        </w:tc>
        <w:tc>
          <w:tcPr>
            <w:tcW w:w="708" w:type="dxa"/>
            <w:shd w:val="clear" w:color="auto" w:fill="auto"/>
          </w:tcPr>
          <w:p w14:paraId="649E3BD4" w14:textId="174AB469" w:rsidR="00B77C19" w:rsidRPr="00422413" w:rsidRDefault="002522E8" w:rsidP="001F7B75">
            <w:pPr>
              <w:pStyle w:val="TabelleGross"/>
            </w:pPr>
            <w:r w:rsidRPr="00422413">
              <w:t>F</w:t>
            </w:r>
          </w:p>
        </w:tc>
      </w:tr>
      <w:tr w:rsidR="00B77C19" w:rsidRPr="00422413" w14:paraId="6CAAF0D4" w14:textId="77777777" w:rsidTr="00CE15CA">
        <w:trPr>
          <w:cantSplit/>
        </w:trPr>
        <w:tc>
          <w:tcPr>
            <w:tcW w:w="1836" w:type="dxa"/>
            <w:shd w:val="clear" w:color="auto" w:fill="auto"/>
          </w:tcPr>
          <w:p w14:paraId="721AEB49" w14:textId="6583B512" w:rsidR="00B77C19" w:rsidRPr="00422413" w:rsidRDefault="005407E8" w:rsidP="001F7B75">
            <w:pPr>
              <w:pStyle w:val="TabelleGross"/>
            </w:pPr>
            <w:r w:rsidRPr="00422413">
              <w:t>digest</w:t>
            </w:r>
          </w:p>
        </w:tc>
        <w:tc>
          <w:tcPr>
            <w:tcW w:w="6624" w:type="dxa"/>
            <w:shd w:val="clear" w:color="auto" w:fill="auto"/>
          </w:tcPr>
          <w:p w14:paraId="5AD604A6" w14:textId="68B1721F" w:rsidR="00452A4D" w:rsidRPr="00422413" w:rsidRDefault="00122816" w:rsidP="00452A4D">
            <w:pPr>
              <w:pStyle w:val="TabelleGross"/>
              <w:keepNext/>
              <w:keepLines/>
              <w:rPr>
                <w:szCs w:val="24"/>
              </w:rPr>
            </w:pPr>
            <w:r w:rsidRPr="00422413">
              <w:t>Information liée à l’intégrité du CLOB ou du BLOB</w:t>
            </w:r>
          </w:p>
          <w:p w14:paraId="5F7D3988" w14:textId="77777777" w:rsidR="00452A4D" w:rsidRPr="00422413" w:rsidRDefault="00452A4D" w:rsidP="00452A4D">
            <w:pPr>
              <w:pStyle w:val="TabelleGross"/>
              <w:keepNext/>
              <w:keepLines/>
              <w:rPr>
                <w:szCs w:val="24"/>
              </w:rPr>
            </w:pPr>
          </w:p>
          <w:p w14:paraId="2C52093F" w14:textId="77777777" w:rsidR="008E0377" w:rsidRPr="00422413" w:rsidRDefault="008E0377" w:rsidP="008E0377">
            <w:pPr>
              <w:pStyle w:val="TabelleGross"/>
              <w:rPr>
                <w:b/>
                <w:i/>
                <w:iCs/>
              </w:rPr>
            </w:pPr>
            <w:r w:rsidRPr="00422413">
              <w:rPr>
                <w:b/>
                <w:i/>
              </w:rPr>
              <w:t>Recommandation</w:t>
            </w:r>
          </w:p>
          <w:p w14:paraId="0DC14C81" w14:textId="6447EB4C" w:rsidR="00452A4D" w:rsidRPr="00422413" w:rsidRDefault="00122816" w:rsidP="00122816">
            <w:pPr>
              <w:pStyle w:val="TabelleGross"/>
            </w:pPr>
            <w:r w:rsidRPr="00422413">
              <w:rPr>
                <w:i/>
              </w:rPr>
              <w:t xml:space="preserve">Il est recommandé de définir cet attribut (en combinaison avec l’attribut </w:t>
            </w:r>
            <w:r w:rsidRPr="00422413">
              <w:t>digestType</w:t>
            </w:r>
            <w:r w:rsidRPr="00422413">
              <w:rPr>
                <w:i/>
              </w:rPr>
              <w:t>) pour tous les LOB enregistrés dans des fichiers séparés.</w:t>
            </w:r>
          </w:p>
        </w:tc>
        <w:tc>
          <w:tcPr>
            <w:tcW w:w="708" w:type="dxa"/>
            <w:shd w:val="clear" w:color="auto" w:fill="auto"/>
          </w:tcPr>
          <w:p w14:paraId="4BA0A371" w14:textId="7D7FCA1D" w:rsidR="00B77C19" w:rsidRPr="00422413" w:rsidRDefault="002522E8" w:rsidP="001F7B75">
            <w:pPr>
              <w:pStyle w:val="TabelleGross"/>
            </w:pPr>
            <w:r w:rsidRPr="00422413">
              <w:t>F</w:t>
            </w:r>
          </w:p>
        </w:tc>
      </w:tr>
    </w:tbl>
    <w:p w14:paraId="74E5D97E" w14:textId="77777777" w:rsidR="00B77C19" w:rsidRPr="00422413" w:rsidRDefault="00B77C19" w:rsidP="00B77C19"/>
    <w:p w14:paraId="30D5A6F1" w14:textId="018ACCF3" w:rsidR="00B77C19" w:rsidRPr="00422413" w:rsidRDefault="002808DC" w:rsidP="00B77C19">
      <w:pPr>
        <w:pStyle w:val="berschrift2"/>
        <w:keepNext/>
        <w:keepLines/>
      </w:pPr>
      <w:bookmarkStart w:id="101" w:name="_Toc8799406"/>
      <w:r w:rsidRPr="00422413">
        <w:t xml:space="preserve">Cellules de données date et </w:t>
      </w:r>
      <w:r w:rsidRPr="00422413">
        <w:rPr>
          <w:i/>
        </w:rPr>
        <w:t>timestamp</w:t>
      </w:r>
      <w:bookmarkEnd w:id="101"/>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E15CA" w:rsidRPr="00422413" w14:paraId="40858E0A" w14:textId="77777777" w:rsidTr="00CE15CA">
        <w:trPr>
          <w:cantSplit/>
          <w:tblHeader/>
        </w:trPr>
        <w:tc>
          <w:tcPr>
            <w:tcW w:w="1132" w:type="dxa"/>
            <w:shd w:val="clear" w:color="auto" w:fill="99CCFF"/>
          </w:tcPr>
          <w:p w14:paraId="0F72423F" w14:textId="77777777" w:rsidR="00CE15CA" w:rsidRPr="00422413" w:rsidRDefault="00CE15CA" w:rsidP="00CE15CA">
            <w:pPr>
              <w:pStyle w:val="TabelleGross"/>
              <w:keepNext/>
              <w:keepLines/>
              <w:rPr>
                <w:b/>
              </w:rPr>
            </w:pPr>
            <w:r w:rsidRPr="00422413">
              <w:rPr>
                <w:b/>
              </w:rPr>
              <w:t>ID</w:t>
            </w:r>
          </w:p>
        </w:tc>
        <w:tc>
          <w:tcPr>
            <w:tcW w:w="7328" w:type="dxa"/>
            <w:shd w:val="clear" w:color="auto" w:fill="99CCFF"/>
          </w:tcPr>
          <w:p w14:paraId="2D64246F" w14:textId="237F7527" w:rsidR="00CE15CA" w:rsidRPr="00422413" w:rsidRDefault="00CE15CA" w:rsidP="00CE15CA">
            <w:pPr>
              <w:pStyle w:val="TabelleGross"/>
              <w:keepNext/>
              <w:keepLines/>
              <w:rPr>
                <w:b/>
              </w:rPr>
            </w:pPr>
            <w:r w:rsidRPr="00422413">
              <w:rPr>
                <w:b/>
              </w:rPr>
              <w:t>Description de l’exigence</w:t>
            </w:r>
          </w:p>
        </w:tc>
        <w:tc>
          <w:tcPr>
            <w:tcW w:w="708" w:type="dxa"/>
            <w:shd w:val="clear" w:color="auto" w:fill="99CCFF"/>
          </w:tcPr>
          <w:p w14:paraId="75D67CFB" w14:textId="79FCE4CE" w:rsidR="00CE15CA" w:rsidRPr="00422413" w:rsidRDefault="00CE15CA" w:rsidP="00CE15CA">
            <w:pPr>
              <w:pStyle w:val="TabelleGross"/>
              <w:keepNext/>
              <w:keepLines/>
              <w:rPr>
                <w:b/>
              </w:rPr>
            </w:pPr>
            <w:r w:rsidRPr="00422413">
              <w:rPr>
                <w:b/>
              </w:rPr>
              <w:t>O/F</w:t>
            </w:r>
          </w:p>
        </w:tc>
      </w:tr>
      <w:tr w:rsidR="002522E8" w:rsidRPr="00422413" w14:paraId="4DBFFC3E" w14:textId="77777777" w:rsidTr="00CE15CA">
        <w:trPr>
          <w:cantSplit/>
        </w:trPr>
        <w:tc>
          <w:tcPr>
            <w:tcW w:w="1132" w:type="dxa"/>
            <w:shd w:val="clear" w:color="auto" w:fill="auto"/>
          </w:tcPr>
          <w:p w14:paraId="5EA6DBFD" w14:textId="77777777" w:rsidR="002522E8" w:rsidRPr="00422413" w:rsidRDefault="002522E8" w:rsidP="002522E8">
            <w:pPr>
              <w:pStyle w:val="TabelleGross"/>
              <w:keepNext/>
              <w:keepLines/>
              <w:rPr>
                <w:sz w:val="16"/>
                <w:szCs w:val="16"/>
              </w:rPr>
            </w:pPr>
            <w:r w:rsidRPr="00422413">
              <w:t>T_6.3-1</w:t>
            </w:r>
          </w:p>
        </w:tc>
        <w:tc>
          <w:tcPr>
            <w:tcW w:w="7328" w:type="dxa"/>
            <w:shd w:val="clear" w:color="auto" w:fill="auto"/>
          </w:tcPr>
          <w:p w14:paraId="42526841" w14:textId="01449DFD" w:rsidR="002522E8" w:rsidRPr="00422413" w:rsidRDefault="002808DC" w:rsidP="003A6D4C">
            <w:pPr>
              <w:pStyle w:val="TabelleGross"/>
              <w:keepNext/>
              <w:keepLines/>
            </w:pPr>
            <w:r w:rsidRPr="00422413">
              <w:t xml:space="preserve">Les </w:t>
            </w:r>
            <w:r w:rsidR="003A6D4C" w:rsidRPr="00422413">
              <w:rPr>
                <w:iCs/>
              </w:rPr>
              <w:t>dates</w:t>
            </w:r>
            <w:r w:rsidR="003A6D4C" w:rsidRPr="00422413">
              <w:t xml:space="preserve"> </w:t>
            </w:r>
            <w:r w:rsidRPr="00422413">
              <w:t xml:space="preserve">et les </w:t>
            </w:r>
            <w:r w:rsidRPr="00422413">
              <w:rPr>
                <w:i/>
              </w:rPr>
              <w:t>timestamps</w:t>
            </w:r>
            <w:r w:rsidRPr="00422413">
              <w:t xml:space="preserve"> doivent être limités aux années 0001-9999, selon la spécification SQL:2008. Cette restriction est forcée dans les définitions de </w:t>
            </w:r>
            <w:r w:rsidRPr="00422413">
              <w:rPr>
                <w:i/>
              </w:rPr>
              <w:t xml:space="preserve">dateType </w:t>
            </w:r>
            <w:r w:rsidRPr="00422413">
              <w:t xml:space="preserve">et </w:t>
            </w:r>
            <w:r w:rsidRPr="00422413">
              <w:rPr>
                <w:i/>
              </w:rPr>
              <w:t>dateTimeType</w:t>
            </w:r>
            <w:r w:rsidRPr="00422413">
              <w:t>.</w:t>
            </w:r>
          </w:p>
        </w:tc>
        <w:tc>
          <w:tcPr>
            <w:tcW w:w="708" w:type="dxa"/>
            <w:shd w:val="clear" w:color="auto" w:fill="auto"/>
          </w:tcPr>
          <w:p w14:paraId="6E765C4E" w14:textId="05C71D1F" w:rsidR="002522E8" w:rsidRPr="00422413" w:rsidRDefault="002522E8" w:rsidP="002522E8">
            <w:pPr>
              <w:pStyle w:val="TabelleGross"/>
              <w:keepNext/>
              <w:keepLines/>
            </w:pPr>
            <w:r w:rsidRPr="00422413">
              <w:t>O</w:t>
            </w:r>
          </w:p>
        </w:tc>
      </w:tr>
      <w:tr w:rsidR="002522E8" w:rsidRPr="00422413" w14:paraId="078766B0" w14:textId="77777777" w:rsidTr="00CE15CA">
        <w:trPr>
          <w:cantSplit/>
        </w:trPr>
        <w:tc>
          <w:tcPr>
            <w:tcW w:w="1132" w:type="dxa"/>
            <w:shd w:val="clear" w:color="auto" w:fill="auto"/>
          </w:tcPr>
          <w:p w14:paraId="2E23160E" w14:textId="707B2934" w:rsidR="002522E8" w:rsidRPr="00422413" w:rsidRDefault="002522E8" w:rsidP="002522E8">
            <w:pPr>
              <w:pStyle w:val="TabelleGross"/>
              <w:keepNext/>
              <w:keepLines/>
            </w:pPr>
            <w:r w:rsidRPr="00422413">
              <w:t>T_6.3-2</w:t>
            </w:r>
          </w:p>
        </w:tc>
        <w:tc>
          <w:tcPr>
            <w:tcW w:w="7328" w:type="dxa"/>
            <w:shd w:val="clear" w:color="auto" w:fill="auto"/>
          </w:tcPr>
          <w:p w14:paraId="14C12A67" w14:textId="77777777" w:rsidR="002522E8" w:rsidRPr="00422413" w:rsidRDefault="002522E8" w:rsidP="002522E8">
            <w:pPr>
              <w:pStyle w:val="TabelleGross"/>
              <w:keepNext/>
              <w:keepLines/>
              <w:rPr>
                <w:szCs w:val="24"/>
              </w:rPr>
            </w:pPr>
            <w:r w:rsidRPr="00422413">
              <w:t xml:space="preserve">Les dates, heures et horodatages doivent être enregistrés en temps universel coordonné (UTC) et éventuellement se terminer par « Z ». Cette restriction est obligatoire dans les définitions de </w:t>
            </w:r>
            <w:r w:rsidRPr="00422413">
              <w:rPr>
                <w:i/>
              </w:rPr>
              <w:t>dateType</w:t>
            </w:r>
            <w:r w:rsidRPr="00422413">
              <w:t xml:space="preserve">, </w:t>
            </w:r>
            <w:r w:rsidRPr="00422413">
              <w:rPr>
                <w:i/>
              </w:rPr>
              <w:t>timeType</w:t>
            </w:r>
            <w:r w:rsidRPr="00422413">
              <w:t xml:space="preserve"> et </w:t>
            </w:r>
            <w:r w:rsidRPr="00422413">
              <w:rPr>
                <w:i/>
              </w:rPr>
              <w:t>dateTimeType</w:t>
            </w:r>
            <w:r w:rsidRPr="00422413">
              <w:t>.</w:t>
            </w:r>
          </w:p>
          <w:p w14:paraId="64D36A9C" w14:textId="77777777" w:rsidR="002522E8" w:rsidRPr="00422413" w:rsidRDefault="002522E8" w:rsidP="002522E8">
            <w:pPr>
              <w:pStyle w:val="TabelleGross"/>
              <w:keepNext/>
              <w:keepLines/>
              <w:rPr>
                <w:szCs w:val="24"/>
              </w:rPr>
            </w:pPr>
          </w:p>
          <w:p w14:paraId="53BE99A1" w14:textId="77777777" w:rsidR="008E0377" w:rsidRPr="00422413" w:rsidRDefault="008E0377" w:rsidP="008E0377">
            <w:pPr>
              <w:pStyle w:val="TabelleGross"/>
              <w:rPr>
                <w:b/>
                <w:i/>
                <w:iCs/>
              </w:rPr>
            </w:pPr>
            <w:r w:rsidRPr="00422413">
              <w:rPr>
                <w:b/>
                <w:i/>
              </w:rPr>
              <w:t>Recommandation</w:t>
            </w:r>
          </w:p>
          <w:p w14:paraId="1311E577" w14:textId="3A26090A" w:rsidR="002522E8" w:rsidRPr="00422413" w:rsidRDefault="002522E8" w:rsidP="002522E8">
            <w:pPr>
              <w:pStyle w:val="TabelleGross"/>
              <w:keepNext/>
              <w:keepLines/>
              <w:rPr>
                <w:szCs w:val="24"/>
              </w:rPr>
            </w:pPr>
            <w:r w:rsidRPr="00422413">
              <w:rPr>
                <w:i/>
              </w:rPr>
              <w:t>Il est recommandé de terminer l’ensemble des dates, heures et horodatages par « Z ».</w:t>
            </w:r>
          </w:p>
        </w:tc>
        <w:tc>
          <w:tcPr>
            <w:tcW w:w="708" w:type="dxa"/>
            <w:shd w:val="clear" w:color="auto" w:fill="auto"/>
          </w:tcPr>
          <w:p w14:paraId="309CB98F" w14:textId="31FB549B" w:rsidR="002522E8" w:rsidRPr="00422413" w:rsidRDefault="002522E8" w:rsidP="002522E8">
            <w:pPr>
              <w:pStyle w:val="TabelleGross"/>
              <w:keepNext/>
              <w:keepLines/>
            </w:pPr>
            <w:r w:rsidRPr="00422413">
              <w:t>O</w:t>
            </w:r>
          </w:p>
        </w:tc>
      </w:tr>
    </w:tbl>
    <w:p w14:paraId="593CC38B" w14:textId="32BA5EFD" w:rsidR="00B77C19" w:rsidRPr="00422413" w:rsidRDefault="00B77C19" w:rsidP="00B77C19">
      <w:pPr>
        <w:rPr>
          <w:rFonts w:cs="Arial"/>
        </w:rPr>
      </w:pPr>
    </w:p>
    <w:p w14:paraId="0B26905A" w14:textId="6814ACAD" w:rsidR="00CF516E" w:rsidRPr="00422413" w:rsidRDefault="002808DC" w:rsidP="00CF516E">
      <w:pPr>
        <w:pStyle w:val="berschrift2"/>
      </w:pPr>
      <w:bookmarkStart w:id="102" w:name="_Toc477866932"/>
      <w:bookmarkStart w:id="103" w:name="_Toc8799407"/>
      <w:r w:rsidRPr="00422413">
        <w:t>Données tabulaires</w:t>
      </w:r>
      <w:bookmarkEnd w:id="103"/>
      <w:r w:rsidRPr="00422413">
        <w:t xml:space="preserve"> </w:t>
      </w:r>
      <w:bookmarkEnd w:id="102"/>
    </w:p>
    <w:p w14:paraId="617C92E7" w14:textId="65C04983" w:rsidR="00CF516E" w:rsidRPr="00422413" w:rsidRDefault="002808DC" w:rsidP="00CF516E">
      <w:pPr>
        <w:rPr>
          <w:rFonts w:cs="Arial"/>
        </w:rPr>
      </w:pPr>
      <w:r w:rsidRPr="00422413">
        <w:t xml:space="preserve">Le fichier </w:t>
      </w:r>
      <w:r w:rsidRPr="00422413">
        <w:rPr>
          <w:rFonts w:ascii="Courier New" w:hAnsi="Courier New"/>
        </w:rPr>
        <w:t>table[</w:t>
      </w:r>
      <w:r w:rsidR="00BB44A7" w:rsidRPr="00422413">
        <w:rPr>
          <w:rFonts w:ascii="Courier New" w:hAnsi="Courier New"/>
        </w:rPr>
        <w:t>nombre</w:t>
      </w:r>
      <w:r w:rsidRPr="00422413">
        <w:rPr>
          <w:rFonts w:ascii="Courier New" w:hAnsi="Courier New"/>
        </w:rPr>
        <w:t xml:space="preserve">].xml </w:t>
      </w:r>
      <w:r w:rsidRPr="00422413">
        <w:t xml:space="preserve">contient les données tabulaires </w:t>
      </w:r>
      <w:r w:rsidR="003A6D4C" w:rsidRPr="00422413">
        <w:t xml:space="preserve">de la </w:t>
      </w:r>
      <w:r w:rsidRPr="00422413">
        <w:t>table</w:t>
      </w:r>
      <w:r w:rsidR="00C85C3C" w:rsidRPr="00422413">
        <w:t> :</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0"/>
        <w:gridCol w:w="7314"/>
        <w:gridCol w:w="724"/>
      </w:tblGrid>
      <w:tr w:rsidR="00CE15CA" w:rsidRPr="00422413" w14:paraId="031D0FF3" w14:textId="77777777" w:rsidTr="00CE15CA">
        <w:trPr>
          <w:cantSplit/>
          <w:tblHeader/>
        </w:trPr>
        <w:tc>
          <w:tcPr>
            <w:tcW w:w="1130" w:type="dxa"/>
            <w:shd w:val="clear" w:color="auto" w:fill="99CCFF"/>
          </w:tcPr>
          <w:p w14:paraId="031C8954" w14:textId="77777777" w:rsidR="00CE15CA" w:rsidRPr="00422413" w:rsidRDefault="00CE15CA" w:rsidP="00CE15CA">
            <w:pPr>
              <w:pStyle w:val="TabelleGross"/>
              <w:rPr>
                <w:b/>
              </w:rPr>
            </w:pPr>
            <w:r w:rsidRPr="00422413">
              <w:rPr>
                <w:b/>
              </w:rPr>
              <w:t>ID</w:t>
            </w:r>
          </w:p>
        </w:tc>
        <w:tc>
          <w:tcPr>
            <w:tcW w:w="7314" w:type="dxa"/>
            <w:shd w:val="clear" w:color="auto" w:fill="99CCFF"/>
          </w:tcPr>
          <w:p w14:paraId="78CD1415" w14:textId="769E8EAD" w:rsidR="00CE15CA" w:rsidRPr="00422413" w:rsidRDefault="00CE15CA" w:rsidP="00CE15CA">
            <w:pPr>
              <w:pStyle w:val="TabelleGross"/>
              <w:rPr>
                <w:b/>
              </w:rPr>
            </w:pPr>
            <w:r w:rsidRPr="00422413">
              <w:rPr>
                <w:b/>
              </w:rPr>
              <w:t>Description de l’exigence</w:t>
            </w:r>
          </w:p>
        </w:tc>
        <w:tc>
          <w:tcPr>
            <w:tcW w:w="724" w:type="dxa"/>
            <w:shd w:val="clear" w:color="auto" w:fill="99CCFF"/>
          </w:tcPr>
          <w:p w14:paraId="6E886F27" w14:textId="61DFA50A" w:rsidR="00CE15CA" w:rsidRPr="00422413" w:rsidRDefault="00CE15CA" w:rsidP="00CE15CA">
            <w:pPr>
              <w:pStyle w:val="TabelleGross"/>
              <w:rPr>
                <w:b/>
              </w:rPr>
            </w:pPr>
            <w:r w:rsidRPr="00422413">
              <w:rPr>
                <w:b/>
              </w:rPr>
              <w:t>O/F</w:t>
            </w:r>
          </w:p>
        </w:tc>
      </w:tr>
      <w:tr w:rsidR="002522E8" w:rsidRPr="00422413" w14:paraId="77C273B0" w14:textId="77777777" w:rsidTr="00CE15CA">
        <w:trPr>
          <w:cantSplit/>
        </w:trPr>
        <w:tc>
          <w:tcPr>
            <w:tcW w:w="1130" w:type="dxa"/>
            <w:shd w:val="clear" w:color="auto" w:fill="auto"/>
          </w:tcPr>
          <w:p w14:paraId="0CF99C98" w14:textId="77777777" w:rsidR="002522E8" w:rsidRPr="00422413" w:rsidRDefault="002522E8" w:rsidP="002522E8">
            <w:pPr>
              <w:pStyle w:val="TabelleGross"/>
              <w:rPr>
                <w:sz w:val="16"/>
                <w:szCs w:val="16"/>
              </w:rPr>
            </w:pPr>
            <w:r w:rsidRPr="00422413">
              <w:t>T_6.4-1</w:t>
            </w:r>
          </w:p>
        </w:tc>
        <w:tc>
          <w:tcPr>
            <w:tcW w:w="7314" w:type="dxa"/>
            <w:shd w:val="clear" w:color="auto" w:fill="auto"/>
          </w:tcPr>
          <w:p w14:paraId="5EF9395A" w14:textId="1CD12080" w:rsidR="002522E8" w:rsidRPr="00422413" w:rsidRDefault="002808DC" w:rsidP="003A6D4C">
            <w:r w:rsidRPr="00422413">
              <w:rPr>
                <w:sz w:val="20"/>
              </w:rPr>
              <w:t>Pour chaque table, les données tabulaires doivent être enregistrées dans un fichier XML.</w:t>
            </w:r>
          </w:p>
        </w:tc>
        <w:tc>
          <w:tcPr>
            <w:tcW w:w="724" w:type="dxa"/>
            <w:shd w:val="clear" w:color="auto" w:fill="auto"/>
          </w:tcPr>
          <w:p w14:paraId="1A1A2321" w14:textId="51B674D4" w:rsidR="002522E8" w:rsidRPr="00422413" w:rsidRDefault="002522E8" w:rsidP="002522E8">
            <w:pPr>
              <w:pStyle w:val="TabelleGross"/>
            </w:pPr>
            <w:r w:rsidRPr="00422413">
              <w:t>O</w:t>
            </w:r>
          </w:p>
        </w:tc>
      </w:tr>
      <w:tr w:rsidR="002522E8" w:rsidRPr="00422413" w14:paraId="5D86B9B2" w14:textId="77777777" w:rsidTr="00CE15CA">
        <w:trPr>
          <w:cantSplit/>
        </w:trPr>
        <w:tc>
          <w:tcPr>
            <w:tcW w:w="1130" w:type="dxa"/>
            <w:shd w:val="clear" w:color="auto" w:fill="auto"/>
          </w:tcPr>
          <w:p w14:paraId="79DD2ACF" w14:textId="77777777" w:rsidR="002522E8" w:rsidRPr="00422413" w:rsidRDefault="002522E8" w:rsidP="002522E8">
            <w:pPr>
              <w:pStyle w:val="TabelleGross"/>
              <w:rPr>
                <w:sz w:val="16"/>
                <w:szCs w:val="16"/>
              </w:rPr>
            </w:pPr>
            <w:r w:rsidRPr="00422413">
              <w:t>T_6.4-2</w:t>
            </w:r>
          </w:p>
        </w:tc>
        <w:tc>
          <w:tcPr>
            <w:tcW w:w="7314" w:type="dxa"/>
            <w:shd w:val="clear" w:color="auto" w:fill="auto"/>
          </w:tcPr>
          <w:p w14:paraId="34C03B6A" w14:textId="472BA61E" w:rsidR="002522E8" w:rsidRPr="00422413" w:rsidRDefault="002808DC" w:rsidP="002522E8">
            <w:pPr>
              <w:pStyle w:val="TabelleGross"/>
            </w:pPr>
            <w:r w:rsidRPr="00422413">
              <w:t xml:space="preserve">Le fichier </w:t>
            </w:r>
            <w:r w:rsidRPr="00422413">
              <w:rPr>
                <w:i/>
              </w:rPr>
              <w:t xml:space="preserve">table </w:t>
            </w:r>
            <w:r w:rsidRPr="00422413">
              <w:t xml:space="preserve">se compose d’éléments </w:t>
            </w:r>
            <w:r w:rsidRPr="00422413">
              <w:rPr>
                <w:i/>
              </w:rPr>
              <w:t>row</w:t>
            </w:r>
            <w:r w:rsidR="00D61A63" w:rsidRPr="00422413">
              <w:t xml:space="preserve"> </w:t>
            </w:r>
            <w:r w:rsidRPr="00422413">
              <w:t>qui contien</w:t>
            </w:r>
            <w:r w:rsidR="00D61A63" w:rsidRPr="00422413">
              <w:t>nen</w:t>
            </w:r>
            <w:r w:rsidRPr="00422413">
              <w:t>t les données d’une ligne réparties entre les différentes colonnes (</w:t>
            </w:r>
            <w:r w:rsidRPr="00422413">
              <w:rPr>
                <w:i/>
              </w:rPr>
              <w:t>c1, c2 ...</w:t>
            </w:r>
            <w:r w:rsidRPr="00422413">
              <w:t>).</w:t>
            </w:r>
          </w:p>
          <w:p w14:paraId="4DB420DB" w14:textId="77777777" w:rsidR="002522E8" w:rsidRPr="00422413" w:rsidRDefault="002522E8" w:rsidP="002522E8">
            <w:pPr>
              <w:pStyle w:val="TabelleGross"/>
            </w:pPr>
          </w:p>
          <w:p w14:paraId="5F63542E" w14:textId="77777777" w:rsidR="008E0377" w:rsidRPr="00422413" w:rsidRDefault="008E0377" w:rsidP="008E0377">
            <w:pPr>
              <w:pStyle w:val="TableParagraph"/>
              <w:spacing w:before="0"/>
              <w:ind w:left="0"/>
              <w:rPr>
                <w:b/>
                <w:sz w:val="20"/>
              </w:rPr>
            </w:pPr>
            <w:r w:rsidRPr="00422413">
              <w:rPr>
                <w:b/>
                <w:sz w:val="20"/>
              </w:rPr>
              <w:t>Exemple</w:t>
            </w:r>
          </w:p>
          <w:p w14:paraId="22306210" w14:textId="3526F2A6" w:rsidR="002522E8" w:rsidRPr="00422413" w:rsidRDefault="002522E8" w:rsidP="002522E8">
            <w:pPr>
              <w:pStyle w:val="TabelleGross"/>
            </w:pPr>
            <w:r w:rsidRPr="00422413">
              <w:t xml:space="preserve">Voir l’exemple </w:t>
            </w:r>
            <w:r w:rsidRPr="00422413">
              <w:rPr>
                <w:rFonts w:ascii="Courier New" w:hAnsi="Courier New"/>
              </w:rPr>
              <w:t>table2.xml</w:t>
            </w:r>
            <w:r w:rsidRPr="00422413">
              <w:t xml:space="preserve"> dans l’annexe D.4a</w:t>
            </w:r>
          </w:p>
        </w:tc>
        <w:tc>
          <w:tcPr>
            <w:tcW w:w="724" w:type="dxa"/>
            <w:shd w:val="clear" w:color="auto" w:fill="auto"/>
          </w:tcPr>
          <w:p w14:paraId="352EBFF4" w14:textId="00017127" w:rsidR="002522E8" w:rsidRPr="00422413" w:rsidRDefault="002522E8" w:rsidP="002522E8">
            <w:pPr>
              <w:pStyle w:val="TabelleGross"/>
            </w:pPr>
            <w:r w:rsidRPr="00422413">
              <w:t>O</w:t>
            </w:r>
          </w:p>
        </w:tc>
      </w:tr>
      <w:tr w:rsidR="002522E8" w:rsidRPr="00422413" w14:paraId="27BDA9CC" w14:textId="77777777" w:rsidTr="00CE15CA">
        <w:trPr>
          <w:cantSplit/>
        </w:trPr>
        <w:tc>
          <w:tcPr>
            <w:tcW w:w="1130" w:type="dxa"/>
            <w:shd w:val="clear" w:color="auto" w:fill="auto"/>
          </w:tcPr>
          <w:p w14:paraId="148EDB80" w14:textId="77777777" w:rsidR="002522E8" w:rsidRPr="00422413" w:rsidRDefault="002522E8" w:rsidP="002522E8">
            <w:pPr>
              <w:pStyle w:val="TabelleGross"/>
            </w:pPr>
            <w:r w:rsidRPr="00422413">
              <w:t>T_6.4-3</w:t>
            </w:r>
          </w:p>
        </w:tc>
        <w:tc>
          <w:tcPr>
            <w:tcW w:w="7314" w:type="dxa"/>
            <w:shd w:val="clear" w:color="auto" w:fill="auto"/>
          </w:tcPr>
          <w:p w14:paraId="2D338494" w14:textId="16791B3C" w:rsidR="002522E8" w:rsidRPr="00422413" w:rsidRDefault="00D61A63" w:rsidP="007B6C95">
            <w:pPr>
              <w:pStyle w:val="TabelleGross"/>
            </w:pPr>
            <w:r w:rsidRPr="00422413">
              <w:t>Lorsqu</w:t>
            </w:r>
            <w:r w:rsidR="007B6C95" w:rsidRPr="00422413">
              <w:t xml:space="preserve">e la </w:t>
            </w:r>
            <w:r w:rsidRPr="00422413">
              <w:t xml:space="preserve">cellule </w:t>
            </w:r>
            <w:r w:rsidR="00045FFB" w:rsidRPr="00422413">
              <w:t xml:space="preserve">d’une colonne ou d’un champ </w:t>
            </w:r>
            <w:r w:rsidR="005C5C24" w:rsidRPr="00422413">
              <w:t>a une valeur NULL</w:t>
            </w:r>
            <w:r w:rsidR="00045FFB" w:rsidRPr="00422413">
              <w:t>, elle doit être om</w:t>
            </w:r>
            <w:r w:rsidRPr="00422413">
              <w:t xml:space="preserve">ise. Si elle est égale à „“ (un </w:t>
            </w:r>
            <w:r w:rsidRPr="00422413">
              <w:rPr>
                <w:i/>
              </w:rPr>
              <w:t>s</w:t>
            </w:r>
            <w:r w:rsidR="00045FFB" w:rsidRPr="00422413">
              <w:rPr>
                <w:i/>
              </w:rPr>
              <w:t>tring</w:t>
            </w:r>
            <w:r w:rsidR="00045FFB" w:rsidRPr="00422413">
              <w:t xml:space="preserve"> de longueur 0), elle doit être présente mais vide.</w:t>
            </w:r>
          </w:p>
        </w:tc>
        <w:tc>
          <w:tcPr>
            <w:tcW w:w="724" w:type="dxa"/>
            <w:shd w:val="clear" w:color="auto" w:fill="auto"/>
          </w:tcPr>
          <w:p w14:paraId="2C71E07B" w14:textId="0F60E2A8" w:rsidR="002522E8" w:rsidRPr="00422413" w:rsidRDefault="002522E8" w:rsidP="002522E8">
            <w:pPr>
              <w:pStyle w:val="TabelleGross"/>
            </w:pPr>
            <w:r w:rsidRPr="00422413">
              <w:t>O</w:t>
            </w:r>
          </w:p>
        </w:tc>
      </w:tr>
      <w:tr w:rsidR="00B77C19" w:rsidRPr="00422413" w14:paraId="4F91D278" w14:textId="77777777" w:rsidTr="00CE15CA">
        <w:trPr>
          <w:cantSplit/>
        </w:trPr>
        <w:tc>
          <w:tcPr>
            <w:tcW w:w="1130" w:type="dxa"/>
            <w:shd w:val="clear" w:color="auto" w:fill="auto"/>
          </w:tcPr>
          <w:p w14:paraId="3227CC27" w14:textId="77777777" w:rsidR="00B77C19" w:rsidRPr="00422413" w:rsidRDefault="00B77C19" w:rsidP="00413B28">
            <w:pPr>
              <w:pStyle w:val="TabelleGross"/>
            </w:pPr>
            <w:r w:rsidRPr="00422413">
              <w:lastRenderedPageBreak/>
              <w:t>T_6.4-4</w:t>
            </w:r>
          </w:p>
        </w:tc>
        <w:tc>
          <w:tcPr>
            <w:tcW w:w="7314" w:type="dxa"/>
            <w:shd w:val="clear" w:color="auto" w:fill="auto"/>
          </w:tcPr>
          <w:p w14:paraId="3BCFD43A" w14:textId="29C605BA" w:rsidR="00B77C19" w:rsidRPr="00422413" w:rsidRDefault="007B6C95" w:rsidP="001F7B75">
            <w:pPr>
              <w:pStyle w:val="TabelleGross"/>
            </w:pPr>
            <w:r w:rsidRPr="00422413">
              <w:t xml:space="preserve">Lorsque la </w:t>
            </w:r>
            <w:r w:rsidR="00045FFB" w:rsidRPr="00422413">
              <w:t>cellule d’une colonne contient une valeur complexe (</w:t>
            </w:r>
            <w:r w:rsidRPr="00422413">
              <w:rPr>
                <w:i/>
              </w:rPr>
              <w:t>array</w:t>
            </w:r>
            <w:r w:rsidR="00045FFB" w:rsidRPr="00422413">
              <w:t xml:space="preserve">, </w:t>
            </w:r>
            <w:r w:rsidRPr="00422413">
              <w:rPr>
                <w:i/>
              </w:rPr>
              <w:t>udt</w:t>
            </w:r>
            <w:r w:rsidR="00045FFB" w:rsidRPr="00422413">
              <w:t>), elle est représentée par une séquence de sous-éléments de la cellule (a1, a2, … pour</w:t>
            </w:r>
            <w:r w:rsidRPr="00422413">
              <w:t xml:space="preserve"> les </w:t>
            </w:r>
            <w:r w:rsidRPr="00422413">
              <w:rPr>
                <w:i/>
              </w:rPr>
              <w:t>array</w:t>
            </w:r>
            <w:r w:rsidR="00045FFB" w:rsidRPr="00422413">
              <w:t xml:space="preserve">, u1, u2, … pour </w:t>
            </w:r>
            <w:r w:rsidRPr="00422413">
              <w:t xml:space="preserve">les </w:t>
            </w:r>
            <w:r w:rsidRPr="00422413">
              <w:rPr>
                <w:i/>
              </w:rPr>
              <w:t>udt</w:t>
            </w:r>
            <w:r w:rsidR="00045FFB" w:rsidRPr="00422413">
              <w:t xml:space="preserve">), </w:t>
            </w:r>
            <w:r w:rsidRPr="00422413">
              <w:t xml:space="preserve">lesquels </w:t>
            </w:r>
            <w:r w:rsidR="00045FFB" w:rsidRPr="00422413">
              <w:t>contiennent les valeurs correspondantes. Ces valeurs peuvent être complexes</w:t>
            </w:r>
            <w:r w:rsidRPr="00422413">
              <w:t xml:space="preserve"> à leur tour</w:t>
            </w:r>
            <w:r w:rsidR="00045FFB" w:rsidRPr="00422413">
              <w:t>.</w:t>
            </w:r>
          </w:p>
          <w:p w14:paraId="02A77C78" w14:textId="77777777" w:rsidR="008F0A90" w:rsidRPr="00422413" w:rsidRDefault="008F0A90" w:rsidP="008F0A90">
            <w:pPr>
              <w:pStyle w:val="TabelleGross"/>
            </w:pPr>
          </w:p>
          <w:p w14:paraId="5E8911F2" w14:textId="77777777" w:rsidR="008E0377" w:rsidRPr="00422413" w:rsidRDefault="008E0377" w:rsidP="008E0377">
            <w:pPr>
              <w:pStyle w:val="TableParagraph"/>
              <w:spacing w:before="0"/>
              <w:ind w:left="0"/>
              <w:rPr>
                <w:b/>
                <w:sz w:val="20"/>
              </w:rPr>
            </w:pPr>
            <w:r w:rsidRPr="00422413">
              <w:rPr>
                <w:b/>
                <w:sz w:val="20"/>
              </w:rPr>
              <w:t>Exemple</w:t>
            </w:r>
          </w:p>
          <w:p w14:paraId="2F0D89AA" w14:textId="4F3229E4" w:rsidR="00B77C19" w:rsidRPr="00422413" w:rsidRDefault="008F0A90" w:rsidP="008F0A90">
            <w:pPr>
              <w:pStyle w:val="TabelleGross"/>
            </w:pPr>
            <w:r w:rsidRPr="00422413">
              <w:t xml:space="preserve">Voir l’exemple </w:t>
            </w:r>
            <w:r w:rsidRPr="00422413">
              <w:rPr>
                <w:rFonts w:ascii="Courier New" w:hAnsi="Courier New"/>
              </w:rPr>
              <w:t>table0.xml</w:t>
            </w:r>
            <w:r w:rsidRPr="00422413">
              <w:t xml:space="preserve"> dans l’annexe D.4c</w:t>
            </w:r>
          </w:p>
        </w:tc>
        <w:tc>
          <w:tcPr>
            <w:tcW w:w="724" w:type="dxa"/>
            <w:shd w:val="clear" w:color="auto" w:fill="auto"/>
          </w:tcPr>
          <w:p w14:paraId="35671B5F" w14:textId="42A6B5E6" w:rsidR="00B77C19" w:rsidRPr="00422413" w:rsidRDefault="002522E8" w:rsidP="001F7B75">
            <w:pPr>
              <w:pStyle w:val="TabelleGross"/>
            </w:pPr>
            <w:r w:rsidRPr="00422413">
              <w:t>F</w:t>
            </w:r>
          </w:p>
        </w:tc>
      </w:tr>
      <w:tr w:rsidR="00423BCD" w:rsidRPr="00422413" w14:paraId="2BA89CEE" w14:textId="77777777" w:rsidTr="00CE15CA">
        <w:trPr>
          <w:cantSplit/>
        </w:trPr>
        <w:tc>
          <w:tcPr>
            <w:tcW w:w="1130" w:type="dxa"/>
            <w:shd w:val="clear" w:color="auto" w:fill="auto"/>
          </w:tcPr>
          <w:p w14:paraId="28441FF6" w14:textId="77777777" w:rsidR="00423BCD" w:rsidRPr="00422413" w:rsidRDefault="00CE5F8C" w:rsidP="00413B28">
            <w:pPr>
              <w:pStyle w:val="TabelleGross"/>
            </w:pPr>
            <w:r w:rsidRPr="00422413">
              <w:t>T_6.4-5</w:t>
            </w:r>
          </w:p>
        </w:tc>
        <w:tc>
          <w:tcPr>
            <w:tcW w:w="7314" w:type="dxa"/>
            <w:shd w:val="clear" w:color="auto" w:fill="auto"/>
          </w:tcPr>
          <w:p w14:paraId="588AD617" w14:textId="2D7773E2" w:rsidR="00D1056C" w:rsidRPr="00422413" w:rsidRDefault="007B6C95" w:rsidP="00045FFB">
            <w:pPr>
              <w:pStyle w:val="TableParagraph"/>
              <w:spacing w:before="93"/>
              <w:ind w:left="0"/>
            </w:pPr>
            <w:r w:rsidRPr="00422413">
              <w:rPr>
                <w:sz w:val="20"/>
              </w:rPr>
              <w:t>Lorsqu’</w:t>
            </w:r>
            <w:r w:rsidR="00045FFB" w:rsidRPr="00422413">
              <w:rPr>
                <w:sz w:val="20"/>
              </w:rPr>
              <w:t>un</w:t>
            </w:r>
            <w:r w:rsidR="00DF721B" w:rsidRPr="00422413">
              <w:rPr>
                <w:sz w:val="20"/>
              </w:rPr>
              <w:t>e</w:t>
            </w:r>
            <w:r w:rsidR="00045FFB" w:rsidRPr="00422413">
              <w:rPr>
                <w:sz w:val="20"/>
              </w:rPr>
              <w:t xml:space="preserve"> table contient des données de type </w:t>
            </w:r>
            <w:r w:rsidR="00045FFB" w:rsidRPr="00422413">
              <w:rPr>
                <w:i/>
                <w:sz w:val="20"/>
              </w:rPr>
              <w:t xml:space="preserve">Large Object  </w:t>
            </w:r>
            <w:r w:rsidR="00045FFB" w:rsidRPr="00422413">
              <w:rPr>
                <w:sz w:val="20"/>
              </w:rPr>
              <w:t>(BLOB, CLOB, ...), des fichiers séparés peuvent être créés à cette fin et stockés à la place du contenu des cellules de l’emplacement de sauvegarde du fichier</w:t>
            </w:r>
            <w:r w:rsidRPr="00422413">
              <w:rPr>
                <w:sz w:val="20"/>
              </w:rPr>
              <w:t>.</w:t>
            </w:r>
          </w:p>
          <w:p w14:paraId="61441342" w14:textId="3A125F99" w:rsidR="00B77C19" w:rsidRPr="00422413" w:rsidRDefault="00045FFB" w:rsidP="00647BB9">
            <w:pPr>
              <w:pStyle w:val="TabelleGross"/>
            </w:pPr>
            <w:r w:rsidRPr="00422413">
              <w:t xml:space="preserve">La décision d’enregistrer des </w:t>
            </w:r>
            <w:r w:rsidRPr="00422413">
              <w:rPr>
                <w:i/>
              </w:rPr>
              <w:t xml:space="preserve">Large Objects </w:t>
            </w:r>
            <w:r w:rsidRPr="00422413">
              <w:t>dans des fichiers séparés plutôt qu’</w:t>
            </w:r>
            <w:r w:rsidRPr="00422413">
              <w:rPr>
                <w:i/>
              </w:rPr>
              <w:t>inline</w:t>
            </w:r>
            <w:r w:rsidRPr="00422413">
              <w:t xml:space="preserve"> appartient au logiciel qui crée le fichier SIARD.</w:t>
            </w:r>
          </w:p>
          <w:p w14:paraId="0BA3C231" w14:textId="64B37D3D" w:rsidR="00647BB9" w:rsidRPr="00422413" w:rsidRDefault="00647BB9" w:rsidP="00647BB9">
            <w:pPr>
              <w:pStyle w:val="TabelleGross"/>
            </w:pPr>
            <w:r w:rsidRPr="00422413">
              <w:t>Pour éviter des dossiers vides, il ne faut créer des dossiers que si cela s’avère nécessaire (à savoir, s’ils contiennent des données).</w:t>
            </w:r>
          </w:p>
          <w:p w14:paraId="245D84E7" w14:textId="35337922" w:rsidR="00B77C19" w:rsidRPr="00422413" w:rsidRDefault="001A65D9" w:rsidP="00647BB9">
            <w:pPr>
              <w:pStyle w:val="TabelleGross"/>
            </w:pPr>
            <w:r w:rsidRPr="00422413">
              <w:t xml:space="preserve">Si les </w:t>
            </w:r>
            <w:r w:rsidRPr="00422413">
              <w:rPr>
                <w:i/>
              </w:rPr>
              <w:t>Large Objects</w:t>
            </w:r>
            <w:r w:rsidRPr="00422413">
              <w:t xml:space="preserve"> sont enregistrés dans un fichier séparé, il faut impérativement définir les attributs suivants</w:t>
            </w:r>
            <w:r w:rsidR="00C85C3C" w:rsidRPr="00422413">
              <w:t xml:space="preserve"> : </w:t>
            </w:r>
            <w:r w:rsidRPr="00422413">
              <w:rPr>
                <w:i/>
              </w:rPr>
              <w:t>file</w:t>
            </w:r>
            <w:r w:rsidRPr="00422413">
              <w:t xml:space="preserve"> et </w:t>
            </w:r>
            <w:r w:rsidRPr="00422413">
              <w:rPr>
                <w:i/>
              </w:rPr>
              <w:t>length</w:t>
            </w:r>
            <w:r w:rsidRPr="00422413">
              <w:t>. En plus de ces attributs obligatoires, il est aussi possible de définir les attributs facultatifs suivants</w:t>
            </w:r>
            <w:r w:rsidR="00C85C3C" w:rsidRPr="00422413">
              <w:rPr>
                <w:i/>
              </w:rPr>
              <w:t> </w:t>
            </w:r>
            <w:r w:rsidR="00C85C3C" w:rsidRPr="00422413">
              <w:t>:</w:t>
            </w:r>
            <w:r w:rsidR="00C85C3C" w:rsidRPr="00422413">
              <w:rPr>
                <w:i/>
              </w:rPr>
              <w:t xml:space="preserve"> </w:t>
            </w:r>
            <w:r w:rsidRPr="00422413">
              <w:rPr>
                <w:i/>
              </w:rPr>
              <w:t>digestType</w:t>
            </w:r>
            <w:r w:rsidRPr="00422413">
              <w:t xml:space="preserve"> et </w:t>
            </w:r>
            <w:r w:rsidRPr="00422413">
              <w:rPr>
                <w:i/>
              </w:rPr>
              <w:t>digest</w:t>
            </w:r>
            <w:r w:rsidRPr="00422413">
              <w:t xml:space="preserve">. La valeur de l’attribut </w:t>
            </w:r>
            <w:r w:rsidRPr="00422413">
              <w:rPr>
                <w:i/>
              </w:rPr>
              <w:t>file</w:t>
            </w:r>
            <w:r w:rsidRPr="00422413">
              <w:t xml:space="preserve"> contient l’URI du fichier (codé en URL et si possible lié au prochain </w:t>
            </w:r>
            <w:r w:rsidRPr="00422413">
              <w:rPr>
                <w:i/>
              </w:rPr>
              <w:t>lobFolder</w:t>
            </w:r>
            <w:r w:rsidRPr="00422413">
              <w:t xml:space="preserve">) dans lequel est enregistré le </w:t>
            </w:r>
            <w:r w:rsidRPr="00422413">
              <w:rPr>
                <w:i/>
              </w:rPr>
              <w:t>Large Object</w:t>
            </w:r>
            <w:r w:rsidRPr="00422413">
              <w:t xml:space="preserve">. La valeur de l’attribut </w:t>
            </w:r>
            <w:r w:rsidRPr="00422413">
              <w:rPr>
                <w:i/>
              </w:rPr>
              <w:t>length</w:t>
            </w:r>
            <w:r w:rsidRPr="00422413">
              <w:t xml:space="preserve"> correspond à la longueur (en octets pour les BLOB et en caractères pour les CLOB et XML), et l’attribut facultatif </w:t>
            </w:r>
            <w:r w:rsidRPr="00422413">
              <w:rPr>
                <w:i/>
              </w:rPr>
              <w:t>digest</w:t>
            </w:r>
            <w:r w:rsidRPr="00422413">
              <w:t xml:space="preserve"> contient l’information liée à l’intégrité selon l’attribut facultatif </w:t>
            </w:r>
            <w:r w:rsidRPr="00422413">
              <w:rPr>
                <w:i/>
              </w:rPr>
              <w:t>digestType</w:t>
            </w:r>
            <w:r w:rsidRPr="00422413">
              <w:t xml:space="preserve">. </w:t>
            </w:r>
          </w:p>
          <w:p w14:paraId="32C0671D" w14:textId="77777777" w:rsidR="00647BB9" w:rsidRPr="00422413" w:rsidRDefault="00647BB9" w:rsidP="00647BB9">
            <w:pPr>
              <w:pStyle w:val="TabelleGross"/>
            </w:pPr>
          </w:p>
          <w:p w14:paraId="13788AB8" w14:textId="77777777" w:rsidR="008E0377" w:rsidRPr="00422413" w:rsidRDefault="008E0377" w:rsidP="008E0377">
            <w:pPr>
              <w:pStyle w:val="TableParagraph"/>
              <w:spacing w:before="0"/>
              <w:ind w:left="0"/>
              <w:rPr>
                <w:b/>
                <w:sz w:val="20"/>
              </w:rPr>
            </w:pPr>
            <w:r w:rsidRPr="00422413">
              <w:rPr>
                <w:b/>
                <w:sz w:val="20"/>
              </w:rPr>
              <w:t>Exemple</w:t>
            </w:r>
          </w:p>
          <w:p w14:paraId="3927BCF9" w14:textId="2A067A10" w:rsidR="009A09BE" w:rsidRPr="00422413" w:rsidRDefault="008F0A90" w:rsidP="008F0A90">
            <w:pPr>
              <w:pStyle w:val="TabelleGross"/>
              <w:rPr>
                <w:b/>
              </w:rPr>
            </w:pPr>
            <w:r w:rsidRPr="00422413">
              <w:t xml:space="preserve">Voir l’exemple </w:t>
            </w:r>
            <w:r w:rsidRPr="00422413">
              <w:rPr>
                <w:rFonts w:ascii="Courier New" w:hAnsi="Courier New"/>
              </w:rPr>
              <w:t>table7.xml</w:t>
            </w:r>
            <w:r w:rsidRPr="00422413">
              <w:t xml:space="preserve"> dans l’annexe</w:t>
            </w:r>
            <w:r w:rsidR="00BB44A7" w:rsidRPr="00422413">
              <w:t xml:space="preserve"> D.4b</w:t>
            </w:r>
          </w:p>
          <w:p w14:paraId="448979D1" w14:textId="77777777" w:rsidR="00647BB9" w:rsidRPr="00422413" w:rsidRDefault="00647BB9" w:rsidP="00647BB9">
            <w:pPr>
              <w:pStyle w:val="TabelleGross"/>
            </w:pPr>
          </w:p>
          <w:p w14:paraId="71B307C6" w14:textId="77777777" w:rsidR="008E0377" w:rsidRPr="00422413" w:rsidRDefault="008E0377" w:rsidP="008E0377">
            <w:pPr>
              <w:pStyle w:val="TabelleGross"/>
              <w:rPr>
                <w:b/>
                <w:i/>
                <w:iCs/>
              </w:rPr>
            </w:pPr>
            <w:r w:rsidRPr="00422413">
              <w:rPr>
                <w:b/>
                <w:i/>
              </w:rPr>
              <w:t>Recommandation</w:t>
            </w:r>
          </w:p>
          <w:p w14:paraId="75DADDC0" w14:textId="67865B49" w:rsidR="00045FFB" w:rsidRPr="00422413" w:rsidRDefault="00045FFB" w:rsidP="00045FFB">
            <w:pPr>
              <w:pStyle w:val="TableParagraph"/>
              <w:spacing w:before="57"/>
              <w:ind w:left="0" w:right="291"/>
              <w:rPr>
                <w:i/>
                <w:sz w:val="20"/>
              </w:rPr>
            </w:pPr>
            <w:r w:rsidRPr="00422413">
              <w:rPr>
                <w:i/>
                <w:sz w:val="20"/>
              </w:rPr>
              <w:t xml:space="preserve">Il est explicitement recommandé d’enregistrer soit tous, soit aucun </w:t>
            </w:r>
            <w:r w:rsidRPr="00422413">
              <w:rPr>
                <w:sz w:val="20"/>
              </w:rPr>
              <w:t>Large Object</w:t>
            </w:r>
            <w:r w:rsidRPr="00422413">
              <w:rPr>
                <w:i/>
                <w:sz w:val="20"/>
              </w:rPr>
              <w:t xml:space="preserve"> dans une colonne</w:t>
            </w:r>
            <w:r w:rsidR="00C928F7" w:rsidRPr="00422413">
              <w:rPr>
                <w:i/>
                <w:sz w:val="20"/>
              </w:rPr>
              <w:t xml:space="preserve"> </w:t>
            </w:r>
            <w:r w:rsidR="00C928F7" w:rsidRPr="00422413">
              <w:rPr>
                <w:sz w:val="20"/>
              </w:rPr>
              <w:t>inline</w:t>
            </w:r>
            <w:r w:rsidRPr="00422413">
              <w:rPr>
                <w:i/>
                <w:sz w:val="20"/>
              </w:rPr>
              <w:t>.</w:t>
            </w:r>
          </w:p>
          <w:p w14:paraId="2A2E0117" w14:textId="65ADB555" w:rsidR="00423BCD" w:rsidRPr="00422413" w:rsidRDefault="007B6C95" w:rsidP="007B6C95">
            <w:pPr>
              <w:pStyle w:val="TabelleGross"/>
            </w:pPr>
            <w:r w:rsidRPr="00422413">
              <w:rPr>
                <w:i/>
              </w:rPr>
              <w:t xml:space="preserve">Il est recommandé d’uniformiser </w:t>
            </w:r>
            <w:r w:rsidR="00045FFB" w:rsidRPr="00422413">
              <w:rPr>
                <w:i/>
              </w:rPr>
              <w:t>les noms des dossiers et des fichiers lob et de les utiliser à la place du nom effectif, p</w:t>
            </w:r>
            <w:r w:rsidR="003E07F5" w:rsidRPr="00422413">
              <w:rPr>
                <w:i/>
              </w:rPr>
              <w:t>ar</w:t>
            </w:r>
            <w:r w:rsidR="00045FFB" w:rsidRPr="00422413">
              <w:rPr>
                <w:i/>
              </w:rPr>
              <w:t> ex</w:t>
            </w:r>
            <w:r w:rsidR="003E07F5" w:rsidRPr="00422413">
              <w:rPr>
                <w:i/>
              </w:rPr>
              <w:t>emple</w:t>
            </w:r>
            <w:r w:rsidR="00045FFB" w:rsidRPr="00422413">
              <w:rPr>
                <w:i/>
              </w:rPr>
              <w:t xml:space="preserve"> </w:t>
            </w:r>
            <w:r w:rsidR="00045FFB" w:rsidRPr="00422413">
              <w:rPr>
                <w:rFonts w:ascii="Courier New" w:hAnsi="Courier New"/>
              </w:rPr>
              <w:t xml:space="preserve">lob4/ </w:t>
            </w:r>
            <w:r w:rsidR="00045FFB" w:rsidRPr="00422413">
              <w:rPr>
                <w:i/>
              </w:rPr>
              <w:t xml:space="preserve">et </w:t>
            </w:r>
            <w:r w:rsidR="00045FFB" w:rsidRPr="00422413">
              <w:rPr>
                <w:rFonts w:ascii="Courier New" w:hAnsi="Courier New"/>
              </w:rPr>
              <w:t xml:space="preserve">record0.bin </w:t>
            </w:r>
            <w:r w:rsidR="00045FFB" w:rsidRPr="00422413">
              <w:rPr>
                <w:i/>
              </w:rPr>
              <w:t xml:space="preserve">ou </w:t>
            </w:r>
            <w:r w:rsidR="00045FFB" w:rsidRPr="00422413">
              <w:rPr>
                <w:rFonts w:ascii="Courier New" w:hAnsi="Courier New"/>
              </w:rPr>
              <w:t>record0.txt</w:t>
            </w:r>
            <w:r w:rsidR="00045FFB" w:rsidRPr="00422413">
              <w:rPr>
                <w:i/>
              </w:rPr>
              <w:t>.</w:t>
            </w:r>
          </w:p>
        </w:tc>
        <w:tc>
          <w:tcPr>
            <w:tcW w:w="724" w:type="dxa"/>
            <w:shd w:val="clear" w:color="auto" w:fill="auto"/>
          </w:tcPr>
          <w:p w14:paraId="41EC91F8" w14:textId="3BCE94FF" w:rsidR="00423BCD" w:rsidRPr="00422413" w:rsidRDefault="002522E8" w:rsidP="00CF516E">
            <w:pPr>
              <w:pStyle w:val="TabelleGross"/>
            </w:pPr>
            <w:r w:rsidRPr="00422413">
              <w:t>O</w:t>
            </w:r>
          </w:p>
        </w:tc>
      </w:tr>
    </w:tbl>
    <w:p w14:paraId="7E991506" w14:textId="77777777" w:rsidR="00CF516E" w:rsidRPr="00422413" w:rsidRDefault="00CF516E" w:rsidP="00CF516E">
      <w:pPr>
        <w:rPr>
          <w:rFonts w:cs="Arial"/>
          <w:i/>
        </w:rPr>
      </w:pPr>
    </w:p>
    <w:p w14:paraId="51C87AB8" w14:textId="77777777" w:rsidR="008859D6" w:rsidRPr="00422413" w:rsidRDefault="00BA78FB" w:rsidP="00105E5B">
      <w:pPr>
        <w:spacing w:after="0" w:line="240" w:lineRule="auto"/>
      </w:pPr>
      <w:bookmarkStart w:id="104" w:name="_Toc241581086"/>
      <w:bookmarkStart w:id="105" w:name="_Toc312061988"/>
      <w:bookmarkStart w:id="106" w:name="_Toc312064960"/>
      <w:bookmarkStart w:id="107" w:name="_Toc312065086"/>
      <w:bookmarkStart w:id="108" w:name="_Toc320716137"/>
      <w:bookmarkEnd w:id="95"/>
      <w:r w:rsidRPr="00422413">
        <w:br w:type="page"/>
      </w:r>
      <w:bookmarkEnd w:id="104"/>
      <w:bookmarkEnd w:id="105"/>
      <w:bookmarkEnd w:id="106"/>
      <w:bookmarkEnd w:id="107"/>
      <w:bookmarkEnd w:id="108"/>
    </w:p>
    <w:p w14:paraId="1318C248" w14:textId="09975624" w:rsidR="009245B8" w:rsidRPr="00422413" w:rsidRDefault="009245B8" w:rsidP="00D21424">
      <w:pPr>
        <w:pStyle w:val="berschrift1"/>
        <w:tabs>
          <w:tab w:val="clear" w:pos="6380"/>
        </w:tabs>
        <w:ind w:left="567"/>
      </w:pPr>
      <w:bookmarkStart w:id="109" w:name="_Toc232238644"/>
      <w:bookmarkStart w:id="110" w:name="_Toc241581087"/>
      <w:bookmarkStart w:id="111" w:name="_Toc312061989"/>
      <w:bookmarkStart w:id="112" w:name="_Toc312064961"/>
      <w:bookmarkStart w:id="113" w:name="_Toc312065087"/>
      <w:bookmarkStart w:id="114" w:name="_Toc320716138"/>
      <w:bookmarkStart w:id="115" w:name="_Toc477866933"/>
      <w:bookmarkStart w:id="116" w:name="_Toc8799408"/>
      <w:r w:rsidRPr="00422413">
        <w:lastRenderedPageBreak/>
        <w:t xml:space="preserve">Version </w:t>
      </w:r>
      <w:bookmarkEnd w:id="109"/>
      <w:bookmarkEnd w:id="110"/>
      <w:bookmarkEnd w:id="111"/>
      <w:bookmarkEnd w:id="112"/>
      <w:bookmarkEnd w:id="113"/>
      <w:bookmarkEnd w:id="114"/>
      <w:bookmarkEnd w:id="115"/>
      <w:r w:rsidRPr="00422413">
        <w:t>et validité de la spécification</w:t>
      </w:r>
      <w:bookmarkEnd w:id="116"/>
    </w:p>
    <w:p w14:paraId="37E20B0A" w14:textId="4B48D8B7" w:rsidR="009245B8" w:rsidRPr="00422413" w:rsidRDefault="00045FFB" w:rsidP="009245B8">
      <w:pPr>
        <w:spacing w:line="300" w:lineRule="atLeast"/>
        <w:jc w:val="both"/>
      </w:pPr>
      <w:r w:rsidRPr="00422413">
        <w:t>La présente version de la spécification est la version 2.1.</w:t>
      </w:r>
    </w:p>
    <w:p w14:paraId="75CE5206" w14:textId="77777777" w:rsidR="009245B8" w:rsidRPr="00422413" w:rsidRDefault="009245B8" w:rsidP="009245B8">
      <w:pPr>
        <w:spacing w:line="300" w:lineRule="atLeast"/>
        <w:jc w:val="both"/>
      </w:pPr>
    </w:p>
    <w:p w14:paraId="072DB6C1" w14:textId="185A8C64" w:rsidR="009245B8" w:rsidRPr="00422413" w:rsidRDefault="009245B8" w:rsidP="00246B1A">
      <w:pPr>
        <w:pStyle w:val="berschrift1"/>
        <w:tabs>
          <w:tab w:val="clear" w:pos="6380"/>
        </w:tabs>
        <w:ind w:left="567"/>
      </w:pPr>
      <w:bookmarkStart w:id="117" w:name="_Toc320716139"/>
      <w:bookmarkStart w:id="118" w:name="_Toc477866934"/>
      <w:bookmarkStart w:id="119" w:name="_Toc8799409"/>
      <w:r w:rsidRPr="00422413">
        <w:t>Processus de gestion des modifications</w:t>
      </w:r>
      <w:bookmarkEnd w:id="117"/>
      <w:bookmarkEnd w:id="118"/>
      <w:bookmarkEnd w:id="119"/>
    </w:p>
    <w:p w14:paraId="7FC8C647" w14:textId="399CCCE7" w:rsidR="00BF1AB2" w:rsidRPr="00422413" w:rsidRDefault="00BF1AB2" w:rsidP="009245B8">
      <w:r w:rsidRPr="00422413">
        <w:t xml:space="preserve">Le processus de gestion </w:t>
      </w:r>
      <w:r w:rsidR="007B6C95" w:rsidRPr="00422413">
        <w:t xml:space="preserve">des modifications </w:t>
      </w:r>
      <w:r w:rsidRPr="00422413">
        <w:t>de la présente norme se fonde sur [eCH-0150], scénario 3.</w:t>
      </w:r>
    </w:p>
    <w:p w14:paraId="546B8C86" w14:textId="77777777" w:rsidR="00BA78FB" w:rsidRPr="00422413" w:rsidRDefault="00BA78FB" w:rsidP="00DC305C">
      <w:pPr>
        <w:pStyle w:val="Textkrper"/>
      </w:pPr>
    </w:p>
    <w:p w14:paraId="3CFADEE6" w14:textId="38CCE156" w:rsidR="009E20EB" w:rsidRPr="00422413" w:rsidRDefault="00045FFB" w:rsidP="00246B1A">
      <w:pPr>
        <w:pStyle w:val="berschrift1"/>
        <w:tabs>
          <w:tab w:val="clear" w:pos="6380"/>
        </w:tabs>
        <w:ind w:left="567"/>
      </w:pPr>
      <w:bookmarkStart w:id="120" w:name="_Toc477866935"/>
      <w:bookmarkStart w:id="121" w:name="_Toc8799410"/>
      <w:r w:rsidRPr="00422413">
        <w:t xml:space="preserve">Exclusion de responsabilité </w:t>
      </w:r>
      <w:r w:rsidR="00F95F73" w:rsidRPr="00422413">
        <w:t>–</w:t>
      </w:r>
      <w:r w:rsidRPr="00422413">
        <w:t xml:space="preserve"> droits de tiers</w:t>
      </w:r>
      <w:bookmarkEnd w:id="121"/>
      <w:r w:rsidRPr="00422413">
        <w:t xml:space="preserve"> </w:t>
      </w:r>
      <w:bookmarkEnd w:id="120"/>
    </w:p>
    <w:p w14:paraId="6696DC84" w14:textId="70C59A4B" w:rsidR="003102D8" w:rsidRPr="00422413" w:rsidRDefault="00FE648A" w:rsidP="003102D8">
      <w:r w:rsidRPr="00422413">
        <w:t xml:space="preserve">Le Centre de coordination pour l’archivage à long terme de documents électroniques (CECO) exclut toute responsabilité quant aux décisions ou mesures prises par un utilisateur sur la base du présent document. Il ne peut fournir aucune assurance ou garantie quant à l’absence d’erreur, l’actualité, l’exhaustivité et l’exactitude des documents et informations mis à disposition. Toute responsabilité relative à des dommages que l’utilisateur pourrait subir par suite de l’utilisation de la présente norme est exclue, sous réserve de prescriptions légales contraires. </w:t>
      </w:r>
    </w:p>
    <w:p w14:paraId="44969E93" w14:textId="77777777" w:rsidR="00843DCA" w:rsidRPr="00422413" w:rsidRDefault="00843DCA" w:rsidP="00843DCA">
      <w:pPr>
        <w:pStyle w:val="Textkrper"/>
      </w:pPr>
    </w:p>
    <w:p w14:paraId="614E5972" w14:textId="5509FC5A" w:rsidR="003102D8" w:rsidRPr="00422413" w:rsidRDefault="00045FFB" w:rsidP="00246B1A">
      <w:pPr>
        <w:pStyle w:val="berschrift1"/>
        <w:tabs>
          <w:tab w:val="clear" w:pos="6380"/>
        </w:tabs>
        <w:ind w:left="567"/>
      </w:pPr>
      <w:bookmarkStart w:id="122" w:name="_Toc477866936"/>
      <w:bookmarkStart w:id="123" w:name="_Toc8799411"/>
      <w:r w:rsidRPr="00422413">
        <w:t xml:space="preserve">Droits </w:t>
      </w:r>
      <w:bookmarkEnd w:id="122"/>
      <w:r w:rsidR="00962FA9" w:rsidRPr="00422413">
        <w:t>d’auteur</w:t>
      </w:r>
      <w:bookmarkEnd w:id="123"/>
    </w:p>
    <w:p w14:paraId="3152D8FB" w14:textId="5F584A42" w:rsidR="003102D8" w:rsidRPr="00422413" w:rsidRDefault="00FE648A" w:rsidP="003102D8">
      <w:r w:rsidRPr="00422413">
        <w:t>La propriété intellectuelle de la présente norme revient entièrement à ses auteurs. Ceux-ci s’engagent à la mettre à disposition gratuitement et à autoriser son utilisation et son développement.</w:t>
      </w:r>
    </w:p>
    <w:p w14:paraId="525AF3AB" w14:textId="53ED0FBE" w:rsidR="00565A37" w:rsidRPr="00422413" w:rsidRDefault="00565A37" w:rsidP="00BE5E10">
      <w:pPr>
        <w:pStyle w:val="Anhang"/>
        <w:spacing w:before="120" w:line="240" w:lineRule="auto"/>
      </w:pPr>
      <w:r w:rsidRPr="00422413">
        <w:br w:type="page"/>
      </w:r>
      <w:bookmarkStart w:id="124" w:name="_Toc477866937"/>
      <w:bookmarkStart w:id="125" w:name="_Toc8799412"/>
      <w:r w:rsidR="00F95F73" w:rsidRPr="00422413">
        <w:lastRenderedPageBreak/>
        <w:t xml:space="preserve">Annexe </w:t>
      </w:r>
      <w:r w:rsidRPr="00422413">
        <w:t xml:space="preserve">A – </w:t>
      </w:r>
      <w:r w:rsidR="00F95F73" w:rsidRPr="00422413">
        <w:t xml:space="preserve">Collaboration </w:t>
      </w:r>
      <w:r w:rsidRPr="00422413">
        <w:t xml:space="preserve">&amp; </w:t>
      </w:r>
      <w:bookmarkEnd w:id="124"/>
      <w:r w:rsidR="00F95F73" w:rsidRPr="00422413">
        <w:t>vérification</w:t>
      </w:r>
      <w:bookmarkEnd w:id="125"/>
    </w:p>
    <w:p w14:paraId="0642C2D6" w14:textId="77777777" w:rsidR="002A6663" w:rsidRPr="00422413" w:rsidRDefault="002A6663" w:rsidP="002A6663">
      <w:r w:rsidRPr="00422413">
        <w:t>Karin Bredenberg, National Archives of Sweden</w:t>
      </w:r>
    </w:p>
    <w:p w14:paraId="4A394BCE" w14:textId="77777777" w:rsidR="002A6663" w:rsidRPr="00422413" w:rsidRDefault="002A6663" w:rsidP="002A6663">
      <w:r w:rsidRPr="00422413">
        <w:t>Hedi Bruggisser, Staatsarchiv Thurgau</w:t>
      </w:r>
    </w:p>
    <w:p w14:paraId="131E034B" w14:textId="4F83E258" w:rsidR="002A6663" w:rsidRPr="00422413" w:rsidRDefault="002A6663" w:rsidP="002A6663">
      <w:r w:rsidRPr="00422413">
        <w:t>Georg Büchler, CECO</w:t>
      </w:r>
    </w:p>
    <w:p w14:paraId="6111684A" w14:textId="339F2C79" w:rsidR="004A4542" w:rsidRPr="00422413" w:rsidRDefault="004A4542" w:rsidP="004A4542">
      <w:r w:rsidRPr="00422413">
        <w:t>Marcel Büchler, Archives fédérales suisses</w:t>
      </w:r>
    </w:p>
    <w:p w14:paraId="0171057A" w14:textId="77777777" w:rsidR="002A6663" w:rsidRPr="00422413" w:rsidRDefault="002A6663" w:rsidP="002A6663">
      <w:r w:rsidRPr="00422413">
        <w:t>Janet Delve, University of Portsmouth</w:t>
      </w:r>
    </w:p>
    <w:p w14:paraId="67EBD9C2" w14:textId="77777777" w:rsidR="002A6663" w:rsidRPr="00422413" w:rsidRDefault="002A6663" w:rsidP="002A6663">
      <w:r w:rsidRPr="00422413">
        <w:t>Boris Domajnko, Slovenian National Archives</w:t>
      </w:r>
    </w:p>
    <w:p w14:paraId="5E0DC968" w14:textId="2E76A875" w:rsidR="002A6663" w:rsidRPr="00422413" w:rsidRDefault="002A6663" w:rsidP="00045FFB">
      <w:r w:rsidRPr="00422413">
        <w:t>Alain Dubois, Archives de l'Etat du Valais</w:t>
      </w:r>
    </w:p>
    <w:p w14:paraId="51F48F98" w14:textId="77777777" w:rsidR="002A6663" w:rsidRPr="00422413" w:rsidRDefault="002A6663" w:rsidP="002A6663">
      <w:pPr>
        <w:rPr>
          <w:lang w:val="en-GB"/>
        </w:rPr>
      </w:pPr>
      <w:r w:rsidRPr="00422413">
        <w:rPr>
          <w:lang w:val="en-GB"/>
        </w:rPr>
        <w:t>Luis Faria, KEEP SOLUTIONS, LDA</w:t>
      </w:r>
    </w:p>
    <w:p w14:paraId="2E359AE1" w14:textId="77777777" w:rsidR="002A6663" w:rsidRPr="00422413" w:rsidRDefault="002A6663" w:rsidP="002A6663">
      <w:pPr>
        <w:rPr>
          <w:lang w:val="en-GB"/>
        </w:rPr>
      </w:pPr>
      <w:r w:rsidRPr="00422413">
        <w:rPr>
          <w:lang w:val="en-GB"/>
        </w:rPr>
        <w:t>Bruno Ferreira, KEEP SOLUTIONS, LDA</w:t>
      </w:r>
    </w:p>
    <w:p w14:paraId="5983695A" w14:textId="77777777" w:rsidR="002A6663" w:rsidRPr="00422413" w:rsidRDefault="002A6663" w:rsidP="002A6663">
      <w:pPr>
        <w:rPr>
          <w:lang w:val="en-GB"/>
        </w:rPr>
      </w:pPr>
      <w:r w:rsidRPr="00422413">
        <w:rPr>
          <w:lang w:val="en-GB"/>
        </w:rPr>
        <w:t>Arne-Kristian Groven, National Archives Norway (Riksarkivet)</w:t>
      </w:r>
    </w:p>
    <w:p w14:paraId="216D83B4" w14:textId="4061ED38" w:rsidR="002A6663" w:rsidRPr="00422413" w:rsidRDefault="002A6663" w:rsidP="002A6663">
      <w:pPr>
        <w:rPr>
          <w:lang w:val="de-CH"/>
        </w:rPr>
      </w:pPr>
      <w:r w:rsidRPr="00422413">
        <w:rPr>
          <w:lang w:val="de-CH"/>
        </w:rPr>
        <w:t>Martin Kaiser, CECO</w:t>
      </w:r>
    </w:p>
    <w:p w14:paraId="01625A59" w14:textId="77777777" w:rsidR="002A6663" w:rsidRPr="00422413" w:rsidRDefault="002A6663" w:rsidP="002A6663">
      <w:pPr>
        <w:rPr>
          <w:lang w:val="de-CH"/>
        </w:rPr>
      </w:pPr>
      <w:r w:rsidRPr="00422413">
        <w:rPr>
          <w:lang w:val="de-CH"/>
        </w:rPr>
        <w:t>Lambert Kansy, Staatsarchiv Basel Stadt</w:t>
      </w:r>
    </w:p>
    <w:p w14:paraId="3530C686" w14:textId="77777777" w:rsidR="002A6663" w:rsidRPr="00422413" w:rsidRDefault="002A6663" w:rsidP="002A6663">
      <w:pPr>
        <w:rPr>
          <w:lang w:val="de-CH"/>
        </w:rPr>
      </w:pPr>
      <w:r w:rsidRPr="00422413">
        <w:rPr>
          <w:lang w:val="de-CH"/>
        </w:rPr>
        <w:t>Markus Lischer, Staatsarchiv Luzern</w:t>
      </w:r>
    </w:p>
    <w:p w14:paraId="2B3CD361" w14:textId="77777777" w:rsidR="002A6663" w:rsidRPr="00422413" w:rsidRDefault="002A6663" w:rsidP="002A6663">
      <w:pPr>
        <w:rPr>
          <w:lang w:val="de-CH"/>
        </w:rPr>
      </w:pPr>
      <w:r w:rsidRPr="00422413">
        <w:rPr>
          <w:lang w:val="de-CH"/>
        </w:rPr>
        <w:t>Zoltán Lux, National Archives of Hungary</w:t>
      </w:r>
    </w:p>
    <w:p w14:paraId="57860744" w14:textId="77777777" w:rsidR="002A6663" w:rsidRPr="00422413" w:rsidRDefault="002A6663" w:rsidP="002A6663">
      <w:pPr>
        <w:rPr>
          <w:lang w:val="de-CH"/>
        </w:rPr>
      </w:pPr>
      <w:r w:rsidRPr="00422413">
        <w:rPr>
          <w:lang w:val="de-CH"/>
        </w:rPr>
        <w:t>Anders Bo Nielsen, Danish National Archives (Rigsarkivet)</w:t>
      </w:r>
    </w:p>
    <w:p w14:paraId="23950969" w14:textId="77777777" w:rsidR="004A4542" w:rsidRPr="00422413" w:rsidRDefault="004A4542" w:rsidP="004A4542">
      <w:pPr>
        <w:rPr>
          <w:lang w:val="de-CH"/>
        </w:rPr>
      </w:pPr>
      <w:r w:rsidRPr="00422413">
        <w:rPr>
          <w:lang w:val="de-CH"/>
        </w:rPr>
        <w:t>Rebekka Plüss, Staatsarchiv Zürich</w:t>
      </w:r>
    </w:p>
    <w:p w14:paraId="4BD1A7C9" w14:textId="76A26206" w:rsidR="002A6663" w:rsidRPr="00422413" w:rsidRDefault="002A6663" w:rsidP="002A6663">
      <w:pPr>
        <w:rPr>
          <w:lang w:val="de-CH"/>
        </w:rPr>
      </w:pPr>
      <w:r w:rsidRPr="00422413">
        <w:rPr>
          <w:lang w:val="de-CH"/>
        </w:rPr>
        <w:t>Krystyna Ohnesorge, Archives fédérales suisses</w:t>
      </w:r>
    </w:p>
    <w:p w14:paraId="451EB7B7" w14:textId="77777777" w:rsidR="002A6663" w:rsidRPr="00422413" w:rsidRDefault="002A6663" w:rsidP="002A6663">
      <w:pPr>
        <w:rPr>
          <w:lang w:val="en-GB"/>
        </w:rPr>
      </w:pPr>
      <w:r w:rsidRPr="00422413">
        <w:rPr>
          <w:lang w:val="en-GB"/>
        </w:rPr>
        <w:t>Lauri Rätsep, National Archives of Estonia</w:t>
      </w:r>
    </w:p>
    <w:p w14:paraId="467ABE53" w14:textId="186D11AA" w:rsidR="002A6663" w:rsidRPr="00422413" w:rsidRDefault="002A6663" w:rsidP="002A6663">
      <w:pPr>
        <w:rPr>
          <w:lang w:val="en-GB"/>
        </w:rPr>
      </w:pPr>
      <w:r w:rsidRPr="00422413">
        <w:rPr>
          <w:lang w:val="en-GB"/>
        </w:rPr>
        <w:t>Claire Röthlisberger-Jourdan, CECO</w:t>
      </w:r>
    </w:p>
    <w:p w14:paraId="6DE43DA2" w14:textId="77777777" w:rsidR="002A6663" w:rsidRPr="00422413" w:rsidRDefault="002A6663" w:rsidP="002A6663">
      <w:pPr>
        <w:rPr>
          <w:lang w:val="en-GB"/>
        </w:rPr>
      </w:pPr>
      <w:r w:rsidRPr="00422413">
        <w:rPr>
          <w:lang w:val="en-GB"/>
        </w:rPr>
        <w:t>Hélder Silva, KEEP SOLUTIONS, LDA</w:t>
      </w:r>
    </w:p>
    <w:p w14:paraId="2F65128C" w14:textId="77777777" w:rsidR="004A4542" w:rsidRPr="00422413" w:rsidRDefault="004A4542" w:rsidP="004A4542">
      <w:pPr>
        <w:rPr>
          <w:lang w:val="en-GB"/>
        </w:rPr>
      </w:pPr>
      <w:r w:rsidRPr="00422413">
        <w:rPr>
          <w:lang w:val="en-GB"/>
        </w:rPr>
        <w:t>Mario Spuler, Fachlabor Gubler</w:t>
      </w:r>
    </w:p>
    <w:p w14:paraId="681D54A1" w14:textId="77777777" w:rsidR="002A6663" w:rsidRPr="00422413" w:rsidRDefault="002A6663" w:rsidP="002A6663">
      <w:r w:rsidRPr="00422413">
        <w:t>Hartwig Thomas, Enter AG</w:t>
      </w:r>
    </w:p>
    <w:p w14:paraId="087559C2" w14:textId="52BB3550" w:rsidR="009E5ADD" w:rsidRPr="00422413" w:rsidRDefault="002A6663" w:rsidP="002A6663">
      <w:r w:rsidRPr="00422413">
        <w:t xml:space="preserve">Andreas Voss †, Archives fédérales suisses </w:t>
      </w:r>
      <w:r w:rsidRPr="00422413">
        <w:br w:type="page"/>
      </w:r>
    </w:p>
    <w:p w14:paraId="19011B8E" w14:textId="6B59A607" w:rsidR="00565A37" w:rsidRPr="00422413" w:rsidRDefault="00565A37" w:rsidP="00BE5E10">
      <w:pPr>
        <w:pStyle w:val="Anhang"/>
        <w:spacing w:before="120" w:line="240" w:lineRule="auto"/>
      </w:pPr>
      <w:bookmarkStart w:id="126" w:name="_Toc477866938"/>
      <w:bookmarkStart w:id="127" w:name="_Toc8799413"/>
      <w:r w:rsidRPr="00422413">
        <w:lastRenderedPageBreak/>
        <w:t>A</w:t>
      </w:r>
      <w:bookmarkEnd w:id="126"/>
      <w:r w:rsidRPr="00422413">
        <w:t>nnexe B – Abréviations et glossaire</w:t>
      </w:r>
      <w:bookmarkEnd w:id="127"/>
    </w:p>
    <w:tbl>
      <w:tblPr>
        <w:tblW w:w="9283" w:type="dxa"/>
        <w:tblLayout w:type="fixed"/>
        <w:tblCellMar>
          <w:left w:w="70" w:type="dxa"/>
          <w:right w:w="70" w:type="dxa"/>
        </w:tblCellMar>
        <w:tblLook w:val="0020" w:firstRow="1" w:lastRow="0" w:firstColumn="0" w:lastColumn="0" w:noHBand="0" w:noVBand="0"/>
      </w:tblPr>
      <w:tblGrid>
        <w:gridCol w:w="1418"/>
        <w:gridCol w:w="7865"/>
      </w:tblGrid>
      <w:tr w:rsidR="00045FFB" w:rsidRPr="00422413" w14:paraId="71BFE3FC" w14:textId="77777777" w:rsidTr="008F74FF">
        <w:trPr>
          <w:cantSplit/>
          <w:tblHeader/>
        </w:trPr>
        <w:tc>
          <w:tcPr>
            <w:tcW w:w="1418" w:type="dxa"/>
            <w:shd w:val="clear" w:color="auto" w:fill="99CCFF"/>
          </w:tcPr>
          <w:p w14:paraId="5A8AD347" w14:textId="7A7AB3E8" w:rsidR="00045FFB" w:rsidRPr="00422413" w:rsidRDefault="00045FFB" w:rsidP="00045FFB">
            <w:r w:rsidRPr="00422413">
              <w:t>Terme</w:t>
            </w:r>
          </w:p>
        </w:tc>
        <w:tc>
          <w:tcPr>
            <w:tcW w:w="7865" w:type="dxa"/>
            <w:shd w:val="clear" w:color="auto" w:fill="99CCFF"/>
          </w:tcPr>
          <w:p w14:paraId="1AD82994" w14:textId="5FB329EE" w:rsidR="00045FFB" w:rsidRPr="00422413" w:rsidRDefault="00045FFB" w:rsidP="00045FFB">
            <w:r w:rsidRPr="00422413">
              <w:t>Description</w:t>
            </w:r>
          </w:p>
        </w:tc>
      </w:tr>
      <w:tr w:rsidR="00045FFB" w:rsidRPr="00422413" w14:paraId="4C41CB2E" w14:textId="77777777" w:rsidTr="008F74FF">
        <w:trPr>
          <w:cantSplit/>
        </w:trPr>
        <w:tc>
          <w:tcPr>
            <w:tcW w:w="1418" w:type="dxa"/>
            <w:shd w:val="clear" w:color="auto" w:fill="auto"/>
          </w:tcPr>
          <w:p w14:paraId="699A36DA" w14:textId="3944FAEB" w:rsidR="00045FFB" w:rsidRPr="00422413" w:rsidRDefault="00045FFB" w:rsidP="00045FFB">
            <w:pPr>
              <w:spacing w:line="240" w:lineRule="auto"/>
              <w:rPr>
                <w:rFonts w:cs="Arial"/>
                <w:sz w:val="20"/>
              </w:rPr>
            </w:pPr>
            <w:r w:rsidRPr="00422413">
              <w:rPr>
                <w:rFonts w:cs="Arial"/>
                <w:sz w:val="20"/>
              </w:rPr>
              <w:t>AIP</w:t>
            </w:r>
          </w:p>
        </w:tc>
        <w:tc>
          <w:tcPr>
            <w:tcW w:w="7865" w:type="dxa"/>
            <w:shd w:val="clear" w:color="auto" w:fill="auto"/>
          </w:tcPr>
          <w:p w14:paraId="5C373038" w14:textId="0AE8A631" w:rsidR="00045FFB" w:rsidRPr="00422413" w:rsidRDefault="00045FFB" w:rsidP="00831DD9">
            <w:pPr>
              <w:spacing w:line="240" w:lineRule="auto"/>
              <w:rPr>
                <w:rFonts w:cs="Arial"/>
                <w:sz w:val="20"/>
              </w:rPr>
            </w:pPr>
            <w:r w:rsidRPr="00422413">
              <w:rPr>
                <w:rFonts w:cs="Arial"/>
                <w:i/>
                <w:sz w:val="20"/>
              </w:rPr>
              <w:t>Archival Information Package</w:t>
            </w:r>
            <w:r w:rsidR="00831DD9" w:rsidRPr="00422413">
              <w:rPr>
                <w:rFonts w:cs="Arial"/>
                <w:sz w:val="20"/>
              </w:rPr>
              <w:t> </w:t>
            </w:r>
            <w:r w:rsidRPr="00422413">
              <w:rPr>
                <w:rFonts w:cs="Arial"/>
                <w:sz w:val="20"/>
              </w:rPr>
              <w:t>: selon</w:t>
            </w:r>
            <w:r w:rsidR="00831DD9" w:rsidRPr="00422413">
              <w:rPr>
                <w:rFonts w:cs="Arial"/>
                <w:sz w:val="20"/>
              </w:rPr>
              <w:t xml:space="preserve"> la norme</w:t>
            </w:r>
            <w:r w:rsidRPr="00422413">
              <w:rPr>
                <w:rFonts w:cs="Arial"/>
                <w:sz w:val="20"/>
              </w:rPr>
              <w:t xml:space="preserve"> OAIS, les AIP </w:t>
            </w:r>
            <w:r w:rsidR="00831DD9" w:rsidRPr="00422413">
              <w:rPr>
                <w:rFonts w:cs="Arial"/>
                <w:sz w:val="20"/>
              </w:rPr>
              <w:t>sont extraits</w:t>
            </w:r>
            <w:r w:rsidRPr="00422413">
              <w:rPr>
                <w:rFonts w:cs="Arial"/>
                <w:sz w:val="20"/>
              </w:rPr>
              <w:t xml:space="preserve"> des SIP au cours du processus d’archivage des documents numériques. L’AIP représente la forme de paquets d’informations sous laquelle les documents numériques sont archivés dans le magasin numérique.</w:t>
            </w:r>
          </w:p>
        </w:tc>
      </w:tr>
      <w:tr w:rsidR="00311FDA" w:rsidRPr="00422413" w14:paraId="7E8CB69B" w14:textId="77777777" w:rsidTr="008F74FF">
        <w:trPr>
          <w:cantSplit/>
        </w:trPr>
        <w:tc>
          <w:tcPr>
            <w:tcW w:w="1418" w:type="dxa"/>
            <w:shd w:val="clear" w:color="auto" w:fill="auto"/>
          </w:tcPr>
          <w:p w14:paraId="198DFFDF" w14:textId="1CB757FD" w:rsidR="00311FDA" w:rsidRPr="00422413" w:rsidRDefault="00311FDA" w:rsidP="00311FDA">
            <w:pPr>
              <w:spacing w:line="240" w:lineRule="auto"/>
              <w:rPr>
                <w:rFonts w:cs="Arial"/>
                <w:sz w:val="20"/>
              </w:rPr>
            </w:pPr>
            <w:r w:rsidRPr="00422413">
              <w:rPr>
                <w:rFonts w:cs="Arial"/>
                <w:sz w:val="20"/>
              </w:rPr>
              <w:t>Archive</w:t>
            </w:r>
          </w:p>
        </w:tc>
        <w:tc>
          <w:tcPr>
            <w:tcW w:w="7865" w:type="dxa"/>
            <w:shd w:val="clear" w:color="auto" w:fill="auto"/>
          </w:tcPr>
          <w:p w14:paraId="2E76312F" w14:textId="77777777" w:rsidR="00311FDA" w:rsidRPr="00422413" w:rsidRDefault="00311FDA" w:rsidP="00186111">
            <w:pPr>
              <w:pStyle w:val="TableParagraph"/>
              <w:numPr>
                <w:ilvl w:val="0"/>
                <w:numId w:val="13"/>
              </w:numPr>
              <w:tabs>
                <w:tab w:val="left" w:pos="378"/>
              </w:tabs>
              <w:spacing w:before="69"/>
              <w:ind w:left="291" w:hanging="283"/>
              <w:rPr>
                <w:sz w:val="20"/>
                <w:szCs w:val="20"/>
              </w:rPr>
            </w:pPr>
            <w:r w:rsidRPr="00422413">
              <w:rPr>
                <w:sz w:val="20"/>
                <w:szCs w:val="20"/>
              </w:rPr>
              <w:t>Institution/service qui évalue, conserve et rend accessible les fonds d’archive.</w:t>
            </w:r>
          </w:p>
          <w:p w14:paraId="0749B3FA" w14:textId="77777777" w:rsidR="00311FDA" w:rsidRPr="00422413" w:rsidRDefault="00311FDA" w:rsidP="00186111">
            <w:pPr>
              <w:pStyle w:val="TableParagraph"/>
              <w:numPr>
                <w:ilvl w:val="0"/>
                <w:numId w:val="13"/>
              </w:numPr>
              <w:tabs>
                <w:tab w:val="left" w:pos="378"/>
              </w:tabs>
              <w:spacing w:before="69"/>
              <w:ind w:left="291" w:hanging="283"/>
              <w:rPr>
                <w:sz w:val="20"/>
                <w:szCs w:val="20"/>
              </w:rPr>
            </w:pPr>
            <w:r w:rsidRPr="00422413">
              <w:rPr>
                <w:sz w:val="20"/>
                <w:szCs w:val="20"/>
              </w:rPr>
              <w:t>Documents d’une organisation qui ont été archivés.</w:t>
            </w:r>
          </w:p>
          <w:p w14:paraId="318A3C20" w14:textId="77777777" w:rsidR="00311FDA" w:rsidRPr="00422413" w:rsidRDefault="00311FDA" w:rsidP="00186111">
            <w:pPr>
              <w:pStyle w:val="TableParagraph"/>
              <w:numPr>
                <w:ilvl w:val="0"/>
                <w:numId w:val="13"/>
              </w:numPr>
              <w:tabs>
                <w:tab w:val="left" w:pos="378"/>
              </w:tabs>
              <w:spacing w:before="69"/>
              <w:ind w:left="291" w:hanging="283"/>
              <w:rPr>
                <w:sz w:val="20"/>
                <w:szCs w:val="20"/>
              </w:rPr>
            </w:pPr>
            <w:r w:rsidRPr="00422413">
              <w:rPr>
                <w:sz w:val="20"/>
                <w:szCs w:val="20"/>
              </w:rPr>
              <w:t>Bâtiment ou institution construit ou établi pour l’archivage des documents.</w:t>
            </w:r>
          </w:p>
          <w:p w14:paraId="779DDF4E" w14:textId="1F315F99" w:rsidR="00311FDA" w:rsidRPr="00422413" w:rsidRDefault="00311FDA" w:rsidP="00186111">
            <w:pPr>
              <w:pStyle w:val="Listenabsatz"/>
              <w:numPr>
                <w:ilvl w:val="0"/>
                <w:numId w:val="13"/>
              </w:numPr>
              <w:spacing w:before="69" w:line="240" w:lineRule="auto"/>
              <w:ind w:left="291" w:hanging="283"/>
              <w:rPr>
                <w:rFonts w:eastAsia="Arial" w:cs="Arial"/>
                <w:sz w:val="20"/>
              </w:rPr>
            </w:pPr>
            <w:r w:rsidRPr="00422413">
              <w:rPr>
                <w:rFonts w:eastAsia="Arial" w:cs="Arial"/>
                <w:sz w:val="20"/>
              </w:rPr>
              <w:t>Terme pour un fichier contenant les autres fichiers. Cf. également fichier d’archive et comme synonyme fichier conteneur.</w:t>
            </w:r>
          </w:p>
        </w:tc>
      </w:tr>
      <w:tr w:rsidR="00834A21" w:rsidRPr="00422413" w14:paraId="096C4BF3" w14:textId="77777777" w:rsidTr="00EC2195">
        <w:trPr>
          <w:cantSplit/>
        </w:trPr>
        <w:tc>
          <w:tcPr>
            <w:tcW w:w="1418" w:type="dxa"/>
            <w:shd w:val="clear" w:color="auto" w:fill="auto"/>
          </w:tcPr>
          <w:p w14:paraId="38792B7E" w14:textId="77777777" w:rsidR="00834A21" w:rsidRPr="00422413" w:rsidRDefault="00834A21" w:rsidP="00EC2195">
            <w:pPr>
              <w:spacing w:line="240" w:lineRule="auto"/>
              <w:rPr>
                <w:rFonts w:cs="Arial"/>
                <w:sz w:val="20"/>
              </w:rPr>
            </w:pPr>
            <w:r w:rsidRPr="00422413">
              <w:rPr>
                <w:rFonts w:cs="Arial"/>
                <w:sz w:val="20"/>
              </w:rPr>
              <w:t>Archivage permanent/ archivage à long terme</w:t>
            </w:r>
          </w:p>
        </w:tc>
        <w:tc>
          <w:tcPr>
            <w:tcW w:w="7865" w:type="dxa"/>
            <w:shd w:val="clear" w:color="auto" w:fill="auto"/>
          </w:tcPr>
          <w:p w14:paraId="1B86475C" w14:textId="77777777" w:rsidR="00834A21" w:rsidRPr="00422413" w:rsidRDefault="00834A21" w:rsidP="00EC2195">
            <w:pPr>
              <w:spacing w:line="240" w:lineRule="auto"/>
              <w:rPr>
                <w:rFonts w:cs="Arial"/>
                <w:sz w:val="20"/>
              </w:rPr>
            </w:pPr>
            <w:r w:rsidRPr="00422413">
              <w:rPr>
                <w:rFonts w:cs="Arial"/>
                <w:sz w:val="20"/>
              </w:rPr>
              <w:t>Conservation, pour une durée illimitée, et maintien de la disponibilité permanente des informations numériques. Outre la préservation du train de bits des informations archivées, il s’agit également de la capacité à les interpréter et les représenter à tout moment de manière lisible et intelligible par les personnes.</w:t>
            </w:r>
          </w:p>
        </w:tc>
      </w:tr>
      <w:tr w:rsidR="00834A21" w:rsidRPr="00422413" w14:paraId="29DE5A35" w14:textId="77777777" w:rsidTr="00B80EEB">
        <w:trPr>
          <w:cantSplit/>
        </w:trPr>
        <w:tc>
          <w:tcPr>
            <w:tcW w:w="1418" w:type="dxa"/>
            <w:shd w:val="clear" w:color="auto" w:fill="auto"/>
          </w:tcPr>
          <w:p w14:paraId="6CF30DE4" w14:textId="77777777" w:rsidR="00834A21" w:rsidRPr="00422413" w:rsidRDefault="00834A21" w:rsidP="00B80EEB">
            <w:pPr>
              <w:spacing w:line="240" w:lineRule="auto"/>
              <w:rPr>
                <w:rFonts w:cs="Arial"/>
                <w:sz w:val="20"/>
              </w:rPr>
            </w:pPr>
            <w:r w:rsidRPr="00422413">
              <w:rPr>
                <w:rFonts w:cs="Arial"/>
                <w:sz w:val="20"/>
              </w:rPr>
              <w:t>Base de données</w:t>
            </w:r>
          </w:p>
        </w:tc>
        <w:tc>
          <w:tcPr>
            <w:tcW w:w="7865" w:type="dxa"/>
            <w:shd w:val="clear" w:color="auto" w:fill="auto"/>
            <w:vAlign w:val="center"/>
          </w:tcPr>
          <w:p w14:paraId="4368E322" w14:textId="77777777" w:rsidR="00834A21" w:rsidRPr="00422413" w:rsidRDefault="00834A21" w:rsidP="00B80EEB">
            <w:pPr>
              <w:spacing w:line="240" w:lineRule="auto"/>
              <w:rPr>
                <w:rFonts w:cs="Arial"/>
                <w:sz w:val="20"/>
              </w:rPr>
            </w:pPr>
            <w:r w:rsidRPr="00422413">
              <w:rPr>
                <w:rFonts w:cs="Arial"/>
                <w:sz w:val="20"/>
              </w:rPr>
              <w:t>Une « base de données » se compose normalement d’un ou de plusieurs schémas de base de données ainsi que des droits d’accès définis pour les différents utilisateurs et rôles à certaines parties de la base de données. Dans SQL:2008, les utilisateurs (</w:t>
            </w:r>
            <w:r w:rsidRPr="00422413">
              <w:rPr>
                <w:rFonts w:cs="Arial"/>
                <w:i/>
                <w:sz w:val="20"/>
              </w:rPr>
              <w:t>Users</w:t>
            </w:r>
            <w:r w:rsidRPr="00422413">
              <w:rPr>
                <w:rFonts w:cs="Arial"/>
                <w:sz w:val="20"/>
              </w:rPr>
              <w:t>) et les rôles (</w:t>
            </w:r>
            <w:r w:rsidRPr="00422413">
              <w:rPr>
                <w:rFonts w:cs="Arial"/>
                <w:i/>
                <w:sz w:val="20"/>
              </w:rPr>
              <w:t>Roles</w:t>
            </w:r>
            <w:r w:rsidRPr="00422413">
              <w:rPr>
                <w:rFonts w:cs="Arial"/>
                <w:sz w:val="20"/>
              </w:rPr>
              <w:t>) peuvent être les bénéficiaires d’autorisations (</w:t>
            </w:r>
            <w:r w:rsidRPr="00422413">
              <w:rPr>
                <w:rFonts w:cs="Arial"/>
                <w:i/>
                <w:sz w:val="20"/>
              </w:rPr>
              <w:t>privileges</w:t>
            </w:r>
            <w:r w:rsidRPr="00422413">
              <w:rPr>
                <w:rFonts w:cs="Arial"/>
                <w:sz w:val="20"/>
              </w:rPr>
              <w:t xml:space="preserve">). </w:t>
            </w:r>
            <w:r w:rsidRPr="00422413">
              <w:rPr>
                <w:rFonts w:cs="Arial"/>
                <w:sz w:val="20"/>
              </w:rPr>
              <w:br/>
              <w:t>Une base de données relationnelle se compose ainsi d’une quantité d’objets de base de données structurés (p. ex. schéma, vue, etc.) ainsi que des contenus des tables.</w:t>
            </w:r>
            <w:r w:rsidRPr="00422413">
              <w:rPr>
                <w:rFonts w:cs="Arial"/>
                <w:sz w:val="20"/>
              </w:rPr>
              <w:br/>
              <w:t xml:space="preserve">Un schéma de base de données est une sorte de préfixe de </w:t>
            </w:r>
            <w:r w:rsidRPr="00422413">
              <w:rPr>
                <w:rFonts w:cs="Arial"/>
                <w:i/>
                <w:sz w:val="20"/>
              </w:rPr>
              <w:t>namespace</w:t>
            </w:r>
            <w:r w:rsidRPr="00422413">
              <w:rPr>
                <w:rFonts w:cs="Arial"/>
                <w:sz w:val="20"/>
              </w:rPr>
              <w:t>. Un catalogue de base de données contient les métadonnées de tous les schémas du catalogue. Le catalogue des niveaux dans SQL:2008 correspond au « Document base de données », qui peut être converti en un format d’archive avec SIARD.</w:t>
            </w:r>
          </w:p>
        </w:tc>
      </w:tr>
      <w:tr w:rsidR="00311FDA" w:rsidRPr="00422413" w14:paraId="1FB06AD7" w14:textId="77777777" w:rsidTr="008F74FF">
        <w:trPr>
          <w:cantSplit/>
        </w:trPr>
        <w:tc>
          <w:tcPr>
            <w:tcW w:w="1418" w:type="dxa"/>
            <w:shd w:val="clear" w:color="auto" w:fill="auto"/>
          </w:tcPr>
          <w:p w14:paraId="3D5AC069" w14:textId="4CD2BA02" w:rsidR="00311FDA" w:rsidRPr="00422413" w:rsidRDefault="00311FDA" w:rsidP="00311FDA">
            <w:pPr>
              <w:spacing w:line="240" w:lineRule="auto"/>
              <w:rPr>
                <w:rFonts w:cs="Arial"/>
                <w:sz w:val="20"/>
              </w:rPr>
            </w:pPr>
            <w:r w:rsidRPr="00422413">
              <w:rPr>
                <w:rFonts w:cs="Arial"/>
                <w:sz w:val="20"/>
              </w:rPr>
              <w:t>DIP</w:t>
            </w:r>
          </w:p>
        </w:tc>
        <w:tc>
          <w:tcPr>
            <w:tcW w:w="7865" w:type="dxa"/>
            <w:shd w:val="clear" w:color="auto" w:fill="auto"/>
          </w:tcPr>
          <w:p w14:paraId="5D945C93" w14:textId="63C843DA" w:rsidR="00311FDA" w:rsidRPr="00422413" w:rsidRDefault="00311FDA" w:rsidP="00831DD9">
            <w:pPr>
              <w:spacing w:line="240" w:lineRule="auto"/>
              <w:rPr>
                <w:rFonts w:cs="Arial"/>
                <w:sz w:val="20"/>
              </w:rPr>
            </w:pPr>
            <w:r w:rsidRPr="00422413">
              <w:rPr>
                <w:rFonts w:cs="Arial"/>
                <w:i/>
                <w:sz w:val="20"/>
              </w:rPr>
              <w:t>Dissemination Information Package</w:t>
            </w:r>
            <w:r w:rsidR="00831DD9" w:rsidRPr="00422413">
              <w:rPr>
                <w:rFonts w:cs="Arial"/>
                <w:sz w:val="20"/>
              </w:rPr>
              <w:t> </w:t>
            </w:r>
            <w:r w:rsidRPr="00422413">
              <w:rPr>
                <w:rFonts w:cs="Arial"/>
                <w:sz w:val="20"/>
              </w:rPr>
              <w:t xml:space="preserve">: selon </w:t>
            </w:r>
            <w:r w:rsidR="00831DD9" w:rsidRPr="00422413">
              <w:rPr>
                <w:rFonts w:cs="Arial"/>
                <w:sz w:val="20"/>
              </w:rPr>
              <w:t xml:space="preserve">la norme </w:t>
            </w:r>
            <w:r w:rsidRPr="00422413">
              <w:rPr>
                <w:rFonts w:cs="Arial"/>
                <w:sz w:val="20"/>
              </w:rPr>
              <w:t>OAIS, conteneur des dossiers qui ont été commandés par un utilisateur dans l</w:t>
            </w:r>
            <w:r w:rsidR="00831DD9" w:rsidRPr="00422413">
              <w:rPr>
                <w:rFonts w:cs="Arial"/>
                <w:sz w:val="20"/>
              </w:rPr>
              <w:t>e cadre d’une procédure de com</w:t>
            </w:r>
            <w:r w:rsidRPr="00422413">
              <w:rPr>
                <w:rFonts w:cs="Arial"/>
                <w:sz w:val="20"/>
              </w:rPr>
              <w:t>mande.</w:t>
            </w:r>
          </w:p>
        </w:tc>
      </w:tr>
      <w:tr w:rsidR="00311FDA" w:rsidRPr="00422413" w14:paraId="59D0EDE7" w14:textId="77777777" w:rsidTr="008F74FF">
        <w:trPr>
          <w:cantSplit/>
        </w:trPr>
        <w:tc>
          <w:tcPr>
            <w:tcW w:w="1418" w:type="dxa"/>
            <w:shd w:val="clear" w:color="auto" w:fill="auto"/>
          </w:tcPr>
          <w:p w14:paraId="4DFF821C" w14:textId="4A864BC7" w:rsidR="00311FDA" w:rsidRPr="00422413" w:rsidRDefault="00311FDA" w:rsidP="00311FDA">
            <w:pPr>
              <w:spacing w:line="240" w:lineRule="auto"/>
              <w:rPr>
                <w:rFonts w:cs="Arial"/>
                <w:sz w:val="20"/>
              </w:rPr>
            </w:pPr>
            <w:r w:rsidRPr="00422413">
              <w:rPr>
                <w:rFonts w:cs="Arial"/>
                <w:sz w:val="20"/>
              </w:rPr>
              <w:t>DNS</w:t>
            </w:r>
          </w:p>
        </w:tc>
        <w:tc>
          <w:tcPr>
            <w:tcW w:w="7865" w:type="dxa"/>
            <w:shd w:val="clear" w:color="auto" w:fill="auto"/>
          </w:tcPr>
          <w:p w14:paraId="5E2F5B5D" w14:textId="067DA5F3" w:rsidR="00311FDA" w:rsidRPr="00422413" w:rsidRDefault="00311FDA" w:rsidP="00831DD9">
            <w:pPr>
              <w:spacing w:line="240" w:lineRule="auto"/>
              <w:rPr>
                <w:rFonts w:cs="Arial"/>
                <w:sz w:val="20"/>
              </w:rPr>
            </w:pPr>
            <w:r w:rsidRPr="00422413">
              <w:rPr>
                <w:rFonts w:cs="Arial"/>
                <w:i/>
                <w:sz w:val="20"/>
              </w:rPr>
              <w:t>Domain Name System</w:t>
            </w:r>
            <w:r w:rsidR="00831DD9" w:rsidRPr="00422413">
              <w:rPr>
                <w:rFonts w:cs="Arial"/>
                <w:i/>
                <w:sz w:val="20"/>
              </w:rPr>
              <w:t> </w:t>
            </w:r>
            <w:r w:rsidR="00831DD9" w:rsidRPr="00422413">
              <w:rPr>
                <w:rFonts w:cs="Arial"/>
                <w:sz w:val="20"/>
              </w:rPr>
              <w:t xml:space="preserve">: </w:t>
            </w:r>
            <w:r w:rsidRPr="00422413">
              <w:rPr>
                <w:rFonts w:cs="Arial"/>
                <w:sz w:val="20"/>
              </w:rPr>
              <w:t>base de données distribuée qui gère le</w:t>
            </w:r>
            <w:r w:rsidR="00186111" w:rsidRPr="00422413">
              <w:rPr>
                <w:rFonts w:cs="Arial"/>
                <w:sz w:val="20"/>
              </w:rPr>
              <w:t>s</w:t>
            </w:r>
            <w:r w:rsidR="00186111" w:rsidRPr="00422413">
              <w:rPr>
                <w:rFonts w:cs="Arial"/>
                <w:i/>
                <w:sz w:val="20"/>
              </w:rPr>
              <w:t xml:space="preserve"> noms de domaine</w:t>
            </w:r>
            <w:r w:rsidRPr="00422413">
              <w:rPr>
                <w:rFonts w:cs="Arial"/>
                <w:sz w:val="20"/>
              </w:rPr>
              <w:t xml:space="preserve"> sur Internet.</w:t>
            </w:r>
          </w:p>
        </w:tc>
      </w:tr>
      <w:tr w:rsidR="00834A21" w:rsidRPr="00422413" w14:paraId="49969AC2" w14:textId="77777777" w:rsidTr="00CA4A31">
        <w:trPr>
          <w:cantSplit/>
        </w:trPr>
        <w:tc>
          <w:tcPr>
            <w:tcW w:w="1418" w:type="dxa"/>
            <w:shd w:val="clear" w:color="auto" w:fill="auto"/>
          </w:tcPr>
          <w:p w14:paraId="62EACD58" w14:textId="77777777" w:rsidR="00834A21" w:rsidRPr="00422413" w:rsidRDefault="00834A21" w:rsidP="00CA4A31">
            <w:pPr>
              <w:spacing w:line="240" w:lineRule="auto"/>
              <w:ind w:right="-73"/>
              <w:rPr>
                <w:rFonts w:cs="Arial"/>
                <w:sz w:val="20"/>
              </w:rPr>
            </w:pPr>
            <w:r w:rsidRPr="00422413">
              <w:rPr>
                <w:rFonts w:cs="Arial"/>
                <w:sz w:val="20"/>
              </w:rPr>
              <w:t>Documentation</w:t>
            </w:r>
          </w:p>
        </w:tc>
        <w:tc>
          <w:tcPr>
            <w:tcW w:w="7865" w:type="dxa"/>
            <w:shd w:val="clear" w:color="auto" w:fill="auto"/>
          </w:tcPr>
          <w:p w14:paraId="64D48F9E" w14:textId="77777777" w:rsidR="00834A21" w:rsidRPr="00422413" w:rsidRDefault="00834A21" w:rsidP="00CA4A31">
            <w:pPr>
              <w:spacing w:line="240" w:lineRule="auto"/>
              <w:rPr>
                <w:rFonts w:cs="Arial"/>
                <w:sz w:val="20"/>
              </w:rPr>
            </w:pPr>
            <w:r w:rsidRPr="00422413">
              <w:rPr>
                <w:rFonts w:cs="Arial"/>
                <w:sz w:val="20"/>
              </w:rPr>
              <w:t>Ensemble des informations, tous supports confondus, qui ont été reçues ou établies lors de l’accomplissement de tâches publiques, ainsi qu’ensemble des outils et données complémentaires nécessaires à la compréhension de ces informations et à leur utilisation.</w:t>
            </w:r>
          </w:p>
        </w:tc>
      </w:tr>
      <w:tr w:rsidR="00834A21" w:rsidRPr="00422413" w14:paraId="1091DB45" w14:textId="77777777" w:rsidTr="00E960EC">
        <w:trPr>
          <w:cantSplit/>
        </w:trPr>
        <w:tc>
          <w:tcPr>
            <w:tcW w:w="1418" w:type="dxa"/>
            <w:shd w:val="clear" w:color="auto" w:fill="auto"/>
          </w:tcPr>
          <w:p w14:paraId="71F41FAD" w14:textId="77777777" w:rsidR="00834A21" w:rsidRPr="00422413" w:rsidRDefault="00834A21" w:rsidP="00E960EC">
            <w:pPr>
              <w:spacing w:line="240" w:lineRule="auto"/>
              <w:rPr>
                <w:rFonts w:cs="Arial"/>
                <w:sz w:val="20"/>
              </w:rPr>
            </w:pPr>
            <w:r w:rsidRPr="00422413">
              <w:rPr>
                <w:rFonts w:cs="Arial"/>
                <w:sz w:val="20"/>
              </w:rPr>
              <w:t>Documents d’archive</w:t>
            </w:r>
          </w:p>
        </w:tc>
        <w:tc>
          <w:tcPr>
            <w:tcW w:w="7865" w:type="dxa"/>
            <w:shd w:val="clear" w:color="auto" w:fill="auto"/>
          </w:tcPr>
          <w:p w14:paraId="3D701992" w14:textId="77777777" w:rsidR="00834A21" w:rsidRPr="00422413" w:rsidRDefault="00834A21" w:rsidP="00E960EC">
            <w:pPr>
              <w:spacing w:line="240" w:lineRule="auto"/>
              <w:rPr>
                <w:rFonts w:cs="Arial"/>
                <w:sz w:val="20"/>
              </w:rPr>
            </w:pPr>
            <w:r w:rsidRPr="00422413">
              <w:rPr>
                <w:rFonts w:cs="Arial"/>
                <w:sz w:val="20"/>
              </w:rPr>
              <w:t>Documents qui ont été repris par les archives à des fins de conservation ou ont été archivés de façon indépendante par d’autres services selon les mêmes principes.</w:t>
            </w:r>
          </w:p>
        </w:tc>
      </w:tr>
      <w:tr w:rsidR="00834A21" w:rsidRPr="00422413" w14:paraId="021BB219" w14:textId="77777777" w:rsidTr="00EE4656">
        <w:trPr>
          <w:cantSplit/>
        </w:trPr>
        <w:tc>
          <w:tcPr>
            <w:tcW w:w="1418" w:type="dxa"/>
            <w:shd w:val="clear" w:color="auto" w:fill="auto"/>
          </w:tcPr>
          <w:p w14:paraId="47592363" w14:textId="77777777" w:rsidR="00834A21" w:rsidRPr="00422413" w:rsidRDefault="00834A21" w:rsidP="00EE4656">
            <w:pPr>
              <w:spacing w:line="240" w:lineRule="auto"/>
              <w:rPr>
                <w:rFonts w:cs="Arial"/>
                <w:sz w:val="20"/>
              </w:rPr>
            </w:pPr>
            <w:r w:rsidRPr="00422413">
              <w:rPr>
                <w:rFonts w:cs="Arial"/>
                <w:sz w:val="20"/>
              </w:rPr>
              <w:t>Données primaires</w:t>
            </w:r>
          </w:p>
        </w:tc>
        <w:tc>
          <w:tcPr>
            <w:tcW w:w="7865" w:type="dxa"/>
            <w:shd w:val="clear" w:color="auto" w:fill="auto"/>
          </w:tcPr>
          <w:p w14:paraId="41AF6DFF" w14:textId="77777777" w:rsidR="00834A21" w:rsidRPr="00422413" w:rsidRDefault="00834A21" w:rsidP="00EE4656">
            <w:pPr>
              <w:spacing w:line="240" w:lineRule="auto"/>
              <w:rPr>
                <w:rFonts w:cs="Arial"/>
                <w:sz w:val="20"/>
              </w:rPr>
            </w:pPr>
            <w:r w:rsidRPr="00422413">
              <w:rPr>
                <w:rFonts w:cs="Arial"/>
                <w:sz w:val="20"/>
              </w:rPr>
              <w:t>Données qui constituent le contenu du document. Dans un fichier SIARD, les données tabulaires ont la fonction de données primaires.</w:t>
            </w:r>
          </w:p>
        </w:tc>
      </w:tr>
      <w:tr w:rsidR="00311FDA" w:rsidRPr="00422413" w14:paraId="7507704F" w14:textId="77777777" w:rsidTr="008F74FF">
        <w:trPr>
          <w:cantSplit/>
        </w:trPr>
        <w:tc>
          <w:tcPr>
            <w:tcW w:w="1418" w:type="dxa"/>
            <w:shd w:val="clear" w:color="auto" w:fill="auto"/>
          </w:tcPr>
          <w:p w14:paraId="3F439F12" w14:textId="703FEB72" w:rsidR="00311FDA" w:rsidRPr="00422413" w:rsidRDefault="00311FDA" w:rsidP="00311FDA">
            <w:pPr>
              <w:spacing w:line="240" w:lineRule="auto"/>
              <w:rPr>
                <w:rFonts w:cs="Arial"/>
                <w:sz w:val="20"/>
              </w:rPr>
            </w:pPr>
            <w:r w:rsidRPr="00422413">
              <w:rPr>
                <w:rFonts w:cs="Arial"/>
                <w:sz w:val="20"/>
              </w:rPr>
              <w:t>Dossier</w:t>
            </w:r>
          </w:p>
        </w:tc>
        <w:tc>
          <w:tcPr>
            <w:tcW w:w="7865" w:type="dxa"/>
            <w:shd w:val="clear" w:color="auto" w:fill="auto"/>
          </w:tcPr>
          <w:p w14:paraId="203A3B73" w14:textId="17F249DF" w:rsidR="00311FDA" w:rsidRPr="00422413" w:rsidRDefault="00831DD9" w:rsidP="00311FDA">
            <w:pPr>
              <w:spacing w:line="240" w:lineRule="auto"/>
              <w:rPr>
                <w:rFonts w:cs="Arial"/>
                <w:sz w:val="20"/>
              </w:rPr>
            </w:pPr>
            <w:r w:rsidRPr="00422413">
              <w:rPr>
                <w:rFonts w:cs="Arial"/>
                <w:sz w:val="20"/>
              </w:rPr>
              <w:t>E</w:t>
            </w:r>
            <w:r w:rsidR="00311FDA" w:rsidRPr="00422413">
              <w:rPr>
                <w:rFonts w:cs="Arial"/>
                <w:sz w:val="20"/>
              </w:rPr>
              <w:t>nsemble (collectif) des documents relatifs à une affaire. Un dossier correspond par principe à une affaire. En regroupant des affaires similaires ou en divisant les dossiers en sous-dossiers, cette structure de base peut toutefois être adaptée aux besoins individuels. Le dossier est créé sur la base du système de classement</w:t>
            </w:r>
            <w:r w:rsidR="0003638A" w:rsidRPr="00422413">
              <w:rPr>
                <w:rFonts w:cs="Arial"/>
                <w:sz w:val="20"/>
              </w:rPr>
              <w:t>.</w:t>
            </w:r>
          </w:p>
        </w:tc>
      </w:tr>
      <w:tr w:rsidR="00311FDA" w:rsidRPr="00422413" w14:paraId="3F0EC930" w14:textId="77777777" w:rsidTr="008F74FF">
        <w:trPr>
          <w:cantSplit/>
        </w:trPr>
        <w:tc>
          <w:tcPr>
            <w:tcW w:w="1418" w:type="dxa"/>
            <w:shd w:val="clear" w:color="auto" w:fill="auto"/>
          </w:tcPr>
          <w:p w14:paraId="4E959295" w14:textId="7F9EF6D1" w:rsidR="00311FDA" w:rsidRPr="00422413" w:rsidRDefault="00311FDA" w:rsidP="00311FDA">
            <w:pPr>
              <w:spacing w:line="240" w:lineRule="auto"/>
              <w:rPr>
                <w:rFonts w:cs="Arial"/>
                <w:sz w:val="20"/>
              </w:rPr>
            </w:pPr>
            <w:r w:rsidRPr="00422413">
              <w:rPr>
                <w:rFonts w:cs="Arial"/>
                <w:sz w:val="20"/>
              </w:rPr>
              <w:t>LOB</w:t>
            </w:r>
          </w:p>
        </w:tc>
        <w:tc>
          <w:tcPr>
            <w:tcW w:w="7865" w:type="dxa"/>
            <w:shd w:val="clear" w:color="auto" w:fill="auto"/>
          </w:tcPr>
          <w:p w14:paraId="5B253FD6" w14:textId="783FAC0B" w:rsidR="00311FDA" w:rsidRPr="00422413" w:rsidRDefault="00311FDA" w:rsidP="008F74FF">
            <w:pPr>
              <w:spacing w:line="240" w:lineRule="auto"/>
              <w:ind w:left="3" w:hanging="3"/>
              <w:rPr>
                <w:rFonts w:cs="Arial"/>
                <w:sz w:val="20"/>
              </w:rPr>
            </w:pPr>
            <w:r w:rsidRPr="00422413">
              <w:rPr>
                <w:rFonts w:cs="Arial"/>
                <w:i/>
                <w:sz w:val="20"/>
              </w:rPr>
              <w:t>Large Object</w:t>
            </w:r>
            <w:r w:rsidR="002D4CAD" w:rsidRPr="00422413">
              <w:rPr>
                <w:rFonts w:cs="Arial"/>
                <w:sz w:val="20"/>
              </w:rPr>
              <w:t> </w:t>
            </w:r>
            <w:r w:rsidRPr="00422413">
              <w:rPr>
                <w:rFonts w:cs="Arial"/>
                <w:sz w:val="20"/>
              </w:rPr>
              <w:t xml:space="preserve">: terme générique </w:t>
            </w:r>
            <w:r w:rsidR="002D4CAD" w:rsidRPr="00422413">
              <w:rPr>
                <w:rFonts w:cs="Arial"/>
                <w:sz w:val="20"/>
              </w:rPr>
              <w:t xml:space="preserve">désignant </w:t>
            </w:r>
            <w:r w:rsidRPr="00422413">
              <w:rPr>
                <w:rFonts w:cs="Arial"/>
                <w:sz w:val="20"/>
              </w:rPr>
              <w:t>le contenu d’une cellule d’une colonne CLOB, BLOB ou XML, qui peut être représenté par un fichier séparé.</w:t>
            </w:r>
          </w:p>
        </w:tc>
      </w:tr>
      <w:tr w:rsidR="00311FDA" w:rsidRPr="00422413" w14:paraId="76341DE8" w14:textId="77777777" w:rsidTr="008F74FF">
        <w:trPr>
          <w:cantSplit/>
        </w:trPr>
        <w:tc>
          <w:tcPr>
            <w:tcW w:w="1418" w:type="dxa"/>
            <w:shd w:val="clear" w:color="auto" w:fill="auto"/>
          </w:tcPr>
          <w:p w14:paraId="3549051D" w14:textId="2CAD1B70" w:rsidR="00311FDA" w:rsidRPr="00422413" w:rsidRDefault="00311FDA" w:rsidP="00311FDA">
            <w:pPr>
              <w:spacing w:line="240" w:lineRule="auto"/>
              <w:rPr>
                <w:rFonts w:cs="Arial"/>
                <w:sz w:val="20"/>
              </w:rPr>
            </w:pPr>
            <w:r w:rsidRPr="00422413">
              <w:rPr>
                <w:rFonts w:cs="Arial"/>
                <w:sz w:val="20"/>
              </w:rPr>
              <w:t>MD5</w:t>
            </w:r>
          </w:p>
        </w:tc>
        <w:tc>
          <w:tcPr>
            <w:tcW w:w="7865" w:type="dxa"/>
            <w:shd w:val="clear" w:color="auto" w:fill="auto"/>
          </w:tcPr>
          <w:p w14:paraId="4D55F8BC" w14:textId="5CAD5A11" w:rsidR="00311FDA" w:rsidRPr="00422413" w:rsidRDefault="00311FDA" w:rsidP="00311FDA">
            <w:pPr>
              <w:spacing w:line="240" w:lineRule="auto"/>
              <w:rPr>
                <w:rFonts w:cs="Arial"/>
                <w:sz w:val="20"/>
              </w:rPr>
            </w:pPr>
            <w:r w:rsidRPr="00422413">
              <w:rPr>
                <w:rFonts w:cs="Arial"/>
                <w:sz w:val="20"/>
              </w:rPr>
              <w:t>Message-Digest Algorithm 5</w:t>
            </w:r>
            <w:r w:rsidR="00DF721B" w:rsidRPr="00422413">
              <w:rPr>
                <w:rFonts w:cs="Arial"/>
                <w:sz w:val="20"/>
              </w:rPr>
              <w:t>, une fonction de hachage</w:t>
            </w:r>
          </w:p>
        </w:tc>
      </w:tr>
      <w:tr w:rsidR="00311FDA" w:rsidRPr="00422413" w14:paraId="4DB4198C" w14:textId="77777777" w:rsidTr="008F74FF">
        <w:trPr>
          <w:cantSplit/>
        </w:trPr>
        <w:tc>
          <w:tcPr>
            <w:tcW w:w="1418" w:type="dxa"/>
            <w:shd w:val="clear" w:color="auto" w:fill="auto"/>
          </w:tcPr>
          <w:p w14:paraId="486C56C6" w14:textId="71AF1D8E" w:rsidR="00311FDA" w:rsidRPr="00422413" w:rsidRDefault="00831DD9" w:rsidP="00311FDA">
            <w:pPr>
              <w:spacing w:line="240" w:lineRule="auto"/>
              <w:rPr>
                <w:rFonts w:cs="Arial"/>
                <w:sz w:val="20"/>
              </w:rPr>
            </w:pPr>
            <w:r w:rsidRPr="00422413">
              <w:rPr>
                <w:rFonts w:cs="Arial"/>
                <w:sz w:val="20"/>
              </w:rPr>
              <w:t>Métadon</w:t>
            </w:r>
            <w:r w:rsidR="00311FDA" w:rsidRPr="00422413">
              <w:rPr>
                <w:rFonts w:cs="Arial"/>
                <w:sz w:val="20"/>
              </w:rPr>
              <w:t>nées</w:t>
            </w:r>
          </w:p>
        </w:tc>
        <w:tc>
          <w:tcPr>
            <w:tcW w:w="7865" w:type="dxa"/>
            <w:shd w:val="clear" w:color="auto" w:fill="auto"/>
          </w:tcPr>
          <w:p w14:paraId="7F49CFC1" w14:textId="052117C2" w:rsidR="00311FDA" w:rsidRPr="00422413" w:rsidRDefault="00831DD9" w:rsidP="00831DD9">
            <w:pPr>
              <w:spacing w:line="240" w:lineRule="auto"/>
              <w:rPr>
                <w:rFonts w:cs="Arial"/>
                <w:sz w:val="20"/>
              </w:rPr>
            </w:pPr>
            <w:r w:rsidRPr="00422413">
              <w:rPr>
                <w:rFonts w:cs="Arial"/>
                <w:sz w:val="20"/>
              </w:rPr>
              <w:t>I</w:t>
            </w:r>
            <w:r w:rsidR="00311FDA" w:rsidRPr="00422413">
              <w:rPr>
                <w:rFonts w:cs="Arial"/>
                <w:sz w:val="20"/>
              </w:rPr>
              <w:t>nformations concernant les don</w:t>
            </w:r>
            <w:r w:rsidRPr="00422413">
              <w:rPr>
                <w:rFonts w:cs="Arial"/>
                <w:sz w:val="20"/>
              </w:rPr>
              <w:t>nées primaires</w:t>
            </w:r>
            <w:r w:rsidR="00311FDA" w:rsidRPr="00422413">
              <w:rPr>
                <w:rFonts w:cs="Arial"/>
                <w:sz w:val="20"/>
              </w:rPr>
              <w:t xml:space="preserve"> (données sur </w:t>
            </w:r>
            <w:r w:rsidRPr="00422413">
              <w:rPr>
                <w:rFonts w:cs="Arial"/>
                <w:sz w:val="20"/>
              </w:rPr>
              <w:t xml:space="preserve">les </w:t>
            </w:r>
            <w:r w:rsidR="00311FDA" w:rsidRPr="00422413">
              <w:rPr>
                <w:rFonts w:cs="Arial"/>
                <w:sz w:val="20"/>
              </w:rPr>
              <w:t xml:space="preserve">données), </w:t>
            </w:r>
            <w:r w:rsidRPr="00422413">
              <w:rPr>
                <w:rFonts w:cs="Arial"/>
                <w:sz w:val="20"/>
              </w:rPr>
              <w:t xml:space="preserve">qui se distinguent par leur </w:t>
            </w:r>
            <w:r w:rsidR="00311FDA" w:rsidRPr="00422413">
              <w:rPr>
                <w:rFonts w:cs="Arial"/>
                <w:sz w:val="20"/>
              </w:rPr>
              <w:t>caractère descriptif.</w:t>
            </w:r>
          </w:p>
        </w:tc>
      </w:tr>
      <w:tr w:rsidR="00311FDA" w:rsidRPr="00422413" w14:paraId="0D84D45B" w14:textId="77777777" w:rsidTr="008F74FF">
        <w:trPr>
          <w:cantSplit/>
        </w:trPr>
        <w:tc>
          <w:tcPr>
            <w:tcW w:w="1418" w:type="dxa"/>
            <w:shd w:val="clear" w:color="auto" w:fill="auto"/>
          </w:tcPr>
          <w:p w14:paraId="1144E235" w14:textId="23A06627" w:rsidR="00311FDA" w:rsidRPr="00422413" w:rsidRDefault="00311FDA" w:rsidP="00311FDA">
            <w:pPr>
              <w:spacing w:line="240" w:lineRule="auto"/>
              <w:rPr>
                <w:rFonts w:cs="Arial"/>
                <w:sz w:val="20"/>
              </w:rPr>
            </w:pPr>
            <w:r w:rsidRPr="00422413">
              <w:rPr>
                <w:rFonts w:cs="Arial"/>
                <w:sz w:val="20"/>
              </w:rPr>
              <w:lastRenderedPageBreak/>
              <w:t>OAIS</w:t>
            </w:r>
          </w:p>
        </w:tc>
        <w:tc>
          <w:tcPr>
            <w:tcW w:w="7865" w:type="dxa"/>
            <w:shd w:val="clear" w:color="auto" w:fill="auto"/>
          </w:tcPr>
          <w:p w14:paraId="1AA6D6A2" w14:textId="4A3C1C07" w:rsidR="00311FDA" w:rsidRPr="00422413" w:rsidRDefault="00311FDA" w:rsidP="00311FDA">
            <w:pPr>
              <w:spacing w:line="240" w:lineRule="auto"/>
              <w:rPr>
                <w:rFonts w:cs="Arial"/>
                <w:sz w:val="20"/>
              </w:rPr>
            </w:pPr>
            <w:r w:rsidRPr="00422413">
              <w:rPr>
                <w:rFonts w:cs="Arial"/>
                <w:i/>
                <w:sz w:val="20"/>
              </w:rPr>
              <w:t>Open Archival Information System</w:t>
            </w:r>
            <w:r w:rsidRPr="00422413">
              <w:rPr>
                <w:rFonts w:cs="Arial"/>
                <w:sz w:val="20"/>
              </w:rPr>
              <w:t>, ISO 14721:2003. Ce modèle de référence décrit une archive comme une organisation dans laquelle les personnes et les systèmes œuvrent de concert pour conserver les informations et les mettre à la disposition d’un groupe défini d’utilisateurs.</w:t>
            </w:r>
          </w:p>
        </w:tc>
      </w:tr>
      <w:tr w:rsidR="00834A21" w:rsidRPr="00422413" w14:paraId="60408253" w14:textId="77777777" w:rsidTr="00A13B6B">
        <w:trPr>
          <w:cantSplit/>
        </w:trPr>
        <w:tc>
          <w:tcPr>
            <w:tcW w:w="1418" w:type="dxa"/>
            <w:shd w:val="clear" w:color="auto" w:fill="auto"/>
          </w:tcPr>
          <w:p w14:paraId="3C883929" w14:textId="77777777" w:rsidR="00834A21" w:rsidRPr="00422413" w:rsidRDefault="00834A21" w:rsidP="00A13B6B">
            <w:pPr>
              <w:spacing w:line="240" w:lineRule="auto"/>
              <w:rPr>
                <w:rFonts w:cs="Arial"/>
                <w:sz w:val="20"/>
              </w:rPr>
            </w:pPr>
            <w:r w:rsidRPr="00422413">
              <w:rPr>
                <w:rFonts w:cs="Arial"/>
                <w:sz w:val="20"/>
              </w:rPr>
              <w:t>Paquet d’informations</w:t>
            </w:r>
          </w:p>
        </w:tc>
        <w:tc>
          <w:tcPr>
            <w:tcW w:w="7865" w:type="dxa"/>
            <w:shd w:val="clear" w:color="auto" w:fill="auto"/>
          </w:tcPr>
          <w:p w14:paraId="5105A2B9" w14:textId="77777777" w:rsidR="00834A21" w:rsidRPr="00422413" w:rsidRDefault="00834A21" w:rsidP="00A13B6B">
            <w:pPr>
              <w:spacing w:line="240" w:lineRule="auto"/>
              <w:rPr>
                <w:rFonts w:cs="Arial"/>
                <w:sz w:val="20"/>
              </w:rPr>
            </w:pPr>
            <w:r w:rsidRPr="00422413">
              <w:rPr>
                <w:rFonts w:cs="Arial"/>
                <w:sz w:val="20"/>
              </w:rPr>
              <w:t>Conteneur conceptuel composé de renseignements facultatifs sur les contenus et des métadonnées de conservation qui en font partie de façon facultative. Contient aussi des informations de mise en paquet, qui délimitent et identifient les informations de contenu et la description du paquet et permettent la recherche d’information de contenu.</w:t>
            </w:r>
          </w:p>
        </w:tc>
      </w:tr>
      <w:tr w:rsidR="00834A21" w:rsidRPr="00422413" w14:paraId="27172067" w14:textId="77777777" w:rsidTr="006A6BD2">
        <w:trPr>
          <w:cantSplit/>
        </w:trPr>
        <w:tc>
          <w:tcPr>
            <w:tcW w:w="1418" w:type="dxa"/>
            <w:shd w:val="clear" w:color="auto" w:fill="auto"/>
          </w:tcPr>
          <w:p w14:paraId="1412B979" w14:textId="77777777" w:rsidR="00834A21" w:rsidRPr="00422413" w:rsidRDefault="00834A21" w:rsidP="006A6BD2">
            <w:pPr>
              <w:spacing w:line="240" w:lineRule="auto"/>
              <w:rPr>
                <w:rFonts w:cs="Arial"/>
                <w:sz w:val="20"/>
              </w:rPr>
            </w:pPr>
            <w:r w:rsidRPr="00422413">
              <w:rPr>
                <w:rFonts w:cs="Arial"/>
                <w:sz w:val="20"/>
              </w:rPr>
              <w:t>Producteur de documents</w:t>
            </w:r>
          </w:p>
        </w:tc>
        <w:tc>
          <w:tcPr>
            <w:tcW w:w="7865" w:type="dxa"/>
            <w:shd w:val="clear" w:color="auto" w:fill="auto"/>
            <w:vAlign w:val="center"/>
          </w:tcPr>
          <w:p w14:paraId="2D6216F2" w14:textId="77777777" w:rsidR="00834A21" w:rsidRPr="00422413" w:rsidRDefault="00834A21" w:rsidP="006A6BD2">
            <w:pPr>
              <w:spacing w:line="240" w:lineRule="auto"/>
              <w:rPr>
                <w:rFonts w:cs="Arial"/>
                <w:sz w:val="20"/>
              </w:rPr>
            </w:pPr>
            <w:r w:rsidRPr="00422413">
              <w:rPr>
                <w:rFonts w:cs="Arial"/>
                <w:sz w:val="20"/>
              </w:rPr>
              <w:t>Service ou unité d’organisation qui a produit et géré les documents.</w:t>
            </w:r>
          </w:p>
        </w:tc>
      </w:tr>
      <w:tr w:rsidR="00311FDA" w:rsidRPr="00422413" w14:paraId="5784E216" w14:textId="77777777" w:rsidTr="008F74FF">
        <w:trPr>
          <w:cantSplit/>
        </w:trPr>
        <w:tc>
          <w:tcPr>
            <w:tcW w:w="1418" w:type="dxa"/>
            <w:shd w:val="clear" w:color="auto" w:fill="auto"/>
          </w:tcPr>
          <w:p w14:paraId="53533B48" w14:textId="089060F2" w:rsidR="00311FDA" w:rsidRPr="00422413" w:rsidRDefault="00311FDA" w:rsidP="003C08E7">
            <w:pPr>
              <w:spacing w:line="240" w:lineRule="auto"/>
              <w:rPr>
                <w:rFonts w:cs="Arial"/>
                <w:sz w:val="20"/>
              </w:rPr>
            </w:pPr>
            <w:r w:rsidRPr="00422413">
              <w:rPr>
                <w:rFonts w:cs="Arial"/>
                <w:sz w:val="20"/>
              </w:rPr>
              <w:t>Routine</w:t>
            </w:r>
            <w:r w:rsidR="003C08E7" w:rsidRPr="00422413">
              <w:rPr>
                <w:rFonts w:cs="Arial"/>
                <w:sz w:val="20"/>
              </w:rPr>
              <w:t>s</w:t>
            </w:r>
          </w:p>
        </w:tc>
        <w:tc>
          <w:tcPr>
            <w:tcW w:w="7865" w:type="dxa"/>
            <w:shd w:val="clear" w:color="auto" w:fill="auto"/>
          </w:tcPr>
          <w:p w14:paraId="3B1609DB" w14:textId="0CC7BE33" w:rsidR="00311FDA" w:rsidRPr="00422413" w:rsidRDefault="00311FDA" w:rsidP="003C08E7">
            <w:pPr>
              <w:spacing w:line="240" w:lineRule="auto"/>
              <w:rPr>
                <w:rFonts w:cs="Arial"/>
                <w:sz w:val="20"/>
              </w:rPr>
            </w:pPr>
            <w:r w:rsidRPr="00422413">
              <w:rPr>
                <w:rFonts w:cs="Arial"/>
                <w:sz w:val="20"/>
              </w:rPr>
              <w:t xml:space="preserve">Les routines SQL (également </w:t>
            </w:r>
            <w:r w:rsidR="003C08E7" w:rsidRPr="00422413">
              <w:rPr>
                <w:rFonts w:cs="Arial"/>
                <w:sz w:val="20"/>
              </w:rPr>
              <w:t xml:space="preserve">nommées </w:t>
            </w:r>
            <w:r w:rsidRPr="00422413">
              <w:rPr>
                <w:rFonts w:cs="Arial"/>
                <w:i/>
                <w:sz w:val="20"/>
              </w:rPr>
              <w:t>Stored Procedures</w:t>
            </w:r>
            <w:r w:rsidRPr="00422413">
              <w:rPr>
                <w:rFonts w:cs="Arial"/>
                <w:sz w:val="20"/>
              </w:rPr>
              <w:t xml:space="preserve">) sont importantes avant tout pour la compréhension des requêtes </w:t>
            </w:r>
            <w:r w:rsidR="003C08E7" w:rsidRPr="00422413">
              <w:rPr>
                <w:rFonts w:cs="Arial"/>
                <w:i/>
                <w:sz w:val="20"/>
              </w:rPr>
              <w:t>view</w:t>
            </w:r>
            <w:r w:rsidRPr="00422413">
              <w:rPr>
                <w:rFonts w:cs="Arial"/>
                <w:sz w:val="20"/>
              </w:rPr>
              <w:t xml:space="preserve">, </w:t>
            </w:r>
            <w:r w:rsidR="003C08E7" w:rsidRPr="00422413">
              <w:rPr>
                <w:rFonts w:cs="Arial"/>
                <w:sz w:val="20"/>
              </w:rPr>
              <w:t xml:space="preserve">dans </w:t>
            </w:r>
            <w:r w:rsidRPr="00422413">
              <w:rPr>
                <w:rFonts w:cs="Arial"/>
                <w:sz w:val="20"/>
              </w:rPr>
              <w:t xml:space="preserve">lesquelles elles peuvent </w:t>
            </w:r>
            <w:r w:rsidR="003C08E7" w:rsidRPr="00422413">
              <w:rPr>
                <w:rFonts w:cs="Arial"/>
                <w:sz w:val="20"/>
              </w:rPr>
              <w:t>apparaître sous forme d’</w:t>
            </w:r>
            <w:r w:rsidRPr="00422413">
              <w:rPr>
                <w:rFonts w:cs="Arial"/>
                <w:sz w:val="20"/>
              </w:rPr>
              <w:t>expressions partielles.</w:t>
            </w:r>
          </w:p>
        </w:tc>
      </w:tr>
      <w:tr w:rsidR="00311FDA" w:rsidRPr="00422413" w14:paraId="5DB7C6DD" w14:textId="77777777" w:rsidTr="008F74FF">
        <w:trPr>
          <w:cantSplit/>
        </w:trPr>
        <w:tc>
          <w:tcPr>
            <w:tcW w:w="1418" w:type="dxa"/>
            <w:shd w:val="clear" w:color="auto" w:fill="auto"/>
          </w:tcPr>
          <w:p w14:paraId="1FE2436E" w14:textId="26CFD5F7" w:rsidR="00311FDA" w:rsidRPr="00422413" w:rsidRDefault="003C08E7" w:rsidP="00311FDA">
            <w:pPr>
              <w:spacing w:line="240" w:lineRule="auto"/>
              <w:rPr>
                <w:rFonts w:cs="Arial"/>
                <w:sz w:val="20"/>
              </w:rPr>
            </w:pPr>
            <w:r w:rsidRPr="00422413">
              <w:rPr>
                <w:rFonts w:cs="Arial"/>
                <w:sz w:val="20"/>
              </w:rPr>
              <w:t>Sché</w:t>
            </w:r>
            <w:r w:rsidR="00311FDA" w:rsidRPr="00422413">
              <w:rPr>
                <w:rFonts w:cs="Arial"/>
                <w:sz w:val="20"/>
              </w:rPr>
              <w:t>mas</w:t>
            </w:r>
          </w:p>
        </w:tc>
        <w:tc>
          <w:tcPr>
            <w:tcW w:w="7865" w:type="dxa"/>
            <w:shd w:val="clear" w:color="auto" w:fill="auto"/>
          </w:tcPr>
          <w:p w14:paraId="464199D8" w14:textId="372368F2" w:rsidR="00311FDA" w:rsidRPr="00422413" w:rsidRDefault="003C08E7" w:rsidP="000E599B">
            <w:pPr>
              <w:spacing w:line="240" w:lineRule="auto"/>
              <w:rPr>
                <w:rFonts w:cs="Arial"/>
                <w:sz w:val="20"/>
              </w:rPr>
            </w:pPr>
            <w:r w:rsidRPr="00422413">
              <w:rPr>
                <w:rFonts w:cs="Arial"/>
                <w:sz w:val="20"/>
              </w:rPr>
              <w:t>C</w:t>
            </w:r>
            <w:r w:rsidR="00311FDA" w:rsidRPr="00422413">
              <w:rPr>
                <w:rFonts w:cs="Arial"/>
                <w:sz w:val="20"/>
              </w:rPr>
              <w:t xml:space="preserve">onteneurs de </w:t>
            </w:r>
            <w:r w:rsidR="000E599B" w:rsidRPr="00422413">
              <w:rPr>
                <w:rFonts w:cs="Arial"/>
                <w:sz w:val="20"/>
              </w:rPr>
              <w:t>tables</w:t>
            </w:r>
            <w:r w:rsidR="00311FDA" w:rsidRPr="00422413">
              <w:rPr>
                <w:rFonts w:cs="Arial"/>
                <w:sz w:val="20"/>
              </w:rPr>
              <w:t xml:space="preserve">, </w:t>
            </w:r>
            <w:r w:rsidRPr="00422413">
              <w:rPr>
                <w:rFonts w:cs="Arial"/>
                <w:sz w:val="20"/>
              </w:rPr>
              <w:t xml:space="preserve">de </w:t>
            </w:r>
            <w:r w:rsidR="00821021" w:rsidRPr="00422413">
              <w:rPr>
                <w:rFonts w:cs="Arial"/>
                <w:sz w:val="20"/>
              </w:rPr>
              <w:t>vues</w:t>
            </w:r>
            <w:r w:rsidR="00311FDA" w:rsidRPr="00422413">
              <w:rPr>
                <w:rFonts w:cs="Arial"/>
                <w:sz w:val="20"/>
              </w:rPr>
              <w:t xml:space="preserve"> et </w:t>
            </w:r>
            <w:r w:rsidRPr="00422413">
              <w:rPr>
                <w:rFonts w:cs="Arial"/>
                <w:sz w:val="20"/>
              </w:rPr>
              <w:t xml:space="preserve">de </w:t>
            </w:r>
            <w:r w:rsidR="00311FDA" w:rsidRPr="00422413">
              <w:rPr>
                <w:rFonts w:cs="Arial"/>
                <w:sz w:val="20"/>
              </w:rPr>
              <w:t>routines.</w:t>
            </w:r>
          </w:p>
        </w:tc>
      </w:tr>
      <w:tr w:rsidR="00311FDA" w:rsidRPr="00422413" w14:paraId="13A404C8" w14:textId="77777777" w:rsidTr="008F74FF">
        <w:trPr>
          <w:cantSplit/>
        </w:trPr>
        <w:tc>
          <w:tcPr>
            <w:tcW w:w="1418" w:type="dxa"/>
            <w:shd w:val="clear" w:color="auto" w:fill="auto"/>
          </w:tcPr>
          <w:p w14:paraId="6E54EC7E" w14:textId="7C42CEA4" w:rsidR="00311FDA" w:rsidRPr="00422413" w:rsidRDefault="00311FDA" w:rsidP="00311FDA">
            <w:pPr>
              <w:spacing w:line="240" w:lineRule="auto"/>
              <w:rPr>
                <w:rFonts w:cs="Arial"/>
                <w:sz w:val="20"/>
              </w:rPr>
            </w:pPr>
            <w:r w:rsidRPr="00422413">
              <w:rPr>
                <w:rFonts w:cs="Arial"/>
                <w:sz w:val="20"/>
              </w:rPr>
              <w:t>SHA1</w:t>
            </w:r>
          </w:p>
        </w:tc>
        <w:tc>
          <w:tcPr>
            <w:tcW w:w="7865" w:type="dxa"/>
            <w:shd w:val="clear" w:color="auto" w:fill="auto"/>
          </w:tcPr>
          <w:p w14:paraId="4B01804E" w14:textId="1E136784" w:rsidR="00311FDA" w:rsidRPr="00422413" w:rsidRDefault="00311FDA" w:rsidP="00311FDA">
            <w:pPr>
              <w:spacing w:line="240" w:lineRule="auto"/>
              <w:rPr>
                <w:rFonts w:cs="Arial"/>
                <w:sz w:val="20"/>
              </w:rPr>
            </w:pPr>
            <w:r w:rsidRPr="00422413">
              <w:rPr>
                <w:rFonts w:cs="Arial"/>
                <w:sz w:val="20"/>
              </w:rPr>
              <w:t>Algorithme de hachage sûr (</w:t>
            </w:r>
            <w:r w:rsidRPr="00422413">
              <w:rPr>
                <w:rFonts w:cs="Arial"/>
                <w:i/>
                <w:sz w:val="20"/>
              </w:rPr>
              <w:t>Secure Hash Algorithm</w:t>
            </w:r>
            <w:r w:rsidRPr="00422413">
              <w:rPr>
                <w:rFonts w:cs="Arial"/>
                <w:sz w:val="20"/>
              </w:rPr>
              <w:t>)</w:t>
            </w:r>
          </w:p>
        </w:tc>
      </w:tr>
      <w:tr w:rsidR="00311FDA" w:rsidRPr="00422413" w14:paraId="71F507E1" w14:textId="77777777" w:rsidTr="008F74FF">
        <w:trPr>
          <w:cantSplit/>
        </w:trPr>
        <w:tc>
          <w:tcPr>
            <w:tcW w:w="1418" w:type="dxa"/>
            <w:shd w:val="clear" w:color="auto" w:fill="auto"/>
          </w:tcPr>
          <w:p w14:paraId="16583B55" w14:textId="11E2F698" w:rsidR="00311FDA" w:rsidRPr="00422413" w:rsidRDefault="00311FDA" w:rsidP="00311FDA">
            <w:pPr>
              <w:spacing w:line="240" w:lineRule="auto"/>
              <w:rPr>
                <w:rFonts w:cs="Arial"/>
                <w:sz w:val="20"/>
              </w:rPr>
            </w:pPr>
            <w:r w:rsidRPr="00422413">
              <w:rPr>
                <w:rFonts w:cs="Arial"/>
                <w:sz w:val="20"/>
              </w:rPr>
              <w:t>SIP</w:t>
            </w:r>
          </w:p>
        </w:tc>
        <w:tc>
          <w:tcPr>
            <w:tcW w:w="7865" w:type="dxa"/>
            <w:shd w:val="clear" w:color="auto" w:fill="auto"/>
          </w:tcPr>
          <w:p w14:paraId="51E8FB14" w14:textId="41F23DD1" w:rsidR="00311FDA" w:rsidRPr="00422413" w:rsidRDefault="00311FDA" w:rsidP="003C08E7">
            <w:pPr>
              <w:spacing w:line="240" w:lineRule="auto"/>
              <w:rPr>
                <w:rFonts w:cs="Arial"/>
                <w:sz w:val="20"/>
              </w:rPr>
            </w:pPr>
            <w:r w:rsidRPr="00422413">
              <w:rPr>
                <w:rFonts w:cs="Arial"/>
                <w:i/>
                <w:sz w:val="20"/>
              </w:rPr>
              <w:t>Submission Information Package</w:t>
            </w:r>
            <w:r w:rsidR="00831DD9" w:rsidRPr="00422413">
              <w:rPr>
                <w:rFonts w:cs="Arial"/>
                <w:sz w:val="20"/>
              </w:rPr>
              <w:t> </w:t>
            </w:r>
            <w:r w:rsidRPr="00422413">
              <w:rPr>
                <w:rFonts w:cs="Arial"/>
                <w:sz w:val="20"/>
              </w:rPr>
              <w:t xml:space="preserve">: selon </w:t>
            </w:r>
            <w:r w:rsidR="00831DD9" w:rsidRPr="00422413">
              <w:rPr>
                <w:rFonts w:cs="Arial"/>
                <w:sz w:val="20"/>
              </w:rPr>
              <w:t xml:space="preserve">la norme </w:t>
            </w:r>
            <w:r w:rsidRPr="00422413">
              <w:rPr>
                <w:rFonts w:cs="Arial"/>
                <w:sz w:val="20"/>
              </w:rPr>
              <w:t>OAIS, paquets d’informations transmis aux archives par les services constituant les dossiers. Ils contiennent les documents numériques (données primaires et métadonnées).</w:t>
            </w:r>
          </w:p>
        </w:tc>
      </w:tr>
      <w:tr w:rsidR="00311FDA" w:rsidRPr="00422413" w14:paraId="66AA6B63" w14:textId="77777777" w:rsidTr="008F74FF">
        <w:trPr>
          <w:cantSplit/>
        </w:trPr>
        <w:tc>
          <w:tcPr>
            <w:tcW w:w="1418" w:type="dxa"/>
            <w:shd w:val="clear" w:color="auto" w:fill="auto"/>
          </w:tcPr>
          <w:p w14:paraId="603C25DE" w14:textId="647DE8E6" w:rsidR="00311FDA" w:rsidRPr="00422413" w:rsidRDefault="00311FDA" w:rsidP="00E30F65">
            <w:pPr>
              <w:spacing w:line="240" w:lineRule="auto"/>
              <w:rPr>
                <w:rFonts w:cs="Arial"/>
                <w:sz w:val="20"/>
              </w:rPr>
            </w:pPr>
            <w:r w:rsidRPr="00422413">
              <w:rPr>
                <w:rFonts w:cs="Arial"/>
                <w:sz w:val="20"/>
              </w:rPr>
              <w:t>Table</w:t>
            </w:r>
          </w:p>
        </w:tc>
        <w:tc>
          <w:tcPr>
            <w:tcW w:w="7865" w:type="dxa"/>
            <w:shd w:val="clear" w:color="auto" w:fill="auto"/>
          </w:tcPr>
          <w:p w14:paraId="7E859B79" w14:textId="1CB9A8E3" w:rsidR="00311FDA" w:rsidRPr="00422413" w:rsidRDefault="003C08E7" w:rsidP="000E599B">
            <w:pPr>
              <w:spacing w:line="240" w:lineRule="auto"/>
              <w:rPr>
                <w:rFonts w:cs="Arial"/>
                <w:sz w:val="20"/>
              </w:rPr>
            </w:pPr>
            <w:r w:rsidRPr="00422413">
              <w:rPr>
                <w:rFonts w:cs="Arial"/>
                <w:sz w:val="20"/>
              </w:rPr>
              <w:t xml:space="preserve">Élement composé </w:t>
            </w:r>
            <w:r w:rsidR="00311FDA" w:rsidRPr="00422413">
              <w:rPr>
                <w:rFonts w:cs="Arial"/>
                <w:sz w:val="20"/>
              </w:rPr>
              <w:t xml:space="preserve">d’une définition de table </w:t>
            </w:r>
            <w:r w:rsidRPr="00422413">
              <w:rPr>
                <w:rFonts w:cs="Arial"/>
                <w:sz w:val="20"/>
              </w:rPr>
              <w:t>comportant d</w:t>
            </w:r>
            <w:r w:rsidR="00311FDA" w:rsidRPr="00422413">
              <w:rPr>
                <w:rFonts w:cs="Arial"/>
                <w:sz w:val="20"/>
              </w:rPr>
              <w:t>es champs qui attribue</w:t>
            </w:r>
            <w:r w:rsidRPr="00422413">
              <w:rPr>
                <w:rFonts w:cs="Arial"/>
                <w:sz w:val="20"/>
              </w:rPr>
              <w:t>nt</w:t>
            </w:r>
            <w:r w:rsidR="00311FDA" w:rsidRPr="00422413">
              <w:rPr>
                <w:rFonts w:cs="Arial"/>
                <w:sz w:val="20"/>
              </w:rPr>
              <w:t xml:space="preserve"> à chaque colonne un nom et un type, de jeux de données qui contiennent les données tabulaires effectives, d’une c</w:t>
            </w:r>
            <w:r w:rsidRPr="00422413">
              <w:rPr>
                <w:rFonts w:cs="Arial"/>
                <w:sz w:val="20"/>
              </w:rPr>
              <w:t xml:space="preserve">lé primaire facultative, </w:t>
            </w:r>
            <w:r w:rsidR="00311FDA" w:rsidRPr="00422413">
              <w:rPr>
                <w:rFonts w:cs="Arial"/>
                <w:sz w:val="20"/>
              </w:rPr>
              <w:t>de clés étrangères</w:t>
            </w:r>
            <w:r w:rsidRPr="00422413">
              <w:rPr>
                <w:rFonts w:cs="Arial"/>
                <w:sz w:val="20"/>
              </w:rPr>
              <w:t>,</w:t>
            </w:r>
            <w:r w:rsidR="00311FDA" w:rsidRPr="00422413">
              <w:rPr>
                <w:rFonts w:cs="Arial"/>
                <w:sz w:val="20"/>
              </w:rPr>
              <w:t xml:space="preserve"> qui garantissent l’intégrité référentielle, de clés candidat</w:t>
            </w:r>
            <w:r w:rsidRPr="00422413">
              <w:rPr>
                <w:rFonts w:cs="Arial"/>
                <w:sz w:val="20"/>
              </w:rPr>
              <w:t>es,</w:t>
            </w:r>
            <w:r w:rsidR="00311FDA" w:rsidRPr="00422413">
              <w:rPr>
                <w:rFonts w:cs="Arial"/>
                <w:sz w:val="20"/>
              </w:rPr>
              <w:t xml:space="preserve"> qui servent à l’identification d’un jeu de données, et </w:t>
            </w:r>
            <w:r w:rsidRPr="00422413">
              <w:rPr>
                <w:rFonts w:cs="Arial"/>
                <w:sz w:val="20"/>
              </w:rPr>
              <w:t>de restrictions,</w:t>
            </w:r>
            <w:r w:rsidR="00311FDA" w:rsidRPr="00422413">
              <w:rPr>
                <w:rFonts w:cs="Arial"/>
                <w:sz w:val="20"/>
              </w:rPr>
              <w:t xml:space="preserve"> qui garantissent la cohérence. </w:t>
            </w:r>
            <w:r w:rsidRPr="00422413">
              <w:rPr>
                <w:rFonts w:cs="Arial"/>
                <w:sz w:val="20"/>
              </w:rPr>
              <w:t>U</w:t>
            </w:r>
            <w:r w:rsidR="00311FDA" w:rsidRPr="00422413">
              <w:rPr>
                <w:rFonts w:cs="Arial"/>
                <w:sz w:val="20"/>
              </w:rPr>
              <w:t>n</w:t>
            </w:r>
            <w:r w:rsidR="000E599B" w:rsidRPr="00422413">
              <w:rPr>
                <w:rFonts w:cs="Arial"/>
                <w:sz w:val="20"/>
              </w:rPr>
              <w:t>e</w:t>
            </w:r>
            <w:r w:rsidR="00311FDA" w:rsidRPr="00422413">
              <w:rPr>
                <w:rFonts w:cs="Arial"/>
                <w:sz w:val="20"/>
              </w:rPr>
              <w:t xml:space="preserve"> table </w:t>
            </w:r>
            <w:r w:rsidRPr="00422413">
              <w:rPr>
                <w:rFonts w:cs="Arial"/>
                <w:sz w:val="20"/>
              </w:rPr>
              <w:t xml:space="preserve">peut également comporter des </w:t>
            </w:r>
            <w:r w:rsidR="00311FDA" w:rsidRPr="00422413">
              <w:rPr>
                <w:rFonts w:cs="Arial"/>
                <w:i/>
                <w:sz w:val="20"/>
              </w:rPr>
              <w:t>trigger</w:t>
            </w:r>
            <w:r w:rsidR="00311FDA" w:rsidRPr="00422413">
              <w:rPr>
                <w:rFonts w:cs="Arial"/>
                <w:sz w:val="20"/>
              </w:rPr>
              <w:t xml:space="preserve"> (déclencheur).</w:t>
            </w:r>
          </w:p>
        </w:tc>
      </w:tr>
      <w:tr w:rsidR="00311FDA" w:rsidRPr="00422413" w14:paraId="30451F2C" w14:textId="77777777" w:rsidTr="008F74FF">
        <w:trPr>
          <w:cantSplit/>
        </w:trPr>
        <w:tc>
          <w:tcPr>
            <w:tcW w:w="1418" w:type="dxa"/>
            <w:shd w:val="clear" w:color="auto" w:fill="auto"/>
          </w:tcPr>
          <w:p w14:paraId="1EDA092A" w14:textId="655DF28D" w:rsidR="00311FDA" w:rsidRPr="00422413" w:rsidRDefault="00311FDA" w:rsidP="00311FDA">
            <w:pPr>
              <w:spacing w:line="240" w:lineRule="auto"/>
              <w:rPr>
                <w:rFonts w:cs="Arial"/>
                <w:sz w:val="20"/>
              </w:rPr>
            </w:pPr>
            <w:r w:rsidRPr="00422413">
              <w:rPr>
                <w:rFonts w:cs="Arial"/>
                <w:sz w:val="20"/>
              </w:rPr>
              <w:t>UTF</w:t>
            </w:r>
          </w:p>
        </w:tc>
        <w:tc>
          <w:tcPr>
            <w:tcW w:w="7865" w:type="dxa"/>
            <w:shd w:val="clear" w:color="auto" w:fill="auto"/>
          </w:tcPr>
          <w:p w14:paraId="2D9E62E8" w14:textId="03BCF57A" w:rsidR="00311FDA" w:rsidRPr="00422413" w:rsidRDefault="00311FDA" w:rsidP="00311FDA">
            <w:pPr>
              <w:spacing w:line="240" w:lineRule="auto"/>
              <w:rPr>
                <w:rFonts w:cs="Arial"/>
                <w:sz w:val="20"/>
              </w:rPr>
            </w:pPr>
            <w:r w:rsidRPr="00422413">
              <w:rPr>
                <w:rFonts w:cs="Arial"/>
                <w:sz w:val="20"/>
              </w:rPr>
              <w:t xml:space="preserve">Unicode </w:t>
            </w:r>
            <w:r w:rsidRPr="00422413">
              <w:rPr>
                <w:rFonts w:cs="Arial"/>
                <w:i/>
                <w:sz w:val="20"/>
              </w:rPr>
              <w:t>Transformation Format</w:t>
            </w:r>
          </w:p>
        </w:tc>
      </w:tr>
      <w:tr w:rsidR="00311FDA" w:rsidRPr="00422413" w14:paraId="46A838AF" w14:textId="77777777" w:rsidTr="008F74FF">
        <w:trPr>
          <w:cantSplit/>
        </w:trPr>
        <w:tc>
          <w:tcPr>
            <w:tcW w:w="1418" w:type="dxa"/>
            <w:shd w:val="clear" w:color="auto" w:fill="auto"/>
          </w:tcPr>
          <w:p w14:paraId="66C999FF" w14:textId="1698633D" w:rsidR="00311FDA" w:rsidRPr="00422413" w:rsidRDefault="00821021" w:rsidP="00311FDA">
            <w:pPr>
              <w:spacing w:line="240" w:lineRule="auto"/>
              <w:rPr>
                <w:rFonts w:cs="Arial"/>
                <w:sz w:val="20"/>
              </w:rPr>
            </w:pPr>
            <w:r w:rsidRPr="00422413">
              <w:rPr>
                <w:rFonts w:cs="Arial"/>
                <w:sz w:val="20"/>
              </w:rPr>
              <w:t>Vue</w:t>
            </w:r>
          </w:p>
        </w:tc>
        <w:tc>
          <w:tcPr>
            <w:tcW w:w="7865" w:type="dxa"/>
            <w:shd w:val="clear" w:color="auto" w:fill="auto"/>
          </w:tcPr>
          <w:p w14:paraId="5F25C29F" w14:textId="5F4AD4AE" w:rsidR="00311FDA" w:rsidRPr="00422413" w:rsidRDefault="0045056C" w:rsidP="00D70F43">
            <w:pPr>
              <w:spacing w:line="240" w:lineRule="auto"/>
              <w:rPr>
                <w:rFonts w:cs="Arial"/>
                <w:sz w:val="20"/>
              </w:rPr>
            </w:pPr>
            <w:r w:rsidRPr="00422413">
              <w:rPr>
                <w:rFonts w:cs="Arial"/>
                <w:sz w:val="20"/>
              </w:rPr>
              <w:t>Requête</w:t>
            </w:r>
            <w:r w:rsidR="00821021" w:rsidRPr="00422413">
              <w:rPr>
                <w:rFonts w:cs="Arial"/>
                <w:sz w:val="20"/>
              </w:rPr>
              <w:t xml:space="preserve"> standard</w:t>
            </w:r>
            <w:r w:rsidRPr="00422413">
              <w:rPr>
                <w:rFonts w:cs="Arial"/>
                <w:sz w:val="20"/>
              </w:rPr>
              <w:t xml:space="preserve"> enregistrée</w:t>
            </w:r>
            <w:r w:rsidR="00311FDA" w:rsidRPr="00422413">
              <w:rPr>
                <w:rFonts w:cs="Arial"/>
                <w:sz w:val="20"/>
              </w:rPr>
              <w:t xml:space="preserve"> dans la base de données. Le résultat des requêtes est un</w:t>
            </w:r>
            <w:r w:rsidR="00DF721B" w:rsidRPr="00422413">
              <w:rPr>
                <w:rFonts w:cs="Arial"/>
                <w:sz w:val="20"/>
              </w:rPr>
              <w:t>e</w:t>
            </w:r>
            <w:r w:rsidR="00311FDA" w:rsidRPr="00422413">
              <w:rPr>
                <w:rFonts w:cs="Arial"/>
                <w:sz w:val="20"/>
              </w:rPr>
              <w:t xml:space="preserve"> table qui contient également </w:t>
            </w:r>
            <w:r w:rsidR="00D70F43" w:rsidRPr="00422413">
              <w:rPr>
                <w:rFonts w:cs="Arial"/>
                <w:sz w:val="20"/>
              </w:rPr>
              <w:t xml:space="preserve">des </w:t>
            </w:r>
            <w:r w:rsidR="00311FDA" w:rsidRPr="00422413">
              <w:rPr>
                <w:rFonts w:cs="Arial"/>
                <w:sz w:val="20"/>
              </w:rPr>
              <w:t xml:space="preserve">champs et </w:t>
            </w:r>
            <w:r w:rsidR="00D70F43" w:rsidRPr="00422413">
              <w:rPr>
                <w:rFonts w:cs="Arial"/>
                <w:sz w:val="20"/>
              </w:rPr>
              <w:t xml:space="preserve">des </w:t>
            </w:r>
            <w:r w:rsidR="00311FDA" w:rsidRPr="00422413">
              <w:rPr>
                <w:rFonts w:cs="Arial"/>
                <w:sz w:val="20"/>
              </w:rPr>
              <w:t>jeux de données.</w:t>
            </w:r>
          </w:p>
        </w:tc>
      </w:tr>
      <w:tr w:rsidR="00311FDA" w:rsidRPr="00422413" w14:paraId="624BBFD6" w14:textId="77777777" w:rsidTr="008F74FF">
        <w:trPr>
          <w:cantSplit/>
        </w:trPr>
        <w:tc>
          <w:tcPr>
            <w:tcW w:w="1418" w:type="dxa"/>
            <w:shd w:val="clear" w:color="auto" w:fill="auto"/>
          </w:tcPr>
          <w:p w14:paraId="3E937322" w14:textId="134AEC92" w:rsidR="00311FDA" w:rsidRPr="00422413" w:rsidRDefault="00311FDA" w:rsidP="00311FDA">
            <w:pPr>
              <w:spacing w:line="240" w:lineRule="auto"/>
              <w:rPr>
                <w:rFonts w:cs="Arial"/>
                <w:sz w:val="20"/>
              </w:rPr>
            </w:pPr>
            <w:r w:rsidRPr="00422413">
              <w:rPr>
                <w:rFonts w:cs="Arial"/>
                <w:sz w:val="20"/>
              </w:rPr>
              <w:t>XSD</w:t>
            </w:r>
          </w:p>
        </w:tc>
        <w:tc>
          <w:tcPr>
            <w:tcW w:w="7865" w:type="dxa"/>
            <w:shd w:val="clear" w:color="auto" w:fill="auto"/>
          </w:tcPr>
          <w:p w14:paraId="39B4A5DC" w14:textId="245876E0" w:rsidR="00311FDA" w:rsidRPr="00422413" w:rsidRDefault="00311FDA" w:rsidP="00311FDA">
            <w:pPr>
              <w:spacing w:line="240" w:lineRule="auto"/>
              <w:rPr>
                <w:rFonts w:cs="Arial"/>
                <w:sz w:val="20"/>
              </w:rPr>
            </w:pPr>
            <w:r w:rsidRPr="00422413">
              <w:rPr>
                <w:rFonts w:cs="Arial"/>
                <w:sz w:val="20"/>
              </w:rPr>
              <w:t>Définition de schéma XML</w:t>
            </w:r>
          </w:p>
        </w:tc>
      </w:tr>
    </w:tbl>
    <w:p w14:paraId="0F0B698F" w14:textId="77777777" w:rsidR="009E5ADD" w:rsidRPr="00422413" w:rsidRDefault="009E5ADD" w:rsidP="007D7F09">
      <w:pPr>
        <w:pStyle w:val="Textkrper"/>
      </w:pPr>
      <w:bookmarkStart w:id="128" w:name="_Toc264549070"/>
    </w:p>
    <w:p w14:paraId="4B69D6B7" w14:textId="77777777" w:rsidR="00F44C9C" w:rsidRPr="00422413" w:rsidRDefault="00F44C9C">
      <w:pPr>
        <w:spacing w:after="0" w:line="240" w:lineRule="auto"/>
        <w:rPr>
          <w:b/>
          <w:sz w:val="32"/>
        </w:rPr>
      </w:pPr>
      <w:r w:rsidRPr="00422413">
        <w:br w:type="page"/>
      </w:r>
    </w:p>
    <w:p w14:paraId="1BE92981" w14:textId="6E970842" w:rsidR="008859D6" w:rsidRPr="00422413" w:rsidRDefault="008859D6" w:rsidP="00BE5E10">
      <w:pPr>
        <w:pStyle w:val="Anhang"/>
        <w:spacing w:before="120" w:line="240" w:lineRule="auto"/>
      </w:pPr>
      <w:bookmarkStart w:id="129" w:name="_Toc477866939"/>
      <w:bookmarkStart w:id="130" w:name="_Toc8799414"/>
      <w:r w:rsidRPr="00422413">
        <w:lastRenderedPageBreak/>
        <w:t>A</w:t>
      </w:r>
      <w:bookmarkEnd w:id="129"/>
      <w:r w:rsidRPr="00422413">
        <w:t>nnexe C – Documentation des normes utilisées</w:t>
      </w:r>
      <w:bookmarkEnd w:id="130"/>
    </w:p>
    <w:tbl>
      <w:tblPr>
        <w:tblW w:w="9214" w:type="dxa"/>
        <w:tblLayout w:type="fixed"/>
        <w:tblLook w:val="04A0" w:firstRow="1" w:lastRow="0" w:firstColumn="1" w:lastColumn="0" w:noHBand="0" w:noVBand="1"/>
      </w:tblPr>
      <w:tblGrid>
        <w:gridCol w:w="1384"/>
        <w:gridCol w:w="7830"/>
      </w:tblGrid>
      <w:tr w:rsidR="00BF1AB2" w:rsidRPr="00422413" w14:paraId="269D3744" w14:textId="77777777" w:rsidTr="00FF04C8">
        <w:tc>
          <w:tcPr>
            <w:tcW w:w="1384" w:type="dxa"/>
          </w:tcPr>
          <w:p w14:paraId="5AE9F581" w14:textId="77777777" w:rsidR="00BF1AB2" w:rsidRPr="00422413" w:rsidRDefault="00BF1AB2" w:rsidP="00F44C9C">
            <w:pPr>
              <w:pStyle w:val="Textkrper"/>
              <w:spacing w:line="240" w:lineRule="auto"/>
              <w:ind w:left="-40"/>
              <w:rPr>
                <w:sz w:val="20"/>
              </w:rPr>
            </w:pPr>
            <w:r w:rsidRPr="00422413">
              <w:rPr>
                <w:sz w:val="20"/>
              </w:rPr>
              <w:t>eCH-0150</w:t>
            </w:r>
          </w:p>
        </w:tc>
        <w:tc>
          <w:tcPr>
            <w:tcW w:w="7830" w:type="dxa"/>
          </w:tcPr>
          <w:p w14:paraId="5C7C462E" w14:textId="776E8DF4" w:rsidR="00BF1AB2" w:rsidRPr="00422413" w:rsidRDefault="00311FDA" w:rsidP="00F44C9C">
            <w:pPr>
              <w:pStyle w:val="Textkrper"/>
              <w:spacing w:line="240" w:lineRule="auto"/>
              <w:ind w:left="-40"/>
              <w:rPr>
                <w:sz w:val="20"/>
              </w:rPr>
            </w:pPr>
            <w:r w:rsidRPr="00422413">
              <w:rPr>
                <w:sz w:val="20"/>
              </w:rPr>
              <w:t xml:space="preserve">eCH-0150 </w:t>
            </w:r>
            <w:r w:rsidRPr="00422413">
              <w:rPr>
                <w:i/>
                <w:sz w:val="20"/>
              </w:rPr>
              <w:t>Change et Release Management</w:t>
            </w:r>
            <w:r w:rsidRPr="00422413">
              <w:rPr>
                <w:sz w:val="20"/>
              </w:rPr>
              <w:t xml:space="preserve"> des normes eCH</w:t>
            </w:r>
            <w:r w:rsidRPr="00422413">
              <w:rPr>
                <w:sz w:val="20"/>
              </w:rPr>
              <w:br/>
            </w:r>
            <w:hyperlink r:id="rId38">
              <w:r w:rsidRPr="00422413">
                <w:rPr>
                  <w:rStyle w:val="Hyperlink"/>
                  <w:rFonts w:ascii="Arial" w:hAnsi="Arial"/>
                  <w:sz w:val="18"/>
                </w:rPr>
                <w:t>http://www.ech.ch/</w:t>
              </w:r>
            </w:hyperlink>
          </w:p>
        </w:tc>
      </w:tr>
      <w:tr w:rsidR="00934B19" w:rsidRPr="00422413" w14:paraId="0DE50F5A" w14:textId="77777777" w:rsidTr="00FF04C8">
        <w:tc>
          <w:tcPr>
            <w:tcW w:w="1384" w:type="dxa"/>
          </w:tcPr>
          <w:p w14:paraId="785DFC66" w14:textId="77777777" w:rsidR="00934B19" w:rsidRPr="00422413" w:rsidRDefault="00934B19" w:rsidP="00F44C9C">
            <w:pPr>
              <w:pStyle w:val="Textkrper"/>
              <w:spacing w:line="240" w:lineRule="auto"/>
              <w:ind w:left="-40"/>
              <w:rPr>
                <w:sz w:val="20"/>
              </w:rPr>
            </w:pPr>
            <w:r w:rsidRPr="00422413">
              <w:rPr>
                <w:sz w:val="20"/>
              </w:rPr>
              <w:t>RFC 1738</w:t>
            </w:r>
          </w:p>
        </w:tc>
        <w:tc>
          <w:tcPr>
            <w:tcW w:w="7830" w:type="dxa"/>
          </w:tcPr>
          <w:p w14:paraId="48A8C6F2" w14:textId="781A303C" w:rsidR="00934B19" w:rsidRPr="00422413" w:rsidRDefault="00C7124A" w:rsidP="005B1B78">
            <w:pPr>
              <w:pStyle w:val="Textkrper"/>
              <w:spacing w:line="240" w:lineRule="auto"/>
              <w:ind w:left="-40"/>
              <w:rPr>
                <w:sz w:val="20"/>
              </w:rPr>
            </w:pPr>
            <w:r w:rsidRPr="00422413">
              <w:rPr>
                <w:sz w:val="20"/>
              </w:rPr>
              <w:t xml:space="preserve">Spécification </w:t>
            </w:r>
            <w:r w:rsidR="006C6B0E" w:rsidRPr="00422413">
              <w:rPr>
                <w:sz w:val="20"/>
              </w:rPr>
              <w:t xml:space="preserve">des </w:t>
            </w:r>
            <w:r w:rsidR="00934B19" w:rsidRPr="00422413">
              <w:rPr>
                <w:i/>
                <w:sz w:val="20"/>
              </w:rPr>
              <w:t>U</w:t>
            </w:r>
            <w:r w:rsidR="006C6B0E" w:rsidRPr="00422413">
              <w:rPr>
                <w:i/>
                <w:sz w:val="20"/>
              </w:rPr>
              <w:t>niform Resource Locators</w:t>
            </w:r>
            <w:r w:rsidR="006C6B0E" w:rsidRPr="00422413">
              <w:rPr>
                <w:sz w:val="20"/>
              </w:rPr>
              <w:t xml:space="preserve"> (U</w:t>
            </w:r>
            <w:r w:rsidR="00934B19" w:rsidRPr="00422413">
              <w:rPr>
                <w:sz w:val="20"/>
              </w:rPr>
              <w:t>RL</w:t>
            </w:r>
            <w:r w:rsidR="006C6B0E" w:rsidRPr="00422413">
              <w:rPr>
                <w:sz w:val="20"/>
              </w:rPr>
              <w:t>)</w:t>
            </w:r>
            <w:r w:rsidR="00F32534" w:rsidRPr="00422413">
              <w:rPr>
                <w:sz w:val="20"/>
              </w:rPr>
              <w:t>,</w:t>
            </w:r>
            <w:r w:rsidR="005B1B78" w:rsidRPr="00422413">
              <w:rPr>
                <w:sz w:val="20"/>
              </w:rPr>
              <w:t xml:space="preserve"> </w:t>
            </w:r>
            <w:r w:rsidR="00F32534" w:rsidRPr="00422413">
              <w:rPr>
                <w:sz w:val="20"/>
              </w:rPr>
              <w:t xml:space="preserve">notamment </w:t>
            </w:r>
            <w:r w:rsidR="005B1B78" w:rsidRPr="00422413">
              <w:rPr>
                <w:sz w:val="20"/>
              </w:rPr>
              <w:t xml:space="preserve">de </w:t>
            </w:r>
            <w:r w:rsidR="00F32534" w:rsidRPr="00422413">
              <w:rPr>
                <w:sz w:val="20"/>
              </w:rPr>
              <w:t xml:space="preserve">l’URL/URI </w:t>
            </w:r>
            <w:r w:rsidR="00934B19" w:rsidRPr="00422413">
              <w:rPr>
                <w:i/>
                <w:sz w:val="20"/>
              </w:rPr>
              <w:t>file</w:t>
            </w:r>
            <w:r w:rsidR="00934B19" w:rsidRPr="00422413">
              <w:rPr>
                <w:sz w:val="20"/>
              </w:rPr>
              <w:br/>
            </w:r>
            <w:r w:rsidR="00934B19" w:rsidRPr="00422413">
              <w:rPr>
                <w:rStyle w:val="Hyperlink"/>
                <w:rFonts w:ascii="Arial" w:hAnsi="Arial"/>
                <w:sz w:val="18"/>
              </w:rPr>
              <w:t>https://www.ietf.org/rfc/rfc1738.txt</w:t>
            </w:r>
          </w:p>
        </w:tc>
      </w:tr>
      <w:tr w:rsidR="00934B19" w:rsidRPr="00422413" w14:paraId="6737481A" w14:textId="77777777" w:rsidTr="00FF04C8">
        <w:tc>
          <w:tcPr>
            <w:tcW w:w="1384" w:type="dxa"/>
          </w:tcPr>
          <w:p w14:paraId="278AB694" w14:textId="77777777" w:rsidR="00934B19" w:rsidRPr="00422413" w:rsidRDefault="00934B19" w:rsidP="00F44C9C">
            <w:pPr>
              <w:pStyle w:val="Textkrper"/>
              <w:spacing w:line="240" w:lineRule="auto"/>
              <w:ind w:left="-40"/>
              <w:rPr>
                <w:sz w:val="20"/>
              </w:rPr>
            </w:pPr>
            <w:r w:rsidRPr="00422413">
              <w:rPr>
                <w:sz w:val="20"/>
              </w:rPr>
              <w:t>RFC 1951</w:t>
            </w:r>
          </w:p>
        </w:tc>
        <w:tc>
          <w:tcPr>
            <w:tcW w:w="7830" w:type="dxa"/>
          </w:tcPr>
          <w:p w14:paraId="0F8B1F2A" w14:textId="68737C13" w:rsidR="00934B19" w:rsidRPr="00422413" w:rsidRDefault="00934B19" w:rsidP="001327D5">
            <w:pPr>
              <w:pStyle w:val="Textkrper"/>
              <w:spacing w:line="240" w:lineRule="auto"/>
              <w:ind w:left="-40"/>
              <w:rPr>
                <w:sz w:val="20"/>
              </w:rPr>
            </w:pPr>
            <w:r w:rsidRPr="00422413">
              <w:rPr>
                <w:sz w:val="20"/>
              </w:rPr>
              <w:t>Sp</w:t>
            </w:r>
            <w:r w:rsidR="005B1B78" w:rsidRPr="00422413">
              <w:rPr>
                <w:sz w:val="20"/>
              </w:rPr>
              <w:t>é</w:t>
            </w:r>
            <w:r w:rsidRPr="00422413">
              <w:rPr>
                <w:sz w:val="20"/>
              </w:rPr>
              <w:t xml:space="preserve">cification </w:t>
            </w:r>
            <w:r w:rsidR="005B1B78" w:rsidRPr="00422413">
              <w:rPr>
                <w:sz w:val="20"/>
              </w:rPr>
              <w:t xml:space="preserve">de l’algorithme </w:t>
            </w:r>
            <w:r w:rsidR="001327D5" w:rsidRPr="00422413">
              <w:rPr>
                <w:sz w:val="20"/>
              </w:rPr>
              <w:t>Deflate</w:t>
            </w:r>
            <w:r w:rsidRPr="00422413">
              <w:rPr>
                <w:sz w:val="20"/>
              </w:rPr>
              <w:br/>
            </w:r>
            <w:hyperlink r:id="rId39">
              <w:r w:rsidRPr="00422413">
                <w:rPr>
                  <w:rStyle w:val="Hyperlink"/>
                  <w:rFonts w:ascii="Arial" w:hAnsi="Arial"/>
                  <w:sz w:val="18"/>
                </w:rPr>
                <w:t>https://www.ietf.org/rfc/rfc1951.txt</w:t>
              </w:r>
            </w:hyperlink>
            <w:r w:rsidRPr="00422413">
              <w:rPr>
                <w:sz w:val="18"/>
              </w:rPr>
              <w:t xml:space="preserve"> </w:t>
            </w:r>
          </w:p>
        </w:tc>
      </w:tr>
      <w:tr w:rsidR="00240959" w:rsidRPr="00422413" w14:paraId="1BE70582" w14:textId="77777777" w:rsidTr="00FF04C8">
        <w:tc>
          <w:tcPr>
            <w:tcW w:w="1384" w:type="dxa"/>
          </w:tcPr>
          <w:p w14:paraId="4ED5EFFA" w14:textId="65BE0EEA" w:rsidR="00240959" w:rsidRPr="00422413" w:rsidRDefault="005B1B78" w:rsidP="00F44C9C">
            <w:pPr>
              <w:pStyle w:val="Textkrper"/>
              <w:spacing w:line="240" w:lineRule="auto"/>
              <w:ind w:left="-40"/>
              <w:rPr>
                <w:sz w:val="20"/>
              </w:rPr>
            </w:pPr>
            <w:r w:rsidRPr="00422413">
              <w:rPr>
                <w:sz w:val="20"/>
              </w:rPr>
              <w:t>SQL:</w:t>
            </w:r>
            <w:r w:rsidR="00240959" w:rsidRPr="00422413">
              <w:rPr>
                <w:sz w:val="20"/>
              </w:rPr>
              <w:t>2008</w:t>
            </w:r>
          </w:p>
        </w:tc>
        <w:tc>
          <w:tcPr>
            <w:tcW w:w="7830" w:type="dxa"/>
          </w:tcPr>
          <w:p w14:paraId="00641E32" w14:textId="378A4FA5" w:rsidR="00240959" w:rsidRPr="00422413" w:rsidRDefault="005B1B78" w:rsidP="005B1B78">
            <w:pPr>
              <w:pStyle w:val="Textkrper"/>
              <w:spacing w:line="240" w:lineRule="auto"/>
              <w:ind w:left="-40"/>
              <w:rPr>
                <w:sz w:val="20"/>
              </w:rPr>
            </w:pPr>
            <w:r w:rsidRPr="00422413">
              <w:rPr>
                <w:sz w:val="20"/>
              </w:rPr>
              <w:t xml:space="preserve">Norme </w:t>
            </w:r>
            <w:r w:rsidR="009F78FE" w:rsidRPr="00422413">
              <w:rPr>
                <w:sz w:val="20"/>
              </w:rPr>
              <w:t>ISO/IEC 9075</w:t>
            </w:r>
            <w:r w:rsidR="006B07C2" w:rsidRPr="00422413">
              <w:rPr>
                <w:sz w:val="20"/>
              </w:rPr>
              <w:t>(1-4,9-11,13,14):</w:t>
            </w:r>
            <w:r w:rsidR="009F78FE" w:rsidRPr="00422413">
              <w:rPr>
                <w:sz w:val="20"/>
              </w:rPr>
              <w:t>2008</w:t>
            </w:r>
            <w:r w:rsidR="006B07C2" w:rsidRPr="00422413">
              <w:rPr>
                <w:sz w:val="20"/>
              </w:rPr>
              <w:t> </w:t>
            </w:r>
            <w:r w:rsidR="009F78FE" w:rsidRPr="00422413">
              <w:rPr>
                <w:sz w:val="20"/>
              </w:rPr>
              <w:t xml:space="preserve">: </w:t>
            </w:r>
            <w:r w:rsidRPr="00422413">
              <w:rPr>
                <w:sz w:val="20"/>
              </w:rPr>
              <w:t xml:space="preserve">Technologies de l’information – Langages de base de données </w:t>
            </w:r>
            <w:r w:rsidR="009F78FE" w:rsidRPr="00422413">
              <w:rPr>
                <w:sz w:val="20"/>
              </w:rPr>
              <w:t>– SQL</w:t>
            </w:r>
            <w:r w:rsidR="009F78FE" w:rsidRPr="00422413">
              <w:rPr>
                <w:sz w:val="20"/>
              </w:rPr>
              <w:br/>
            </w:r>
            <w:hyperlink r:id="rId40">
              <w:r w:rsidRPr="00422413">
                <w:rPr>
                  <w:rStyle w:val="Hyperlink"/>
                  <w:rFonts w:ascii="Arial" w:hAnsi="Arial"/>
                  <w:sz w:val="18"/>
                </w:rPr>
                <w:t>https://www.iso.org/fr/standard/53681.html</w:t>
              </w:r>
            </w:hyperlink>
          </w:p>
        </w:tc>
      </w:tr>
      <w:tr w:rsidR="00240959" w:rsidRPr="00422413" w14:paraId="7C58E7E6" w14:textId="77777777" w:rsidTr="00FF04C8">
        <w:tc>
          <w:tcPr>
            <w:tcW w:w="1384" w:type="dxa"/>
          </w:tcPr>
          <w:p w14:paraId="08CB1F8D" w14:textId="77777777" w:rsidR="00240959" w:rsidRPr="00422413" w:rsidRDefault="00240959" w:rsidP="00F44C9C">
            <w:pPr>
              <w:pStyle w:val="Textkrper"/>
              <w:spacing w:line="240" w:lineRule="auto"/>
              <w:ind w:left="-40"/>
              <w:rPr>
                <w:sz w:val="20"/>
              </w:rPr>
            </w:pPr>
            <w:r w:rsidRPr="00422413">
              <w:rPr>
                <w:sz w:val="20"/>
              </w:rPr>
              <w:t>Unicode</w:t>
            </w:r>
          </w:p>
        </w:tc>
        <w:tc>
          <w:tcPr>
            <w:tcW w:w="7830" w:type="dxa"/>
          </w:tcPr>
          <w:p w14:paraId="7386257B" w14:textId="65CCB774" w:rsidR="00240959" w:rsidRPr="00422413" w:rsidRDefault="007D7F09" w:rsidP="005B1B78">
            <w:pPr>
              <w:pStyle w:val="Textkrper"/>
              <w:spacing w:line="240" w:lineRule="auto"/>
              <w:ind w:left="-40"/>
              <w:rPr>
                <w:sz w:val="20"/>
              </w:rPr>
            </w:pPr>
            <w:r w:rsidRPr="00422413">
              <w:rPr>
                <w:sz w:val="20"/>
              </w:rPr>
              <w:t>Unicode 6.1.0</w:t>
            </w:r>
            <w:r w:rsidRPr="00422413">
              <w:rPr>
                <w:sz w:val="20"/>
              </w:rPr>
              <w:br/>
              <w:t xml:space="preserve">Unicode, Inc. </w:t>
            </w:r>
            <w:r w:rsidRPr="00422413">
              <w:rPr>
                <w:sz w:val="20"/>
              </w:rPr>
              <w:br/>
            </w:r>
            <w:hyperlink r:id="rId41">
              <w:r w:rsidRPr="00422413">
                <w:rPr>
                  <w:rStyle w:val="Hyperlink"/>
                  <w:rFonts w:ascii="Arial" w:hAnsi="Arial"/>
                  <w:sz w:val="18"/>
                </w:rPr>
                <w:t>http://www.unicode.org/versions/Unicode6.1.0/</w:t>
              </w:r>
            </w:hyperlink>
            <w:r w:rsidRPr="00422413">
              <w:rPr>
                <w:sz w:val="20"/>
              </w:rPr>
              <w:br/>
              <w:t>(correspond à ISO/IEC 10646:2012</w:t>
            </w:r>
            <w:r w:rsidR="005B1B78" w:rsidRPr="00422413">
              <w:rPr>
                <w:sz w:val="20"/>
              </w:rPr>
              <w:t> </w:t>
            </w:r>
            <w:r w:rsidRPr="00422413">
              <w:rPr>
                <w:sz w:val="20"/>
              </w:rPr>
              <w:t xml:space="preserve">: </w:t>
            </w:r>
            <w:r w:rsidR="005B1B78" w:rsidRPr="00422413">
              <w:rPr>
                <w:sz w:val="20"/>
                <w:lang w:val="fr-FR"/>
              </w:rPr>
              <w:t>Technologies de l’information – Jeu universel de caractères codés (JUC)</w:t>
            </w:r>
            <w:r w:rsidRPr="00422413">
              <w:rPr>
                <w:sz w:val="20"/>
              </w:rPr>
              <w:t xml:space="preserve"> </w:t>
            </w:r>
            <w:r w:rsidRPr="00422413">
              <w:rPr>
                <w:sz w:val="20"/>
              </w:rPr>
              <w:br/>
            </w:r>
            <w:hyperlink r:id="rId42">
              <w:r w:rsidR="005B1B78" w:rsidRPr="00422413">
                <w:rPr>
                  <w:rStyle w:val="Hyperlink"/>
                  <w:rFonts w:ascii="Arial" w:hAnsi="Arial"/>
                  <w:sz w:val="18"/>
                </w:rPr>
                <w:t>https://www.iso.org/fr/standard/56921.html</w:t>
              </w:r>
            </w:hyperlink>
            <w:r w:rsidRPr="00422413">
              <w:rPr>
                <w:sz w:val="20"/>
              </w:rPr>
              <w:t>)</w:t>
            </w:r>
          </w:p>
        </w:tc>
      </w:tr>
      <w:tr w:rsidR="00240959" w:rsidRPr="00422413" w14:paraId="1C612C76" w14:textId="77777777" w:rsidTr="00FF04C8">
        <w:tc>
          <w:tcPr>
            <w:tcW w:w="1384" w:type="dxa"/>
          </w:tcPr>
          <w:p w14:paraId="79C56B72" w14:textId="77777777" w:rsidR="00240959" w:rsidRPr="00422413" w:rsidRDefault="00240959" w:rsidP="00F44C9C">
            <w:pPr>
              <w:pStyle w:val="Textkrper"/>
              <w:spacing w:line="240" w:lineRule="auto"/>
              <w:ind w:left="-40"/>
              <w:rPr>
                <w:sz w:val="20"/>
              </w:rPr>
            </w:pPr>
            <w:r w:rsidRPr="00422413">
              <w:rPr>
                <w:sz w:val="20"/>
              </w:rPr>
              <w:t>XML</w:t>
            </w:r>
          </w:p>
        </w:tc>
        <w:tc>
          <w:tcPr>
            <w:tcW w:w="7830" w:type="dxa"/>
          </w:tcPr>
          <w:p w14:paraId="25B7EF39" w14:textId="3A318027" w:rsidR="00240959" w:rsidRPr="00422413" w:rsidRDefault="00240959" w:rsidP="00E36780">
            <w:pPr>
              <w:pStyle w:val="Textkrper"/>
              <w:spacing w:line="240" w:lineRule="auto"/>
              <w:ind w:left="-40"/>
              <w:rPr>
                <w:sz w:val="20"/>
                <w:lang w:val="en-US"/>
              </w:rPr>
            </w:pPr>
            <w:r w:rsidRPr="00422413">
              <w:rPr>
                <w:i/>
                <w:sz w:val="20"/>
                <w:lang w:val="en-US"/>
              </w:rPr>
              <w:t>Extensible Markup Language</w:t>
            </w:r>
            <w:r w:rsidRPr="00422413">
              <w:rPr>
                <w:sz w:val="20"/>
                <w:lang w:val="en-US"/>
              </w:rPr>
              <w:t xml:space="preserve"> (XML), 1.0 (Fifth Edition)</w:t>
            </w:r>
            <w:r w:rsidRPr="00422413">
              <w:rPr>
                <w:sz w:val="20"/>
                <w:lang w:val="en-US"/>
              </w:rPr>
              <w:br/>
              <w:t>W3C Recommendation 26 November 2008</w:t>
            </w:r>
            <w:r w:rsidRPr="00422413">
              <w:rPr>
                <w:sz w:val="20"/>
                <w:lang w:val="en-US"/>
              </w:rPr>
              <w:br/>
            </w:r>
            <w:hyperlink r:id="rId43">
              <w:r w:rsidRPr="00422413">
                <w:rPr>
                  <w:rStyle w:val="Hyperlink"/>
                  <w:rFonts w:ascii="Arial" w:hAnsi="Arial"/>
                  <w:sz w:val="18"/>
                  <w:lang w:val="en-US"/>
                </w:rPr>
                <w:t>https://www.w3.org/TR/REC-xml/</w:t>
              </w:r>
            </w:hyperlink>
          </w:p>
        </w:tc>
      </w:tr>
      <w:tr w:rsidR="00240959" w:rsidRPr="00422413" w14:paraId="47BE5353" w14:textId="77777777" w:rsidTr="00FF04C8">
        <w:tc>
          <w:tcPr>
            <w:tcW w:w="1384" w:type="dxa"/>
          </w:tcPr>
          <w:p w14:paraId="56F35AAC" w14:textId="77777777" w:rsidR="00240959" w:rsidRPr="00422413" w:rsidRDefault="00240959" w:rsidP="00F44C9C">
            <w:pPr>
              <w:pStyle w:val="Textkrper"/>
              <w:spacing w:line="240" w:lineRule="auto"/>
              <w:ind w:left="-40"/>
              <w:rPr>
                <w:sz w:val="20"/>
              </w:rPr>
            </w:pPr>
            <w:r w:rsidRPr="00422413">
              <w:rPr>
                <w:sz w:val="20"/>
              </w:rPr>
              <w:t>ZIP</w:t>
            </w:r>
          </w:p>
        </w:tc>
        <w:tc>
          <w:tcPr>
            <w:tcW w:w="7830" w:type="dxa"/>
          </w:tcPr>
          <w:p w14:paraId="50EA4DFA" w14:textId="5A0F7768" w:rsidR="009F78FE" w:rsidRPr="00422413" w:rsidRDefault="00240959" w:rsidP="00F44C9C">
            <w:pPr>
              <w:pStyle w:val="Textkrper"/>
              <w:spacing w:line="240" w:lineRule="auto"/>
              <w:ind w:left="-40"/>
              <w:rPr>
                <w:sz w:val="20"/>
              </w:rPr>
            </w:pPr>
            <w:r w:rsidRPr="00422413">
              <w:rPr>
                <w:i/>
                <w:sz w:val="20"/>
              </w:rPr>
              <w:t>ZIP File Format Specification</w:t>
            </w:r>
            <w:r w:rsidRPr="00422413">
              <w:rPr>
                <w:sz w:val="20"/>
              </w:rPr>
              <w:t>, Version 6.3.3</w:t>
            </w:r>
            <w:r w:rsidRPr="00422413">
              <w:rPr>
                <w:sz w:val="20"/>
              </w:rPr>
              <w:br/>
              <w:t>September 1, 2012</w:t>
            </w:r>
            <w:r w:rsidRPr="00422413">
              <w:rPr>
                <w:sz w:val="20"/>
              </w:rPr>
              <w:br/>
              <w:t>PKWARE Inc.</w:t>
            </w:r>
            <w:r w:rsidRPr="00422413">
              <w:rPr>
                <w:sz w:val="20"/>
              </w:rPr>
              <w:br/>
            </w:r>
            <w:hyperlink r:id="rId44">
              <w:r w:rsidRPr="00422413">
                <w:rPr>
                  <w:rStyle w:val="Hyperlink"/>
                  <w:rFonts w:ascii="Arial" w:hAnsi="Arial"/>
                  <w:sz w:val="18"/>
                </w:rPr>
                <w:t>http://www.pkware.com/documents/casestudies/APPNOTE.TXT</w:t>
              </w:r>
            </w:hyperlink>
          </w:p>
        </w:tc>
      </w:tr>
    </w:tbl>
    <w:p w14:paraId="6B8F7962" w14:textId="77777777" w:rsidR="008859D6" w:rsidRPr="00422413" w:rsidRDefault="008859D6" w:rsidP="008859D6">
      <w:pPr>
        <w:pStyle w:val="Textkrper"/>
      </w:pPr>
    </w:p>
    <w:p w14:paraId="31B9AA3A" w14:textId="77777777" w:rsidR="008F05FD" w:rsidRPr="00422413" w:rsidRDefault="008F05FD">
      <w:pPr>
        <w:spacing w:after="0" w:line="240" w:lineRule="auto"/>
        <w:rPr>
          <w:b/>
          <w:sz w:val="32"/>
        </w:rPr>
      </w:pPr>
      <w:r w:rsidRPr="00422413">
        <w:br w:type="page"/>
      </w:r>
    </w:p>
    <w:p w14:paraId="32301E35" w14:textId="259E3638" w:rsidR="00EF7B08" w:rsidRPr="00422413" w:rsidRDefault="00EF7B08" w:rsidP="00C249F4">
      <w:pPr>
        <w:pStyle w:val="Anhang"/>
        <w:spacing w:before="120" w:line="240" w:lineRule="auto"/>
      </w:pPr>
      <w:bookmarkStart w:id="131" w:name="_Toc477866940"/>
      <w:bookmarkStart w:id="132" w:name="_Toc8799415"/>
      <w:r w:rsidRPr="00422413">
        <w:lastRenderedPageBreak/>
        <w:t xml:space="preserve">Annexe D – </w:t>
      </w:r>
      <w:bookmarkEnd w:id="128"/>
      <w:r w:rsidRPr="00422413">
        <w:t>Extraits de l’exemple ech-0165_oe.siard</w:t>
      </w:r>
      <w:bookmarkEnd w:id="131"/>
      <w:bookmarkEnd w:id="132"/>
    </w:p>
    <w:p w14:paraId="587630B8" w14:textId="222F54B9" w:rsidR="00C06EAF" w:rsidRPr="00422413" w:rsidRDefault="00C06EAF" w:rsidP="00C06EAF">
      <w:pPr>
        <w:rPr>
          <w:rFonts w:cs="Arial"/>
        </w:rPr>
      </w:pPr>
      <w:bookmarkStart w:id="133" w:name="_Toc264549071"/>
      <w:r w:rsidRPr="00422413">
        <w:t>Le fichier SIARD ech-0165_oe.siard constitue une annexe au document SIARD 2.1.</w:t>
      </w:r>
      <w:r w:rsidRPr="00422413">
        <w:rPr>
          <w:rFonts w:cs="Arial"/>
        </w:rPr>
        <w:br/>
      </w:r>
      <w:r w:rsidRPr="00422413">
        <w:t xml:space="preserve">Les données de l’annexe D sont tirées de ce fichier. </w:t>
      </w:r>
    </w:p>
    <w:p w14:paraId="4937F3C3" w14:textId="77777777" w:rsidR="00C06EAF" w:rsidRPr="00422413" w:rsidRDefault="00C06EAF" w:rsidP="00C06EAF">
      <w:pPr>
        <w:pStyle w:val="Textkrper"/>
      </w:pPr>
    </w:p>
    <w:p w14:paraId="7B03B715" w14:textId="44D9D535" w:rsidR="00EF7B08" w:rsidRPr="00422413" w:rsidRDefault="00564F7A" w:rsidP="0016145E">
      <w:pPr>
        <w:rPr>
          <w:rFonts w:cs="Arial"/>
          <w:b/>
        </w:rPr>
      </w:pPr>
      <w:r w:rsidRPr="00422413">
        <w:rPr>
          <w:b/>
        </w:rPr>
        <w:t>D.1</w:t>
      </w:r>
      <w:r w:rsidRPr="00422413">
        <w:tab/>
      </w:r>
      <w:r w:rsidRPr="00422413">
        <w:rPr>
          <w:b/>
        </w:rPr>
        <w:t>metadata.xsd</w:t>
      </w:r>
      <w:bookmarkEnd w:id="133"/>
    </w:p>
    <w:p w14:paraId="5893AD0B" w14:textId="77777777" w:rsidR="00EF7B08" w:rsidRPr="00422413" w:rsidRDefault="00EF7B08" w:rsidP="00EF7B08">
      <w:pPr>
        <w:rPr>
          <w:rFonts w:cs="Arial"/>
        </w:rPr>
      </w:pPr>
      <w:r w:rsidRPr="00422413">
        <w:t xml:space="preserve">La définition de schéma </w:t>
      </w:r>
      <w:r w:rsidRPr="00422413">
        <w:rPr>
          <w:rFonts w:ascii="Courier New" w:hAnsi="Courier New"/>
        </w:rPr>
        <w:t>metadata.xsd</w:t>
      </w:r>
      <w:r w:rsidRPr="00422413">
        <w:t xml:space="preserve"> définit la structure du fichier </w:t>
      </w:r>
      <w:r w:rsidRPr="00422413">
        <w:rPr>
          <w:rFonts w:ascii="Courier New" w:hAnsi="Courier New"/>
        </w:rPr>
        <w:t>metadata.xml</w:t>
      </w:r>
      <w:r w:rsidRPr="00422413">
        <w:t xml:space="preserve"> dans le dossier </w:t>
      </w:r>
      <w:r w:rsidRPr="00422413">
        <w:rPr>
          <w:rFonts w:ascii="Courier New" w:hAnsi="Courier New"/>
        </w:rPr>
        <w:t>header/</w:t>
      </w:r>
      <w:r w:rsidRPr="00422413">
        <w:t>.</w:t>
      </w:r>
    </w:p>
    <w:p w14:paraId="365E2AA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8080"/>
          <w:sz w:val="17"/>
          <w:lang w:val="en-US"/>
        </w:rPr>
        <w:t>&lt;?xml version="1.0" encoding="utf-8"?&gt;</w:t>
      </w:r>
    </w:p>
    <w:p w14:paraId="306EC392" w14:textId="38BDFDD6"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0000FF"/>
          <w:sz w:val="17"/>
          <w:lang w:val="en-US"/>
        </w:rPr>
        <w:t>&lt;!--</w:t>
      </w:r>
      <w:r w:rsidRPr="00422413">
        <w:rPr>
          <w:rFonts w:ascii="Arial Narrow" w:hAnsi="Arial Narrow"/>
          <w:color w:val="808080"/>
          <w:sz w:val="17"/>
          <w:lang w:val="en-US"/>
        </w:rPr>
        <w:t xml:space="preserve"> ===================================================================</w:t>
      </w:r>
    </w:p>
    <w:p w14:paraId="24518285" w14:textId="096CD602"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XML schema for meta data of the SIARD Format 2.1</w:t>
      </w:r>
    </w:p>
    <w:p w14:paraId="6608F0E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Application: Software-Independent Archival of Relational Databases</w:t>
      </w:r>
    </w:p>
    <w:p w14:paraId="000F67F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Platform   : XML 1.0, XML Schema 2001</w:t>
      </w:r>
    </w:p>
    <w:p w14:paraId="6A13A3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Description: This XML schema definition defines the structure</w:t>
      </w:r>
    </w:p>
    <w:p w14:paraId="0E7177C0" w14:textId="451D7B22"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 xml:space="preserve">             of the meta data in the SIARD format 2.1.</w:t>
      </w:r>
    </w:p>
    <w:p w14:paraId="320BB82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w:t>
      </w:r>
    </w:p>
    <w:p w14:paraId="06A36005" w14:textId="69C40C1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rFonts w:ascii="Arial Narrow" w:hAnsi="Arial Narrow"/>
          <w:color w:val="808080"/>
          <w:sz w:val="17"/>
          <w:lang w:val="en-US"/>
        </w:rPr>
        <w:t xml:space="preserve">Copyright  : 2007, 2014, 2018, Swiss Federal Archives, Berne, Switzerland </w:t>
      </w:r>
    </w:p>
    <w:p w14:paraId="537BB30E" w14:textId="37B2FC2A"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w:t>
      </w:r>
      <w:r w:rsidRPr="00422413">
        <w:rPr>
          <w:rFonts w:ascii="Arial Narrow" w:hAnsi="Arial Narrow"/>
          <w:color w:val="0000FF"/>
          <w:sz w:val="17"/>
          <w:lang w:val="en-US"/>
        </w:rPr>
        <w:t>--&gt;</w:t>
      </w:r>
    </w:p>
    <w:p w14:paraId="4B90FF52" w14:textId="177E92ED"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00FF"/>
          <w:sz w:val="17"/>
          <w:lang w:val="en-US"/>
        </w:rPr>
        <w:t>&lt;</w:t>
      </w:r>
      <w:r w:rsidRPr="00422413">
        <w:rPr>
          <w:rFonts w:ascii="Arial Narrow" w:hAnsi="Arial Narrow"/>
          <w:color w:val="800000"/>
          <w:sz w:val="17"/>
          <w:lang w:val="en-US"/>
        </w:rPr>
        <w:t>xs:schema</w:t>
      </w:r>
      <w:r w:rsidRPr="00422413">
        <w:rPr>
          <w:rFonts w:ascii="Arial Narrow" w:hAnsi="Arial Narrow"/>
          <w:color w:val="FF0000"/>
          <w:sz w:val="17"/>
          <w:lang w:val="en-US"/>
        </w:rPr>
        <w:t xml:space="preserve"> xmlns:xs</w:t>
      </w:r>
      <w:r w:rsidRPr="00422413">
        <w:rPr>
          <w:rFonts w:ascii="Arial Narrow" w:hAnsi="Arial Narrow"/>
          <w:color w:val="0000FF"/>
          <w:sz w:val="17"/>
          <w:lang w:val="en-US"/>
        </w:rPr>
        <w:t>="</w:t>
      </w:r>
      <w:r w:rsidRPr="00422413">
        <w:rPr>
          <w:rFonts w:ascii="Arial Narrow" w:hAnsi="Arial Narrow"/>
          <w:color w:val="000000"/>
          <w:sz w:val="17"/>
          <w:lang w:val="en-US"/>
        </w:rPr>
        <w:t>http://www.w3.org/2001/XMLSchema</w:t>
      </w:r>
      <w:r w:rsidRPr="00422413">
        <w:rPr>
          <w:rFonts w:ascii="Arial Narrow" w:hAnsi="Arial Narrow"/>
          <w:color w:val="0000FF"/>
          <w:sz w:val="17"/>
          <w:lang w:val="en-US"/>
        </w:rPr>
        <w:t>"</w:t>
      </w:r>
      <w:r w:rsidRPr="00422413">
        <w:rPr>
          <w:rFonts w:ascii="Arial Narrow" w:hAnsi="Arial Narrow"/>
          <w:color w:val="FF0000"/>
          <w:sz w:val="17"/>
          <w:lang w:val="en-US"/>
        </w:rPr>
        <w:t xml:space="preserve"> xmlns</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http://www.bar.admin.ch/xmlns/siard/2/metadata.xsd</w:t>
      </w:r>
      <w:r w:rsidRPr="00422413">
        <w:rPr>
          <w:rFonts w:ascii="Arial Narrow" w:hAnsi="Arial Narrow"/>
          <w:color w:val="0000FF"/>
          <w:sz w:val="17"/>
          <w:lang w:val="en-US"/>
        </w:rPr>
        <w:t>"</w:t>
      </w:r>
      <w:r w:rsidRPr="00422413">
        <w:rPr>
          <w:rFonts w:ascii="Arial Narrow" w:hAnsi="Arial Narrow"/>
          <w:color w:val="FF0000"/>
          <w:sz w:val="17"/>
          <w:lang w:val="en-US"/>
        </w:rPr>
        <w:t xml:space="preserve"> </w:t>
      </w:r>
      <w:r w:rsidRPr="00422413">
        <w:rPr>
          <w:rFonts w:ascii="Arial Narrow" w:hAnsi="Arial Narrow"/>
          <w:color w:val="FF0000"/>
          <w:sz w:val="17"/>
          <w:szCs w:val="17"/>
          <w:lang w:val="en-US"/>
        </w:rPr>
        <w:br/>
      </w:r>
      <w:r w:rsidRPr="00422413">
        <w:rPr>
          <w:rFonts w:ascii="Arial Narrow" w:hAnsi="Arial Narrow"/>
          <w:color w:val="FF0000"/>
          <w:sz w:val="17"/>
          <w:lang w:val="en-US"/>
        </w:rPr>
        <w:t>targetNamespace</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http://www.bar.admin.ch/xmlns/siard/2/metadata.xsd</w:t>
      </w:r>
      <w:r w:rsidRPr="00422413">
        <w:rPr>
          <w:rFonts w:ascii="Arial Narrow" w:hAnsi="Arial Narrow"/>
          <w:color w:val="0000FF"/>
          <w:sz w:val="17"/>
          <w:lang w:val="en-US"/>
        </w:rPr>
        <w:t>"</w:t>
      </w:r>
      <w:r w:rsidRPr="00422413">
        <w:rPr>
          <w:rFonts w:ascii="Arial Narrow" w:hAnsi="Arial Narrow"/>
          <w:color w:val="FF0000"/>
          <w:sz w:val="17"/>
          <w:lang w:val="en-US"/>
        </w:rPr>
        <w:t xml:space="preserve"> elementFormDefault</w:t>
      </w:r>
      <w:r w:rsidRPr="00422413">
        <w:rPr>
          <w:rFonts w:ascii="Arial Narrow" w:hAnsi="Arial Narrow"/>
          <w:color w:val="0000FF"/>
          <w:sz w:val="17"/>
          <w:lang w:val="en-US"/>
        </w:rPr>
        <w:t>="</w:t>
      </w:r>
      <w:r w:rsidRPr="00422413">
        <w:rPr>
          <w:rFonts w:ascii="Arial Narrow" w:hAnsi="Arial Narrow"/>
          <w:color w:val="000000"/>
          <w:sz w:val="17"/>
          <w:lang w:val="en-US"/>
        </w:rPr>
        <w:t>qualified</w:t>
      </w:r>
      <w:r w:rsidRPr="00422413">
        <w:rPr>
          <w:rFonts w:ascii="Arial Narrow" w:hAnsi="Arial Narrow"/>
          <w:color w:val="0000FF"/>
          <w:sz w:val="17"/>
          <w:lang w:val="en-US"/>
        </w:rPr>
        <w:t>"</w:t>
      </w:r>
      <w:r w:rsidRPr="00422413">
        <w:rPr>
          <w:rFonts w:ascii="Arial Narrow" w:hAnsi="Arial Narrow"/>
          <w:color w:val="FF0000"/>
          <w:sz w:val="17"/>
          <w:lang w:val="en-US"/>
        </w:rPr>
        <w:t xml:space="preserve"> attributeFormDefault</w:t>
      </w:r>
      <w:r w:rsidRPr="00422413">
        <w:rPr>
          <w:rFonts w:ascii="Arial Narrow" w:hAnsi="Arial Narrow"/>
          <w:color w:val="0000FF"/>
          <w:sz w:val="17"/>
          <w:lang w:val="en-US"/>
        </w:rPr>
        <w:t>="</w:t>
      </w:r>
      <w:r w:rsidRPr="00422413">
        <w:rPr>
          <w:rFonts w:ascii="Arial Narrow" w:hAnsi="Arial Narrow"/>
          <w:color w:val="000000"/>
          <w:sz w:val="17"/>
          <w:lang w:val="en-US"/>
        </w:rPr>
        <w:t>unqualified</w:t>
      </w:r>
      <w:r w:rsidRPr="00422413">
        <w:rPr>
          <w:rFonts w:ascii="Arial Narrow" w:hAnsi="Arial Narrow"/>
          <w:color w:val="0000FF"/>
          <w:sz w:val="17"/>
          <w:lang w:val="en-US"/>
        </w:rPr>
        <w:t>"</w:t>
      </w:r>
      <w:r w:rsidRPr="00422413">
        <w:rPr>
          <w:rFonts w:ascii="Arial Narrow" w:hAnsi="Arial Narrow"/>
          <w:color w:val="FF0000"/>
          <w:sz w:val="17"/>
          <w:lang w:val="en-US"/>
        </w:rPr>
        <w:t xml:space="preserve"> </w:t>
      </w:r>
      <w:r w:rsidRPr="00422413">
        <w:rPr>
          <w:rFonts w:ascii="Arial Narrow" w:hAnsi="Arial Narrow"/>
          <w:color w:val="FF0000"/>
          <w:sz w:val="17"/>
          <w:szCs w:val="17"/>
          <w:lang w:val="en-US"/>
        </w:rPr>
        <w:br/>
      </w:r>
      <w:r w:rsidRPr="00422413">
        <w:rPr>
          <w:rFonts w:ascii="Arial Narrow" w:hAnsi="Arial Narrow"/>
          <w:color w:val="FF0000"/>
          <w:sz w:val="17"/>
          <w:lang w:val="en-US"/>
        </w:rPr>
        <w:t>version</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w:t>
      </w:r>
      <w:r w:rsidRPr="00422413">
        <w:rPr>
          <w:rFonts w:ascii="Arial Narrow" w:hAnsi="Arial Narrow"/>
          <w:color w:val="FF0000"/>
          <w:sz w:val="17"/>
          <w:lang w:val="en-US"/>
        </w:rPr>
        <w:t xml:space="preserve"> id</w:t>
      </w:r>
      <w:r w:rsidRPr="00422413">
        <w:rPr>
          <w:rFonts w:ascii="Arial Narrow" w:hAnsi="Arial Narrow"/>
          <w:color w:val="0000FF"/>
          <w:sz w:val="17"/>
          <w:lang w:val="en-US"/>
        </w:rPr>
        <w:t>="</w:t>
      </w:r>
      <w:r w:rsidRPr="00422413">
        <w:rPr>
          <w:rFonts w:ascii="Arial Narrow" w:hAnsi="Arial Narrow"/>
          <w:color w:val="000000"/>
          <w:sz w:val="17"/>
          <w:lang w:val="en-US"/>
        </w:rPr>
        <w:t>metadata</w:t>
      </w:r>
      <w:r w:rsidRPr="00422413">
        <w:rPr>
          <w:rFonts w:ascii="Arial Narrow" w:hAnsi="Arial Narrow"/>
          <w:color w:val="0000FF"/>
          <w:sz w:val="17"/>
          <w:lang w:val="en-US"/>
        </w:rPr>
        <w:t>"&gt;</w:t>
      </w:r>
    </w:p>
    <w:p w14:paraId="149FC1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root element of an XML file conforming to this XML schema </w:t>
      </w:r>
      <w:r w:rsidRPr="00422413">
        <w:rPr>
          <w:rFonts w:ascii="Arial Narrow" w:hAnsi="Arial Narrow"/>
          <w:color w:val="0000FF"/>
          <w:sz w:val="17"/>
          <w:lang w:val="en-US"/>
        </w:rPr>
        <w:t>--&gt;</w:t>
      </w:r>
    </w:p>
    <w:p w14:paraId="4FCD89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siardArchive</w:t>
      </w:r>
      <w:r w:rsidRPr="00422413">
        <w:rPr>
          <w:rFonts w:ascii="Arial Narrow" w:hAnsi="Arial Narrow"/>
          <w:color w:val="0000FF"/>
          <w:sz w:val="17"/>
          <w:lang w:val="en-GB"/>
        </w:rPr>
        <w:t>"&gt;</w:t>
      </w:r>
    </w:p>
    <w:p w14:paraId="1B10D3D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xs:complexType</w:t>
      </w:r>
      <w:r w:rsidRPr="00422413">
        <w:rPr>
          <w:rFonts w:ascii="Arial Narrow" w:hAnsi="Arial Narrow"/>
          <w:color w:val="0000FF"/>
          <w:sz w:val="17"/>
          <w:lang w:val="en-GB"/>
        </w:rPr>
        <w:t>&gt;</w:t>
      </w:r>
    </w:p>
    <w:p w14:paraId="6F9B46C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2F632A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Root element of meta data of the SIARD 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A030BA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1E3330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42A5FB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the archived database </w:t>
      </w:r>
      <w:r w:rsidRPr="00422413">
        <w:rPr>
          <w:rFonts w:ascii="Arial Narrow" w:hAnsi="Arial Narrow"/>
          <w:color w:val="0000FF"/>
          <w:sz w:val="17"/>
          <w:lang w:val="en-US"/>
        </w:rPr>
        <w:t>--&gt;</w:t>
      </w:r>
    </w:p>
    <w:p w14:paraId="38A6380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dbname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mandatoryString</w:t>
      </w:r>
      <w:r w:rsidRPr="00422413">
        <w:rPr>
          <w:rFonts w:ascii="Arial Narrow" w:hAnsi="Arial Narrow"/>
          <w:color w:val="0000FF"/>
          <w:sz w:val="17"/>
          <w:lang w:val="en-US"/>
        </w:rPr>
        <w:t>"/&gt;</w:t>
      </w:r>
    </w:p>
    <w:p w14:paraId="5BC07B3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short free form description of the database content </w:t>
      </w:r>
      <w:r w:rsidRPr="00422413">
        <w:rPr>
          <w:rFonts w:ascii="Arial Narrow" w:hAnsi="Arial Narrow"/>
          <w:color w:val="0000FF"/>
          <w:sz w:val="17"/>
          <w:lang w:val="en-US"/>
        </w:rPr>
        <w:t>--&gt;</w:t>
      </w:r>
    </w:p>
    <w:p w14:paraId="02441E4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A49C10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person responsible for archiving the database </w:t>
      </w:r>
      <w:r w:rsidRPr="00422413">
        <w:rPr>
          <w:rFonts w:ascii="Arial Narrow" w:hAnsi="Arial Narrow"/>
          <w:color w:val="0000FF"/>
          <w:sz w:val="17"/>
          <w:lang w:val="en-US"/>
        </w:rPr>
        <w:t>--&gt;</w:t>
      </w:r>
    </w:p>
    <w:p w14:paraId="4A7F682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archiver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4CBE15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contact data (telephone number or email address) of archiver </w:t>
      </w:r>
      <w:r w:rsidRPr="00422413">
        <w:rPr>
          <w:rFonts w:ascii="Arial Narrow" w:hAnsi="Arial Narrow"/>
          <w:color w:val="0000FF"/>
          <w:sz w:val="17"/>
          <w:lang w:val="en-US"/>
        </w:rPr>
        <w:t>--&gt;</w:t>
      </w:r>
    </w:p>
    <w:p w14:paraId="6C90020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archiverContact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BAB587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data owner (section and institution responsible for data)</w:t>
      </w:r>
    </w:p>
    <w:p w14:paraId="276E438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of database when it was archived </w:t>
      </w:r>
      <w:r w:rsidRPr="00422413">
        <w:rPr>
          <w:rFonts w:ascii="Arial Narrow" w:hAnsi="Arial Narrow"/>
          <w:color w:val="0000FF"/>
          <w:sz w:val="17"/>
          <w:lang w:val="en-US"/>
        </w:rPr>
        <w:t>--&gt;</w:t>
      </w:r>
    </w:p>
    <w:p w14:paraId="4C21214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dataOwner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mandatoryString</w:t>
      </w:r>
      <w:r w:rsidRPr="00422413">
        <w:rPr>
          <w:rFonts w:ascii="Arial Narrow" w:hAnsi="Arial Narrow"/>
          <w:color w:val="0000FF"/>
          <w:sz w:val="17"/>
          <w:lang w:val="en-US"/>
        </w:rPr>
        <w:t>"/&gt;</w:t>
      </w:r>
    </w:p>
    <w:p w14:paraId="2E058F9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time span during which data where entered into the database </w:t>
      </w:r>
      <w:r w:rsidRPr="00422413">
        <w:rPr>
          <w:rFonts w:ascii="Arial Narrow" w:hAnsi="Arial Narrow"/>
          <w:color w:val="0000FF"/>
          <w:sz w:val="17"/>
          <w:lang w:val="en-US"/>
        </w:rPr>
        <w:t>--&gt;</w:t>
      </w:r>
    </w:p>
    <w:p w14:paraId="2662203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dataOriginTimespan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mandatoryString</w:t>
      </w:r>
      <w:r w:rsidRPr="00422413">
        <w:rPr>
          <w:rFonts w:ascii="Arial Narrow" w:hAnsi="Arial Narrow"/>
          <w:color w:val="0000FF"/>
          <w:sz w:val="17"/>
          <w:lang w:val="en-US"/>
        </w:rPr>
        <w:t>"/&gt;</w:t>
      </w:r>
    </w:p>
    <w:p w14:paraId="1D7ADD1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root folder for external files </w:t>
      </w:r>
      <w:r w:rsidRPr="00422413">
        <w:rPr>
          <w:rFonts w:ascii="Arial Narrow" w:hAnsi="Arial Narrow"/>
          <w:color w:val="0000FF"/>
          <w:sz w:val="17"/>
          <w:lang w:val="en-US"/>
        </w:rPr>
        <w:t>--&gt;</w:t>
      </w:r>
    </w:p>
    <w:p w14:paraId="0D7F64B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lobFolder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xs:anyURI</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B467E6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and version of program that generated the metadata file </w:t>
      </w:r>
      <w:r w:rsidRPr="00422413">
        <w:rPr>
          <w:rFonts w:ascii="Arial Narrow" w:hAnsi="Arial Narrow"/>
          <w:color w:val="0000FF"/>
          <w:sz w:val="17"/>
          <w:lang w:val="en-US"/>
        </w:rPr>
        <w:t>--&gt;</w:t>
      </w:r>
    </w:p>
    <w:p w14:paraId="0A6C97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producerApplication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2FBFD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date of creation of archive (automatically generated by SIARD) </w:t>
      </w:r>
      <w:r w:rsidRPr="00422413">
        <w:rPr>
          <w:rFonts w:ascii="Arial Narrow" w:hAnsi="Arial Narrow"/>
          <w:color w:val="0000FF"/>
          <w:sz w:val="17"/>
          <w:lang w:val="en-US"/>
        </w:rPr>
        <w:t>--&gt;</w:t>
      </w:r>
    </w:p>
    <w:p w14:paraId="183D1EC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archivalDate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xs:date</w:t>
      </w:r>
      <w:r w:rsidRPr="00422413">
        <w:rPr>
          <w:rFonts w:ascii="Arial Narrow" w:hAnsi="Arial Narrow"/>
          <w:color w:val="0000FF"/>
          <w:sz w:val="17"/>
          <w:lang w:val="en-US"/>
        </w:rPr>
        <w:t>"/&gt;</w:t>
      </w:r>
    </w:p>
    <w:p w14:paraId="7BD312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message digest codes over all primary data in folder "content" </w:t>
      </w:r>
      <w:r w:rsidRPr="00422413">
        <w:rPr>
          <w:rFonts w:ascii="Arial Narrow" w:hAnsi="Arial Narrow"/>
          <w:color w:val="0000FF"/>
          <w:sz w:val="17"/>
          <w:lang w:val="en-US"/>
        </w:rPr>
        <w:t>--&gt;</w:t>
      </w:r>
    </w:p>
    <w:p w14:paraId="6B762D9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messageDigest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messageDigestType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2FC100C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DNS name of client machine from which connection to the database was established for archiving </w:t>
      </w:r>
      <w:r w:rsidRPr="00422413">
        <w:rPr>
          <w:rFonts w:ascii="Arial Narrow" w:hAnsi="Arial Narrow"/>
          <w:color w:val="0000FF"/>
          <w:sz w:val="17"/>
          <w:lang w:val="en-US"/>
        </w:rPr>
        <w:t>--&gt;</w:t>
      </w:r>
    </w:p>
    <w:p w14:paraId="1A46DDC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clientMachine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BB70A3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database product and version from which database originates </w:t>
      </w:r>
      <w:r w:rsidRPr="00422413">
        <w:rPr>
          <w:rFonts w:ascii="Arial Narrow" w:hAnsi="Arial Narrow"/>
          <w:color w:val="0000FF"/>
          <w:sz w:val="17"/>
          <w:lang w:val="en-US"/>
        </w:rPr>
        <w:t>--&gt;</w:t>
      </w:r>
    </w:p>
    <w:p w14:paraId="280EA6A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databaseProduct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51D59D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connection string (JDBC URL) used for archiving </w:t>
      </w:r>
      <w:r w:rsidRPr="00422413">
        <w:rPr>
          <w:rFonts w:ascii="Arial Narrow" w:hAnsi="Arial Narrow"/>
          <w:color w:val="0000FF"/>
          <w:sz w:val="17"/>
          <w:lang w:val="en-US"/>
        </w:rPr>
        <w:t>--&gt;</w:t>
      </w:r>
    </w:p>
    <w:p w14:paraId="620C9E3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connection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91F842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user used for archiving </w:t>
      </w:r>
      <w:r w:rsidRPr="00422413">
        <w:rPr>
          <w:rFonts w:ascii="Arial Narrow" w:hAnsi="Arial Narrow"/>
          <w:color w:val="0000FF"/>
          <w:sz w:val="17"/>
          <w:lang w:val="en-US"/>
        </w:rPr>
        <w:t>--&gt;</w:t>
      </w:r>
    </w:p>
    <w:p w14:paraId="691D4E3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databaseUser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44D83F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schemas in database  </w:t>
      </w:r>
      <w:r w:rsidRPr="00422413">
        <w:rPr>
          <w:rFonts w:ascii="Arial Narrow" w:hAnsi="Arial Narrow"/>
          <w:color w:val="0000FF"/>
          <w:sz w:val="17"/>
          <w:lang w:val="en-US"/>
        </w:rPr>
        <w:t>--&gt;</w:t>
      </w:r>
    </w:p>
    <w:p w14:paraId="7839A7D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de-CH"/>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de-CH"/>
        </w:rPr>
        <w:t>&lt;</w:t>
      </w:r>
      <w:r w:rsidRPr="00422413">
        <w:rPr>
          <w:rFonts w:ascii="Arial Narrow" w:hAnsi="Arial Narrow"/>
          <w:color w:val="800000"/>
          <w:sz w:val="17"/>
          <w:lang w:val="de-CH"/>
        </w:rPr>
        <w:t>xs:element</w:t>
      </w:r>
      <w:r w:rsidRPr="00422413">
        <w:rPr>
          <w:rFonts w:ascii="Arial Narrow" w:hAnsi="Arial Narrow"/>
          <w:color w:val="FF0000"/>
          <w:sz w:val="17"/>
          <w:lang w:val="de-CH"/>
        </w:rPr>
        <w:t xml:space="preserve"> name</w:t>
      </w:r>
      <w:r w:rsidRPr="00422413">
        <w:rPr>
          <w:rFonts w:ascii="Arial Narrow" w:hAnsi="Arial Narrow"/>
          <w:color w:val="0000FF"/>
          <w:sz w:val="17"/>
          <w:lang w:val="de-CH"/>
        </w:rPr>
        <w:t>="</w:t>
      </w:r>
      <w:r w:rsidRPr="00422413">
        <w:rPr>
          <w:rFonts w:ascii="Arial Narrow" w:hAnsi="Arial Narrow"/>
          <w:color w:val="000000"/>
          <w:sz w:val="17"/>
          <w:lang w:val="de-CH"/>
        </w:rPr>
        <w:t>schemas</w:t>
      </w:r>
      <w:r w:rsidRPr="00422413">
        <w:rPr>
          <w:rFonts w:ascii="Arial Narrow" w:hAnsi="Arial Narrow"/>
          <w:color w:val="0000FF"/>
          <w:sz w:val="17"/>
          <w:lang w:val="de-CH"/>
        </w:rPr>
        <w:t>"</w:t>
      </w:r>
      <w:r w:rsidRPr="00422413">
        <w:rPr>
          <w:rFonts w:ascii="Arial Narrow" w:hAnsi="Arial Narrow"/>
          <w:color w:val="FF0000"/>
          <w:sz w:val="17"/>
          <w:lang w:val="de-CH"/>
        </w:rPr>
        <w:t xml:space="preserve"> type</w:t>
      </w:r>
      <w:r w:rsidRPr="00422413">
        <w:rPr>
          <w:rFonts w:ascii="Arial Narrow" w:hAnsi="Arial Narrow"/>
          <w:color w:val="0000FF"/>
          <w:sz w:val="17"/>
          <w:lang w:val="de-CH"/>
        </w:rPr>
        <w:t>="</w:t>
      </w:r>
      <w:r w:rsidRPr="00422413">
        <w:rPr>
          <w:rFonts w:ascii="Arial Narrow" w:hAnsi="Arial Narrow"/>
          <w:color w:val="000000"/>
          <w:sz w:val="17"/>
          <w:lang w:val="de-CH"/>
        </w:rPr>
        <w:t>schemasType</w:t>
      </w:r>
      <w:r w:rsidRPr="00422413">
        <w:rPr>
          <w:rFonts w:ascii="Arial Narrow" w:hAnsi="Arial Narrow"/>
          <w:color w:val="0000FF"/>
          <w:sz w:val="17"/>
          <w:lang w:val="de-CH"/>
        </w:rPr>
        <w:t>"/&gt;</w:t>
      </w:r>
    </w:p>
    <w:p w14:paraId="46B7556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de-CH"/>
        </w:rPr>
        <w:tab/>
      </w:r>
      <w:r w:rsidRPr="00422413">
        <w:rPr>
          <w:lang w:val="de-CH"/>
        </w:rPr>
        <w:tab/>
      </w:r>
      <w:r w:rsidRPr="00422413">
        <w:rPr>
          <w:lang w:val="de-CH"/>
        </w:rPr>
        <w:tab/>
      </w:r>
      <w:r w:rsidRPr="00422413">
        <w:rPr>
          <w:lang w:val="de-CH"/>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users in the archived database </w:t>
      </w:r>
      <w:r w:rsidRPr="00422413">
        <w:rPr>
          <w:rFonts w:ascii="Arial Narrow" w:hAnsi="Arial Narrow"/>
          <w:color w:val="0000FF"/>
          <w:sz w:val="17"/>
          <w:lang w:val="en-US"/>
        </w:rPr>
        <w:t>--&gt;</w:t>
      </w:r>
    </w:p>
    <w:p w14:paraId="02530E8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users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usersType</w:t>
      </w:r>
      <w:r w:rsidRPr="00422413">
        <w:rPr>
          <w:rFonts w:ascii="Arial Narrow" w:hAnsi="Arial Narrow"/>
          <w:color w:val="0000FF"/>
          <w:sz w:val="17"/>
          <w:lang w:val="en-US"/>
        </w:rPr>
        <w:t>"/&gt;</w:t>
      </w:r>
    </w:p>
    <w:p w14:paraId="4760416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roles in the archived database </w:t>
      </w:r>
      <w:r w:rsidRPr="00422413">
        <w:rPr>
          <w:rFonts w:ascii="Arial Narrow" w:hAnsi="Arial Narrow"/>
          <w:color w:val="0000FF"/>
          <w:sz w:val="17"/>
          <w:lang w:val="en-US"/>
        </w:rPr>
        <w:t>--&gt;</w:t>
      </w:r>
    </w:p>
    <w:p w14:paraId="52BA04C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roles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rolesType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555460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privileges in the archived database </w:t>
      </w:r>
      <w:r w:rsidRPr="00422413">
        <w:rPr>
          <w:rFonts w:ascii="Arial Narrow" w:hAnsi="Arial Narrow"/>
          <w:color w:val="0000FF"/>
          <w:sz w:val="17"/>
          <w:lang w:val="en-US"/>
        </w:rPr>
        <w:t>--&gt;</w:t>
      </w:r>
    </w:p>
    <w:p w14:paraId="736BE27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privileges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privilegesType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CDCC9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D386E2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use</w:t>
      </w:r>
      <w:r w:rsidRPr="00422413">
        <w:rPr>
          <w:rFonts w:ascii="Arial Narrow" w:hAnsi="Arial Narrow"/>
          <w:color w:val="0000FF"/>
          <w:sz w:val="17"/>
          <w:lang w:val="en-US"/>
        </w:rPr>
        <w:t>="</w:t>
      </w:r>
      <w:r w:rsidRPr="00422413">
        <w:rPr>
          <w:rFonts w:ascii="Arial Narrow" w:hAnsi="Arial Narrow"/>
          <w:color w:val="000000"/>
          <w:sz w:val="17"/>
          <w:lang w:val="en-US"/>
        </w:rPr>
        <w:t>required</w:t>
      </w:r>
      <w:r w:rsidRPr="00422413">
        <w:rPr>
          <w:rFonts w:ascii="Arial Narrow" w:hAnsi="Arial Narrow"/>
          <w:color w:val="0000FF"/>
          <w:sz w:val="17"/>
          <w:lang w:val="en-US"/>
        </w:rPr>
        <w:t>"/&gt;</w:t>
      </w:r>
    </w:p>
    <w:p w14:paraId="48E6FD0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constraint: version number with release </w:t>
      </w:r>
      <w:r w:rsidRPr="00422413">
        <w:rPr>
          <w:rFonts w:ascii="Arial Narrow" w:hAnsi="Arial Narrow"/>
          <w:color w:val="0000FF"/>
          <w:sz w:val="17"/>
          <w:lang w:val="en-US"/>
        </w:rPr>
        <w:t>--&gt;</w:t>
      </w:r>
    </w:p>
    <w:p w14:paraId="6086B3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2AA56A5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0000FF"/>
          <w:sz w:val="17"/>
          <w:lang w:val="en-US"/>
        </w:rPr>
        <w:t>&gt;</w:t>
      </w:r>
    </w:p>
    <w:p w14:paraId="26EDA9C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schemas </w:t>
      </w:r>
      <w:r w:rsidRPr="00422413">
        <w:rPr>
          <w:rFonts w:ascii="Arial Narrow" w:hAnsi="Arial Narrow"/>
          <w:color w:val="0000FF"/>
          <w:sz w:val="17"/>
          <w:lang w:val="en-US"/>
        </w:rPr>
        <w:t>--&gt;</w:t>
      </w:r>
    </w:p>
    <w:p w14:paraId="0697222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schemasType</w:t>
      </w:r>
      <w:r w:rsidRPr="00422413">
        <w:rPr>
          <w:rFonts w:ascii="Arial Narrow" w:hAnsi="Arial Narrow"/>
          <w:color w:val="0000FF"/>
          <w:sz w:val="17"/>
          <w:lang w:val="en-US"/>
        </w:rPr>
        <w:t>"&gt;</w:t>
      </w:r>
    </w:p>
    <w:p w14:paraId="6F0599A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4E4FFC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schemas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0343F4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F6CF23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1951D3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schema</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schemaType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08FB7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48468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6B2FEE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schema </w:t>
      </w:r>
      <w:r w:rsidRPr="00422413">
        <w:rPr>
          <w:rFonts w:ascii="Arial Narrow" w:hAnsi="Arial Narrow"/>
          <w:color w:val="0000FF"/>
          <w:sz w:val="17"/>
          <w:lang w:val="en-US"/>
        </w:rPr>
        <w:t>--&gt;</w:t>
      </w:r>
    </w:p>
    <w:p w14:paraId="0BEA323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schemaType</w:t>
      </w:r>
      <w:r w:rsidRPr="00422413">
        <w:rPr>
          <w:rFonts w:ascii="Arial Narrow" w:hAnsi="Arial Narrow"/>
          <w:color w:val="0000FF"/>
          <w:sz w:val="17"/>
          <w:lang w:val="en-US"/>
        </w:rPr>
        <w:t>"&gt;</w:t>
      </w:r>
    </w:p>
    <w:p w14:paraId="329484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69F8E4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Schema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32225B7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B1CA37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4B93E3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schema </w:t>
      </w:r>
      <w:r w:rsidRPr="00422413">
        <w:rPr>
          <w:rFonts w:ascii="Arial Narrow" w:hAnsi="Arial Narrow"/>
          <w:color w:val="0000FF"/>
          <w:sz w:val="17"/>
          <w:lang w:val="en-US"/>
        </w:rPr>
        <w:t>--&gt;</w:t>
      </w:r>
    </w:p>
    <w:p w14:paraId="1194A03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0DD34ED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archive name of the schema folder </w:t>
      </w:r>
      <w:r w:rsidRPr="00422413">
        <w:rPr>
          <w:rFonts w:ascii="Arial Narrow" w:hAnsi="Arial Narrow"/>
          <w:color w:val="0000FF"/>
          <w:sz w:val="17"/>
          <w:lang w:val="en-US"/>
        </w:rPr>
        <w:t>--&gt;</w:t>
      </w:r>
    </w:p>
    <w:p w14:paraId="7E83BD4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folder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fsName</w:t>
      </w:r>
      <w:r w:rsidRPr="00422413">
        <w:rPr>
          <w:rFonts w:ascii="Arial Narrow" w:hAnsi="Arial Narrow"/>
          <w:color w:val="0000FF"/>
          <w:sz w:val="17"/>
          <w:lang w:val="en-US"/>
        </w:rPr>
        <w:t>"/&gt;</w:t>
      </w:r>
    </w:p>
    <w:p w14:paraId="1F00673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schema's meaning and content </w:t>
      </w:r>
      <w:r w:rsidRPr="00422413">
        <w:rPr>
          <w:rFonts w:ascii="Arial Narrow" w:hAnsi="Arial Narrow"/>
          <w:color w:val="0000FF"/>
          <w:sz w:val="17"/>
          <w:lang w:val="en-US"/>
        </w:rPr>
        <w:t>--&gt;</w:t>
      </w:r>
    </w:p>
    <w:p w14:paraId="6D8390F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B5CA56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advanced and structured types in the schema </w:t>
      </w:r>
      <w:r w:rsidRPr="00422413">
        <w:rPr>
          <w:rFonts w:ascii="Arial Narrow" w:hAnsi="Arial Narrow"/>
          <w:color w:val="0000FF"/>
          <w:sz w:val="17"/>
          <w:lang w:val="en-US"/>
        </w:rPr>
        <w:t>--&gt;</w:t>
      </w:r>
    </w:p>
    <w:p w14:paraId="5C4316D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typesType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4D04AF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tables in the schema </w:t>
      </w:r>
      <w:r w:rsidRPr="00422413">
        <w:rPr>
          <w:rFonts w:ascii="Arial Narrow" w:hAnsi="Arial Narrow"/>
          <w:color w:val="0000FF"/>
          <w:sz w:val="17"/>
          <w:lang w:val="en-US"/>
        </w:rPr>
        <w:t>--&gt;</w:t>
      </w:r>
    </w:p>
    <w:p w14:paraId="15D9A2A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tables</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tablesType</w:t>
      </w:r>
      <w:r w:rsidRPr="00422413">
        <w:rPr>
          <w:rFonts w:ascii="Arial Narrow" w:hAnsi="Arial Narrow"/>
          <w:color w:val="0000FF"/>
          <w:sz w:val="17"/>
          <w:lang w:val="en-GB"/>
        </w:rPr>
        <w:t>"</w:t>
      </w:r>
      <w:r w:rsidRPr="00422413">
        <w:rPr>
          <w:rFonts w:ascii="Arial Narrow" w:hAnsi="Arial Narrow"/>
          <w:color w:val="FF0000"/>
          <w:sz w:val="17"/>
          <w:lang w:val="en-GB"/>
        </w:rPr>
        <w:t xml:space="preserve"> minOccurs</w:t>
      </w:r>
      <w:r w:rsidRPr="00422413">
        <w:rPr>
          <w:rFonts w:ascii="Arial Narrow" w:hAnsi="Arial Narrow"/>
          <w:color w:val="0000FF"/>
          <w:sz w:val="17"/>
          <w:lang w:val="en-GB"/>
        </w:rPr>
        <w:t>="</w:t>
      </w:r>
      <w:r w:rsidRPr="00422413">
        <w:rPr>
          <w:rFonts w:ascii="Arial Narrow" w:hAnsi="Arial Narrow"/>
          <w:color w:val="000000"/>
          <w:sz w:val="17"/>
          <w:lang w:val="en-GB"/>
        </w:rPr>
        <w:t>0</w:t>
      </w:r>
      <w:r w:rsidRPr="00422413">
        <w:rPr>
          <w:rFonts w:ascii="Arial Narrow" w:hAnsi="Arial Narrow"/>
          <w:color w:val="0000FF"/>
          <w:sz w:val="17"/>
          <w:lang w:val="en-GB"/>
        </w:rPr>
        <w:t>"/&gt;</w:t>
      </w:r>
    </w:p>
    <w:p w14:paraId="5942ADB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views in the schema </w:t>
      </w:r>
      <w:r w:rsidRPr="00422413">
        <w:rPr>
          <w:rFonts w:ascii="Arial Narrow" w:hAnsi="Arial Narrow"/>
          <w:color w:val="0000FF"/>
          <w:sz w:val="17"/>
          <w:lang w:val="en-US"/>
        </w:rPr>
        <w:t>--&gt;</w:t>
      </w:r>
    </w:p>
    <w:p w14:paraId="6E0F7B1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views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viewsType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2F2A00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routines in the schema </w:t>
      </w:r>
      <w:r w:rsidRPr="00422413">
        <w:rPr>
          <w:rFonts w:ascii="Arial Narrow" w:hAnsi="Arial Narrow"/>
          <w:color w:val="0000FF"/>
          <w:sz w:val="17"/>
          <w:lang w:val="en-US"/>
        </w:rPr>
        <w:t>--&gt;</w:t>
      </w:r>
    </w:p>
    <w:p w14:paraId="10F2626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routines</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routinesType</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3DB590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7973DB8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6CBAA48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8080"/>
          <w:sz w:val="17"/>
        </w:rPr>
        <w:t xml:space="preserve"> complex type types </w:t>
      </w:r>
      <w:r w:rsidRPr="00422413">
        <w:rPr>
          <w:rFonts w:ascii="Arial Narrow" w:hAnsi="Arial Narrow"/>
          <w:color w:val="0000FF"/>
          <w:sz w:val="17"/>
        </w:rPr>
        <w:t>--&gt;</w:t>
      </w:r>
    </w:p>
    <w:p w14:paraId="4F460BD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typesType</w:t>
      </w:r>
      <w:r w:rsidRPr="00422413">
        <w:rPr>
          <w:rFonts w:ascii="Arial Narrow" w:hAnsi="Arial Narrow"/>
          <w:color w:val="0000FF"/>
          <w:sz w:val="17"/>
        </w:rPr>
        <w:t>"&gt;</w:t>
      </w:r>
    </w:p>
    <w:p w14:paraId="4D40C6E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xs:annotation</w:t>
      </w:r>
      <w:r w:rsidRPr="00422413">
        <w:rPr>
          <w:rFonts w:ascii="Arial Narrow" w:hAnsi="Arial Narrow"/>
          <w:color w:val="0000FF"/>
          <w:sz w:val="17"/>
        </w:rPr>
        <w:t>&gt;</w:t>
      </w:r>
    </w:p>
    <w:p w14:paraId="491BE55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advanced or structured data types types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4E3AD8E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2A017F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2C551B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typeType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62A42991" w14:textId="36DC257B"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F63F03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8041B0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type </w:t>
      </w:r>
      <w:r w:rsidRPr="00422413">
        <w:rPr>
          <w:rFonts w:ascii="Arial Narrow" w:hAnsi="Arial Narrow"/>
          <w:color w:val="0000FF"/>
          <w:sz w:val="17"/>
          <w:lang w:val="en-US"/>
        </w:rPr>
        <w:t>--&gt;</w:t>
      </w:r>
    </w:p>
    <w:p w14:paraId="708E486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typeType</w:t>
      </w:r>
      <w:r w:rsidRPr="00422413">
        <w:rPr>
          <w:rFonts w:ascii="Arial Narrow" w:hAnsi="Arial Narrow"/>
          <w:color w:val="0000FF"/>
          <w:sz w:val="17"/>
          <w:lang w:val="en-US"/>
        </w:rPr>
        <w:t>"&gt;</w:t>
      </w:r>
    </w:p>
    <w:p w14:paraId="1D7C048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9C6DE4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Advanced or structured data tape type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D4B045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1F26BA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C199F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data type  </w:t>
      </w:r>
      <w:r w:rsidRPr="00422413">
        <w:rPr>
          <w:rFonts w:ascii="Arial Narrow" w:hAnsi="Arial Narrow"/>
          <w:color w:val="0000FF"/>
          <w:sz w:val="17"/>
          <w:lang w:val="en-US"/>
        </w:rPr>
        <w:t>--&gt;</w:t>
      </w:r>
    </w:p>
    <w:p w14:paraId="6DFC0DD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9AC979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category of data type </w:t>
      </w:r>
      <w:r w:rsidRPr="00422413">
        <w:rPr>
          <w:rFonts w:ascii="Arial Narrow" w:hAnsi="Arial Narrow"/>
          <w:color w:val="0000FF"/>
          <w:sz w:val="17"/>
          <w:lang w:val="en-US"/>
        </w:rPr>
        <w:t>--&gt;</w:t>
      </w:r>
    </w:p>
    <w:p w14:paraId="6D3FB68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category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categoryType</w:t>
      </w:r>
      <w:r w:rsidRPr="00422413">
        <w:rPr>
          <w:rFonts w:ascii="Arial Narrow" w:hAnsi="Arial Narrow"/>
          <w:color w:val="0000FF"/>
          <w:sz w:val="17"/>
          <w:lang w:val="en-US"/>
        </w:rPr>
        <w:t>"/&gt;</w:t>
      </w:r>
    </w:p>
    <w:p w14:paraId="404AF21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schema of supertype </w:t>
      </w:r>
      <w:r w:rsidRPr="00422413">
        <w:rPr>
          <w:rFonts w:ascii="Arial Narrow" w:hAnsi="Arial Narrow"/>
          <w:color w:val="0000FF"/>
          <w:sz w:val="17"/>
          <w:lang w:val="en-US"/>
        </w:rPr>
        <w:t>--&gt;</w:t>
      </w:r>
    </w:p>
    <w:p w14:paraId="16368FD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underSchema</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637D32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supertype </w:t>
      </w:r>
      <w:r w:rsidRPr="00422413">
        <w:rPr>
          <w:rFonts w:ascii="Arial Narrow" w:hAnsi="Arial Narrow"/>
          <w:color w:val="0000FF"/>
          <w:sz w:val="17"/>
          <w:lang w:val="en-US"/>
        </w:rPr>
        <w:t>--&gt;</w:t>
      </w:r>
    </w:p>
    <w:p w14:paraId="66ACB95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underType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B500D1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instantiability if data type (never true for DISTINCT) </w:t>
      </w:r>
      <w:r w:rsidRPr="00422413">
        <w:rPr>
          <w:rFonts w:ascii="Arial Narrow" w:hAnsi="Arial Narrow"/>
          <w:color w:val="0000FF"/>
          <w:sz w:val="17"/>
          <w:lang w:val="en-US"/>
        </w:rPr>
        <w:t>--&gt;</w:t>
      </w:r>
    </w:p>
    <w:p w14:paraId="1912D8D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instantiable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xs:boolean</w:t>
      </w:r>
      <w:r w:rsidRPr="00422413">
        <w:rPr>
          <w:rFonts w:ascii="Arial Narrow" w:hAnsi="Arial Narrow"/>
          <w:color w:val="0000FF"/>
          <w:sz w:val="17"/>
          <w:lang w:val="en-US"/>
        </w:rPr>
        <w:t>"/&gt;</w:t>
      </w:r>
    </w:p>
    <w:p w14:paraId="03156D6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finality (always true for DISTINCT, never true for structured UDTs) </w:t>
      </w:r>
      <w:r w:rsidRPr="00422413">
        <w:rPr>
          <w:rFonts w:ascii="Arial Narrow" w:hAnsi="Arial Narrow"/>
          <w:color w:val="0000FF"/>
          <w:sz w:val="17"/>
          <w:lang w:val="en-US"/>
        </w:rPr>
        <w:t>--&gt;</w:t>
      </w:r>
    </w:p>
    <w:p w14:paraId="6812ABD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final</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xs:boolean</w:t>
      </w:r>
      <w:r w:rsidRPr="00422413">
        <w:rPr>
          <w:rFonts w:ascii="Arial Narrow" w:hAnsi="Arial Narrow"/>
          <w:color w:val="0000FF"/>
          <w:sz w:val="17"/>
          <w:lang w:val="en-US"/>
        </w:rPr>
        <w:t>"/&gt;</w:t>
      </w:r>
    </w:p>
    <w:p w14:paraId="2F57ED8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predefined base SQL:2008 type of (DISTINCT) type </w:t>
      </w:r>
      <w:r w:rsidRPr="00422413">
        <w:rPr>
          <w:rFonts w:ascii="Arial Narrow" w:hAnsi="Arial Narrow"/>
          <w:color w:val="0000FF"/>
          <w:sz w:val="17"/>
          <w:lang w:val="en-US"/>
        </w:rPr>
        <w:t>--&gt;</w:t>
      </w:r>
    </w:p>
    <w:p w14:paraId="5B40B71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base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predefinedTypeType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CBC3BF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alternatively list of attributes (UDT) </w:t>
      </w:r>
      <w:r w:rsidRPr="00422413">
        <w:rPr>
          <w:rFonts w:ascii="Arial Narrow" w:hAnsi="Arial Narrow"/>
          <w:color w:val="0000FF"/>
          <w:sz w:val="17"/>
          <w:lang w:val="en-US"/>
        </w:rPr>
        <w:t>--&gt;</w:t>
      </w:r>
    </w:p>
    <w:p w14:paraId="3C55CB2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attributes</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attributesType</w:t>
      </w:r>
      <w:r w:rsidRPr="00422413">
        <w:rPr>
          <w:rFonts w:ascii="Arial Narrow" w:hAnsi="Arial Narrow"/>
          <w:color w:val="0000FF"/>
          <w:sz w:val="17"/>
          <w:lang w:val="en-GB"/>
        </w:rPr>
        <w:t>"</w:t>
      </w:r>
      <w:r w:rsidRPr="00422413">
        <w:rPr>
          <w:rFonts w:ascii="Arial Narrow" w:hAnsi="Arial Narrow"/>
          <w:color w:val="FF0000"/>
          <w:sz w:val="17"/>
          <w:lang w:val="en-GB"/>
        </w:rPr>
        <w:t xml:space="preserve"> minOccurs</w:t>
      </w:r>
      <w:r w:rsidRPr="00422413">
        <w:rPr>
          <w:rFonts w:ascii="Arial Narrow" w:hAnsi="Arial Narrow"/>
          <w:color w:val="0000FF"/>
          <w:sz w:val="17"/>
          <w:lang w:val="en-GB"/>
        </w:rPr>
        <w:t>="</w:t>
      </w:r>
      <w:r w:rsidRPr="00422413">
        <w:rPr>
          <w:rFonts w:ascii="Arial Narrow" w:hAnsi="Arial Narrow"/>
          <w:color w:val="000000"/>
          <w:sz w:val="17"/>
          <w:lang w:val="en-GB"/>
        </w:rPr>
        <w:t>0</w:t>
      </w:r>
      <w:r w:rsidRPr="00422413">
        <w:rPr>
          <w:rFonts w:ascii="Arial Narrow" w:hAnsi="Arial Narrow"/>
          <w:color w:val="0000FF"/>
          <w:sz w:val="17"/>
          <w:lang w:val="en-GB"/>
        </w:rPr>
        <w:t>"/&gt;</w:t>
      </w:r>
    </w:p>
    <w:p w14:paraId="425E544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parameter's meaning and content </w:t>
      </w:r>
      <w:r w:rsidRPr="00422413">
        <w:rPr>
          <w:rFonts w:ascii="Arial Narrow" w:hAnsi="Arial Narrow"/>
          <w:color w:val="0000FF"/>
          <w:sz w:val="17"/>
          <w:lang w:val="en-US"/>
        </w:rPr>
        <w:t>--&gt;</w:t>
      </w:r>
    </w:p>
    <w:p w14:paraId="37D416D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E7CF0E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A337E2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247A7D2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attributes </w:t>
      </w:r>
      <w:r w:rsidRPr="00422413">
        <w:rPr>
          <w:rFonts w:ascii="Arial Narrow" w:hAnsi="Arial Narrow"/>
          <w:color w:val="0000FF"/>
          <w:sz w:val="17"/>
          <w:lang w:val="en-US"/>
        </w:rPr>
        <w:t>--&gt;</w:t>
      </w:r>
    </w:p>
    <w:p w14:paraId="0A1FE7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attributesType</w:t>
      </w:r>
      <w:r w:rsidRPr="00422413">
        <w:rPr>
          <w:rFonts w:ascii="Arial Narrow" w:hAnsi="Arial Narrow"/>
          <w:color w:val="0000FF"/>
          <w:sz w:val="17"/>
          <w:lang w:val="en-US"/>
        </w:rPr>
        <w:t>"&gt;</w:t>
      </w:r>
    </w:p>
    <w:p w14:paraId="04FF466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03BA6A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attributes of a type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B75C72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0655B7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B729E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attribute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attributeType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172CE1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FC7477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0B0DDBC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attribute </w:t>
      </w:r>
      <w:r w:rsidRPr="00422413">
        <w:rPr>
          <w:rFonts w:ascii="Arial Narrow" w:hAnsi="Arial Narrow"/>
          <w:color w:val="0000FF"/>
          <w:sz w:val="17"/>
          <w:lang w:val="en-US"/>
        </w:rPr>
        <w:t>--&gt;</w:t>
      </w:r>
    </w:p>
    <w:p w14:paraId="2DB52D9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attributeType</w:t>
      </w:r>
      <w:r w:rsidRPr="00422413">
        <w:rPr>
          <w:rFonts w:ascii="Arial Narrow" w:hAnsi="Arial Narrow"/>
          <w:color w:val="0000FF"/>
          <w:sz w:val="17"/>
          <w:lang w:val="en-US"/>
        </w:rPr>
        <w:t>"&gt;</w:t>
      </w:r>
    </w:p>
    <w:p w14:paraId="1AA2106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65D365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Attribute of a type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0FB3E9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19BFDA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85F5D6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attribute </w:t>
      </w:r>
      <w:r w:rsidRPr="00422413">
        <w:rPr>
          <w:rFonts w:ascii="Arial Narrow" w:hAnsi="Arial Narrow"/>
          <w:color w:val="0000FF"/>
          <w:sz w:val="17"/>
          <w:lang w:val="en-US"/>
        </w:rPr>
        <w:t>--&gt;</w:t>
      </w:r>
    </w:p>
    <w:p w14:paraId="2D8F929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7F8421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0A0D2B6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either predefined or structured </w:t>
      </w:r>
      <w:r w:rsidRPr="00422413">
        <w:rPr>
          <w:rFonts w:ascii="Arial Narrow" w:hAnsi="Arial Narrow"/>
          <w:color w:val="0000FF"/>
          <w:sz w:val="17"/>
          <w:lang w:val="en-US"/>
        </w:rPr>
        <w:t>--&gt;</w:t>
      </w:r>
    </w:p>
    <w:p w14:paraId="3646D26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601A3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data type of the column </w:t>
      </w:r>
      <w:r w:rsidRPr="00422413">
        <w:rPr>
          <w:rFonts w:ascii="Arial Narrow" w:hAnsi="Arial Narrow"/>
          <w:color w:val="0000FF"/>
          <w:sz w:val="17"/>
          <w:lang w:val="en-US"/>
        </w:rPr>
        <w:t>--&gt;</w:t>
      </w:r>
    </w:p>
    <w:p w14:paraId="17E6DAA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predefinedTypeType</w:t>
      </w:r>
      <w:r w:rsidRPr="00422413">
        <w:rPr>
          <w:rFonts w:ascii="Arial Narrow" w:hAnsi="Arial Narrow"/>
          <w:color w:val="0000FF"/>
          <w:sz w:val="17"/>
          <w:lang w:val="en-US"/>
        </w:rPr>
        <w:t>"/&gt;</w:t>
      </w:r>
    </w:p>
    <w:p w14:paraId="0E5DD9A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174D2D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9C921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schema of advanced or structured data type of the attribute </w:t>
      </w:r>
      <w:r w:rsidRPr="00422413">
        <w:rPr>
          <w:rFonts w:ascii="Arial Narrow" w:hAnsi="Arial Narrow"/>
          <w:color w:val="0000FF"/>
          <w:sz w:val="17"/>
          <w:lang w:val="en-US"/>
        </w:rPr>
        <w:t>--&gt;</w:t>
      </w:r>
    </w:p>
    <w:p w14:paraId="7414299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nl-NL"/>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nl-NL"/>
        </w:rPr>
        <w:t>&lt;</w:t>
      </w:r>
      <w:r w:rsidRPr="00422413">
        <w:rPr>
          <w:rFonts w:ascii="Arial Narrow" w:hAnsi="Arial Narrow"/>
          <w:color w:val="800000"/>
          <w:sz w:val="17"/>
          <w:lang w:val="nl-NL"/>
        </w:rPr>
        <w:t>xs:element</w:t>
      </w:r>
      <w:r w:rsidRPr="00422413">
        <w:rPr>
          <w:rFonts w:ascii="Arial Narrow" w:hAnsi="Arial Narrow"/>
          <w:color w:val="FF0000"/>
          <w:sz w:val="17"/>
          <w:lang w:val="nl-NL"/>
        </w:rPr>
        <w:t xml:space="preserve"> name</w:t>
      </w:r>
      <w:r w:rsidRPr="00422413">
        <w:rPr>
          <w:rFonts w:ascii="Arial Narrow" w:hAnsi="Arial Narrow"/>
          <w:color w:val="0000FF"/>
          <w:sz w:val="17"/>
          <w:lang w:val="nl-NL"/>
        </w:rPr>
        <w:t>="</w:t>
      </w:r>
      <w:r w:rsidRPr="00422413">
        <w:rPr>
          <w:rFonts w:ascii="Arial Narrow" w:hAnsi="Arial Narrow"/>
          <w:color w:val="000000"/>
          <w:sz w:val="17"/>
          <w:lang w:val="nl-NL"/>
        </w:rPr>
        <w:t>typeSchema</w:t>
      </w:r>
      <w:r w:rsidRPr="00422413">
        <w:rPr>
          <w:rFonts w:ascii="Arial Narrow" w:hAnsi="Arial Narrow"/>
          <w:color w:val="0000FF"/>
          <w:sz w:val="17"/>
          <w:lang w:val="nl-NL"/>
        </w:rPr>
        <w:t>"</w:t>
      </w:r>
      <w:r w:rsidRPr="00422413">
        <w:rPr>
          <w:rFonts w:ascii="Arial Narrow" w:hAnsi="Arial Narrow"/>
          <w:color w:val="FF0000"/>
          <w:sz w:val="17"/>
          <w:lang w:val="nl-NL"/>
        </w:rPr>
        <w:t xml:space="preserve"> type</w:t>
      </w:r>
      <w:r w:rsidRPr="00422413">
        <w:rPr>
          <w:rFonts w:ascii="Arial Narrow" w:hAnsi="Arial Narrow"/>
          <w:color w:val="0000FF"/>
          <w:sz w:val="17"/>
          <w:lang w:val="nl-NL"/>
        </w:rPr>
        <w:t>="</w:t>
      </w:r>
      <w:r w:rsidRPr="00422413">
        <w:rPr>
          <w:rFonts w:ascii="Arial Narrow" w:hAnsi="Arial Narrow"/>
          <w:color w:val="000000"/>
          <w:sz w:val="17"/>
          <w:lang w:val="nl-NL"/>
        </w:rPr>
        <w:t>xs:string</w:t>
      </w:r>
      <w:r w:rsidRPr="00422413">
        <w:rPr>
          <w:rFonts w:ascii="Arial Narrow" w:hAnsi="Arial Narrow"/>
          <w:color w:val="0000FF"/>
          <w:sz w:val="17"/>
          <w:lang w:val="nl-NL"/>
        </w:rPr>
        <w:t>"</w:t>
      </w:r>
      <w:r w:rsidRPr="00422413">
        <w:rPr>
          <w:rFonts w:ascii="Arial Narrow" w:hAnsi="Arial Narrow"/>
          <w:color w:val="FF0000"/>
          <w:sz w:val="17"/>
          <w:lang w:val="nl-NL"/>
        </w:rPr>
        <w:t xml:space="preserve"> minOccurs</w:t>
      </w:r>
      <w:r w:rsidRPr="00422413">
        <w:rPr>
          <w:rFonts w:ascii="Arial Narrow" w:hAnsi="Arial Narrow"/>
          <w:color w:val="0000FF"/>
          <w:sz w:val="17"/>
          <w:lang w:val="nl-NL"/>
        </w:rPr>
        <w:t>="</w:t>
      </w:r>
      <w:r w:rsidRPr="00422413">
        <w:rPr>
          <w:rFonts w:ascii="Arial Narrow" w:hAnsi="Arial Narrow"/>
          <w:color w:val="000000"/>
          <w:sz w:val="17"/>
          <w:lang w:val="nl-NL"/>
        </w:rPr>
        <w:t>0</w:t>
      </w:r>
      <w:r w:rsidRPr="00422413">
        <w:rPr>
          <w:rFonts w:ascii="Arial Narrow" w:hAnsi="Arial Narrow"/>
          <w:color w:val="0000FF"/>
          <w:sz w:val="17"/>
          <w:lang w:val="nl-NL"/>
        </w:rPr>
        <w:t>"/&gt;</w:t>
      </w:r>
    </w:p>
    <w:p w14:paraId="448C5B4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name of advanced or structured data type of the attribute </w:t>
      </w:r>
      <w:r w:rsidRPr="00422413">
        <w:rPr>
          <w:rFonts w:ascii="Arial Narrow" w:hAnsi="Arial Narrow"/>
          <w:color w:val="0000FF"/>
          <w:sz w:val="17"/>
          <w:lang w:val="en-US"/>
        </w:rPr>
        <w:t>--&gt;</w:t>
      </w:r>
    </w:p>
    <w:p w14:paraId="579668F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045B2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CCDAE1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099D6A4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original data type of the column </w:t>
      </w:r>
      <w:r w:rsidRPr="00422413">
        <w:rPr>
          <w:rFonts w:ascii="Arial Narrow" w:hAnsi="Arial Narrow"/>
          <w:color w:val="0000FF"/>
          <w:sz w:val="17"/>
          <w:lang w:val="en-US"/>
        </w:rPr>
        <w:t>--&gt;</w:t>
      </w:r>
    </w:p>
    <w:p w14:paraId="7701D95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typeOriginal</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CFAB78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nullability (default: true) </w:t>
      </w:r>
      <w:r w:rsidRPr="00422413">
        <w:rPr>
          <w:rFonts w:ascii="Arial Narrow" w:hAnsi="Arial Narrow"/>
          <w:color w:val="0000FF"/>
          <w:sz w:val="17"/>
          <w:lang w:val="en-US"/>
        </w:rPr>
        <w:t>--&gt;</w:t>
      </w:r>
    </w:p>
    <w:p w14:paraId="595F1AB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nullable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xs:boolean</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08FED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default value </w:t>
      </w:r>
      <w:r w:rsidRPr="00422413">
        <w:rPr>
          <w:rFonts w:ascii="Arial Narrow" w:hAnsi="Arial Narrow"/>
          <w:color w:val="0000FF"/>
          <w:sz w:val="17"/>
          <w:lang w:val="en-US"/>
        </w:rPr>
        <w:t>--&gt;</w:t>
      </w:r>
    </w:p>
    <w:p w14:paraId="1C85725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defaultValue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67F9DE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SQL_1999 cardinality for ARRAY type </w:t>
      </w:r>
      <w:r w:rsidRPr="00422413">
        <w:rPr>
          <w:rFonts w:ascii="Arial Narrow" w:hAnsi="Arial Narrow"/>
          <w:color w:val="0000FF"/>
          <w:sz w:val="17"/>
          <w:lang w:val="en-US"/>
        </w:rPr>
        <w:t>--&gt;</w:t>
      </w:r>
    </w:p>
    <w:p w14:paraId="28D8EF1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cardinality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5595F8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attributes's meaning and content </w:t>
      </w:r>
      <w:r w:rsidRPr="00422413">
        <w:rPr>
          <w:rFonts w:ascii="Arial Narrow" w:hAnsi="Arial Narrow"/>
          <w:color w:val="0000FF"/>
          <w:sz w:val="17"/>
          <w:lang w:val="en-US"/>
        </w:rPr>
        <w:t>--&gt;</w:t>
      </w:r>
    </w:p>
    <w:p w14:paraId="70B3C3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B69453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09105C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6968E7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tables </w:t>
      </w:r>
      <w:r w:rsidRPr="00422413">
        <w:rPr>
          <w:rFonts w:ascii="Arial Narrow" w:hAnsi="Arial Narrow"/>
          <w:color w:val="0000FF"/>
          <w:sz w:val="17"/>
          <w:lang w:val="en-US"/>
        </w:rPr>
        <w:t>--&gt;</w:t>
      </w:r>
    </w:p>
    <w:p w14:paraId="38E50EE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tablesType</w:t>
      </w:r>
      <w:r w:rsidRPr="00422413">
        <w:rPr>
          <w:rFonts w:ascii="Arial Narrow" w:hAnsi="Arial Narrow"/>
          <w:color w:val="0000FF"/>
          <w:sz w:val="17"/>
          <w:lang w:val="en-US"/>
        </w:rPr>
        <w:t>"&gt;</w:t>
      </w:r>
    </w:p>
    <w:p w14:paraId="467A78C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37967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tables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4382A73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6555C7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3C934A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tableType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28F4871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7F024B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2BDA81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table </w:t>
      </w:r>
      <w:r w:rsidRPr="00422413">
        <w:rPr>
          <w:rFonts w:ascii="Arial Narrow" w:hAnsi="Arial Narrow"/>
          <w:color w:val="0000FF"/>
          <w:sz w:val="17"/>
          <w:lang w:val="en-US"/>
        </w:rPr>
        <w:t>--&gt;</w:t>
      </w:r>
    </w:p>
    <w:p w14:paraId="20E6873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tableType</w:t>
      </w:r>
      <w:r w:rsidRPr="00422413">
        <w:rPr>
          <w:rFonts w:ascii="Arial Narrow" w:hAnsi="Arial Narrow"/>
          <w:color w:val="0000FF"/>
          <w:sz w:val="17"/>
          <w:lang w:val="en-US"/>
        </w:rPr>
        <w:t>"&gt;</w:t>
      </w:r>
    </w:p>
    <w:p w14:paraId="46DE5BC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B7341A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Table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FAB4AA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xs:annotation</w:t>
      </w:r>
      <w:r w:rsidRPr="00422413">
        <w:rPr>
          <w:rFonts w:ascii="Arial Narrow" w:hAnsi="Arial Narrow"/>
          <w:color w:val="0000FF"/>
          <w:sz w:val="17"/>
          <w:lang w:val="en-GB"/>
        </w:rPr>
        <w:t>&gt;</w:t>
      </w:r>
    </w:p>
    <w:p w14:paraId="195C13C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xs:sequence</w:t>
      </w:r>
      <w:r w:rsidRPr="00422413">
        <w:rPr>
          <w:rFonts w:ascii="Arial Narrow" w:hAnsi="Arial Narrow"/>
          <w:color w:val="0000FF"/>
          <w:sz w:val="17"/>
          <w:lang w:val="en-GB"/>
        </w:rPr>
        <w:t>&gt;</w:t>
      </w:r>
    </w:p>
    <w:p w14:paraId="7C709A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table </w:t>
      </w:r>
      <w:r w:rsidRPr="00422413">
        <w:rPr>
          <w:rFonts w:ascii="Arial Narrow" w:hAnsi="Arial Narrow"/>
          <w:color w:val="0000FF"/>
          <w:sz w:val="17"/>
          <w:lang w:val="en-US"/>
        </w:rPr>
        <w:t>--&gt;</w:t>
      </w:r>
    </w:p>
    <w:p w14:paraId="06E70A5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883844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archive name of the table folder </w:t>
      </w:r>
      <w:r w:rsidRPr="00422413">
        <w:rPr>
          <w:rFonts w:ascii="Arial Narrow" w:hAnsi="Arial Narrow"/>
          <w:color w:val="0000FF"/>
          <w:sz w:val="17"/>
          <w:lang w:val="en-US"/>
        </w:rPr>
        <w:t>--&gt;</w:t>
      </w:r>
    </w:p>
    <w:p w14:paraId="1876F3E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folder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fsName</w:t>
      </w:r>
      <w:r w:rsidRPr="00422413">
        <w:rPr>
          <w:rFonts w:ascii="Arial Narrow" w:hAnsi="Arial Narrow"/>
          <w:color w:val="0000FF"/>
          <w:sz w:val="17"/>
          <w:lang w:val="en-US"/>
        </w:rPr>
        <w:t>"/&gt;</w:t>
      </w:r>
    </w:p>
    <w:p w14:paraId="2678E4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table's meaning and content </w:t>
      </w:r>
      <w:r w:rsidRPr="00422413">
        <w:rPr>
          <w:rFonts w:ascii="Arial Narrow" w:hAnsi="Arial Narrow"/>
          <w:color w:val="0000FF"/>
          <w:sz w:val="17"/>
          <w:lang w:val="en-US"/>
        </w:rPr>
        <w:t>--&gt;</w:t>
      </w:r>
    </w:p>
    <w:p w14:paraId="06E7AEF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12ED46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columns of the table </w:t>
      </w:r>
      <w:r w:rsidRPr="00422413">
        <w:rPr>
          <w:rFonts w:ascii="Arial Narrow" w:hAnsi="Arial Narrow"/>
          <w:color w:val="0000FF"/>
          <w:sz w:val="17"/>
          <w:lang w:val="en-US"/>
        </w:rPr>
        <w:t>--&gt;</w:t>
      </w:r>
    </w:p>
    <w:p w14:paraId="7C9640A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columnsType</w:t>
      </w:r>
      <w:r w:rsidRPr="00422413">
        <w:rPr>
          <w:rFonts w:ascii="Arial Narrow" w:hAnsi="Arial Narrow"/>
          <w:color w:val="0000FF"/>
          <w:sz w:val="17"/>
          <w:lang w:val="en-US"/>
        </w:rPr>
        <w:t>"/&gt;</w:t>
      </w:r>
    </w:p>
    <w:p w14:paraId="2B3A9E4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primary key </w:t>
      </w:r>
      <w:r w:rsidRPr="00422413">
        <w:rPr>
          <w:rFonts w:ascii="Arial Narrow" w:hAnsi="Arial Narrow"/>
          <w:color w:val="0000FF"/>
          <w:sz w:val="17"/>
          <w:lang w:val="en-US"/>
        </w:rPr>
        <w:t>--&gt;</w:t>
      </w:r>
    </w:p>
    <w:p w14:paraId="02D7194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primaryKey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uniqueKeyType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0F1B2E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foreign keys  </w:t>
      </w:r>
      <w:r w:rsidRPr="00422413">
        <w:rPr>
          <w:rFonts w:ascii="Arial Narrow" w:hAnsi="Arial Narrow"/>
          <w:color w:val="0000FF"/>
          <w:sz w:val="17"/>
          <w:lang w:val="en-US"/>
        </w:rPr>
        <w:t>--&gt;</w:t>
      </w:r>
    </w:p>
    <w:p w14:paraId="236A0AC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foreignKeys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foreignKeysType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62CA5F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candidate keys (unique constraints)  </w:t>
      </w:r>
      <w:r w:rsidRPr="00422413">
        <w:rPr>
          <w:rFonts w:ascii="Arial Narrow" w:hAnsi="Arial Narrow"/>
          <w:color w:val="0000FF"/>
          <w:sz w:val="17"/>
          <w:lang w:val="en-US"/>
        </w:rPr>
        <w:t>--&gt;</w:t>
      </w:r>
    </w:p>
    <w:p w14:paraId="69E728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candidateKeys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candidateKeysType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407C7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(check) constraints </w:t>
      </w:r>
      <w:r w:rsidRPr="00422413">
        <w:rPr>
          <w:rFonts w:ascii="Arial Narrow" w:hAnsi="Arial Narrow"/>
          <w:color w:val="0000FF"/>
          <w:sz w:val="17"/>
          <w:lang w:val="en-US"/>
        </w:rPr>
        <w:t>--&gt;</w:t>
      </w:r>
    </w:p>
    <w:p w14:paraId="3696B747" w14:textId="197A7FE9"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checkConstraints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checkConstraintsType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916A33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triggers  </w:t>
      </w:r>
      <w:r w:rsidRPr="00422413">
        <w:rPr>
          <w:rFonts w:ascii="Arial Narrow" w:hAnsi="Arial Narrow"/>
          <w:color w:val="0000FF"/>
          <w:sz w:val="17"/>
          <w:lang w:val="en-US"/>
        </w:rPr>
        <w:t>--&gt;</w:t>
      </w:r>
    </w:p>
    <w:p w14:paraId="348028D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triggersType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3AB418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number of rows in the table </w:t>
      </w:r>
      <w:r w:rsidRPr="00422413">
        <w:rPr>
          <w:rFonts w:ascii="Arial Narrow" w:hAnsi="Arial Narrow"/>
          <w:color w:val="0000FF"/>
          <w:sz w:val="17"/>
          <w:lang w:val="en-US"/>
        </w:rPr>
        <w:t>--&gt;</w:t>
      </w:r>
    </w:p>
    <w:p w14:paraId="4BFDC33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rows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"/&gt;</w:t>
      </w:r>
    </w:p>
    <w:p w14:paraId="6135FEE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F809E0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43CA3D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views </w:t>
      </w:r>
      <w:r w:rsidRPr="00422413">
        <w:rPr>
          <w:rFonts w:ascii="Arial Narrow" w:hAnsi="Arial Narrow"/>
          <w:color w:val="0000FF"/>
          <w:sz w:val="17"/>
          <w:lang w:val="en-US"/>
        </w:rPr>
        <w:t>--&gt;</w:t>
      </w:r>
    </w:p>
    <w:p w14:paraId="1566CC8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viewsType</w:t>
      </w:r>
      <w:r w:rsidRPr="00422413">
        <w:rPr>
          <w:rFonts w:ascii="Arial Narrow" w:hAnsi="Arial Narrow"/>
          <w:color w:val="0000FF"/>
          <w:sz w:val="17"/>
          <w:lang w:val="en-US"/>
        </w:rPr>
        <w:t>"&gt;</w:t>
      </w:r>
    </w:p>
    <w:p w14:paraId="23C0DA7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88AD4E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views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4115DC6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EB4863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E8E24C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view</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viewType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5E24D74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662BC0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54D4CD4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view </w:t>
      </w:r>
      <w:r w:rsidRPr="00422413">
        <w:rPr>
          <w:rFonts w:ascii="Arial Narrow" w:hAnsi="Arial Narrow"/>
          <w:color w:val="0000FF"/>
          <w:sz w:val="17"/>
          <w:lang w:val="en-US"/>
        </w:rPr>
        <w:t>--&gt;</w:t>
      </w:r>
    </w:p>
    <w:p w14:paraId="02D33FF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viewType</w:t>
      </w:r>
      <w:r w:rsidRPr="00422413">
        <w:rPr>
          <w:rFonts w:ascii="Arial Narrow" w:hAnsi="Arial Narrow"/>
          <w:color w:val="0000FF"/>
          <w:sz w:val="17"/>
          <w:lang w:val="en-US"/>
        </w:rPr>
        <w:t>"&gt;</w:t>
      </w:r>
    </w:p>
    <w:p w14:paraId="7D4971D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5A05AA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View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73C1E56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08B41A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9620F8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view </w:t>
      </w:r>
      <w:r w:rsidRPr="00422413">
        <w:rPr>
          <w:rFonts w:ascii="Arial Narrow" w:hAnsi="Arial Narrow"/>
          <w:color w:val="0000FF"/>
          <w:sz w:val="17"/>
          <w:lang w:val="en-US"/>
        </w:rPr>
        <w:t>--&gt;</w:t>
      </w:r>
    </w:p>
    <w:p w14:paraId="31F9F3D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5D0BBA5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 query string defining the view </w:t>
      </w:r>
      <w:r w:rsidRPr="00422413">
        <w:rPr>
          <w:rFonts w:ascii="Arial Narrow" w:hAnsi="Arial Narrow"/>
          <w:color w:val="0000FF"/>
          <w:sz w:val="17"/>
          <w:lang w:val="en-US"/>
        </w:rPr>
        <w:t>--&gt;</w:t>
      </w:r>
    </w:p>
    <w:p w14:paraId="25F7BF5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query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C75625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original query string defining the view </w:t>
      </w:r>
      <w:r w:rsidRPr="00422413">
        <w:rPr>
          <w:rFonts w:ascii="Arial Narrow" w:hAnsi="Arial Narrow"/>
          <w:color w:val="0000FF"/>
          <w:sz w:val="17"/>
          <w:lang w:val="en-US"/>
        </w:rPr>
        <w:t>--&gt;</w:t>
      </w:r>
    </w:p>
    <w:p w14:paraId="2E4ACB1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queryOriginal</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65D4A1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view's meaning and content </w:t>
      </w:r>
      <w:r w:rsidRPr="00422413">
        <w:rPr>
          <w:rFonts w:ascii="Arial Narrow" w:hAnsi="Arial Narrow"/>
          <w:color w:val="0000FF"/>
          <w:sz w:val="17"/>
          <w:lang w:val="en-US"/>
        </w:rPr>
        <w:t>--&gt;</w:t>
      </w:r>
    </w:p>
    <w:p w14:paraId="43F0BC1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56D50E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columns of the view </w:t>
      </w:r>
      <w:r w:rsidRPr="00422413">
        <w:rPr>
          <w:rFonts w:ascii="Arial Narrow" w:hAnsi="Arial Narrow"/>
          <w:color w:val="0000FF"/>
          <w:sz w:val="17"/>
          <w:lang w:val="en-US"/>
        </w:rPr>
        <w:t>--&gt;</w:t>
      </w:r>
    </w:p>
    <w:p w14:paraId="4DC5290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columnsType</w:t>
      </w:r>
      <w:r w:rsidRPr="00422413">
        <w:rPr>
          <w:rFonts w:ascii="Arial Narrow" w:hAnsi="Arial Narrow"/>
          <w:color w:val="0000FF"/>
          <w:sz w:val="17"/>
          <w:lang w:val="en-US"/>
        </w:rPr>
        <w:t>"/&gt;</w:t>
      </w:r>
    </w:p>
    <w:p w14:paraId="1FC4929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number of rows in the view - added in 2014! </w:t>
      </w:r>
      <w:r w:rsidRPr="00422413">
        <w:rPr>
          <w:rFonts w:ascii="Arial Narrow" w:hAnsi="Arial Narrow"/>
          <w:color w:val="0000FF"/>
          <w:sz w:val="17"/>
          <w:lang w:val="en-US"/>
        </w:rPr>
        <w:t>--&gt;</w:t>
      </w:r>
    </w:p>
    <w:p w14:paraId="5339886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rows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132721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74FCFA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BDEC1D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columns </w:t>
      </w:r>
      <w:r w:rsidRPr="00422413">
        <w:rPr>
          <w:rFonts w:ascii="Arial Narrow" w:hAnsi="Arial Narrow"/>
          <w:color w:val="0000FF"/>
          <w:sz w:val="17"/>
          <w:lang w:val="en-US"/>
        </w:rPr>
        <w:t>--&gt;</w:t>
      </w:r>
    </w:p>
    <w:p w14:paraId="2BC026F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columnsType</w:t>
      </w:r>
      <w:r w:rsidRPr="00422413">
        <w:rPr>
          <w:rFonts w:ascii="Arial Narrow" w:hAnsi="Arial Narrow"/>
          <w:color w:val="0000FF"/>
          <w:sz w:val="17"/>
          <w:lang w:val="en-US"/>
        </w:rPr>
        <w:t>"&gt;</w:t>
      </w:r>
    </w:p>
    <w:p w14:paraId="05A35F9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79714D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columns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A079F6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179F7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F260EB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columnType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21000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ADE585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2EF02A9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column </w:t>
      </w:r>
      <w:r w:rsidRPr="00422413">
        <w:rPr>
          <w:rFonts w:ascii="Arial Narrow" w:hAnsi="Arial Narrow"/>
          <w:color w:val="0000FF"/>
          <w:sz w:val="17"/>
          <w:lang w:val="en-US"/>
        </w:rPr>
        <w:t>--&gt;</w:t>
      </w:r>
    </w:p>
    <w:p w14:paraId="4E9DED8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columnType</w:t>
      </w:r>
      <w:r w:rsidRPr="00422413">
        <w:rPr>
          <w:rFonts w:ascii="Arial Narrow" w:hAnsi="Arial Narrow"/>
          <w:color w:val="0000FF"/>
          <w:sz w:val="17"/>
          <w:lang w:val="en-US"/>
        </w:rPr>
        <w:t>"&gt;</w:t>
      </w:r>
    </w:p>
    <w:p w14:paraId="1BADCFE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60E6AF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Column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229BA6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5E1D2D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361995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column </w:t>
      </w:r>
      <w:r w:rsidRPr="00422413">
        <w:rPr>
          <w:rFonts w:ascii="Arial Narrow" w:hAnsi="Arial Narrow"/>
          <w:color w:val="0000FF"/>
          <w:sz w:val="17"/>
          <w:lang w:val="en-US"/>
        </w:rPr>
        <w:t>--&gt;</w:t>
      </w:r>
    </w:p>
    <w:p w14:paraId="4245147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F2E31D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folder for LOBs relative to lobFolder of nearest containing </w:t>
      </w:r>
    </w:p>
    <w:p w14:paraId="5A3A78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element for internally or externally stored LOBs </w:t>
      </w:r>
      <w:r w:rsidRPr="00422413">
        <w:rPr>
          <w:rFonts w:ascii="Arial Narrow" w:hAnsi="Arial Narrow"/>
          <w:color w:val="0000FF"/>
          <w:sz w:val="17"/>
          <w:lang w:val="en-US"/>
        </w:rPr>
        <w:t>--&gt;</w:t>
      </w:r>
    </w:p>
    <w:p w14:paraId="1036EC1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lobFolder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xs:anyURI</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60AEFE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0CA1BBA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either predefined or structured </w:t>
      </w:r>
      <w:r w:rsidRPr="00422413">
        <w:rPr>
          <w:rFonts w:ascii="Arial Narrow" w:hAnsi="Arial Narrow"/>
          <w:color w:val="0000FF"/>
          <w:sz w:val="17"/>
          <w:lang w:val="en-US"/>
        </w:rPr>
        <w:t>--&gt;</w:t>
      </w:r>
    </w:p>
    <w:p w14:paraId="33A87D2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1D66E0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predefined data type of the column </w:t>
      </w:r>
      <w:r w:rsidRPr="00422413">
        <w:rPr>
          <w:rFonts w:ascii="Arial Narrow" w:hAnsi="Arial Narrow"/>
          <w:color w:val="0000FF"/>
          <w:sz w:val="17"/>
          <w:lang w:val="en-US"/>
        </w:rPr>
        <w:t>--&gt;</w:t>
      </w:r>
    </w:p>
    <w:p w14:paraId="7A47DE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predefinedTypeType</w:t>
      </w:r>
      <w:r w:rsidRPr="00422413">
        <w:rPr>
          <w:rFonts w:ascii="Arial Narrow" w:hAnsi="Arial Narrow"/>
          <w:color w:val="0000FF"/>
          <w:sz w:val="17"/>
          <w:lang w:val="en-US"/>
        </w:rPr>
        <w:t>"/&gt;</w:t>
      </w:r>
    </w:p>
    <w:p w14:paraId="32208A4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mimeType makes sense only for LOBs and is only informatory </w:t>
      </w:r>
      <w:r w:rsidRPr="00422413">
        <w:rPr>
          <w:rFonts w:ascii="Arial Narrow" w:hAnsi="Arial Narrow"/>
          <w:color w:val="0000FF"/>
          <w:sz w:val="17"/>
          <w:lang w:val="en-US"/>
        </w:rPr>
        <w:t>--&gt;</w:t>
      </w:r>
    </w:p>
    <w:p w14:paraId="2566736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mimeType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6652E0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2A46C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8D346C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schema of UDT name of the column </w:t>
      </w:r>
      <w:r w:rsidRPr="00422413">
        <w:rPr>
          <w:rFonts w:ascii="Arial Narrow" w:hAnsi="Arial Narrow"/>
          <w:color w:val="0000FF"/>
          <w:sz w:val="17"/>
          <w:lang w:val="en-US"/>
        </w:rPr>
        <w:t>--&gt;</w:t>
      </w:r>
    </w:p>
    <w:p w14:paraId="2C4F48B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nl-NL"/>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nl-NL"/>
        </w:rPr>
        <w:t>&lt;</w:t>
      </w:r>
      <w:r w:rsidRPr="00422413">
        <w:rPr>
          <w:rFonts w:ascii="Arial Narrow" w:hAnsi="Arial Narrow"/>
          <w:color w:val="800000"/>
          <w:sz w:val="17"/>
          <w:lang w:val="nl-NL"/>
        </w:rPr>
        <w:t>xs:element</w:t>
      </w:r>
      <w:r w:rsidRPr="00422413">
        <w:rPr>
          <w:rFonts w:ascii="Arial Narrow" w:hAnsi="Arial Narrow"/>
          <w:color w:val="FF0000"/>
          <w:sz w:val="17"/>
          <w:lang w:val="nl-NL"/>
        </w:rPr>
        <w:t xml:space="preserve"> name</w:t>
      </w:r>
      <w:r w:rsidRPr="00422413">
        <w:rPr>
          <w:rFonts w:ascii="Arial Narrow" w:hAnsi="Arial Narrow"/>
          <w:color w:val="0000FF"/>
          <w:sz w:val="17"/>
          <w:lang w:val="nl-NL"/>
        </w:rPr>
        <w:t>="</w:t>
      </w:r>
      <w:r w:rsidRPr="00422413">
        <w:rPr>
          <w:rFonts w:ascii="Arial Narrow" w:hAnsi="Arial Narrow"/>
          <w:color w:val="000000"/>
          <w:sz w:val="17"/>
          <w:lang w:val="nl-NL"/>
        </w:rPr>
        <w:t>typeSchema</w:t>
      </w:r>
      <w:r w:rsidRPr="00422413">
        <w:rPr>
          <w:rFonts w:ascii="Arial Narrow" w:hAnsi="Arial Narrow"/>
          <w:color w:val="0000FF"/>
          <w:sz w:val="17"/>
          <w:lang w:val="nl-NL"/>
        </w:rPr>
        <w:t>"</w:t>
      </w:r>
      <w:r w:rsidRPr="00422413">
        <w:rPr>
          <w:rFonts w:ascii="Arial Narrow" w:hAnsi="Arial Narrow"/>
          <w:color w:val="FF0000"/>
          <w:sz w:val="17"/>
          <w:lang w:val="nl-NL"/>
        </w:rPr>
        <w:t xml:space="preserve"> type</w:t>
      </w:r>
      <w:r w:rsidRPr="00422413">
        <w:rPr>
          <w:rFonts w:ascii="Arial Narrow" w:hAnsi="Arial Narrow"/>
          <w:color w:val="0000FF"/>
          <w:sz w:val="17"/>
          <w:lang w:val="nl-NL"/>
        </w:rPr>
        <w:t>="</w:t>
      </w:r>
      <w:r w:rsidRPr="00422413">
        <w:rPr>
          <w:rFonts w:ascii="Arial Narrow" w:hAnsi="Arial Narrow"/>
          <w:color w:val="000000"/>
          <w:sz w:val="17"/>
          <w:lang w:val="nl-NL"/>
        </w:rPr>
        <w:t>xs:string</w:t>
      </w:r>
      <w:r w:rsidRPr="00422413">
        <w:rPr>
          <w:rFonts w:ascii="Arial Narrow" w:hAnsi="Arial Narrow"/>
          <w:color w:val="0000FF"/>
          <w:sz w:val="17"/>
          <w:lang w:val="nl-NL"/>
        </w:rPr>
        <w:t>"</w:t>
      </w:r>
      <w:r w:rsidRPr="00422413">
        <w:rPr>
          <w:rFonts w:ascii="Arial Narrow" w:hAnsi="Arial Narrow"/>
          <w:color w:val="FF0000"/>
          <w:sz w:val="17"/>
          <w:lang w:val="nl-NL"/>
        </w:rPr>
        <w:t xml:space="preserve"> minOccurs</w:t>
      </w:r>
      <w:r w:rsidRPr="00422413">
        <w:rPr>
          <w:rFonts w:ascii="Arial Narrow" w:hAnsi="Arial Narrow"/>
          <w:color w:val="0000FF"/>
          <w:sz w:val="17"/>
          <w:lang w:val="nl-NL"/>
        </w:rPr>
        <w:t>="</w:t>
      </w:r>
      <w:r w:rsidRPr="00422413">
        <w:rPr>
          <w:rFonts w:ascii="Arial Narrow" w:hAnsi="Arial Narrow"/>
          <w:color w:val="000000"/>
          <w:sz w:val="17"/>
          <w:lang w:val="nl-NL"/>
        </w:rPr>
        <w:t>0</w:t>
      </w:r>
      <w:r w:rsidRPr="00422413">
        <w:rPr>
          <w:rFonts w:ascii="Arial Narrow" w:hAnsi="Arial Narrow"/>
          <w:color w:val="0000FF"/>
          <w:sz w:val="17"/>
          <w:lang w:val="nl-NL"/>
        </w:rPr>
        <w:t>"/&gt;</w:t>
      </w:r>
    </w:p>
    <w:p w14:paraId="78A64B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name of UDT of the column </w:t>
      </w:r>
      <w:r w:rsidRPr="00422413">
        <w:rPr>
          <w:rFonts w:ascii="Arial Narrow" w:hAnsi="Arial Narrow"/>
          <w:color w:val="0000FF"/>
          <w:sz w:val="17"/>
          <w:lang w:val="en-US"/>
        </w:rPr>
        <w:t>--&gt;</w:t>
      </w:r>
    </w:p>
    <w:p w14:paraId="1EAE739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25942C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07A79D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35A1182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original data type of the column </w:t>
      </w:r>
      <w:r w:rsidRPr="00422413">
        <w:rPr>
          <w:rFonts w:ascii="Arial Narrow" w:hAnsi="Arial Narrow"/>
          <w:color w:val="0000FF"/>
          <w:sz w:val="17"/>
          <w:lang w:val="en-US"/>
        </w:rPr>
        <w:t>--&gt;</w:t>
      </w:r>
    </w:p>
    <w:p w14:paraId="002965D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typeOriginal</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F34CDB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attribute list of the column </w:t>
      </w:r>
      <w:r w:rsidRPr="00422413">
        <w:rPr>
          <w:rFonts w:ascii="Arial Narrow" w:hAnsi="Arial Narrow"/>
          <w:color w:val="0000FF"/>
          <w:sz w:val="17"/>
          <w:lang w:val="en-US"/>
        </w:rPr>
        <w:t>--&gt;</w:t>
      </w:r>
    </w:p>
    <w:p w14:paraId="37C57CF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fields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fieldsType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E57E58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nullability (default: true) </w:t>
      </w:r>
      <w:r w:rsidRPr="00422413">
        <w:rPr>
          <w:rFonts w:ascii="Arial Narrow" w:hAnsi="Arial Narrow"/>
          <w:color w:val="0000FF"/>
          <w:sz w:val="17"/>
          <w:lang w:val="en-US"/>
        </w:rPr>
        <w:t>--&gt;</w:t>
      </w:r>
    </w:p>
    <w:p w14:paraId="7D0D1EB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nullable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xs:boolean</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B5F646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default value </w:t>
      </w:r>
      <w:r w:rsidRPr="00422413">
        <w:rPr>
          <w:rFonts w:ascii="Arial Narrow" w:hAnsi="Arial Narrow"/>
          <w:color w:val="0000FF"/>
          <w:sz w:val="17"/>
          <w:lang w:val="en-US"/>
        </w:rPr>
        <w:t>--&gt;</w:t>
      </w:r>
    </w:p>
    <w:p w14:paraId="159BF09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defaultValue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A692EE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SQL_1999 cardinality for ARRAY type </w:t>
      </w:r>
      <w:r w:rsidRPr="00422413">
        <w:rPr>
          <w:rFonts w:ascii="Arial Narrow" w:hAnsi="Arial Narrow"/>
          <w:color w:val="0000FF"/>
          <w:sz w:val="17"/>
          <w:lang w:val="en-US"/>
        </w:rPr>
        <w:t>--&gt;</w:t>
      </w:r>
    </w:p>
    <w:p w14:paraId="503995F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cardinality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C3BA94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unique, references, check column constraints </w:t>
      </w:r>
    </w:p>
    <w:p w14:paraId="27D9121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are stored as table constraints </w:t>
      </w:r>
      <w:r w:rsidRPr="00422413">
        <w:rPr>
          <w:rFonts w:ascii="Arial Narrow" w:hAnsi="Arial Narrow"/>
          <w:color w:val="0000FF"/>
          <w:sz w:val="17"/>
          <w:lang w:val="en-US"/>
        </w:rPr>
        <w:t>--&gt;</w:t>
      </w:r>
    </w:p>
    <w:p w14:paraId="4D987A7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column's meaning and content </w:t>
      </w:r>
      <w:r w:rsidRPr="00422413">
        <w:rPr>
          <w:rFonts w:ascii="Arial Narrow" w:hAnsi="Arial Narrow"/>
          <w:color w:val="0000FF"/>
          <w:sz w:val="17"/>
          <w:lang w:val="en-US"/>
        </w:rPr>
        <w:t>--&gt;</w:t>
      </w:r>
    </w:p>
    <w:p w14:paraId="6D9DF25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F67547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A2037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0EF44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fields </w:t>
      </w:r>
      <w:r w:rsidRPr="00422413">
        <w:rPr>
          <w:rFonts w:ascii="Arial Narrow" w:hAnsi="Arial Narrow"/>
          <w:color w:val="0000FF"/>
          <w:sz w:val="17"/>
          <w:lang w:val="en-US"/>
        </w:rPr>
        <w:t>--&gt;</w:t>
      </w:r>
    </w:p>
    <w:p w14:paraId="561946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fieldsType</w:t>
      </w:r>
      <w:r w:rsidRPr="00422413">
        <w:rPr>
          <w:rFonts w:ascii="Arial Narrow" w:hAnsi="Arial Narrow"/>
          <w:color w:val="0000FF"/>
          <w:sz w:val="17"/>
          <w:lang w:val="en-US"/>
        </w:rPr>
        <w:t>"&gt;</w:t>
      </w:r>
    </w:p>
    <w:p w14:paraId="22A335E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A57AC5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fields of a column or field</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407A919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9312D5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EA565B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field</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fieldType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1A3C8BD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FCD162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9D7198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for type of a column or a field </w:t>
      </w:r>
      <w:r w:rsidRPr="00422413">
        <w:rPr>
          <w:rFonts w:ascii="Arial Narrow" w:hAnsi="Arial Narrow"/>
          <w:color w:val="0000FF"/>
          <w:sz w:val="17"/>
          <w:lang w:val="en-US"/>
        </w:rPr>
        <w:t>--&gt;</w:t>
      </w:r>
    </w:p>
    <w:p w14:paraId="6BFC12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fieldType</w:t>
      </w:r>
      <w:r w:rsidRPr="00422413">
        <w:rPr>
          <w:rFonts w:ascii="Arial Narrow" w:hAnsi="Arial Narrow"/>
          <w:color w:val="0000FF"/>
          <w:sz w:val="17"/>
          <w:lang w:val="en-US"/>
        </w:rPr>
        <w:t>"&gt;</w:t>
      </w:r>
    </w:p>
    <w:p w14:paraId="404EA3F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3F6249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Field element describing the type of a field</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B89C2EC" w14:textId="34E56142"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E7F392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1C0BCE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attribute name or array element position (1-based) </w:t>
      </w:r>
      <w:r w:rsidRPr="00422413">
        <w:rPr>
          <w:rFonts w:ascii="Arial Narrow" w:hAnsi="Arial Narrow"/>
          <w:color w:val="0000FF"/>
          <w:sz w:val="17"/>
          <w:lang w:val="en-US"/>
        </w:rPr>
        <w:t>--&gt;</w:t>
      </w:r>
    </w:p>
    <w:p w14:paraId="0A1AC0C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F637A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folder for LOBs relative to lobFolder of nearest containing </w:t>
      </w:r>
    </w:p>
    <w:p w14:paraId="6652D3E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element for internally or externally stored LOBs </w:t>
      </w:r>
      <w:r w:rsidRPr="00422413">
        <w:rPr>
          <w:rFonts w:ascii="Arial Narrow" w:hAnsi="Arial Narrow"/>
          <w:color w:val="0000FF"/>
          <w:sz w:val="17"/>
          <w:lang w:val="en-US"/>
        </w:rPr>
        <w:t>--&gt;</w:t>
      </w:r>
    </w:p>
    <w:p w14:paraId="12994B8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lobFolder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xs:anyURI</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DF3030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sub field list of the field </w:t>
      </w:r>
      <w:r w:rsidRPr="00422413">
        <w:rPr>
          <w:rFonts w:ascii="Arial Narrow" w:hAnsi="Arial Narrow"/>
          <w:color w:val="0000FF"/>
          <w:sz w:val="17"/>
          <w:lang w:val="en-US"/>
        </w:rPr>
        <w:t>--&gt;</w:t>
      </w:r>
    </w:p>
    <w:p w14:paraId="0EC8425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fields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fieldsType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3A4F34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mimeType makes sense only for LOBs and is only informatory</w:t>
      </w:r>
      <w:r w:rsidRPr="00422413">
        <w:rPr>
          <w:rFonts w:ascii="Arial Narrow" w:hAnsi="Arial Narrow"/>
          <w:color w:val="0000FF"/>
          <w:sz w:val="17"/>
          <w:lang w:val="en-US"/>
        </w:rPr>
        <w:t>--&gt;</w:t>
      </w:r>
    </w:p>
    <w:p w14:paraId="5A1664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mimeType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80FF91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field's meaning and content </w:t>
      </w:r>
      <w:r w:rsidRPr="00422413">
        <w:rPr>
          <w:rFonts w:ascii="Arial Narrow" w:hAnsi="Arial Narrow"/>
          <w:color w:val="0000FF"/>
          <w:sz w:val="17"/>
          <w:lang w:val="en-US"/>
        </w:rPr>
        <w:t>--&gt;</w:t>
      </w:r>
    </w:p>
    <w:p w14:paraId="07D2952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4B1F2A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9B6F4E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ADEA5B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foreignKeys </w:t>
      </w:r>
      <w:r w:rsidRPr="00422413">
        <w:rPr>
          <w:rFonts w:ascii="Arial Narrow" w:hAnsi="Arial Narrow"/>
          <w:color w:val="0000FF"/>
          <w:sz w:val="17"/>
          <w:lang w:val="en-US"/>
        </w:rPr>
        <w:t>--&gt;</w:t>
      </w:r>
    </w:p>
    <w:p w14:paraId="7A87A50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foreignKeysType</w:t>
      </w:r>
      <w:r w:rsidRPr="00422413">
        <w:rPr>
          <w:rFonts w:ascii="Arial Narrow" w:hAnsi="Arial Narrow"/>
          <w:color w:val="0000FF"/>
          <w:sz w:val="17"/>
          <w:lang w:val="en-US"/>
        </w:rPr>
        <w:t>"&gt;</w:t>
      </w:r>
    </w:p>
    <w:p w14:paraId="40D412F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2E8FB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foreign key constraints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F0A1E2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23400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00262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foreignKey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foreignKeyType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67AFC0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7237E4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7B0F6B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foreignKey </w:t>
      </w:r>
      <w:r w:rsidRPr="00422413">
        <w:rPr>
          <w:rFonts w:ascii="Arial Narrow" w:hAnsi="Arial Narrow"/>
          <w:color w:val="0000FF"/>
          <w:sz w:val="17"/>
          <w:lang w:val="en-US"/>
        </w:rPr>
        <w:t>--&gt;</w:t>
      </w:r>
    </w:p>
    <w:p w14:paraId="7AF57A6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foreignKeyType</w:t>
      </w:r>
      <w:r w:rsidRPr="00422413">
        <w:rPr>
          <w:rFonts w:ascii="Arial Narrow" w:hAnsi="Arial Narrow"/>
          <w:color w:val="0000FF"/>
          <w:sz w:val="17"/>
          <w:lang w:val="en-US"/>
        </w:rPr>
        <w:t>"&gt;</w:t>
      </w:r>
    </w:p>
    <w:p w14:paraId="3666D7C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26FE2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foreignKey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394F3FB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04C964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52D84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foreign key </w:t>
      </w:r>
      <w:r w:rsidRPr="00422413">
        <w:rPr>
          <w:rFonts w:ascii="Arial Narrow" w:hAnsi="Arial Narrow"/>
          <w:color w:val="0000FF"/>
          <w:sz w:val="17"/>
          <w:lang w:val="en-US"/>
        </w:rPr>
        <w:t>--&gt;</w:t>
      </w:r>
    </w:p>
    <w:p w14:paraId="3E3DF54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9F7A10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referenced schema </w:t>
      </w:r>
      <w:r w:rsidRPr="00422413">
        <w:rPr>
          <w:rFonts w:ascii="Arial Narrow" w:hAnsi="Arial Narrow"/>
          <w:color w:val="0000FF"/>
          <w:sz w:val="17"/>
          <w:lang w:val="en-US"/>
        </w:rPr>
        <w:t>--&gt;</w:t>
      </w:r>
    </w:p>
    <w:p w14:paraId="5BE9432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referencedSchema</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EC26FE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referenced table </w:t>
      </w:r>
      <w:r w:rsidRPr="00422413">
        <w:rPr>
          <w:rFonts w:ascii="Arial Narrow" w:hAnsi="Arial Narrow"/>
          <w:color w:val="0000FF"/>
          <w:sz w:val="17"/>
          <w:lang w:val="en-US"/>
        </w:rPr>
        <w:t>--&gt;</w:t>
      </w:r>
    </w:p>
    <w:p w14:paraId="244B11D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referencedTable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EF8055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references </w:t>
      </w:r>
      <w:r w:rsidRPr="00422413">
        <w:rPr>
          <w:rFonts w:ascii="Arial Narrow" w:hAnsi="Arial Narrow"/>
          <w:color w:val="0000FF"/>
          <w:sz w:val="17"/>
          <w:lang w:val="en-US"/>
        </w:rPr>
        <w:t>--&gt;</w:t>
      </w:r>
    </w:p>
    <w:p w14:paraId="3BF11F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reference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referenceType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2C408D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match type (FULL, PARTIAL, SIMPLE) </w:t>
      </w:r>
      <w:r w:rsidRPr="00422413">
        <w:rPr>
          <w:rFonts w:ascii="Arial Narrow" w:hAnsi="Arial Narrow"/>
          <w:color w:val="0000FF"/>
          <w:sz w:val="17"/>
          <w:lang w:val="en-US"/>
        </w:rPr>
        <w:t>--&gt;</w:t>
      </w:r>
    </w:p>
    <w:p w14:paraId="436F7A4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matchType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matchTypeType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6B2876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ON DELETE action e.g. ON DELETE CASCADE </w:t>
      </w:r>
      <w:r w:rsidRPr="00422413">
        <w:rPr>
          <w:rFonts w:ascii="Arial Narrow" w:hAnsi="Arial Narrow"/>
          <w:color w:val="0000FF"/>
          <w:sz w:val="17"/>
          <w:lang w:val="en-US"/>
        </w:rPr>
        <w:t>--&gt;</w:t>
      </w:r>
    </w:p>
    <w:p w14:paraId="2A01483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deleteAction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referentialActionType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E3B6E7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ON UPDATE action e.g. ON UPDATE SET DEFAULT </w:t>
      </w:r>
      <w:r w:rsidRPr="00422413">
        <w:rPr>
          <w:rFonts w:ascii="Arial Narrow" w:hAnsi="Arial Narrow"/>
          <w:color w:val="0000FF"/>
          <w:sz w:val="17"/>
          <w:lang w:val="en-US"/>
        </w:rPr>
        <w:t>--&gt;</w:t>
      </w:r>
    </w:p>
    <w:p w14:paraId="1909D64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updateAction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referentialActionType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96F003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foreign key's meaning and content </w:t>
      </w:r>
      <w:r w:rsidRPr="00422413">
        <w:rPr>
          <w:rFonts w:ascii="Arial Narrow" w:hAnsi="Arial Narrow"/>
          <w:color w:val="0000FF"/>
          <w:sz w:val="17"/>
          <w:lang w:val="en-US"/>
        </w:rPr>
        <w:t>--&gt;</w:t>
      </w:r>
    </w:p>
    <w:p w14:paraId="226934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9035A2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0A709D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330B43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reference </w:t>
      </w:r>
      <w:r w:rsidRPr="00422413">
        <w:rPr>
          <w:rFonts w:ascii="Arial Narrow" w:hAnsi="Arial Narrow"/>
          <w:color w:val="0000FF"/>
          <w:sz w:val="17"/>
          <w:lang w:val="en-US"/>
        </w:rPr>
        <w:t>--&gt;</w:t>
      </w:r>
    </w:p>
    <w:p w14:paraId="6E7DEC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referenceType</w:t>
      </w:r>
      <w:r w:rsidRPr="00422413">
        <w:rPr>
          <w:rFonts w:ascii="Arial Narrow" w:hAnsi="Arial Narrow"/>
          <w:color w:val="0000FF"/>
          <w:sz w:val="17"/>
          <w:lang w:val="en-US"/>
        </w:rPr>
        <w:t>"&gt;</w:t>
      </w:r>
    </w:p>
    <w:p w14:paraId="6FE6105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80E85F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reference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03742C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308CC0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387907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referencing column </w:t>
      </w:r>
      <w:r w:rsidRPr="00422413">
        <w:rPr>
          <w:rFonts w:ascii="Arial Narrow" w:hAnsi="Arial Narrow"/>
          <w:color w:val="0000FF"/>
          <w:sz w:val="17"/>
          <w:lang w:val="en-US"/>
        </w:rPr>
        <w:t>--&gt;</w:t>
      </w:r>
    </w:p>
    <w:p w14:paraId="32BEFF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46A0C2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referenced column (table.column) </w:t>
      </w:r>
      <w:r w:rsidRPr="00422413">
        <w:rPr>
          <w:rFonts w:ascii="Arial Narrow" w:hAnsi="Arial Narrow"/>
          <w:color w:val="0000FF"/>
          <w:sz w:val="17"/>
          <w:lang w:val="en-US"/>
        </w:rPr>
        <w:t>--&gt;</w:t>
      </w:r>
    </w:p>
    <w:p w14:paraId="5361630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referenced</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5A21C1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C0D805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0D01A7C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candidateKeys </w:t>
      </w:r>
      <w:r w:rsidRPr="00422413">
        <w:rPr>
          <w:rFonts w:ascii="Arial Narrow" w:hAnsi="Arial Narrow"/>
          <w:color w:val="0000FF"/>
          <w:sz w:val="17"/>
          <w:lang w:val="en-US"/>
        </w:rPr>
        <w:t>--&gt;</w:t>
      </w:r>
    </w:p>
    <w:p w14:paraId="138E682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candidateKeysType</w:t>
      </w:r>
      <w:r w:rsidRPr="00422413">
        <w:rPr>
          <w:rFonts w:ascii="Arial Narrow" w:hAnsi="Arial Narrow"/>
          <w:color w:val="0000FF"/>
          <w:sz w:val="17"/>
          <w:lang w:val="en-US"/>
        </w:rPr>
        <w:t>"&gt;</w:t>
      </w:r>
    </w:p>
    <w:p w14:paraId="593E07A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BB8F5C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candidate key (unique) constraints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41B89D4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277183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DE8EB3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candidateKey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uniqueKeyType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B958D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36726B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574604E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uniqueKey </w:t>
      </w:r>
      <w:r w:rsidRPr="00422413">
        <w:rPr>
          <w:rFonts w:ascii="Arial Narrow" w:hAnsi="Arial Narrow"/>
          <w:color w:val="0000FF"/>
          <w:sz w:val="17"/>
          <w:lang w:val="en-US"/>
        </w:rPr>
        <w:t>--&gt;</w:t>
      </w:r>
    </w:p>
    <w:p w14:paraId="3437605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uniqueKeyType</w:t>
      </w:r>
      <w:r w:rsidRPr="00422413">
        <w:rPr>
          <w:rFonts w:ascii="Arial Narrow" w:hAnsi="Arial Narrow"/>
          <w:color w:val="0000FF"/>
          <w:sz w:val="17"/>
          <w:lang w:val="en-US"/>
        </w:rPr>
        <w:t>"&gt;</w:t>
      </w:r>
    </w:p>
    <w:p w14:paraId="4B77F9E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4BB801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unique (primary or candidate) key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382CE1E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CE2E03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6C15A0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unique key </w:t>
      </w:r>
      <w:r w:rsidRPr="00422413">
        <w:rPr>
          <w:rFonts w:ascii="Arial Narrow" w:hAnsi="Arial Narrow"/>
          <w:color w:val="0000FF"/>
          <w:sz w:val="17"/>
          <w:lang w:val="en-US"/>
        </w:rPr>
        <w:t>--&gt;</w:t>
      </w:r>
    </w:p>
    <w:p w14:paraId="12A79E8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3796EA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unique key's meaning and content </w:t>
      </w:r>
      <w:r w:rsidRPr="00422413">
        <w:rPr>
          <w:rFonts w:ascii="Arial Narrow" w:hAnsi="Arial Narrow"/>
          <w:color w:val="0000FF"/>
          <w:sz w:val="17"/>
          <w:lang w:val="en-US"/>
        </w:rPr>
        <w:t>--&gt;</w:t>
      </w:r>
    </w:p>
    <w:p w14:paraId="249776D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1B7762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columns belonging to the unique key </w:t>
      </w:r>
      <w:r w:rsidRPr="00422413">
        <w:rPr>
          <w:rFonts w:ascii="Arial Narrow" w:hAnsi="Arial Narrow"/>
          <w:color w:val="0000FF"/>
          <w:sz w:val="17"/>
          <w:lang w:val="en-US"/>
        </w:rPr>
        <w:t>--&gt;</w:t>
      </w:r>
    </w:p>
    <w:p w14:paraId="563C20F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column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5BC96E0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99016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07BB4F2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check constraints </w:t>
      </w:r>
      <w:r w:rsidRPr="00422413">
        <w:rPr>
          <w:rFonts w:ascii="Arial Narrow" w:hAnsi="Arial Narrow"/>
          <w:color w:val="0000FF"/>
          <w:sz w:val="17"/>
          <w:lang w:val="en-US"/>
        </w:rPr>
        <w:t>--&gt;</w:t>
      </w:r>
    </w:p>
    <w:p w14:paraId="37D7E5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checkConstraintsType</w:t>
      </w:r>
      <w:r w:rsidRPr="00422413">
        <w:rPr>
          <w:rFonts w:ascii="Arial Narrow" w:hAnsi="Arial Narrow"/>
          <w:color w:val="0000FF"/>
          <w:sz w:val="17"/>
          <w:lang w:val="en-US"/>
        </w:rPr>
        <w:t>"&gt;</w:t>
      </w:r>
    </w:p>
    <w:p w14:paraId="708B6B8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FA8538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check constraints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7998B9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88D95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AA086F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checkConstraint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checkConstraintType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B674EC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54540D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4CD471A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check constraint </w:t>
      </w:r>
      <w:r w:rsidRPr="00422413">
        <w:rPr>
          <w:rFonts w:ascii="Arial Narrow" w:hAnsi="Arial Narrow"/>
          <w:color w:val="0000FF"/>
          <w:sz w:val="17"/>
          <w:lang w:val="en-US"/>
        </w:rPr>
        <w:t>--&gt;</w:t>
      </w:r>
    </w:p>
    <w:p w14:paraId="0D1A25A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checkConstraintType</w:t>
      </w:r>
      <w:r w:rsidRPr="00422413">
        <w:rPr>
          <w:rFonts w:ascii="Arial Narrow" w:hAnsi="Arial Narrow"/>
          <w:color w:val="0000FF"/>
          <w:sz w:val="17"/>
          <w:lang w:val="en-US"/>
        </w:rPr>
        <w:t>"&gt;</w:t>
      </w:r>
    </w:p>
    <w:p w14:paraId="3F238B2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19D367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Check constraint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73E9BD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7EE4F1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C5C1A9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constraint </w:t>
      </w:r>
      <w:r w:rsidRPr="00422413">
        <w:rPr>
          <w:rFonts w:ascii="Arial Narrow" w:hAnsi="Arial Narrow"/>
          <w:color w:val="0000FF"/>
          <w:sz w:val="17"/>
          <w:lang w:val="en-US"/>
        </w:rPr>
        <w:t>--&gt;</w:t>
      </w:r>
    </w:p>
    <w:p w14:paraId="2474DD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5ED0FC9D" w14:textId="325ED4CB"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check condition </w:t>
      </w:r>
      <w:r w:rsidRPr="00422413">
        <w:rPr>
          <w:rFonts w:ascii="Arial Narrow" w:hAnsi="Arial Narrow"/>
          <w:color w:val="0000FF"/>
          <w:sz w:val="17"/>
          <w:lang w:val="en-US"/>
        </w:rPr>
        <w:t>--&gt;</w:t>
      </w:r>
    </w:p>
    <w:p w14:paraId="4025F34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condition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0AF28A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constraint's meaning and content </w:t>
      </w:r>
      <w:r w:rsidRPr="00422413">
        <w:rPr>
          <w:rFonts w:ascii="Arial Narrow" w:hAnsi="Arial Narrow"/>
          <w:color w:val="0000FF"/>
          <w:sz w:val="17"/>
          <w:lang w:val="en-US"/>
        </w:rPr>
        <w:t>--&gt;</w:t>
      </w:r>
    </w:p>
    <w:p w14:paraId="15A9518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BA97D7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03EF46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A32F9C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triggers </w:t>
      </w:r>
      <w:r w:rsidRPr="00422413">
        <w:rPr>
          <w:rFonts w:ascii="Arial Narrow" w:hAnsi="Arial Narrow"/>
          <w:color w:val="0000FF"/>
          <w:sz w:val="17"/>
          <w:lang w:val="en-US"/>
        </w:rPr>
        <w:t>--&gt;</w:t>
      </w:r>
    </w:p>
    <w:p w14:paraId="30A4D90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triggersType</w:t>
      </w:r>
      <w:r w:rsidRPr="00422413">
        <w:rPr>
          <w:rFonts w:ascii="Arial Narrow" w:hAnsi="Arial Narrow"/>
          <w:color w:val="0000FF"/>
          <w:sz w:val="17"/>
          <w:lang w:val="en-US"/>
        </w:rPr>
        <w:t>"&gt;</w:t>
      </w:r>
    </w:p>
    <w:p w14:paraId="3F27A36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EB5BFC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triggers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4D8A0E3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44FB8A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16AED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triggerType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3E1BA3C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566339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CD5700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trigger </w:t>
      </w:r>
      <w:r w:rsidRPr="00422413">
        <w:rPr>
          <w:rFonts w:ascii="Arial Narrow" w:hAnsi="Arial Narrow"/>
          <w:color w:val="0000FF"/>
          <w:sz w:val="17"/>
          <w:lang w:val="en-US"/>
        </w:rPr>
        <w:t>--&gt;</w:t>
      </w:r>
    </w:p>
    <w:p w14:paraId="2337D6B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triggerType</w:t>
      </w:r>
      <w:r w:rsidRPr="00422413">
        <w:rPr>
          <w:rFonts w:ascii="Arial Narrow" w:hAnsi="Arial Narrow"/>
          <w:color w:val="0000FF"/>
          <w:sz w:val="17"/>
          <w:lang w:val="en-US"/>
        </w:rPr>
        <w:t>"&gt;</w:t>
      </w:r>
    </w:p>
    <w:p w14:paraId="3036305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9E909A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Trigger element in siardArchive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C23AD7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FC2CD1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F4255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name of the trigger </w:t>
      </w:r>
      <w:r w:rsidRPr="00422413">
        <w:rPr>
          <w:rFonts w:ascii="Arial Narrow" w:hAnsi="Arial Narrow"/>
          <w:color w:val="0000FF"/>
          <w:sz w:val="17"/>
          <w:lang w:val="en-US"/>
        </w:rPr>
        <w:t>--&gt;</w:t>
      </w:r>
    </w:p>
    <w:p w14:paraId="0EC7A25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BAA7EB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action time BEFORE, AFTER or INSTEAD OF </w:t>
      </w:r>
      <w:r w:rsidRPr="00422413">
        <w:rPr>
          <w:rFonts w:ascii="Arial Narrow" w:hAnsi="Arial Narrow"/>
          <w:color w:val="0000FF"/>
          <w:sz w:val="17"/>
          <w:lang w:val="en-US"/>
        </w:rPr>
        <w:t>--&gt;</w:t>
      </w:r>
    </w:p>
    <w:p w14:paraId="76CB763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actionTime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actionTimeType</w:t>
      </w:r>
      <w:r w:rsidRPr="00422413">
        <w:rPr>
          <w:rFonts w:ascii="Arial Narrow" w:hAnsi="Arial Narrow"/>
          <w:color w:val="0000FF"/>
          <w:sz w:val="17"/>
          <w:lang w:val="en-US"/>
        </w:rPr>
        <w:t>"/&gt;</w:t>
      </w:r>
    </w:p>
    <w:p w14:paraId="7683DA7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trigger event INSERT, DELETE, UPDATE [OF &lt;trigger column list&gt;] </w:t>
      </w:r>
      <w:r w:rsidRPr="00422413">
        <w:rPr>
          <w:rFonts w:ascii="Arial Narrow" w:hAnsi="Arial Narrow"/>
          <w:color w:val="0000FF"/>
          <w:sz w:val="17"/>
          <w:lang w:val="en-US"/>
        </w:rPr>
        <w:t>--&gt;</w:t>
      </w:r>
    </w:p>
    <w:p w14:paraId="3B62405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triggerEvent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34AE30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alias list &lt;old or new values alias&gt; </w:t>
      </w:r>
      <w:r w:rsidRPr="00422413">
        <w:rPr>
          <w:rFonts w:ascii="Arial Narrow" w:hAnsi="Arial Narrow"/>
          <w:color w:val="0000FF"/>
          <w:sz w:val="17"/>
          <w:lang w:val="en-US"/>
        </w:rPr>
        <w:t>--&gt;</w:t>
      </w:r>
    </w:p>
    <w:p w14:paraId="2AF38D4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aliasList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C80D1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triggered action </w:t>
      </w:r>
      <w:r w:rsidRPr="00422413">
        <w:rPr>
          <w:rFonts w:ascii="Arial Narrow" w:hAnsi="Arial Narrow"/>
          <w:color w:val="0000FF"/>
          <w:sz w:val="17"/>
          <w:lang w:val="en-US"/>
        </w:rPr>
        <w:t>--&gt;</w:t>
      </w:r>
    </w:p>
    <w:p w14:paraId="54EE8E7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triggeredAction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5EDB9B6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trigger's meaning and content </w:t>
      </w:r>
      <w:r w:rsidRPr="00422413">
        <w:rPr>
          <w:rFonts w:ascii="Arial Narrow" w:hAnsi="Arial Narrow"/>
          <w:color w:val="0000FF"/>
          <w:sz w:val="17"/>
          <w:lang w:val="en-US"/>
        </w:rPr>
        <w:t>--&gt;</w:t>
      </w:r>
    </w:p>
    <w:p w14:paraId="29E6BA0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37A998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16159E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EC244F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routines </w:t>
      </w:r>
      <w:r w:rsidRPr="00422413">
        <w:rPr>
          <w:rFonts w:ascii="Arial Narrow" w:hAnsi="Arial Narrow"/>
          <w:color w:val="0000FF"/>
          <w:sz w:val="17"/>
          <w:lang w:val="en-US"/>
        </w:rPr>
        <w:t>--&gt;</w:t>
      </w:r>
    </w:p>
    <w:p w14:paraId="2DDD6A7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routinesType</w:t>
      </w:r>
      <w:r w:rsidRPr="00422413">
        <w:rPr>
          <w:rFonts w:ascii="Arial Narrow" w:hAnsi="Arial Narrow"/>
          <w:color w:val="0000FF"/>
          <w:sz w:val="17"/>
          <w:lang w:val="en-US"/>
        </w:rPr>
        <w:t>"&gt;</w:t>
      </w:r>
    </w:p>
    <w:p w14:paraId="224B097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3B6DBB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routines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0917F23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xs:annotation</w:t>
      </w:r>
      <w:r w:rsidRPr="00422413">
        <w:rPr>
          <w:rFonts w:ascii="Arial Narrow" w:hAnsi="Arial Narrow"/>
          <w:color w:val="0000FF"/>
          <w:sz w:val="17"/>
        </w:rPr>
        <w:t>&gt;</w:t>
      </w:r>
    </w:p>
    <w:p w14:paraId="76B50A8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1A623E0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routine</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routineType</w:t>
      </w:r>
      <w:r w:rsidRPr="00422413">
        <w:rPr>
          <w:rFonts w:ascii="Arial Narrow" w:hAnsi="Arial Narrow"/>
          <w:color w:val="0000FF"/>
          <w:sz w:val="17"/>
        </w:rPr>
        <w:t>"</w:t>
      </w:r>
      <w:r w:rsidRPr="00422413">
        <w:rPr>
          <w:rFonts w:ascii="Arial Narrow" w:hAnsi="Arial Narrow"/>
          <w:color w:val="FF0000"/>
          <w:sz w:val="17"/>
        </w:rPr>
        <w:t xml:space="preserve"> maxOccurs</w:t>
      </w:r>
      <w:r w:rsidRPr="00422413">
        <w:rPr>
          <w:rFonts w:ascii="Arial Narrow" w:hAnsi="Arial Narrow"/>
          <w:color w:val="0000FF"/>
          <w:sz w:val="17"/>
        </w:rPr>
        <w:t>="</w:t>
      </w:r>
      <w:r w:rsidRPr="00422413">
        <w:rPr>
          <w:rFonts w:ascii="Arial Narrow" w:hAnsi="Arial Narrow"/>
          <w:color w:val="000000"/>
          <w:sz w:val="17"/>
        </w:rPr>
        <w:t>unbounded</w:t>
      </w:r>
      <w:r w:rsidRPr="00422413">
        <w:rPr>
          <w:rFonts w:ascii="Arial Narrow" w:hAnsi="Arial Narrow"/>
          <w:color w:val="0000FF"/>
          <w:sz w:val="17"/>
        </w:rPr>
        <w:t>"/&gt;</w:t>
      </w:r>
    </w:p>
    <w:p w14:paraId="45F3648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256510F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3147F5B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8080"/>
          <w:sz w:val="17"/>
        </w:rPr>
        <w:t xml:space="preserve"> complex type routine </w:t>
      </w:r>
      <w:r w:rsidRPr="00422413">
        <w:rPr>
          <w:rFonts w:ascii="Arial Narrow" w:hAnsi="Arial Narrow"/>
          <w:color w:val="0000FF"/>
          <w:sz w:val="17"/>
        </w:rPr>
        <w:t>--&gt;</w:t>
      </w:r>
    </w:p>
    <w:p w14:paraId="30A9891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routineType</w:t>
      </w:r>
      <w:r w:rsidRPr="00422413">
        <w:rPr>
          <w:rFonts w:ascii="Arial Narrow" w:hAnsi="Arial Narrow"/>
          <w:color w:val="0000FF"/>
          <w:sz w:val="17"/>
        </w:rPr>
        <w:t>"&gt;</w:t>
      </w:r>
    </w:p>
    <w:p w14:paraId="72FC8ED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xs:annotation</w:t>
      </w:r>
      <w:r w:rsidRPr="00422413">
        <w:rPr>
          <w:rFonts w:ascii="Arial Narrow" w:hAnsi="Arial Narrow"/>
          <w:color w:val="0000FF"/>
          <w:sz w:val="17"/>
        </w:rPr>
        <w:t>&gt;</w:t>
      </w:r>
    </w:p>
    <w:p w14:paraId="5DFFDDD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Routine</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3BEF3D8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418408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16F744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specific (unique) name of routine in schema </w:t>
      </w:r>
      <w:r w:rsidRPr="00422413">
        <w:rPr>
          <w:rFonts w:ascii="Arial Narrow" w:hAnsi="Arial Narrow"/>
          <w:color w:val="0000FF"/>
          <w:sz w:val="17"/>
          <w:lang w:val="en-US"/>
        </w:rPr>
        <w:t>--&gt;</w:t>
      </w:r>
    </w:p>
    <w:p w14:paraId="7BCB777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specificName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7B3F81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database (possible overloaded) name of routine in schema </w:t>
      </w:r>
      <w:r w:rsidRPr="00422413">
        <w:rPr>
          <w:rFonts w:ascii="Arial Narrow" w:hAnsi="Arial Narrow"/>
          <w:color w:val="0000FF"/>
          <w:sz w:val="17"/>
          <w:lang w:val="en-US"/>
        </w:rPr>
        <w:t>--&gt;</w:t>
      </w:r>
    </w:p>
    <w:p w14:paraId="5E42343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2CD93CD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routines's meaning and content </w:t>
      </w:r>
      <w:r w:rsidRPr="00422413">
        <w:rPr>
          <w:rFonts w:ascii="Arial Narrow" w:hAnsi="Arial Narrow"/>
          <w:color w:val="0000FF"/>
          <w:sz w:val="17"/>
          <w:lang w:val="en-US"/>
        </w:rPr>
        <w:t>--&gt;</w:t>
      </w:r>
    </w:p>
    <w:p w14:paraId="24FF62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476F3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original source code (VBA, PL/SQL, ...) defining the routine </w:t>
      </w:r>
      <w:r w:rsidRPr="00422413">
        <w:rPr>
          <w:rFonts w:ascii="Arial Narrow" w:hAnsi="Arial Narrow"/>
          <w:color w:val="0000FF"/>
          <w:sz w:val="17"/>
          <w:lang w:val="en-US"/>
        </w:rPr>
        <w:t>--&gt;</w:t>
      </w:r>
    </w:p>
    <w:p w14:paraId="1266A1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source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65BF3A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body of routine  </w:t>
      </w:r>
      <w:r w:rsidRPr="00422413">
        <w:rPr>
          <w:rFonts w:ascii="Arial Narrow" w:hAnsi="Arial Narrow"/>
          <w:color w:val="0000FF"/>
          <w:sz w:val="17"/>
          <w:lang w:val="en-US"/>
        </w:rPr>
        <w:t>--&gt;</w:t>
      </w:r>
    </w:p>
    <w:p w14:paraId="109EFDC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body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E7A5FE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routine characteristic </w:t>
      </w:r>
      <w:r w:rsidRPr="00422413">
        <w:rPr>
          <w:rFonts w:ascii="Arial Narrow" w:hAnsi="Arial Narrow"/>
          <w:color w:val="0000FF"/>
          <w:sz w:val="17"/>
          <w:lang w:val="en-US"/>
        </w:rPr>
        <w:t>--&gt;</w:t>
      </w:r>
    </w:p>
    <w:p w14:paraId="77BF26D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characteristic</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B42103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data type of the return value (for functions) </w:t>
      </w:r>
      <w:r w:rsidRPr="00422413">
        <w:rPr>
          <w:rFonts w:ascii="Arial Narrow" w:hAnsi="Arial Narrow"/>
          <w:color w:val="0000FF"/>
          <w:sz w:val="17"/>
          <w:lang w:val="en-US"/>
        </w:rPr>
        <w:t>--&gt;</w:t>
      </w:r>
    </w:p>
    <w:p w14:paraId="3074456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returnType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7964D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list of parameters </w:t>
      </w:r>
      <w:r w:rsidRPr="00422413">
        <w:rPr>
          <w:rFonts w:ascii="Arial Narrow" w:hAnsi="Arial Narrow"/>
          <w:color w:val="0000FF"/>
          <w:sz w:val="17"/>
          <w:lang w:val="en-US"/>
        </w:rPr>
        <w:t>--&gt;</w:t>
      </w:r>
    </w:p>
    <w:p w14:paraId="5C24B7A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parameters</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parametersType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7A7052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D7D371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7B7D86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parameters </w:t>
      </w:r>
      <w:r w:rsidRPr="00422413">
        <w:rPr>
          <w:rFonts w:ascii="Arial Narrow" w:hAnsi="Arial Narrow"/>
          <w:color w:val="0000FF"/>
          <w:sz w:val="17"/>
          <w:lang w:val="en-US"/>
        </w:rPr>
        <w:t>--&gt;</w:t>
      </w:r>
    </w:p>
    <w:p w14:paraId="22F5E03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parametersType</w:t>
      </w:r>
      <w:r w:rsidRPr="00422413">
        <w:rPr>
          <w:rFonts w:ascii="Arial Narrow" w:hAnsi="Arial Narrow"/>
          <w:color w:val="0000FF"/>
          <w:sz w:val="17"/>
          <w:lang w:val="en-US"/>
        </w:rPr>
        <w:t>"&gt;</w:t>
      </w:r>
    </w:p>
    <w:p w14:paraId="4DA6FD3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A4DD88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List of parameters of a routine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3778F5A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67416F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EA2477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parameter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parameterType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529C87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A065F0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4179B97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parameter </w:t>
      </w:r>
      <w:r w:rsidRPr="00422413">
        <w:rPr>
          <w:rFonts w:ascii="Arial Narrow" w:hAnsi="Arial Narrow"/>
          <w:color w:val="0000FF"/>
          <w:sz w:val="17"/>
          <w:lang w:val="en-US"/>
        </w:rPr>
        <w:t>--&gt;</w:t>
      </w:r>
    </w:p>
    <w:p w14:paraId="75CBC23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parameterType</w:t>
      </w:r>
      <w:r w:rsidRPr="00422413">
        <w:rPr>
          <w:rFonts w:ascii="Arial Narrow" w:hAnsi="Arial Narrow"/>
          <w:color w:val="0000FF"/>
          <w:sz w:val="17"/>
          <w:lang w:val="en-US"/>
        </w:rPr>
        <w:t>"&gt;</w:t>
      </w:r>
    </w:p>
    <w:p w14:paraId="24E7CC7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B9AF81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Parameter of a routine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332BAF6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DF47C0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747C7B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name of parameter  </w:t>
      </w:r>
      <w:r w:rsidRPr="00422413">
        <w:rPr>
          <w:rFonts w:ascii="Arial Narrow" w:hAnsi="Arial Narrow"/>
          <w:color w:val="0000FF"/>
          <w:sz w:val="17"/>
          <w:lang w:val="en-US"/>
        </w:rPr>
        <w:t>--&gt;</w:t>
      </w:r>
    </w:p>
    <w:p w14:paraId="37C51B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FACD48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mode of parameter (IN, OUT, INOUT) </w:t>
      </w:r>
      <w:r w:rsidRPr="00422413">
        <w:rPr>
          <w:rFonts w:ascii="Arial Narrow" w:hAnsi="Arial Narrow"/>
          <w:color w:val="0000FF"/>
          <w:sz w:val="17"/>
          <w:lang w:val="en-US"/>
        </w:rPr>
        <w:t>--&gt;</w:t>
      </w:r>
    </w:p>
    <w:p w14:paraId="446278C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mode</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xs:string</w:t>
      </w:r>
      <w:r w:rsidRPr="00422413">
        <w:rPr>
          <w:rFonts w:ascii="Arial Narrow" w:hAnsi="Arial Narrow"/>
          <w:color w:val="0000FF"/>
          <w:sz w:val="17"/>
          <w:lang w:val="en-GB"/>
        </w:rPr>
        <w:t>"/&gt;</w:t>
      </w:r>
    </w:p>
    <w:p w14:paraId="10C0C23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4DE8645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either predefined or structured </w:t>
      </w:r>
      <w:r w:rsidRPr="00422413">
        <w:rPr>
          <w:rFonts w:ascii="Arial Narrow" w:hAnsi="Arial Narrow"/>
          <w:color w:val="0000FF"/>
          <w:sz w:val="17"/>
          <w:lang w:val="en-US"/>
        </w:rPr>
        <w:t>--&gt;</w:t>
      </w:r>
    </w:p>
    <w:p w14:paraId="675F4B8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DE2658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data type of the column </w:t>
      </w:r>
      <w:r w:rsidRPr="00422413">
        <w:rPr>
          <w:rFonts w:ascii="Arial Narrow" w:hAnsi="Arial Narrow"/>
          <w:color w:val="0000FF"/>
          <w:sz w:val="17"/>
          <w:lang w:val="en-US"/>
        </w:rPr>
        <w:t>--&gt;</w:t>
      </w:r>
    </w:p>
    <w:p w14:paraId="015D7E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predefinedTypeType</w:t>
      </w:r>
      <w:r w:rsidRPr="00422413">
        <w:rPr>
          <w:rFonts w:ascii="Arial Narrow" w:hAnsi="Arial Narrow"/>
          <w:color w:val="0000FF"/>
          <w:sz w:val="17"/>
          <w:lang w:val="en-US"/>
        </w:rPr>
        <w:t>"/&gt;</w:t>
      </w:r>
    </w:p>
    <w:p w14:paraId="7AC9DC0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D0A938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9CA235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schema of UDT name of the column </w:t>
      </w:r>
      <w:r w:rsidRPr="00422413">
        <w:rPr>
          <w:rFonts w:ascii="Arial Narrow" w:hAnsi="Arial Narrow"/>
          <w:color w:val="0000FF"/>
          <w:sz w:val="17"/>
          <w:lang w:val="en-US"/>
        </w:rPr>
        <w:t>--&gt;</w:t>
      </w:r>
    </w:p>
    <w:p w14:paraId="2AB9B7A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nl-NL"/>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nl-NL"/>
        </w:rPr>
        <w:t>&lt;</w:t>
      </w:r>
      <w:r w:rsidRPr="00422413">
        <w:rPr>
          <w:rFonts w:ascii="Arial Narrow" w:hAnsi="Arial Narrow"/>
          <w:color w:val="800000"/>
          <w:sz w:val="17"/>
          <w:lang w:val="nl-NL"/>
        </w:rPr>
        <w:t>xs:element</w:t>
      </w:r>
      <w:r w:rsidRPr="00422413">
        <w:rPr>
          <w:rFonts w:ascii="Arial Narrow" w:hAnsi="Arial Narrow"/>
          <w:color w:val="FF0000"/>
          <w:sz w:val="17"/>
          <w:lang w:val="nl-NL"/>
        </w:rPr>
        <w:t xml:space="preserve"> name</w:t>
      </w:r>
      <w:r w:rsidRPr="00422413">
        <w:rPr>
          <w:rFonts w:ascii="Arial Narrow" w:hAnsi="Arial Narrow"/>
          <w:color w:val="0000FF"/>
          <w:sz w:val="17"/>
          <w:lang w:val="nl-NL"/>
        </w:rPr>
        <w:t>="</w:t>
      </w:r>
      <w:r w:rsidRPr="00422413">
        <w:rPr>
          <w:rFonts w:ascii="Arial Narrow" w:hAnsi="Arial Narrow"/>
          <w:color w:val="000000"/>
          <w:sz w:val="17"/>
          <w:lang w:val="nl-NL"/>
        </w:rPr>
        <w:t>typeSchema</w:t>
      </w:r>
      <w:r w:rsidRPr="00422413">
        <w:rPr>
          <w:rFonts w:ascii="Arial Narrow" w:hAnsi="Arial Narrow"/>
          <w:color w:val="0000FF"/>
          <w:sz w:val="17"/>
          <w:lang w:val="nl-NL"/>
        </w:rPr>
        <w:t>"</w:t>
      </w:r>
      <w:r w:rsidRPr="00422413">
        <w:rPr>
          <w:rFonts w:ascii="Arial Narrow" w:hAnsi="Arial Narrow"/>
          <w:color w:val="FF0000"/>
          <w:sz w:val="17"/>
          <w:lang w:val="nl-NL"/>
        </w:rPr>
        <w:t xml:space="preserve"> type</w:t>
      </w:r>
      <w:r w:rsidRPr="00422413">
        <w:rPr>
          <w:rFonts w:ascii="Arial Narrow" w:hAnsi="Arial Narrow"/>
          <w:color w:val="0000FF"/>
          <w:sz w:val="17"/>
          <w:lang w:val="nl-NL"/>
        </w:rPr>
        <w:t>="</w:t>
      </w:r>
      <w:r w:rsidRPr="00422413">
        <w:rPr>
          <w:rFonts w:ascii="Arial Narrow" w:hAnsi="Arial Narrow"/>
          <w:color w:val="000000"/>
          <w:sz w:val="17"/>
          <w:lang w:val="nl-NL"/>
        </w:rPr>
        <w:t>xs:string</w:t>
      </w:r>
      <w:r w:rsidRPr="00422413">
        <w:rPr>
          <w:rFonts w:ascii="Arial Narrow" w:hAnsi="Arial Narrow"/>
          <w:color w:val="0000FF"/>
          <w:sz w:val="17"/>
          <w:lang w:val="nl-NL"/>
        </w:rPr>
        <w:t>"</w:t>
      </w:r>
      <w:r w:rsidRPr="00422413">
        <w:rPr>
          <w:rFonts w:ascii="Arial Narrow" w:hAnsi="Arial Narrow"/>
          <w:color w:val="FF0000"/>
          <w:sz w:val="17"/>
          <w:lang w:val="nl-NL"/>
        </w:rPr>
        <w:t xml:space="preserve"> minOccurs</w:t>
      </w:r>
      <w:r w:rsidRPr="00422413">
        <w:rPr>
          <w:rFonts w:ascii="Arial Narrow" w:hAnsi="Arial Narrow"/>
          <w:color w:val="0000FF"/>
          <w:sz w:val="17"/>
          <w:lang w:val="nl-NL"/>
        </w:rPr>
        <w:t>="</w:t>
      </w:r>
      <w:r w:rsidRPr="00422413">
        <w:rPr>
          <w:rFonts w:ascii="Arial Narrow" w:hAnsi="Arial Narrow"/>
          <w:color w:val="000000"/>
          <w:sz w:val="17"/>
          <w:lang w:val="nl-NL"/>
        </w:rPr>
        <w:t>0</w:t>
      </w:r>
      <w:r w:rsidRPr="00422413">
        <w:rPr>
          <w:rFonts w:ascii="Arial Narrow" w:hAnsi="Arial Narrow"/>
          <w:color w:val="0000FF"/>
          <w:sz w:val="17"/>
          <w:lang w:val="nl-NL"/>
        </w:rPr>
        <w:t>"/&gt;</w:t>
      </w:r>
    </w:p>
    <w:p w14:paraId="31C6C08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SQL:2008 name of UDT of the column </w:t>
      </w:r>
      <w:r w:rsidRPr="00422413">
        <w:rPr>
          <w:rFonts w:ascii="Arial Narrow" w:hAnsi="Arial Narrow"/>
          <w:color w:val="0000FF"/>
          <w:sz w:val="17"/>
          <w:lang w:val="en-US"/>
        </w:rPr>
        <w:t>--&gt;</w:t>
      </w:r>
    </w:p>
    <w:p w14:paraId="30D5E75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918FA0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E3DB1D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xs:choice</w:t>
      </w:r>
      <w:r w:rsidRPr="00422413">
        <w:rPr>
          <w:rFonts w:ascii="Arial Narrow" w:hAnsi="Arial Narrow"/>
          <w:color w:val="0000FF"/>
          <w:sz w:val="17"/>
          <w:lang w:val="en-US"/>
        </w:rPr>
        <w:t>&gt;</w:t>
      </w:r>
    </w:p>
    <w:p w14:paraId="7B164CCE" w14:textId="4FDB8ABF"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original data type of the column </w:t>
      </w:r>
      <w:r w:rsidRPr="00422413">
        <w:rPr>
          <w:rFonts w:ascii="Arial Narrow" w:hAnsi="Arial Narrow"/>
          <w:color w:val="0000FF"/>
          <w:sz w:val="17"/>
          <w:lang w:val="en-US"/>
        </w:rPr>
        <w:t>--&gt;</w:t>
      </w:r>
    </w:p>
    <w:p w14:paraId="4197163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typeOriginal</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C3B0B9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SQL_1999 cardinality for ARRAY type </w:t>
      </w:r>
      <w:r w:rsidRPr="00422413">
        <w:rPr>
          <w:rFonts w:ascii="Arial Narrow" w:hAnsi="Arial Narrow"/>
          <w:color w:val="0000FF"/>
          <w:sz w:val="17"/>
          <w:lang w:val="en-US"/>
        </w:rPr>
        <w:t>--&gt;</w:t>
      </w:r>
    </w:p>
    <w:p w14:paraId="6038D6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cardinality</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F8813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parameter's meaning and content </w:t>
      </w:r>
      <w:r w:rsidRPr="00422413">
        <w:rPr>
          <w:rFonts w:ascii="Arial Narrow" w:hAnsi="Arial Narrow"/>
          <w:color w:val="0000FF"/>
          <w:sz w:val="17"/>
          <w:lang w:val="en-US"/>
        </w:rPr>
        <w:t>--&gt;</w:t>
      </w:r>
    </w:p>
    <w:p w14:paraId="2256984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F1C87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47AA9B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0CD4F0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users </w:t>
      </w:r>
      <w:r w:rsidRPr="00422413">
        <w:rPr>
          <w:rFonts w:ascii="Arial Narrow" w:hAnsi="Arial Narrow"/>
          <w:color w:val="0000FF"/>
          <w:sz w:val="17"/>
          <w:lang w:val="en-US"/>
        </w:rPr>
        <w:t>--&gt;</w:t>
      </w:r>
    </w:p>
    <w:p w14:paraId="3F5CD9C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usersType</w:t>
      </w:r>
      <w:r w:rsidRPr="00422413">
        <w:rPr>
          <w:rFonts w:ascii="Arial Narrow" w:hAnsi="Arial Narrow"/>
          <w:color w:val="0000FF"/>
          <w:sz w:val="17"/>
          <w:lang w:val="en-US"/>
        </w:rPr>
        <w:t>"&gt;</w:t>
      </w:r>
    </w:p>
    <w:p w14:paraId="681C00F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55DAA6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users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455EB4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D2DCB2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0D8A4F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user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userType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523D57D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660CC1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A81A20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user </w:t>
      </w:r>
      <w:r w:rsidRPr="00422413">
        <w:rPr>
          <w:rFonts w:ascii="Arial Narrow" w:hAnsi="Arial Narrow"/>
          <w:color w:val="0000FF"/>
          <w:sz w:val="17"/>
          <w:lang w:val="en-US"/>
        </w:rPr>
        <w:t>--&gt;</w:t>
      </w:r>
    </w:p>
    <w:p w14:paraId="7A310DE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userType</w:t>
      </w:r>
      <w:r w:rsidRPr="00422413">
        <w:rPr>
          <w:rFonts w:ascii="Arial Narrow" w:hAnsi="Arial Narrow"/>
          <w:color w:val="0000FF"/>
          <w:sz w:val="17"/>
          <w:lang w:val="en-US"/>
        </w:rPr>
        <w:t>"&gt;</w:t>
      </w:r>
    </w:p>
    <w:p w14:paraId="46EF355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1DDAC4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User</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0264A8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805DBC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3CC7C9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user name </w:t>
      </w:r>
      <w:r w:rsidRPr="00422413">
        <w:rPr>
          <w:rFonts w:ascii="Arial Narrow" w:hAnsi="Arial Narrow"/>
          <w:color w:val="0000FF"/>
          <w:sz w:val="17"/>
          <w:lang w:val="en-US"/>
        </w:rPr>
        <w:t>--&gt;</w:t>
      </w:r>
    </w:p>
    <w:p w14:paraId="56D481E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18834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user's meaning and content </w:t>
      </w:r>
      <w:r w:rsidRPr="00422413">
        <w:rPr>
          <w:rFonts w:ascii="Arial Narrow" w:hAnsi="Arial Narrow"/>
          <w:color w:val="0000FF"/>
          <w:sz w:val="17"/>
          <w:lang w:val="en-US"/>
        </w:rPr>
        <w:t>--&gt;</w:t>
      </w:r>
    </w:p>
    <w:p w14:paraId="51573F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B30E0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D120C6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872A5C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roles </w:t>
      </w:r>
      <w:r w:rsidRPr="00422413">
        <w:rPr>
          <w:rFonts w:ascii="Arial Narrow" w:hAnsi="Arial Narrow"/>
          <w:color w:val="0000FF"/>
          <w:sz w:val="17"/>
          <w:lang w:val="en-US"/>
        </w:rPr>
        <w:t>--&gt;</w:t>
      </w:r>
    </w:p>
    <w:p w14:paraId="614EC5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rolesType</w:t>
      </w:r>
      <w:r w:rsidRPr="00422413">
        <w:rPr>
          <w:rFonts w:ascii="Arial Narrow" w:hAnsi="Arial Narrow"/>
          <w:color w:val="0000FF"/>
          <w:sz w:val="17"/>
          <w:lang w:val="en-US"/>
        </w:rPr>
        <w:t>"&gt;</w:t>
      </w:r>
    </w:p>
    <w:p w14:paraId="2604ED0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605172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roles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2C57150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3CF8FA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CC6E42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roleType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252B173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1256BA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3A07A2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role </w:t>
      </w:r>
      <w:r w:rsidRPr="00422413">
        <w:rPr>
          <w:rFonts w:ascii="Arial Narrow" w:hAnsi="Arial Narrow"/>
          <w:color w:val="0000FF"/>
          <w:sz w:val="17"/>
          <w:lang w:val="en-US"/>
        </w:rPr>
        <w:t>--&gt;</w:t>
      </w:r>
    </w:p>
    <w:p w14:paraId="0E7B0DC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roleType</w:t>
      </w:r>
      <w:r w:rsidRPr="00422413">
        <w:rPr>
          <w:rFonts w:ascii="Arial Narrow" w:hAnsi="Arial Narrow"/>
          <w:color w:val="0000FF"/>
          <w:sz w:val="17"/>
          <w:lang w:val="en-US"/>
        </w:rPr>
        <w:t>"&gt;</w:t>
      </w:r>
    </w:p>
    <w:p w14:paraId="21CB4D1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F592E6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Role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B55183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A8ED7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4EB3FF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role name </w:t>
      </w:r>
      <w:r w:rsidRPr="00422413">
        <w:rPr>
          <w:rFonts w:ascii="Arial Narrow" w:hAnsi="Arial Narrow"/>
          <w:color w:val="0000FF"/>
          <w:sz w:val="17"/>
          <w:lang w:val="en-US"/>
        </w:rPr>
        <w:t>--&gt;</w:t>
      </w:r>
    </w:p>
    <w:p w14:paraId="20010E7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name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394C6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role ADMIN (user or role) </w:t>
      </w:r>
      <w:r w:rsidRPr="00422413">
        <w:rPr>
          <w:rFonts w:ascii="Arial Narrow" w:hAnsi="Arial Narrow"/>
          <w:color w:val="0000FF"/>
          <w:sz w:val="17"/>
          <w:lang w:val="en-US"/>
        </w:rPr>
        <w:t>--&gt;</w:t>
      </w:r>
    </w:p>
    <w:p w14:paraId="5D81536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admin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5695C7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role's meaning and content </w:t>
      </w:r>
      <w:r w:rsidRPr="00422413">
        <w:rPr>
          <w:rFonts w:ascii="Arial Narrow" w:hAnsi="Arial Narrow"/>
          <w:color w:val="0000FF"/>
          <w:sz w:val="17"/>
          <w:lang w:val="en-US"/>
        </w:rPr>
        <w:t>--&gt;</w:t>
      </w:r>
    </w:p>
    <w:p w14:paraId="760D87C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01F379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8A3476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AF849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privileges </w:t>
      </w:r>
      <w:r w:rsidRPr="00422413">
        <w:rPr>
          <w:rFonts w:ascii="Arial Narrow" w:hAnsi="Arial Narrow"/>
          <w:color w:val="0000FF"/>
          <w:sz w:val="17"/>
          <w:lang w:val="en-US"/>
        </w:rPr>
        <w:t>--&gt;</w:t>
      </w:r>
    </w:p>
    <w:p w14:paraId="6216D3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privilegesType</w:t>
      </w:r>
      <w:r w:rsidRPr="00422413">
        <w:rPr>
          <w:rFonts w:ascii="Arial Narrow" w:hAnsi="Arial Narrow"/>
          <w:color w:val="0000FF"/>
          <w:sz w:val="17"/>
          <w:lang w:val="en-US"/>
        </w:rPr>
        <w:t>"&gt;</w:t>
      </w:r>
    </w:p>
    <w:p w14:paraId="20ACAD4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B80AF8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r w:rsidRPr="00422413">
        <w:rPr>
          <w:rFonts w:ascii="Arial Narrow" w:hAnsi="Arial Narrow"/>
          <w:color w:val="000000"/>
          <w:sz w:val="17"/>
        </w:rPr>
        <w:t>List of grants</w:t>
      </w:r>
      <w:r w:rsidRPr="00422413">
        <w:rPr>
          <w:rFonts w:ascii="Arial Narrow" w:hAnsi="Arial Narrow"/>
          <w:color w:val="0000FF"/>
          <w:sz w:val="17"/>
        </w:rPr>
        <w:t>&lt;/</w:t>
      </w:r>
      <w:r w:rsidRPr="00422413">
        <w:rPr>
          <w:rFonts w:ascii="Arial Narrow" w:hAnsi="Arial Narrow"/>
          <w:color w:val="800000"/>
          <w:sz w:val="17"/>
        </w:rPr>
        <w:t>xs:documentation</w:t>
      </w:r>
      <w:r w:rsidRPr="00422413">
        <w:rPr>
          <w:rFonts w:ascii="Arial Narrow" w:hAnsi="Arial Narrow"/>
          <w:color w:val="0000FF"/>
          <w:sz w:val="17"/>
        </w:rPr>
        <w:t>&gt;</w:t>
      </w:r>
    </w:p>
    <w:p w14:paraId="32D97D2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CA2BE6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A6F0D3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privilege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privilegeType</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415BFA9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0A9180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20B554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privilege </w:t>
      </w:r>
      <w:r w:rsidRPr="00422413">
        <w:rPr>
          <w:rFonts w:ascii="Arial Narrow" w:hAnsi="Arial Narrow"/>
          <w:color w:val="0000FF"/>
          <w:sz w:val="17"/>
          <w:lang w:val="en-US"/>
        </w:rPr>
        <w:t>--&gt;</w:t>
      </w:r>
    </w:p>
    <w:p w14:paraId="37D2657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privilegeType</w:t>
      </w:r>
      <w:r w:rsidRPr="00422413">
        <w:rPr>
          <w:rFonts w:ascii="Arial Narrow" w:hAnsi="Arial Narrow"/>
          <w:color w:val="0000FF"/>
          <w:sz w:val="17"/>
          <w:lang w:val="en-US"/>
        </w:rPr>
        <w:t>"&gt;</w:t>
      </w:r>
    </w:p>
    <w:p w14:paraId="1D8C981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5B2C9B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Grant (incl. grant of role)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6F0A5B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912B84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E3417E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privilege type (incl. ROLE privilege or "ALL PRIVILEGES" </w:t>
      </w:r>
      <w:r w:rsidRPr="00422413">
        <w:rPr>
          <w:rFonts w:ascii="Arial Narrow" w:hAnsi="Arial Narrow"/>
          <w:color w:val="0000FF"/>
          <w:sz w:val="17"/>
          <w:lang w:val="en-US"/>
        </w:rPr>
        <w:t>--&gt;</w:t>
      </w:r>
    </w:p>
    <w:p w14:paraId="0F8564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0B606D0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privilege object (may be omitted for ROLE privilege) </w:t>
      </w:r>
      <w:r w:rsidRPr="00422413">
        <w:rPr>
          <w:rFonts w:ascii="Arial Narrow" w:hAnsi="Arial Narrow"/>
          <w:color w:val="0000FF"/>
          <w:sz w:val="17"/>
          <w:lang w:val="en-US"/>
        </w:rPr>
        <w:t>--&gt;</w:t>
      </w:r>
    </w:p>
    <w:p w14:paraId="0D43BA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object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A597E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GRANTED BY </w:t>
      </w:r>
      <w:r w:rsidRPr="00422413">
        <w:rPr>
          <w:rFonts w:ascii="Arial Narrow" w:hAnsi="Arial Narrow"/>
          <w:color w:val="0000FF"/>
          <w:sz w:val="17"/>
          <w:lang w:val="en-US"/>
        </w:rPr>
        <w:t>--&gt;</w:t>
      </w:r>
    </w:p>
    <w:p w14:paraId="5647B07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grantor</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748C8C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user list of users or roles or single value "PUBLIC" </w:t>
      </w:r>
      <w:r w:rsidRPr="00422413">
        <w:rPr>
          <w:rFonts w:ascii="Arial Narrow" w:hAnsi="Arial Narrow"/>
          <w:color w:val="0000FF"/>
          <w:sz w:val="17"/>
          <w:lang w:val="en-US"/>
        </w:rPr>
        <w:t>--&gt;</w:t>
      </w:r>
    </w:p>
    <w:p w14:paraId="5E4B39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grantee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06D9BCB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optional option "GRANT" or "ADMIN" </w:t>
      </w:r>
      <w:r w:rsidRPr="00422413">
        <w:rPr>
          <w:rFonts w:ascii="Arial Narrow" w:hAnsi="Arial Narrow"/>
          <w:color w:val="0000FF"/>
          <w:sz w:val="17"/>
          <w:lang w:val="en-US"/>
        </w:rPr>
        <w:t>--&gt;</w:t>
      </w:r>
    </w:p>
    <w:p w14:paraId="6A29630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option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privOptionType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0C9571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description of the grant's meaning and content </w:t>
      </w:r>
      <w:r w:rsidRPr="00422413">
        <w:rPr>
          <w:rFonts w:ascii="Arial Narrow" w:hAnsi="Arial Narrow"/>
          <w:color w:val="0000FF"/>
          <w:sz w:val="17"/>
          <w:lang w:val="en-US"/>
        </w:rPr>
        <w:t>--&gt;</w:t>
      </w:r>
    </w:p>
    <w:p w14:paraId="571DF83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description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33C9774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52F0E7C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EF9B8F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for messageDigest with separate algorithm field </w:t>
      </w:r>
      <w:r w:rsidRPr="00422413">
        <w:rPr>
          <w:rFonts w:ascii="Arial Narrow" w:hAnsi="Arial Narrow"/>
          <w:color w:val="0000FF"/>
          <w:sz w:val="17"/>
          <w:lang w:val="en-US"/>
        </w:rPr>
        <w:t>--&gt;</w:t>
      </w:r>
    </w:p>
    <w:p w14:paraId="4D3950C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messageDigestType</w:t>
      </w:r>
      <w:r w:rsidRPr="00422413">
        <w:rPr>
          <w:rFonts w:ascii="Arial Narrow" w:hAnsi="Arial Narrow"/>
          <w:color w:val="0000FF"/>
          <w:sz w:val="17"/>
          <w:lang w:val="en-US"/>
        </w:rPr>
        <w:t>"&gt;</w:t>
      </w:r>
    </w:p>
    <w:p w14:paraId="2ADD41C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5324F4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Message digests with algorithm ("MD5", "SHA-1" or "SHA-256") and hexadecimal or - for the SHA variants - Base64 code.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76194A8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34C620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4586E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digestTypeType</w:t>
      </w:r>
      <w:r w:rsidRPr="00422413">
        <w:rPr>
          <w:rFonts w:ascii="Arial Narrow" w:hAnsi="Arial Narrow"/>
          <w:color w:val="0000FF"/>
          <w:sz w:val="17"/>
          <w:lang w:val="en-US"/>
        </w:rPr>
        <w:t>"/&gt;</w:t>
      </w:r>
    </w:p>
    <w:p w14:paraId="2F9D599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2821B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1457290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6ECD2D2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fpr predefined SQL:2008 types </w:t>
      </w:r>
      <w:r w:rsidRPr="00422413">
        <w:rPr>
          <w:rFonts w:ascii="Arial Narrow" w:hAnsi="Arial Narrow"/>
          <w:color w:val="0000FF"/>
          <w:sz w:val="17"/>
          <w:lang w:val="en-US"/>
        </w:rPr>
        <w:t>--&gt;</w:t>
      </w:r>
    </w:p>
    <w:p w14:paraId="5049516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predefinedTypeType</w:t>
      </w:r>
      <w:r w:rsidRPr="00422413">
        <w:rPr>
          <w:rFonts w:ascii="Arial Narrow" w:hAnsi="Arial Narrow"/>
          <w:color w:val="0000FF"/>
          <w:sz w:val="17"/>
          <w:lang w:val="en-US"/>
        </w:rPr>
        <w:t>"&gt;</w:t>
      </w:r>
    </w:p>
    <w:p w14:paraId="27C4FDE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B4CD80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predefinedTypeType is constrained to valid SQL:2008 data type values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E07D0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CC9DCB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725ED5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INTEGER|INT|SMALLINT|BIGINT</w:t>
      </w:r>
      <w:r w:rsidRPr="00422413">
        <w:rPr>
          <w:rFonts w:ascii="Arial Narrow" w:hAnsi="Arial Narrow"/>
          <w:color w:val="0000FF"/>
          <w:sz w:val="17"/>
          <w:lang w:val="en-US"/>
        </w:rPr>
        <w:t>"/&gt;</w:t>
      </w:r>
    </w:p>
    <w:p w14:paraId="250F02BE" w14:textId="7A0598E4"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(NUMERIC|DECIMAL|DEC)(\s*\(\s*[1-9]\d*\s*(,\s*\d+\s*)?\))?</w:t>
      </w:r>
      <w:r w:rsidRPr="00422413">
        <w:rPr>
          <w:rFonts w:ascii="Arial Narrow" w:hAnsi="Arial Narrow"/>
          <w:color w:val="0000FF"/>
          <w:sz w:val="17"/>
          <w:lang w:val="en-US"/>
        </w:rPr>
        <w:t>"/&gt;</w:t>
      </w:r>
    </w:p>
    <w:p w14:paraId="4BE8E83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REAL|DOUBLE PRECISION</w:t>
      </w:r>
      <w:r w:rsidRPr="00422413">
        <w:rPr>
          <w:rFonts w:ascii="Arial Narrow" w:hAnsi="Arial Narrow"/>
          <w:color w:val="0000FF"/>
          <w:sz w:val="17"/>
          <w:lang w:val="en-US"/>
        </w:rPr>
        <w:t>"/&gt;</w:t>
      </w:r>
    </w:p>
    <w:p w14:paraId="3466A9EA" w14:textId="4121AB33"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FLOAT(\s*\(\s*[1-9]\d*\s*\))?</w:t>
      </w:r>
      <w:r w:rsidRPr="00422413">
        <w:rPr>
          <w:rFonts w:ascii="Arial Narrow" w:hAnsi="Arial Narrow"/>
          <w:color w:val="0000FF"/>
          <w:sz w:val="17"/>
          <w:lang w:val="en-US"/>
        </w:rPr>
        <w:t>"/&gt;</w:t>
      </w:r>
    </w:p>
    <w:p w14:paraId="52D0D4B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(CHARACTER|CHAR)(\s*\(\s*[1-9]\d*\s*\))?</w:t>
      </w:r>
      <w:r w:rsidRPr="00422413">
        <w:rPr>
          <w:rFonts w:ascii="Arial Narrow" w:hAnsi="Arial Narrow"/>
          <w:color w:val="0000FF"/>
          <w:sz w:val="17"/>
          <w:lang w:val="en-US"/>
        </w:rPr>
        <w:t>"/&gt;</w:t>
      </w:r>
    </w:p>
    <w:p w14:paraId="307DA8F5" w14:textId="54BCEF0F"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(CHARACTER\s+VARYING|CHAR\s+VARYING|VARCHAR)(\s*\(\s*[1-9]\d*\s*\))?</w:t>
      </w:r>
      <w:r w:rsidRPr="00422413">
        <w:rPr>
          <w:rFonts w:ascii="Arial Narrow" w:hAnsi="Arial Narrow"/>
          <w:color w:val="0000FF"/>
          <w:sz w:val="17"/>
          <w:lang w:val="en-US"/>
        </w:rPr>
        <w:t>"/&gt;</w:t>
      </w:r>
    </w:p>
    <w:p w14:paraId="5FC77A1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(CHARACTER\s+LARGE\s+OBJECT|CLOB)(\s*\(\s*[1-9]\d*(\s*(K|M|G))?\s*\))?</w:t>
      </w:r>
      <w:r w:rsidRPr="00422413">
        <w:rPr>
          <w:rFonts w:ascii="Arial Narrow" w:hAnsi="Arial Narrow"/>
          <w:color w:val="0000FF"/>
          <w:sz w:val="17"/>
          <w:lang w:val="en-US"/>
        </w:rPr>
        <w:t>"/&gt;</w:t>
      </w:r>
    </w:p>
    <w:p w14:paraId="02A4DD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(NATIONAL\s+CHARACTER|NATIONAL\s+CHAR|NCHAR)(\s*\(\s*[1-9]\d*\s*\))?</w:t>
      </w:r>
      <w:r w:rsidRPr="00422413">
        <w:rPr>
          <w:rFonts w:ascii="Arial Narrow" w:hAnsi="Arial Narrow"/>
          <w:color w:val="0000FF"/>
          <w:sz w:val="17"/>
          <w:lang w:val="en-US"/>
        </w:rPr>
        <w:t>"/&gt;</w:t>
      </w:r>
    </w:p>
    <w:p w14:paraId="09C56F4D" w14:textId="333A5FD5"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(NATIONAL\s+CHARACTER\s+VARYING|NATIONAL\s+CHAR\s+VARYING|NCHAR VARYING)(\s*\(\s*[1-9]\d*\s*\))?</w:t>
      </w:r>
      <w:r w:rsidRPr="00422413">
        <w:rPr>
          <w:rFonts w:ascii="Arial Narrow" w:hAnsi="Arial Narrow"/>
          <w:color w:val="0000FF"/>
          <w:sz w:val="17"/>
          <w:lang w:val="en-US"/>
        </w:rPr>
        <w:t>"/&gt;</w:t>
      </w:r>
    </w:p>
    <w:p w14:paraId="764B84A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(NATIONAL\s+CHARACTER\s+LARGE\s+OBJECT|NCHAR\s+LARGE\s+OBJECT|NCLOB)(\s*\(\s*[1-9]\d*(\s*(K|M|G))?\s*\))?</w:t>
      </w:r>
      <w:r w:rsidRPr="00422413">
        <w:rPr>
          <w:rFonts w:ascii="Arial Narrow" w:hAnsi="Arial Narrow"/>
          <w:color w:val="0000FF"/>
          <w:sz w:val="17"/>
          <w:lang w:val="en-US"/>
        </w:rPr>
        <w:t>"/&gt;</w:t>
      </w:r>
    </w:p>
    <w:p w14:paraId="4A2E28B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XML</w:t>
      </w:r>
      <w:r w:rsidRPr="00422413">
        <w:rPr>
          <w:rFonts w:ascii="Arial Narrow" w:hAnsi="Arial Narrow"/>
          <w:color w:val="0000FF"/>
          <w:sz w:val="17"/>
          <w:lang w:val="en-US"/>
        </w:rPr>
        <w:t>"/&gt;</w:t>
      </w:r>
    </w:p>
    <w:p w14:paraId="67DE09C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BINARY(\s*\(\s*[1-9]\d*\s*\))?</w:t>
      </w:r>
      <w:r w:rsidRPr="00422413">
        <w:rPr>
          <w:rFonts w:ascii="Arial Narrow" w:hAnsi="Arial Narrow"/>
          <w:color w:val="0000FF"/>
          <w:sz w:val="17"/>
          <w:lang w:val="en-US"/>
        </w:rPr>
        <w:t>"/&gt;</w:t>
      </w:r>
    </w:p>
    <w:p w14:paraId="4C299100" w14:textId="226009B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(BINARY\s+VARYING|VARBINARY)(\s*\(\s*[1-9]\d*\s*\))?</w:t>
      </w:r>
      <w:r w:rsidRPr="00422413">
        <w:rPr>
          <w:rFonts w:ascii="Arial Narrow" w:hAnsi="Arial Narrow"/>
          <w:color w:val="0000FF"/>
          <w:sz w:val="17"/>
          <w:lang w:val="en-US"/>
        </w:rPr>
        <w:t>"/&gt;</w:t>
      </w:r>
    </w:p>
    <w:p w14:paraId="71AC7CF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(BINARY\s+LARGE\s+OBJECT|BLOB)(\s*\(\s*[1-9]\d*(\s*(K|M|G))?\s*\))?</w:t>
      </w:r>
      <w:r w:rsidRPr="00422413">
        <w:rPr>
          <w:rFonts w:ascii="Arial Narrow" w:hAnsi="Arial Narrow"/>
          <w:color w:val="0000FF"/>
          <w:sz w:val="17"/>
          <w:lang w:val="en-US"/>
        </w:rPr>
        <w:t>"/&gt;</w:t>
      </w:r>
    </w:p>
    <w:p w14:paraId="014248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DATE</w:t>
      </w:r>
      <w:r w:rsidRPr="00422413">
        <w:rPr>
          <w:rFonts w:ascii="Arial Narrow" w:hAnsi="Arial Narrow"/>
          <w:color w:val="0000FF"/>
          <w:sz w:val="17"/>
          <w:lang w:val="en-US"/>
        </w:rPr>
        <w:t>"/&gt;</w:t>
      </w:r>
    </w:p>
    <w:p w14:paraId="66F18D4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(TIME|TIME\s+WITH\s+TIME\s+ZONE)(\s*\(\s*[1-9]\d*\s*\))?</w:t>
      </w:r>
      <w:r w:rsidRPr="00422413">
        <w:rPr>
          <w:rFonts w:ascii="Arial Narrow" w:hAnsi="Arial Narrow"/>
          <w:color w:val="0000FF"/>
          <w:sz w:val="17"/>
          <w:lang w:val="en-US"/>
        </w:rPr>
        <w:t>"/&gt;</w:t>
      </w:r>
    </w:p>
    <w:p w14:paraId="5BC53AC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(TIMESTAMP|TIMESTAMP\s+WITH\s+TIME\s+ZONE)(\s*\(\s*(0|([1-9]\d*))\s*\))?</w:t>
      </w:r>
      <w:r w:rsidRPr="00422413">
        <w:rPr>
          <w:rFonts w:ascii="Arial Narrow" w:hAnsi="Arial Narrow"/>
          <w:color w:val="0000FF"/>
          <w:sz w:val="17"/>
          <w:lang w:val="en-US"/>
        </w:rPr>
        <w:t>"/&gt;</w:t>
      </w:r>
    </w:p>
    <w:p w14:paraId="386CB7C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INTERVAL\s+(((YEAR|MONTH|DAY|HOUR|MINUTE)(\s*\(\s*[1-9]\d*\s*\))?(\s+TO\s+(MONTH|DAY|HOUR|MINUTE|SECOND)(\s*\(\s*[1-9]\d*\s*\))?)?)|(SECOND(\s*\(\s*[1-9]\d*\s*(,\s*\d+\s*)?\))?))</w:t>
      </w:r>
      <w:r w:rsidRPr="00422413">
        <w:rPr>
          <w:rFonts w:ascii="Arial Narrow" w:hAnsi="Arial Narrow"/>
          <w:color w:val="0000FF"/>
          <w:sz w:val="17"/>
          <w:lang w:val="en-US"/>
        </w:rPr>
        <w:t>"/&gt;</w:t>
      </w:r>
    </w:p>
    <w:p w14:paraId="3DD29B0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BOOLEAN</w:t>
      </w:r>
      <w:r w:rsidRPr="00422413">
        <w:rPr>
          <w:rFonts w:ascii="Arial Narrow" w:hAnsi="Arial Narrow"/>
          <w:color w:val="0000FF"/>
          <w:sz w:val="17"/>
          <w:lang w:val="en-US"/>
        </w:rPr>
        <w:t>"/&gt;</w:t>
      </w:r>
    </w:p>
    <w:p w14:paraId="5391C6D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exact numerics (BIGINT from SQL:2008) </w:t>
      </w:r>
      <w:r w:rsidRPr="00422413">
        <w:rPr>
          <w:rFonts w:ascii="Arial Narrow" w:hAnsi="Arial Narrow"/>
          <w:color w:val="0000FF"/>
          <w:sz w:val="17"/>
          <w:lang w:val="en-US"/>
        </w:rPr>
        <w:t>--&gt;</w:t>
      </w:r>
    </w:p>
    <w:p w14:paraId="1A86E10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approximate numerics </w:t>
      </w:r>
      <w:r w:rsidRPr="00422413">
        <w:rPr>
          <w:rFonts w:ascii="Arial Narrow" w:hAnsi="Arial Narrow"/>
          <w:color w:val="0000FF"/>
          <w:sz w:val="17"/>
          <w:lang w:val="en-US"/>
        </w:rPr>
        <w:t>--&gt;</w:t>
      </w:r>
    </w:p>
    <w:p w14:paraId="4373B41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character strings </w:t>
      </w:r>
      <w:r w:rsidRPr="00422413">
        <w:rPr>
          <w:rFonts w:ascii="Arial Narrow" w:hAnsi="Arial Narrow"/>
          <w:color w:val="0000FF"/>
          <w:sz w:val="17"/>
          <w:lang w:val="en-US"/>
        </w:rPr>
        <w:t>--&gt;</w:t>
      </w:r>
    </w:p>
    <w:p w14:paraId="48D0BB6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BINARY strings from SQL:2008 </w:t>
      </w:r>
      <w:r w:rsidRPr="00422413">
        <w:rPr>
          <w:rFonts w:ascii="Arial Narrow" w:hAnsi="Arial Narrow"/>
          <w:color w:val="0000FF"/>
          <w:sz w:val="17"/>
          <w:lang w:val="en-US"/>
        </w:rPr>
        <w:t>--&gt;</w:t>
      </w:r>
    </w:p>
    <w:p w14:paraId="0AB36C7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datetimes </w:t>
      </w:r>
      <w:r w:rsidRPr="00422413">
        <w:rPr>
          <w:rFonts w:ascii="Arial Narrow" w:hAnsi="Arial Narrow"/>
          <w:color w:val="0000FF"/>
          <w:sz w:val="17"/>
          <w:lang w:val="en-US"/>
        </w:rPr>
        <w:t>--&gt;</w:t>
      </w:r>
    </w:p>
    <w:p w14:paraId="2053D9B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BOOLEAN </w:t>
      </w:r>
      <w:r w:rsidRPr="00422413">
        <w:rPr>
          <w:rFonts w:ascii="Arial Narrow" w:hAnsi="Arial Narrow"/>
          <w:color w:val="0000FF"/>
          <w:sz w:val="17"/>
          <w:lang w:val="en-US"/>
        </w:rPr>
        <w:t>--&gt;</w:t>
      </w:r>
    </w:p>
    <w:p w14:paraId="4BD4BAF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3B1676D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67DAFF4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type for message digest type </w:t>
      </w:r>
      <w:r w:rsidRPr="00422413">
        <w:rPr>
          <w:rFonts w:ascii="Arial Narrow" w:hAnsi="Arial Narrow"/>
          <w:color w:val="0000FF"/>
          <w:sz w:val="17"/>
          <w:lang w:val="en-US"/>
        </w:rPr>
        <w:t>--&gt;</w:t>
      </w:r>
    </w:p>
    <w:p w14:paraId="577F744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digestTypeType</w:t>
      </w:r>
      <w:r w:rsidRPr="00422413">
        <w:rPr>
          <w:rFonts w:ascii="Arial Narrow" w:hAnsi="Arial Narrow"/>
          <w:color w:val="0000FF"/>
          <w:sz w:val="17"/>
          <w:lang w:val="en-US"/>
        </w:rPr>
        <w:t>"&gt;</w:t>
      </w:r>
    </w:p>
    <w:p w14:paraId="4F9D61F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3C4698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0111DC6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MD5</w:t>
      </w:r>
      <w:r w:rsidRPr="00422413">
        <w:rPr>
          <w:rFonts w:ascii="Arial Narrow" w:hAnsi="Arial Narrow"/>
          <w:color w:val="0000FF"/>
          <w:sz w:val="17"/>
          <w:lang w:val="en-US"/>
        </w:rPr>
        <w:t>"/&gt;</w:t>
      </w:r>
    </w:p>
    <w:p w14:paraId="25412C4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SHA-1</w:t>
      </w:r>
      <w:r w:rsidRPr="00422413">
        <w:rPr>
          <w:rFonts w:ascii="Arial Narrow" w:hAnsi="Arial Narrow"/>
          <w:color w:val="0000FF"/>
          <w:sz w:val="17"/>
          <w:lang w:val="en-US"/>
        </w:rPr>
        <w:t>"/&gt;</w:t>
      </w:r>
    </w:p>
    <w:p w14:paraId="504C06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SHA-256</w:t>
      </w:r>
      <w:r w:rsidRPr="00422413">
        <w:rPr>
          <w:rFonts w:ascii="Arial Narrow" w:hAnsi="Arial Narrow"/>
          <w:color w:val="0000FF"/>
          <w:sz w:val="17"/>
          <w:lang w:val="en-US"/>
        </w:rPr>
        <w:t>"/&gt;</w:t>
      </w:r>
    </w:p>
    <w:p w14:paraId="0F95805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756879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4413517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version number </w:t>
      </w:r>
      <w:r w:rsidRPr="00422413">
        <w:rPr>
          <w:rFonts w:ascii="Arial Narrow" w:hAnsi="Arial Narrow"/>
          <w:color w:val="0000FF"/>
          <w:sz w:val="17"/>
          <w:lang w:val="en-US"/>
        </w:rPr>
        <w:t>--&gt;</w:t>
      </w:r>
    </w:p>
    <w:p w14:paraId="3428AA7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"&gt;</w:t>
      </w:r>
    </w:p>
    <w:p w14:paraId="1720F44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647CEC2" w14:textId="75717C4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versionType is constrained to "2.1" for conformity with this XML schema</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BD3E48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AF413F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0AFF3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39205BB8" w14:textId="787C118D"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296B6B5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to be extended later with</w:t>
      </w:r>
    </w:p>
    <w:p w14:paraId="19021671" w14:textId="68681D0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422413">
        <w:rPr>
          <w:rFonts w:ascii="Arial Narrow" w:hAnsi="Arial Narrow"/>
          <w:color w:val="808080"/>
          <w:sz w:val="17"/>
          <w:lang w:val="en-US"/>
        </w:rPr>
        <w:t xml:space="preserve">     </w:t>
      </w:r>
      <w:r w:rsidRPr="00422413">
        <w:rPr>
          <w:rFonts w:ascii="Arial Narrow" w:hAnsi="Arial Narrow"/>
          <w:color w:val="808080"/>
          <w:sz w:val="17"/>
        </w:rPr>
        <w:t>&lt;xs.enumeration value="2.2"/&gt;</w:t>
      </w:r>
    </w:p>
    <w:p w14:paraId="0023B0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808080"/>
          <w:sz w:val="17"/>
        </w:rPr>
        <w:t xml:space="preserve">     etc. </w:t>
      </w:r>
      <w:r w:rsidRPr="00422413">
        <w:rPr>
          <w:rFonts w:ascii="Arial Narrow" w:hAnsi="Arial Narrow"/>
          <w:color w:val="0000FF"/>
          <w:sz w:val="17"/>
        </w:rPr>
        <w:t>--&gt;</w:t>
      </w:r>
    </w:p>
    <w:p w14:paraId="742811D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xs:restriction</w:t>
      </w:r>
      <w:r w:rsidRPr="00422413">
        <w:rPr>
          <w:rFonts w:ascii="Arial Narrow" w:hAnsi="Arial Narrow"/>
          <w:color w:val="0000FF"/>
          <w:sz w:val="17"/>
        </w:rPr>
        <w:t>&gt;</w:t>
      </w:r>
    </w:p>
    <w:p w14:paraId="40404B2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tab/>
      </w:r>
      <w:r w:rsidRPr="00422413">
        <w:rPr>
          <w:rFonts w:ascii="Arial Narrow" w:hAnsi="Arial Narrow"/>
          <w:color w:val="0000FF"/>
          <w:sz w:val="17"/>
          <w:lang w:val="en-GB"/>
        </w:rPr>
        <w:t>&lt;/</w:t>
      </w:r>
      <w:r w:rsidRPr="00422413">
        <w:rPr>
          <w:rFonts w:ascii="Arial Narrow" w:hAnsi="Arial Narrow"/>
          <w:color w:val="800000"/>
          <w:sz w:val="17"/>
          <w:lang w:val="en-GB"/>
        </w:rPr>
        <w:t>xs:simpleType</w:t>
      </w:r>
      <w:r w:rsidRPr="00422413">
        <w:rPr>
          <w:rFonts w:ascii="Arial Narrow" w:hAnsi="Arial Narrow"/>
          <w:color w:val="0000FF"/>
          <w:sz w:val="17"/>
          <w:lang w:val="en-GB"/>
        </w:rPr>
        <w:t>&gt;</w:t>
      </w:r>
    </w:p>
    <w:p w14:paraId="7D8F0ED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rFonts w:ascii="Arial Narrow" w:hAnsi="Arial Narrow"/>
          <w:color w:val="0000FF"/>
          <w:sz w:val="17"/>
          <w:lang w:val="en-GB"/>
        </w:rPr>
        <w:t>&lt;!--</w:t>
      </w:r>
      <w:r w:rsidRPr="00422413">
        <w:rPr>
          <w:rFonts w:ascii="Arial Narrow" w:hAnsi="Arial Narrow"/>
          <w:color w:val="808080"/>
          <w:sz w:val="17"/>
          <w:lang w:val="en-GB"/>
        </w:rPr>
        <w:t xml:space="preserve"> simple type for privilege option </w:t>
      </w:r>
      <w:r w:rsidRPr="00422413">
        <w:rPr>
          <w:rFonts w:ascii="Arial Narrow" w:hAnsi="Arial Narrow"/>
          <w:color w:val="0000FF"/>
          <w:sz w:val="17"/>
          <w:lang w:val="en-GB"/>
        </w:rPr>
        <w:t>--&gt;</w:t>
      </w:r>
    </w:p>
    <w:p w14:paraId="743A71B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xs:simpleType</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privOptionType</w:t>
      </w:r>
      <w:r w:rsidRPr="00422413">
        <w:rPr>
          <w:rFonts w:ascii="Arial Narrow" w:hAnsi="Arial Narrow"/>
          <w:color w:val="0000FF"/>
          <w:sz w:val="17"/>
          <w:lang w:val="en-GB"/>
        </w:rPr>
        <w:t>"&gt;</w:t>
      </w:r>
    </w:p>
    <w:p w14:paraId="0128E76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xs:annotation</w:t>
      </w:r>
      <w:r w:rsidRPr="00422413">
        <w:rPr>
          <w:rFonts w:ascii="Arial Narrow" w:hAnsi="Arial Narrow"/>
          <w:color w:val="0000FF"/>
          <w:sz w:val="17"/>
          <w:lang w:val="en-GB"/>
        </w:rPr>
        <w:t>&gt;</w:t>
      </w:r>
    </w:p>
    <w:p w14:paraId="1942FCC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xs:documentation</w:t>
      </w:r>
      <w:r w:rsidRPr="00422413">
        <w:rPr>
          <w:rFonts w:ascii="Arial Narrow" w:hAnsi="Arial Narrow"/>
          <w:color w:val="0000FF"/>
          <w:sz w:val="17"/>
          <w:lang w:val="en-GB"/>
        </w:rPr>
        <w:t>&gt;</w:t>
      </w:r>
      <w:r w:rsidRPr="00422413">
        <w:rPr>
          <w:rFonts w:ascii="Arial Narrow" w:hAnsi="Arial Narrow"/>
          <w:color w:val="000000"/>
          <w:sz w:val="17"/>
          <w:lang w:val="en-GB"/>
        </w:rPr>
        <w:t>privOptionType must be "ADMIN" or "GRANT"</w:t>
      </w:r>
      <w:r w:rsidRPr="00422413">
        <w:rPr>
          <w:rFonts w:ascii="Arial Narrow" w:hAnsi="Arial Narrow"/>
          <w:color w:val="0000FF"/>
          <w:sz w:val="17"/>
          <w:lang w:val="en-GB"/>
        </w:rPr>
        <w:t>&lt;/</w:t>
      </w:r>
      <w:r w:rsidRPr="00422413">
        <w:rPr>
          <w:rFonts w:ascii="Arial Narrow" w:hAnsi="Arial Narrow"/>
          <w:color w:val="800000"/>
          <w:sz w:val="17"/>
          <w:lang w:val="en-GB"/>
        </w:rPr>
        <w:t>xs:documentation</w:t>
      </w:r>
      <w:r w:rsidRPr="00422413">
        <w:rPr>
          <w:rFonts w:ascii="Arial Narrow" w:hAnsi="Arial Narrow"/>
          <w:color w:val="0000FF"/>
          <w:sz w:val="17"/>
          <w:lang w:val="en-GB"/>
        </w:rPr>
        <w:t>&gt;</w:t>
      </w:r>
    </w:p>
    <w:p w14:paraId="39E7BF9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AAD3D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3216BA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242CBC2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ADMIN</w:t>
      </w:r>
      <w:r w:rsidRPr="00422413">
        <w:rPr>
          <w:rFonts w:ascii="Arial Narrow" w:hAnsi="Arial Narrow"/>
          <w:color w:val="0000FF"/>
          <w:sz w:val="17"/>
          <w:lang w:val="en-US"/>
        </w:rPr>
        <w:t>"/&gt;</w:t>
      </w:r>
    </w:p>
    <w:p w14:paraId="633B7BC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GRANT</w:t>
      </w:r>
      <w:r w:rsidRPr="00422413">
        <w:rPr>
          <w:rFonts w:ascii="Arial Narrow" w:hAnsi="Arial Narrow"/>
          <w:color w:val="0000FF"/>
          <w:sz w:val="17"/>
          <w:lang w:val="en-US"/>
        </w:rPr>
        <w:t>"/&gt;</w:t>
      </w:r>
    </w:p>
    <w:p w14:paraId="7C09AB42"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19FBF4D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71EDC61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mandatory string </w:t>
      </w:r>
    </w:p>
    <w:p w14:paraId="49D500E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808080"/>
          <w:sz w:val="17"/>
          <w:lang w:val="en-US"/>
        </w:rPr>
        <w:t xml:space="preserve">      which must contain at least 1 character </w:t>
      </w:r>
      <w:r w:rsidRPr="00422413">
        <w:rPr>
          <w:rFonts w:ascii="Arial Narrow" w:hAnsi="Arial Narrow"/>
          <w:color w:val="0000FF"/>
          <w:sz w:val="17"/>
          <w:lang w:val="en-US"/>
        </w:rPr>
        <w:t>--&gt;</w:t>
      </w:r>
    </w:p>
    <w:p w14:paraId="0B8F64E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mandatoryString</w:t>
      </w:r>
      <w:r w:rsidRPr="00422413">
        <w:rPr>
          <w:rFonts w:ascii="Arial Narrow" w:hAnsi="Arial Narrow"/>
          <w:color w:val="0000FF"/>
          <w:sz w:val="17"/>
          <w:lang w:val="en-US"/>
        </w:rPr>
        <w:t>"&gt;</w:t>
      </w:r>
    </w:p>
    <w:p w14:paraId="171F798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D85973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mandatoryString must contain at least 1 character</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7907FAA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2274C9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8B2A6D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preserve</w:t>
      </w:r>
      <w:r w:rsidRPr="00422413">
        <w:rPr>
          <w:rFonts w:ascii="Arial Narrow" w:hAnsi="Arial Narrow"/>
          <w:color w:val="0000FF"/>
          <w:sz w:val="17"/>
          <w:lang w:val="en-US"/>
        </w:rPr>
        <w:t>"/&gt;</w:t>
      </w:r>
    </w:p>
    <w:p w14:paraId="78B8038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xs:minLength</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1</w:t>
      </w:r>
      <w:r w:rsidRPr="00422413">
        <w:rPr>
          <w:rFonts w:ascii="Arial Narrow" w:hAnsi="Arial Narrow"/>
          <w:color w:val="0000FF"/>
          <w:sz w:val="17"/>
          <w:lang w:val="en-US"/>
        </w:rPr>
        <w:t>"/&gt;</w:t>
      </w:r>
    </w:p>
    <w:p w14:paraId="466B9E6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29A9430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5D7CC99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of a filesystem (file or folder) name </w:t>
      </w:r>
      <w:r w:rsidRPr="00422413">
        <w:rPr>
          <w:rFonts w:ascii="Arial Narrow" w:hAnsi="Arial Narrow"/>
          <w:color w:val="0000FF"/>
          <w:sz w:val="17"/>
          <w:lang w:val="en-US"/>
        </w:rPr>
        <w:t>--&gt;</w:t>
      </w:r>
    </w:p>
    <w:p w14:paraId="174F921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fsName</w:t>
      </w:r>
      <w:r w:rsidRPr="00422413">
        <w:rPr>
          <w:rFonts w:ascii="Arial Narrow" w:hAnsi="Arial Narrow"/>
          <w:color w:val="0000FF"/>
          <w:sz w:val="17"/>
          <w:lang w:val="en-US"/>
        </w:rPr>
        <w:t>"&gt;</w:t>
      </w:r>
    </w:p>
    <w:p w14:paraId="62A407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9C9F53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fsNames may only consist of ASCII characters and digits and must start with a non-digit</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3D2109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CD3F64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A9BF82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xs:minLength</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1</w:t>
      </w:r>
      <w:r w:rsidRPr="00422413">
        <w:rPr>
          <w:rFonts w:ascii="Arial Narrow" w:hAnsi="Arial Narrow"/>
          <w:color w:val="0000FF"/>
          <w:sz w:val="17"/>
          <w:lang w:val="en-US"/>
        </w:rPr>
        <w:t>"/&gt;</w:t>
      </w:r>
    </w:p>
    <w:p w14:paraId="0C8CD64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pl-PL"/>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pl-PL"/>
        </w:rPr>
        <w:t>&lt;</w:t>
      </w:r>
      <w:r w:rsidRPr="00422413">
        <w:rPr>
          <w:rFonts w:ascii="Arial Narrow" w:hAnsi="Arial Narrow"/>
          <w:color w:val="800000"/>
          <w:sz w:val="17"/>
          <w:lang w:val="pl-PL"/>
        </w:rPr>
        <w:t>xs:pattern</w:t>
      </w:r>
      <w:r w:rsidRPr="00422413">
        <w:rPr>
          <w:rFonts w:ascii="Arial Narrow" w:hAnsi="Arial Narrow"/>
          <w:color w:val="FF0000"/>
          <w:sz w:val="17"/>
          <w:lang w:val="pl-PL"/>
        </w:rPr>
        <w:t xml:space="preserve"> value</w:t>
      </w:r>
      <w:r w:rsidRPr="00422413">
        <w:rPr>
          <w:rFonts w:ascii="Arial Narrow" w:hAnsi="Arial Narrow"/>
          <w:color w:val="0000FF"/>
          <w:sz w:val="17"/>
          <w:lang w:val="pl-PL"/>
        </w:rPr>
        <w:t>="</w:t>
      </w:r>
      <w:r w:rsidRPr="00422413">
        <w:rPr>
          <w:rFonts w:ascii="Arial Narrow" w:hAnsi="Arial Narrow"/>
          <w:color w:val="000000"/>
          <w:sz w:val="17"/>
          <w:lang w:val="pl-PL"/>
        </w:rPr>
        <w:t>([a-z]|[A-Z])([a-z]|[A-Z]|[0-9]).*</w:t>
      </w:r>
      <w:r w:rsidRPr="00422413">
        <w:rPr>
          <w:rFonts w:ascii="Arial Narrow" w:hAnsi="Arial Narrow"/>
          <w:color w:val="0000FF"/>
          <w:sz w:val="17"/>
          <w:lang w:val="pl-PL"/>
        </w:rPr>
        <w:t>"/&gt;</w:t>
      </w:r>
    </w:p>
    <w:p w14:paraId="1204316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pl-PL"/>
        </w:rPr>
        <w:tab/>
      </w:r>
      <w:r w:rsidRPr="00422413">
        <w:rPr>
          <w:lang w:val="pl-PL"/>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45E8730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0191538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action time of a trigger </w:t>
      </w:r>
      <w:r w:rsidRPr="00422413">
        <w:rPr>
          <w:rFonts w:ascii="Arial Narrow" w:hAnsi="Arial Narrow"/>
          <w:color w:val="0000FF"/>
          <w:sz w:val="17"/>
          <w:lang w:val="en-US"/>
        </w:rPr>
        <w:t>--&gt;</w:t>
      </w:r>
    </w:p>
    <w:p w14:paraId="3F3ED55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actionTimeType</w:t>
      </w:r>
      <w:r w:rsidRPr="00422413">
        <w:rPr>
          <w:rFonts w:ascii="Arial Narrow" w:hAnsi="Arial Narrow"/>
          <w:color w:val="0000FF"/>
          <w:sz w:val="17"/>
          <w:lang w:val="en-US"/>
        </w:rPr>
        <w:t>"&gt;</w:t>
      </w:r>
    </w:p>
    <w:p w14:paraId="688B15E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AD496D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actionTime is BEFORE or AFTER</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8AC627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84B5D2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5E428CA5"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BEFORE</w:t>
      </w:r>
      <w:r w:rsidRPr="00422413">
        <w:rPr>
          <w:rFonts w:ascii="Arial Narrow" w:hAnsi="Arial Narrow"/>
          <w:color w:val="0000FF"/>
          <w:sz w:val="17"/>
          <w:lang w:val="en-US"/>
        </w:rPr>
        <w:t>"/&gt;</w:t>
      </w:r>
    </w:p>
    <w:p w14:paraId="3A1A751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INSTEAD OF</w:t>
      </w:r>
      <w:r w:rsidRPr="00422413">
        <w:rPr>
          <w:rFonts w:ascii="Arial Narrow" w:hAnsi="Arial Narrow"/>
          <w:color w:val="0000FF"/>
          <w:sz w:val="17"/>
          <w:lang w:val="en-US"/>
        </w:rPr>
        <w:t>"/&gt;</w:t>
      </w:r>
    </w:p>
    <w:p w14:paraId="240B342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AFTER</w:t>
      </w:r>
      <w:r w:rsidRPr="00422413">
        <w:rPr>
          <w:rFonts w:ascii="Arial Narrow" w:hAnsi="Arial Narrow"/>
          <w:color w:val="0000FF"/>
          <w:sz w:val="17"/>
          <w:lang w:val="en-US"/>
        </w:rPr>
        <w:t>"/&gt;</w:t>
      </w:r>
    </w:p>
    <w:p w14:paraId="5CDC572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0C07E8E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267EC42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match type of a foreign key </w:t>
      </w:r>
      <w:r w:rsidRPr="00422413">
        <w:rPr>
          <w:rFonts w:ascii="Arial Narrow" w:hAnsi="Arial Narrow"/>
          <w:color w:val="0000FF"/>
          <w:sz w:val="17"/>
          <w:lang w:val="en-US"/>
        </w:rPr>
        <w:t>--&gt;</w:t>
      </w:r>
    </w:p>
    <w:p w14:paraId="6838DF8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matchTypeType</w:t>
      </w:r>
      <w:r w:rsidRPr="00422413">
        <w:rPr>
          <w:rFonts w:ascii="Arial Narrow" w:hAnsi="Arial Narrow"/>
          <w:color w:val="0000FF"/>
          <w:sz w:val="17"/>
          <w:lang w:val="en-US"/>
        </w:rPr>
        <w:t>"&gt;</w:t>
      </w:r>
    </w:p>
    <w:p w14:paraId="68E3BDB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3F3065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matchType is FULL, PARTIAL or SIMPLE</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D478CD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CF35F1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F93AB4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FULL</w:t>
      </w:r>
      <w:r w:rsidRPr="00422413">
        <w:rPr>
          <w:rFonts w:ascii="Arial Narrow" w:hAnsi="Arial Narrow"/>
          <w:color w:val="0000FF"/>
          <w:sz w:val="17"/>
          <w:lang w:val="en-US"/>
        </w:rPr>
        <w:t>"/&gt;</w:t>
      </w:r>
    </w:p>
    <w:p w14:paraId="5F1FA0C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PARTIAL</w:t>
      </w:r>
      <w:r w:rsidRPr="00422413">
        <w:rPr>
          <w:rFonts w:ascii="Arial Narrow" w:hAnsi="Arial Narrow"/>
          <w:color w:val="0000FF"/>
          <w:sz w:val="17"/>
          <w:lang w:val="en-US"/>
        </w:rPr>
        <w:t>"/&gt;</w:t>
      </w:r>
    </w:p>
    <w:p w14:paraId="5B6803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SIMPLE</w:t>
      </w:r>
      <w:r w:rsidRPr="00422413">
        <w:rPr>
          <w:rFonts w:ascii="Arial Narrow" w:hAnsi="Arial Narrow"/>
          <w:color w:val="0000FF"/>
          <w:sz w:val="17"/>
          <w:lang w:val="en-US"/>
        </w:rPr>
        <w:t>"/&gt;</w:t>
      </w:r>
    </w:p>
    <w:p w14:paraId="405E2653"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76F104A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43B18ADC" w14:textId="174C9E50"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referential action of a foreign key </w:t>
      </w:r>
      <w:r w:rsidRPr="00422413">
        <w:rPr>
          <w:rFonts w:ascii="Arial Narrow" w:hAnsi="Arial Narrow"/>
          <w:color w:val="0000FF"/>
          <w:sz w:val="17"/>
          <w:lang w:val="en-US"/>
        </w:rPr>
        <w:t>--&gt;</w:t>
      </w:r>
    </w:p>
    <w:p w14:paraId="5344602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referentialActionType</w:t>
      </w:r>
      <w:r w:rsidRPr="00422413">
        <w:rPr>
          <w:rFonts w:ascii="Arial Narrow" w:hAnsi="Arial Narrow"/>
          <w:color w:val="0000FF"/>
          <w:sz w:val="17"/>
          <w:lang w:val="en-US"/>
        </w:rPr>
        <w:t>"&gt;</w:t>
      </w:r>
    </w:p>
    <w:p w14:paraId="012A853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5745C49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referential action is CASCADE, SET NULL, SET DEFAULT, RESTRICT, or NO ACTION</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2A94538A"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755A349"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B65EC4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CASCADE</w:t>
      </w:r>
      <w:r w:rsidRPr="00422413">
        <w:rPr>
          <w:rFonts w:ascii="Arial Narrow" w:hAnsi="Arial Narrow"/>
          <w:color w:val="0000FF"/>
          <w:sz w:val="17"/>
          <w:lang w:val="en-US"/>
        </w:rPr>
        <w:t>"/&gt;</w:t>
      </w:r>
    </w:p>
    <w:p w14:paraId="20273C70"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SET NULL</w:t>
      </w:r>
      <w:r w:rsidRPr="00422413">
        <w:rPr>
          <w:rFonts w:ascii="Arial Narrow" w:hAnsi="Arial Narrow"/>
          <w:color w:val="0000FF"/>
          <w:sz w:val="17"/>
          <w:lang w:val="en-US"/>
        </w:rPr>
        <w:t>"/&gt;</w:t>
      </w:r>
    </w:p>
    <w:p w14:paraId="1C464ED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SET DEFAULT</w:t>
      </w:r>
      <w:r w:rsidRPr="00422413">
        <w:rPr>
          <w:rFonts w:ascii="Arial Narrow" w:hAnsi="Arial Narrow"/>
          <w:color w:val="0000FF"/>
          <w:sz w:val="17"/>
          <w:lang w:val="en-US"/>
        </w:rPr>
        <w:t>"/&gt;</w:t>
      </w:r>
    </w:p>
    <w:p w14:paraId="504B196B"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RESTRICT</w:t>
      </w:r>
      <w:r w:rsidRPr="00422413">
        <w:rPr>
          <w:rFonts w:ascii="Arial Narrow" w:hAnsi="Arial Narrow"/>
          <w:color w:val="0000FF"/>
          <w:sz w:val="17"/>
          <w:lang w:val="en-US"/>
        </w:rPr>
        <w:t>"/&gt;</w:t>
      </w:r>
    </w:p>
    <w:p w14:paraId="6C1B081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NO ACTION</w:t>
      </w:r>
      <w:r w:rsidRPr="00422413">
        <w:rPr>
          <w:rFonts w:ascii="Arial Narrow" w:hAnsi="Arial Narrow"/>
          <w:color w:val="0000FF"/>
          <w:sz w:val="17"/>
          <w:lang w:val="en-US"/>
        </w:rPr>
        <w:t>"/&gt;</w:t>
      </w:r>
    </w:p>
    <w:p w14:paraId="6413567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54E8FEE7"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0987BE6F"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the category of a column or a parameter </w:t>
      </w:r>
      <w:r w:rsidRPr="00422413">
        <w:rPr>
          <w:rFonts w:ascii="Arial Narrow" w:hAnsi="Arial Narrow"/>
          <w:color w:val="0000FF"/>
          <w:sz w:val="17"/>
          <w:lang w:val="en-US"/>
        </w:rPr>
        <w:t>--&gt;</w:t>
      </w:r>
    </w:p>
    <w:p w14:paraId="37A16BFC"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categoryType</w:t>
      </w:r>
      <w:r w:rsidRPr="00422413">
        <w:rPr>
          <w:rFonts w:ascii="Arial Narrow" w:hAnsi="Arial Narrow"/>
          <w:color w:val="0000FF"/>
          <w:sz w:val="17"/>
          <w:lang w:val="en-US"/>
        </w:rPr>
        <w:t>"&gt;</w:t>
      </w:r>
    </w:p>
    <w:p w14:paraId="46B87D3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EA85237" w14:textId="60B21DDA"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category of advanced or structured data types is "distinct" or "udt" for conformity with this XML schema</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A66DA68"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6D573C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5C6F194"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1C2EB0A1"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xs:enumeration</w:t>
      </w:r>
      <w:r w:rsidRPr="00422413">
        <w:rPr>
          <w:rFonts w:ascii="Arial Narrow" w:hAnsi="Arial Narrow"/>
          <w:color w:val="FF0000"/>
          <w:sz w:val="17"/>
        </w:rPr>
        <w:t xml:space="preserve"> value</w:t>
      </w:r>
      <w:r w:rsidRPr="00422413">
        <w:rPr>
          <w:rFonts w:ascii="Arial Narrow" w:hAnsi="Arial Narrow"/>
          <w:color w:val="0000FF"/>
          <w:sz w:val="17"/>
        </w:rPr>
        <w:t>="</w:t>
      </w:r>
      <w:r w:rsidRPr="00422413">
        <w:rPr>
          <w:rFonts w:ascii="Arial Narrow" w:hAnsi="Arial Narrow"/>
          <w:color w:val="000000"/>
          <w:sz w:val="17"/>
        </w:rPr>
        <w:t>distinct</w:t>
      </w:r>
      <w:r w:rsidRPr="00422413">
        <w:rPr>
          <w:rFonts w:ascii="Arial Narrow" w:hAnsi="Arial Narrow"/>
          <w:color w:val="0000FF"/>
          <w:sz w:val="17"/>
        </w:rPr>
        <w:t>"/&gt;</w:t>
      </w:r>
    </w:p>
    <w:p w14:paraId="463ADF9D"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xs:enumeration</w:t>
      </w:r>
      <w:r w:rsidRPr="00422413">
        <w:rPr>
          <w:rFonts w:ascii="Arial Narrow" w:hAnsi="Arial Narrow"/>
          <w:color w:val="FF0000"/>
          <w:sz w:val="17"/>
        </w:rPr>
        <w:t xml:space="preserve"> value</w:t>
      </w:r>
      <w:r w:rsidRPr="00422413">
        <w:rPr>
          <w:rFonts w:ascii="Arial Narrow" w:hAnsi="Arial Narrow"/>
          <w:color w:val="0000FF"/>
          <w:sz w:val="17"/>
        </w:rPr>
        <w:t>="</w:t>
      </w:r>
      <w:r w:rsidRPr="00422413">
        <w:rPr>
          <w:rFonts w:ascii="Arial Narrow" w:hAnsi="Arial Narrow"/>
          <w:color w:val="000000"/>
          <w:sz w:val="17"/>
        </w:rPr>
        <w:t>udt</w:t>
      </w:r>
      <w:r w:rsidRPr="00422413">
        <w:rPr>
          <w:rFonts w:ascii="Arial Narrow" w:hAnsi="Arial Narrow"/>
          <w:color w:val="0000FF"/>
          <w:sz w:val="17"/>
        </w:rPr>
        <w:t>"/&gt;</w:t>
      </w:r>
    </w:p>
    <w:p w14:paraId="5BA15CAE"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xs:restriction</w:t>
      </w:r>
      <w:r w:rsidRPr="00422413">
        <w:rPr>
          <w:rFonts w:ascii="Arial Narrow" w:hAnsi="Arial Narrow"/>
          <w:color w:val="0000FF"/>
          <w:sz w:val="17"/>
        </w:rPr>
        <w:t>&gt;</w:t>
      </w:r>
    </w:p>
    <w:p w14:paraId="586D6676" w14:textId="77777777"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xs:simpleType</w:t>
      </w:r>
      <w:r w:rsidRPr="00422413">
        <w:rPr>
          <w:rFonts w:ascii="Arial Narrow" w:hAnsi="Arial Narrow"/>
          <w:color w:val="0000FF"/>
          <w:sz w:val="17"/>
        </w:rPr>
        <w:t>&gt;</w:t>
      </w:r>
    </w:p>
    <w:p w14:paraId="71623182" w14:textId="7800A23E" w:rsidR="009A128B" w:rsidRPr="00422413"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0000FF"/>
          <w:sz w:val="17"/>
        </w:rPr>
        <w:t>&gt;</w:t>
      </w:r>
    </w:p>
    <w:p w14:paraId="16D89CE4" w14:textId="77777777" w:rsidR="008C20ED" w:rsidRPr="00422413" w:rsidRDefault="008C20ED" w:rsidP="00C402B1">
      <w:pPr>
        <w:tabs>
          <w:tab w:val="left" w:pos="113"/>
          <w:tab w:val="left" w:pos="227"/>
          <w:tab w:val="left" w:pos="340"/>
          <w:tab w:val="left" w:pos="454"/>
          <w:tab w:val="left" w:pos="567"/>
          <w:tab w:val="left" w:pos="680"/>
          <w:tab w:val="left" w:pos="794"/>
          <w:tab w:val="left" w:pos="907"/>
          <w:tab w:val="left" w:pos="1021"/>
          <w:tab w:val="left" w:pos="1134"/>
        </w:tabs>
        <w:spacing w:after="0" w:line="240" w:lineRule="auto"/>
        <w:rPr>
          <w:rFonts w:ascii="Arial Narrow" w:hAnsi="Arial Narrow" w:cs="Arial"/>
          <w:sz w:val="17"/>
          <w:szCs w:val="17"/>
        </w:rPr>
      </w:pPr>
    </w:p>
    <w:p w14:paraId="32FD1DCC" w14:textId="77777777" w:rsidR="0083241A" w:rsidRPr="00422413" w:rsidRDefault="0083241A" w:rsidP="00C402B1">
      <w:pPr>
        <w:tabs>
          <w:tab w:val="left" w:pos="113"/>
          <w:tab w:val="left" w:pos="227"/>
          <w:tab w:val="left" w:pos="340"/>
          <w:tab w:val="left" w:pos="454"/>
          <w:tab w:val="left" w:pos="567"/>
          <w:tab w:val="left" w:pos="680"/>
          <w:tab w:val="left" w:pos="794"/>
          <w:tab w:val="left" w:pos="907"/>
          <w:tab w:val="left" w:pos="1021"/>
          <w:tab w:val="left" w:pos="1134"/>
        </w:tabs>
        <w:spacing w:after="0" w:line="240" w:lineRule="auto"/>
        <w:rPr>
          <w:rFonts w:ascii="Arial Narrow" w:hAnsi="Arial Narrow" w:cs="Arial"/>
          <w:sz w:val="17"/>
          <w:szCs w:val="17"/>
        </w:rPr>
      </w:pPr>
      <w:bookmarkStart w:id="134" w:name="_Toc264549072"/>
    </w:p>
    <w:p w14:paraId="38808A5D" w14:textId="77777777" w:rsidR="000A7132" w:rsidRPr="00422413" w:rsidRDefault="000A7132">
      <w:pPr>
        <w:spacing w:after="0" w:line="240" w:lineRule="auto"/>
        <w:rPr>
          <w:rFonts w:cs="Arial"/>
          <w:b/>
        </w:rPr>
      </w:pPr>
      <w:r w:rsidRPr="00422413">
        <w:br w:type="page"/>
      </w:r>
    </w:p>
    <w:p w14:paraId="01DB691E" w14:textId="3D516841" w:rsidR="00EF7B08" w:rsidRPr="00422413" w:rsidRDefault="00564F7A" w:rsidP="0016145E">
      <w:pPr>
        <w:rPr>
          <w:rFonts w:cs="Arial"/>
          <w:b/>
        </w:rPr>
      </w:pPr>
      <w:r w:rsidRPr="00422413">
        <w:rPr>
          <w:b/>
        </w:rPr>
        <w:lastRenderedPageBreak/>
        <w:t>D.2</w:t>
      </w:r>
      <w:r w:rsidRPr="00422413">
        <w:tab/>
      </w:r>
      <w:r w:rsidR="003C429E" w:rsidRPr="00422413">
        <w:rPr>
          <w:b/>
        </w:rPr>
        <w:t xml:space="preserve">Exemple de </w:t>
      </w:r>
      <w:r w:rsidRPr="00422413">
        <w:rPr>
          <w:b/>
        </w:rPr>
        <w:t>metadata.xml</w:t>
      </w:r>
      <w:bookmarkEnd w:id="134"/>
    </w:p>
    <w:p w14:paraId="595C4F81" w14:textId="20D5E229" w:rsidR="00EF7B08" w:rsidRPr="00422413" w:rsidRDefault="003C429E" w:rsidP="00EF7B08">
      <w:pPr>
        <w:rPr>
          <w:rFonts w:cs="Arial"/>
        </w:rPr>
      </w:pPr>
      <w:r w:rsidRPr="00422413">
        <w:t xml:space="preserve">Une description de métadonnées pour le schéma XML conforme au format SIARD d’une base de données se présente par exemple comme suit : </w:t>
      </w:r>
    </w:p>
    <w:p w14:paraId="2B9A2DF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8080"/>
          <w:sz w:val="17"/>
          <w:lang w:val="en-US"/>
        </w:rPr>
        <w:t>&lt;?xml version="1.0" encoding="UTF-8" standalone="yes"?&gt;</w:t>
      </w:r>
    </w:p>
    <w:p w14:paraId="54E2992D" w14:textId="7F5EB01D"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it-CH"/>
        </w:rPr>
      </w:pPr>
      <w:r w:rsidRPr="00422413">
        <w:rPr>
          <w:rFonts w:ascii="Arial Narrow" w:hAnsi="Arial Narrow"/>
          <w:color w:val="0000FF"/>
          <w:sz w:val="17"/>
          <w:lang w:val="it-CH"/>
        </w:rPr>
        <w:t>&lt;</w:t>
      </w:r>
      <w:r w:rsidRPr="00422413">
        <w:rPr>
          <w:rFonts w:ascii="Arial Narrow" w:hAnsi="Arial Narrow"/>
          <w:color w:val="800000"/>
          <w:sz w:val="17"/>
          <w:lang w:val="it-CH"/>
        </w:rPr>
        <w:t>siardArchive</w:t>
      </w:r>
      <w:r w:rsidRPr="00422413">
        <w:rPr>
          <w:rFonts w:ascii="Arial Narrow" w:hAnsi="Arial Narrow"/>
          <w:color w:val="FF0000"/>
          <w:sz w:val="17"/>
          <w:lang w:val="it-CH"/>
        </w:rPr>
        <w:t xml:space="preserve"> xmlns</w:t>
      </w:r>
      <w:r w:rsidRPr="00422413">
        <w:rPr>
          <w:rFonts w:ascii="Arial Narrow" w:hAnsi="Arial Narrow"/>
          <w:color w:val="0000FF"/>
          <w:sz w:val="17"/>
          <w:lang w:val="it-CH"/>
        </w:rPr>
        <w:t>="</w:t>
      </w:r>
      <w:r w:rsidRPr="00422413">
        <w:rPr>
          <w:rFonts w:ascii="Arial Narrow" w:hAnsi="Arial Narrow"/>
          <w:color w:val="000000"/>
          <w:sz w:val="17"/>
          <w:lang w:val="it-CH"/>
        </w:rPr>
        <w:t>http://www.bar.admin.ch/xmlns/siard/2/metadata.xsd</w:t>
      </w:r>
      <w:r w:rsidRPr="00422413">
        <w:rPr>
          <w:rFonts w:ascii="Arial Narrow" w:hAnsi="Arial Narrow"/>
          <w:color w:val="0000FF"/>
          <w:sz w:val="17"/>
          <w:lang w:val="it-CH"/>
        </w:rPr>
        <w:t>"</w:t>
      </w:r>
      <w:r w:rsidRPr="00422413">
        <w:rPr>
          <w:rFonts w:ascii="Arial Narrow" w:hAnsi="Arial Narrow"/>
          <w:color w:val="FF0000"/>
          <w:sz w:val="17"/>
          <w:lang w:val="it-CH"/>
        </w:rPr>
        <w:t xml:space="preserve"> xmlns:xsi</w:t>
      </w:r>
      <w:r w:rsidRPr="00422413">
        <w:rPr>
          <w:rFonts w:ascii="Arial Narrow" w:hAnsi="Arial Narrow"/>
          <w:color w:val="0000FF"/>
          <w:sz w:val="17"/>
          <w:lang w:val="it-CH"/>
        </w:rPr>
        <w:t>="</w:t>
      </w:r>
      <w:r w:rsidRPr="00422413">
        <w:rPr>
          <w:rFonts w:ascii="Arial Narrow" w:hAnsi="Arial Narrow"/>
          <w:color w:val="000000"/>
          <w:sz w:val="17"/>
          <w:lang w:val="it-CH"/>
        </w:rPr>
        <w:t>http://www.w3.org/2001/XMLSchema-instance</w:t>
      </w:r>
      <w:r w:rsidRPr="00422413">
        <w:rPr>
          <w:rFonts w:ascii="Arial Narrow" w:hAnsi="Arial Narrow"/>
          <w:color w:val="0000FF"/>
          <w:sz w:val="17"/>
          <w:lang w:val="it-CH"/>
        </w:rPr>
        <w:t>"</w:t>
      </w:r>
      <w:r w:rsidRPr="00422413">
        <w:rPr>
          <w:rFonts w:ascii="Arial Narrow" w:hAnsi="Arial Narrow"/>
          <w:color w:val="FF0000"/>
          <w:sz w:val="17"/>
          <w:lang w:val="it-CH"/>
        </w:rPr>
        <w:t xml:space="preserve"> version</w:t>
      </w:r>
      <w:r w:rsidRPr="00422413">
        <w:rPr>
          <w:rFonts w:ascii="Arial Narrow" w:hAnsi="Arial Narrow"/>
          <w:color w:val="0000FF"/>
          <w:sz w:val="17"/>
          <w:lang w:val="it-CH"/>
        </w:rPr>
        <w:t>="</w:t>
      </w:r>
      <w:r w:rsidRPr="00422413">
        <w:rPr>
          <w:rFonts w:ascii="Arial Narrow" w:hAnsi="Arial Narrow"/>
          <w:color w:val="000000"/>
          <w:sz w:val="17"/>
          <w:lang w:val="it-CH"/>
        </w:rPr>
        <w:t>2.1</w:t>
      </w:r>
      <w:r w:rsidRPr="00422413">
        <w:rPr>
          <w:rFonts w:ascii="Arial Narrow" w:hAnsi="Arial Narrow"/>
          <w:color w:val="0000FF"/>
          <w:sz w:val="17"/>
          <w:lang w:val="it-CH"/>
        </w:rPr>
        <w:t>"</w:t>
      </w:r>
      <w:r w:rsidRPr="00422413">
        <w:rPr>
          <w:rFonts w:ascii="Arial Narrow" w:hAnsi="Arial Narrow"/>
          <w:color w:val="FF0000"/>
          <w:sz w:val="17"/>
          <w:lang w:val="it-CH"/>
        </w:rPr>
        <w:t xml:space="preserve"> xsi:schemaLocation</w:t>
      </w:r>
      <w:r w:rsidRPr="00422413">
        <w:rPr>
          <w:rFonts w:ascii="Arial Narrow" w:hAnsi="Arial Narrow"/>
          <w:color w:val="0000FF"/>
          <w:sz w:val="17"/>
          <w:lang w:val="it-CH"/>
        </w:rPr>
        <w:t>="</w:t>
      </w:r>
      <w:r w:rsidRPr="00422413">
        <w:rPr>
          <w:rFonts w:ascii="Arial Narrow" w:hAnsi="Arial Narrow"/>
          <w:color w:val="000000"/>
          <w:sz w:val="17"/>
          <w:lang w:val="it-CH"/>
        </w:rPr>
        <w:t>http://www.bar.admin.ch/xmlns/siard/2/metadata.xsd metadata.xsd</w:t>
      </w:r>
      <w:r w:rsidRPr="00422413">
        <w:rPr>
          <w:rFonts w:ascii="Arial Narrow" w:hAnsi="Arial Narrow"/>
          <w:color w:val="0000FF"/>
          <w:sz w:val="17"/>
          <w:lang w:val="it-CH"/>
        </w:rPr>
        <w:t>"&gt;</w:t>
      </w:r>
    </w:p>
    <w:p w14:paraId="141B268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it-CH"/>
        </w:rPr>
        <w:tab/>
      </w:r>
      <w:r w:rsidRPr="00422413">
        <w:rPr>
          <w:rFonts w:ascii="Arial Narrow" w:hAnsi="Arial Narrow"/>
          <w:color w:val="0000FF"/>
          <w:sz w:val="17"/>
          <w:lang w:val="en-US"/>
        </w:rPr>
        <w:t>&lt;</w:t>
      </w:r>
      <w:r w:rsidRPr="00422413">
        <w:rPr>
          <w:rFonts w:ascii="Arial Narrow" w:hAnsi="Arial Narrow"/>
          <w:color w:val="800000"/>
          <w:sz w:val="17"/>
          <w:lang w:val="en-US"/>
        </w:rPr>
        <w:t>dbname</w:t>
      </w:r>
      <w:r w:rsidRPr="00422413">
        <w:rPr>
          <w:rFonts w:ascii="Arial Narrow" w:hAnsi="Arial Narrow"/>
          <w:color w:val="0000FF"/>
          <w:sz w:val="17"/>
          <w:lang w:val="en-US"/>
        </w:rPr>
        <w:t>&gt;</w:t>
      </w:r>
      <w:r w:rsidRPr="00422413">
        <w:rPr>
          <w:rFonts w:ascii="Arial Narrow" w:hAnsi="Arial Narrow"/>
          <w:color w:val="000000"/>
          <w:sz w:val="17"/>
          <w:lang w:val="en-US"/>
        </w:rPr>
        <w:t>OE Sample Database enhanced</w:t>
      </w:r>
      <w:r w:rsidRPr="00422413">
        <w:rPr>
          <w:rFonts w:ascii="Arial Narrow" w:hAnsi="Arial Narrow"/>
          <w:color w:val="0000FF"/>
          <w:sz w:val="17"/>
          <w:lang w:val="en-US"/>
        </w:rPr>
        <w:t>&lt;/</w:t>
      </w:r>
      <w:r w:rsidRPr="00422413">
        <w:rPr>
          <w:rFonts w:ascii="Arial Narrow" w:hAnsi="Arial Narrow"/>
          <w:color w:val="800000"/>
          <w:sz w:val="17"/>
          <w:lang w:val="en-US"/>
        </w:rPr>
        <w:t>dbname</w:t>
      </w:r>
      <w:r w:rsidRPr="00422413">
        <w:rPr>
          <w:rFonts w:ascii="Arial Narrow" w:hAnsi="Arial Narrow"/>
          <w:color w:val="0000FF"/>
          <w:sz w:val="17"/>
          <w:lang w:val="en-US"/>
        </w:rPr>
        <w:t>&gt;</w:t>
      </w:r>
    </w:p>
    <w:p w14:paraId="70A1879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Record with PRODUCT_ID 4000 in table PRODUCT_INFORMATION has a picture.version with updated .xsd</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7FDCA74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rFonts w:ascii="Arial Narrow" w:hAnsi="Arial Narrow"/>
          <w:color w:val="0000FF"/>
          <w:sz w:val="17"/>
        </w:rPr>
        <w:t>&lt;</w:t>
      </w:r>
      <w:r w:rsidRPr="00422413">
        <w:rPr>
          <w:rFonts w:ascii="Arial Narrow" w:hAnsi="Arial Narrow"/>
          <w:color w:val="800000"/>
          <w:sz w:val="17"/>
        </w:rPr>
        <w:t>archiver</w:t>
      </w:r>
      <w:r w:rsidRPr="00422413">
        <w:rPr>
          <w:rFonts w:ascii="Arial Narrow" w:hAnsi="Arial Narrow"/>
          <w:color w:val="0000FF"/>
          <w:sz w:val="17"/>
        </w:rPr>
        <w:t>&gt;</w:t>
      </w:r>
      <w:r w:rsidRPr="00422413">
        <w:rPr>
          <w:rFonts w:ascii="Arial Narrow" w:hAnsi="Arial Narrow"/>
          <w:color w:val="000000"/>
          <w:sz w:val="17"/>
        </w:rPr>
        <w:t>Claire Roethlisberger</w:t>
      </w:r>
      <w:r w:rsidRPr="00422413">
        <w:rPr>
          <w:rFonts w:ascii="Arial Narrow" w:hAnsi="Arial Narrow"/>
          <w:color w:val="0000FF"/>
          <w:sz w:val="17"/>
        </w:rPr>
        <w:t>&lt;/</w:t>
      </w:r>
      <w:r w:rsidRPr="00422413">
        <w:rPr>
          <w:rFonts w:ascii="Arial Narrow" w:hAnsi="Arial Narrow"/>
          <w:color w:val="800000"/>
          <w:sz w:val="17"/>
        </w:rPr>
        <w:t>archiver</w:t>
      </w:r>
      <w:r w:rsidRPr="00422413">
        <w:rPr>
          <w:rFonts w:ascii="Arial Narrow" w:hAnsi="Arial Narrow"/>
          <w:color w:val="0000FF"/>
          <w:sz w:val="17"/>
        </w:rPr>
        <w:t>&gt;</w:t>
      </w:r>
    </w:p>
    <w:p w14:paraId="4F0ABB7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archiverContact</w:t>
      </w:r>
      <w:r w:rsidRPr="00422413">
        <w:rPr>
          <w:rFonts w:ascii="Arial Narrow" w:hAnsi="Arial Narrow"/>
          <w:color w:val="0000FF"/>
          <w:sz w:val="17"/>
        </w:rPr>
        <w:t>&gt;</w:t>
      </w:r>
      <w:r w:rsidRPr="00422413">
        <w:rPr>
          <w:rFonts w:ascii="Arial Narrow" w:hAnsi="Arial Narrow"/>
          <w:color w:val="000000"/>
          <w:sz w:val="17"/>
        </w:rPr>
        <w:t>claire.roethlisberger@kost.admin.ch</w:t>
      </w:r>
      <w:r w:rsidRPr="00422413">
        <w:rPr>
          <w:rFonts w:ascii="Arial Narrow" w:hAnsi="Arial Narrow"/>
          <w:color w:val="0000FF"/>
          <w:sz w:val="17"/>
        </w:rPr>
        <w:t>&lt;/</w:t>
      </w:r>
      <w:r w:rsidRPr="00422413">
        <w:rPr>
          <w:rFonts w:ascii="Arial Narrow" w:hAnsi="Arial Narrow"/>
          <w:color w:val="800000"/>
          <w:sz w:val="17"/>
        </w:rPr>
        <w:t>archiverContact</w:t>
      </w:r>
      <w:r w:rsidRPr="00422413">
        <w:rPr>
          <w:rFonts w:ascii="Arial Narrow" w:hAnsi="Arial Narrow"/>
          <w:color w:val="0000FF"/>
          <w:sz w:val="17"/>
        </w:rPr>
        <w:t>&gt;</w:t>
      </w:r>
    </w:p>
    <w:p w14:paraId="69C7A31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dataOwner</w:t>
      </w:r>
      <w:r w:rsidRPr="00422413">
        <w:rPr>
          <w:rFonts w:ascii="Arial Narrow" w:hAnsi="Arial Narrow"/>
          <w:color w:val="0000FF"/>
          <w:sz w:val="17"/>
          <w:lang w:val="en-US"/>
        </w:rPr>
        <w:t>&gt;</w:t>
      </w:r>
      <w:r w:rsidRPr="00422413">
        <w:rPr>
          <w:rFonts w:ascii="Arial Narrow" w:hAnsi="Arial Narrow"/>
          <w:color w:val="000000"/>
          <w:sz w:val="17"/>
          <w:lang w:val="en-US"/>
        </w:rPr>
        <w:t>Oracle (OE database) and Swiss Federal Archives (enhancement)</w:t>
      </w:r>
      <w:r w:rsidRPr="00422413">
        <w:rPr>
          <w:rFonts w:ascii="Arial Narrow" w:hAnsi="Arial Narrow"/>
          <w:color w:val="0000FF"/>
          <w:sz w:val="17"/>
          <w:lang w:val="en-US"/>
        </w:rPr>
        <w:t>&lt;/</w:t>
      </w:r>
      <w:r w:rsidRPr="00422413">
        <w:rPr>
          <w:rFonts w:ascii="Arial Narrow" w:hAnsi="Arial Narrow"/>
          <w:color w:val="800000"/>
          <w:sz w:val="17"/>
          <w:lang w:val="en-US"/>
        </w:rPr>
        <w:t>dataOwner</w:t>
      </w:r>
      <w:r w:rsidRPr="00422413">
        <w:rPr>
          <w:rFonts w:ascii="Arial Narrow" w:hAnsi="Arial Narrow"/>
          <w:color w:val="0000FF"/>
          <w:sz w:val="17"/>
          <w:lang w:val="en-US"/>
        </w:rPr>
        <w:t>&gt;</w:t>
      </w:r>
    </w:p>
    <w:p w14:paraId="2AC9A7A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dataOriginTimespan</w:t>
      </w:r>
      <w:r w:rsidRPr="00422413">
        <w:rPr>
          <w:rFonts w:ascii="Arial Narrow" w:hAnsi="Arial Narrow"/>
          <w:color w:val="0000FF"/>
          <w:sz w:val="17"/>
          <w:lang w:val="en-US"/>
        </w:rPr>
        <w:t>&gt;</w:t>
      </w:r>
      <w:r w:rsidRPr="00422413">
        <w:rPr>
          <w:rFonts w:ascii="Arial Narrow" w:hAnsi="Arial Narrow"/>
          <w:color w:val="000000"/>
          <w:sz w:val="17"/>
          <w:lang w:val="en-US"/>
        </w:rPr>
        <w:t>2000-2007</w:t>
      </w:r>
      <w:r w:rsidRPr="00422413">
        <w:rPr>
          <w:rFonts w:ascii="Arial Narrow" w:hAnsi="Arial Narrow"/>
          <w:color w:val="0000FF"/>
          <w:sz w:val="17"/>
          <w:lang w:val="en-US"/>
        </w:rPr>
        <w:t>&lt;/</w:t>
      </w:r>
      <w:r w:rsidRPr="00422413">
        <w:rPr>
          <w:rFonts w:ascii="Arial Narrow" w:hAnsi="Arial Narrow"/>
          <w:color w:val="800000"/>
          <w:sz w:val="17"/>
          <w:lang w:val="en-US"/>
        </w:rPr>
        <w:t>dataOriginTimespan</w:t>
      </w:r>
      <w:r w:rsidRPr="00422413">
        <w:rPr>
          <w:rFonts w:ascii="Arial Narrow" w:hAnsi="Arial Narrow"/>
          <w:color w:val="0000FF"/>
          <w:sz w:val="17"/>
          <w:lang w:val="en-US"/>
        </w:rPr>
        <w:t>&gt;</w:t>
      </w:r>
    </w:p>
    <w:p w14:paraId="15310E14" w14:textId="4D4F8716" w:rsidR="00F66156" w:rsidRPr="00422413" w:rsidRDefault="00F66156" w:rsidP="004B0170">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producerApplication</w:t>
      </w:r>
      <w:r w:rsidRPr="00422413">
        <w:rPr>
          <w:rFonts w:ascii="Arial Narrow" w:hAnsi="Arial Narrow"/>
          <w:color w:val="0000FF"/>
          <w:sz w:val="17"/>
          <w:lang w:val="en-US"/>
        </w:rPr>
        <w:t>&gt;</w:t>
      </w:r>
      <w:r w:rsidRPr="00422413">
        <w:rPr>
          <w:rFonts w:ascii="Arial Narrow" w:hAnsi="Arial Narrow"/>
          <w:color w:val="000000"/>
          <w:sz w:val="17"/>
          <w:lang w:val="en-US"/>
        </w:rPr>
        <w:t>SiardGui 2.1.89 Swiss Federal Archives, Berne, Switzerland, 2007-2018</w:t>
      </w:r>
      <w:r w:rsidRPr="00422413">
        <w:rPr>
          <w:rFonts w:ascii="Arial Narrow" w:hAnsi="Arial Narrow"/>
          <w:color w:val="0000FF"/>
          <w:sz w:val="17"/>
          <w:lang w:val="en-US"/>
        </w:rPr>
        <w:t>&lt;/</w:t>
      </w:r>
      <w:r w:rsidRPr="00422413">
        <w:rPr>
          <w:rFonts w:ascii="Arial Narrow" w:hAnsi="Arial Narrow"/>
          <w:color w:val="800000"/>
          <w:sz w:val="17"/>
          <w:lang w:val="en-US"/>
        </w:rPr>
        <w:t>producerApplication</w:t>
      </w:r>
      <w:r w:rsidRPr="00422413">
        <w:rPr>
          <w:rFonts w:ascii="Arial Narrow" w:hAnsi="Arial Narrow"/>
          <w:color w:val="0000FF"/>
          <w:sz w:val="17"/>
          <w:lang w:val="en-US"/>
        </w:rPr>
        <w:t>&gt;</w:t>
      </w:r>
    </w:p>
    <w:p w14:paraId="15F5E465" w14:textId="110ED5C3"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archivalDate</w:t>
      </w:r>
      <w:r w:rsidRPr="00422413">
        <w:rPr>
          <w:rFonts w:ascii="Arial Narrow" w:hAnsi="Arial Narrow"/>
          <w:color w:val="0000FF"/>
          <w:sz w:val="17"/>
          <w:lang w:val="en-US"/>
        </w:rPr>
        <w:t>&gt;</w:t>
      </w:r>
      <w:r w:rsidRPr="00422413">
        <w:rPr>
          <w:rFonts w:ascii="Arial Narrow" w:hAnsi="Arial Narrow"/>
          <w:color w:val="000000"/>
          <w:sz w:val="17"/>
          <w:lang w:val="en-US"/>
        </w:rPr>
        <w:t>2018-01-30Z</w:t>
      </w:r>
      <w:r w:rsidRPr="00422413">
        <w:rPr>
          <w:rFonts w:ascii="Arial Narrow" w:hAnsi="Arial Narrow"/>
          <w:color w:val="0000FF"/>
          <w:sz w:val="17"/>
          <w:lang w:val="en-US"/>
        </w:rPr>
        <w:t>&lt;/</w:t>
      </w:r>
      <w:r w:rsidRPr="00422413">
        <w:rPr>
          <w:rFonts w:ascii="Arial Narrow" w:hAnsi="Arial Narrow"/>
          <w:color w:val="800000"/>
          <w:sz w:val="17"/>
          <w:lang w:val="en-US"/>
        </w:rPr>
        <w:t>archivalDate</w:t>
      </w:r>
      <w:r w:rsidRPr="00422413">
        <w:rPr>
          <w:rFonts w:ascii="Arial Narrow" w:hAnsi="Arial Narrow"/>
          <w:color w:val="0000FF"/>
          <w:sz w:val="17"/>
          <w:lang w:val="en-US"/>
        </w:rPr>
        <w:t>&gt;</w:t>
      </w:r>
    </w:p>
    <w:p w14:paraId="1547A2F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clientMachine</w:t>
      </w:r>
      <w:r w:rsidRPr="00422413">
        <w:rPr>
          <w:rFonts w:ascii="Arial Narrow" w:hAnsi="Arial Narrow"/>
          <w:color w:val="0000FF"/>
          <w:sz w:val="17"/>
          <w:lang w:val="en-US"/>
        </w:rPr>
        <w:t>&gt;</w:t>
      </w:r>
      <w:r w:rsidRPr="00422413">
        <w:rPr>
          <w:rFonts w:ascii="Arial Narrow" w:hAnsi="Arial Narrow"/>
          <w:color w:val="000000"/>
          <w:sz w:val="17"/>
          <w:lang w:val="en-US"/>
        </w:rPr>
        <w:t>VMW10.enterag.ch</w:t>
      </w:r>
      <w:r w:rsidRPr="00422413">
        <w:rPr>
          <w:rFonts w:ascii="Arial Narrow" w:hAnsi="Arial Narrow"/>
          <w:color w:val="0000FF"/>
          <w:sz w:val="17"/>
          <w:lang w:val="en-US"/>
        </w:rPr>
        <w:t>&lt;/</w:t>
      </w:r>
      <w:r w:rsidRPr="00422413">
        <w:rPr>
          <w:rFonts w:ascii="Arial Narrow" w:hAnsi="Arial Narrow"/>
          <w:color w:val="800000"/>
          <w:sz w:val="17"/>
          <w:lang w:val="en-US"/>
        </w:rPr>
        <w:t>clientMachine</w:t>
      </w:r>
      <w:r w:rsidRPr="00422413">
        <w:rPr>
          <w:rFonts w:ascii="Arial Narrow" w:hAnsi="Arial Narrow"/>
          <w:color w:val="0000FF"/>
          <w:sz w:val="17"/>
          <w:lang w:val="en-US"/>
        </w:rPr>
        <w:t>&gt;</w:t>
      </w:r>
    </w:p>
    <w:p w14:paraId="784411B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databaseProduct</w:t>
      </w:r>
      <w:r w:rsidRPr="00422413">
        <w:rPr>
          <w:rFonts w:ascii="Arial Narrow" w:hAnsi="Arial Narrow"/>
          <w:color w:val="0000FF"/>
          <w:sz w:val="17"/>
          <w:lang w:val="en-US"/>
        </w:rPr>
        <w:t>&gt;</w:t>
      </w:r>
      <w:r w:rsidRPr="00422413">
        <w:rPr>
          <w:rFonts w:ascii="Arial Narrow" w:hAnsi="Arial Narrow"/>
          <w:color w:val="000000"/>
          <w:sz w:val="17"/>
          <w:lang w:val="en-US"/>
        </w:rPr>
        <w:t>Oracle Oracle Database 12c Release 12.1.0.1.0 - 64bit Production</w:t>
      </w:r>
      <w:r w:rsidRPr="00422413">
        <w:rPr>
          <w:rFonts w:ascii="Arial Narrow" w:hAnsi="Arial Narrow"/>
          <w:color w:val="0000FF"/>
          <w:sz w:val="17"/>
          <w:lang w:val="en-US"/>
        </w:rPr>
        <w:t>&lt;/</w:t>
      </w:r>
      <w:r w:rsidRPr="00422413">
        <w:rPr>
          <w:rFonts w:ascii="Arial Narrow" w:hAnsi="Arial Narrow"/>
          <w:color w:val="800000"/>
          <w:sz w:val="17"/>
          <w:lang w:val="en-US"/>
        </w:rPr>
        <w:t>databaseProduct</w:t>
      </w:r>
      <w:r w:rsidRPr="00422413">
        <w:rPr>
          <w:rFonts w:ascii="Arial Narrow" w:hAnsi="Arial Narrow"/>
          <w:color w:val="0000FF"/>
          <w:sz w:val="17"/>
          <w:lang w:val="en-US"/>
        </w:rPr>
        <w:t>&gt;</w:t>
      </w:r>
    </w:p>
    <w:p w14:paraId="6668322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connection</w:t>
      </w:r>
      <w:r w:rsidRPr="00422413">
        <w:rPr>
          <w:rFonts w:ascii="Arial Narrow" w:hAnsi="Arial Narrow"/>
          <w:color w:val="0000FF"/>
          <w:sz w:val="17"/>
          <w:lang w:val="en-US"/>
        </w:rPr>
        <w:t>&gt;</w:t>
      </w:r>
      <w:r w:rsidRPr="00422413">
        <w:rPr>
          <w:rFonts w:ascii="Arial Narrow" w:hAnsi="Arial Narrow"/>
          <w:color w:val="000000"/>
          <w:sz w:val="17"/>
          <w:lang w:val="en-US"/>
        </w:rPr>
        <w:t>jdbc:oracle:thin:@localhost:1521:ORCL</w:t>
      </w:r>
      <w:r w:rsidRPr="00422413">
        <w:rPr>
          <w:rFonts w:ascii="Arial Narrow" w:hAnsi="Arial Narrow"/>
          <w:color w:val="0000FF"/>
          <w:sz w:val="17"/>
          <w:lang w:val="en-US"/>
        </w:rPr>
        <w:t>&lt;/</w:t>
      </w:r>
      <w:r w:rsidRPr="00422413">
        <w:rPr>
          <w:rFonts w:ascii="Arial Narrow" w:hAnsi="Arial Narrow"/>
          <w:color w:val="800000"/>
          <w:sz w:val="17"/>
          <w:lang w:val="en-US"/>
        </w:rPr>
        <w:t>connection</w:t>
      </w:r>
      <w:r w:rsidRPr="00422413">
        <w:rPr>
          <w:rFonts w:ascii="Arial Narrow" w:hAnsi="Arial Narrow"/>
          <w:color w:val="0000FF"/>
          <w:sz w:val="17"/>
          <w:lang w:val="en-US"/>
        </w:rPr>
        <w:t>&gt;</w:t>
      </w:r>
    </w:p>
    <w:p w14:paraId="465813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en-US"/>
        </w:rPr>
        <w:tab/>
      </w:r>
      <w:r w:rsidRPr="00422413">
        <w:rPr>
          <w:rFonts w:ascii="Arial Narrow" w:hAnsi="Arial Narrow"/>
          <w:color w:val="0000FF"/>
          <w:sz w:val="17"/>
          <w:lang w:val="de-CH"/>
        </w:rPr>
        <w:t>&lt;</w:t>
      </w:r>
      <w:r w:rsidRPr="00422413">
        <w:rPr>
          <w:rFonts w:ascii="Arial Narrow" w:hAnsi="Arial Narrow"/>
          <w:color w:val="800000"/>
          <w:sz w:val="17"/>
          <w:lang w:val="de-CH"/>
        </w:rPr>
        <w:t>databaseUser</w:t>
      </w:r>
      <w:r w:rsidRPr="00422413">
        <w:rPr>
          <w:rFonts w:ascii="Arial Narrow" w:hAnsi="Arial Narrow"/>
          <w:color w:val="0000FF"/>
          <w:sz w:val="17"/>
          <w:lang w:val="de-CH"/>
        </w:rPr>
        <w:t>&gt;</w:t>
      </w:r>
      <w:r w:rsidRPr="00422413">
        <w:rPr>
          <w:rFonts w:ascii="Arial Narrow" w:hAnsi="Arial Narrow"/>
          <w:color w:val="000000"/>
          <w:sz w:val="17"/>
          <w:lang w:val="de-CH"/>
        </w:rPr>
        <w:t>OE</w:t>
      </w:r>
      <w:r w:rsidRPr="00422413">
        <w:rPr>
          <w:rFonts w:ascii="Arial Narrow" w:hAnsi="Arial Narrow"/>
          <w:color w:val="0000FF"/>
          <w:sz w:val="17"/>
          <w:lang w:val="de-CH"/>
        </w:rPr>
        <w:t>&lt;/</w:t>
      </w:r>
      <w:r w:rsidRPr="00422413">
        <w:rPr>
          <w:rFonts w:ascii="Arial Narrow" w:hAnsi="Arial Narrow"/>
          <w:color w:val="800000"/>
          <w:sz w:val="17"/>
          <w:lang w:val="de-CH"/>
        </w:rPr>
        <w:t>databaseUser</w:t>
      </w:r>
      <w:r w:rsidRPr="00422413">
        <w:rPr>
          <w:rFonts w:ascii="Arial Narrow" w:hAnsi="Arial Narrow"/>
          <w:color w:val="0000FF"/>
          <w:sz w:val="17"/>
          <w:lang w:val="de-CH"/>
        </w:rPr>
        <w:t>&gt;</w:t>
      </w:r>
    </w:p>
    <w:p w14:paraId="3BDFA54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rFonts w:ascii="Arial Narrow" w:hAnsi="Arial Narrow"/>
          <w:color w:val="0000FF"/>
          <w:sz w:val="17"/>
          <w:lang w:val="de-CH"/>
        </w:rPr>
        <w:t>&lt;</w:t>
      </w:r>
      <w:r w:rsidRPr="00422413">
        <w:rPr>
          <w:rFonts w:ascii="Arial Narrow" w:hAnsi="Arial Narrow"/>
          <w:color w:val="800000"/>
          <w:sz w:val="17"/>
          <w:lang w:val="de-CH"/>
        </w:rPr>
        <w:t>schemas</w:t>
      </w:r>
      <w:r w:rsidRPr="00422413">
        <w:rPr>
          <w:rFonts w:ascii="Arial Narrow" w:hAnsi="Arial Narrow"/>
          <w:color w:val="0000FF"/>
          <w:sz w:val="17"/>
          <w:lang w:val="de-CH"/>
        </w:rPr>
        <w:t>&gt;</w:t>
      </w:r>
    </w:p>
    <w:p w14:paraId="0DD365B0" w14:textId="276E9F36"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lang w:val="de-CH"/>
        </w:rPr>
        <w:tab/>
      </w:r>
      <w:r w:rsidR="00E57DA5" w:rsidRPr="00422413">
        <w:rPr>
          <w:rFonts w:ascii="Arial Narrow" w:hAnsi="Arial Narrow"/>
          <w:color w:val="0000FF"/>
          <w:sz w:val="17"/>
          <w:szCs w:val="17"/>
          <w:lang w:val="de-CH"/>
        </w:rPr>
        <w:t>&lt;</w:t>
      </w:r>
      <w:r w:rsidR="00E57DA5" w:rsidRPr="00422413">
        <w:rPr>
          <w:rFonts w:ascii="Arial Narrow" w:hAnsi="Arial Narrow"/>
          <w:color w:val="800000"/>
          <w:sz w:val="17"/>
          <w:szCs w:val="17"/>
          <w:lang w:val="de-CH"/>
        </w:rPr>
        <w:t>schema</w:t>
      </w:r>
      <w:r w:rsidR="00E57DA5" w:rsidRPr="00422413">
        <w:rPr>
          <w:rFonts w:ascii="Arial Narrow" w:hAnsi="Arial Narrow"/>
          <w:color w:val="0000FF"/>
          <w:sz w:val="17"/>
          <w:szCs w:val="17"/>
          <w:lang w:val="de-CH"/>
        </w:rPr>
        <w:t>&gt;</w:t>
      </w:r>
    </w:p>
    <w:p w14:paraId="01F0D7D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de-CH"/>
        </w:rPr>
        <w:t>&lt;</w:t>
      </w:r>
      <w:r w:rsidRPr="00422413">
        <w:rPr>
          <w:rFonts w:ascii="Arial Narrow" w:hAnsi="Arial Narrow"/>
          <w:color w:val="800000"/>
          <w:sz w:val="17"/>
          <w:lang w:val="de-CH"/>
        </w:rPr>
        <w:t>name</w:t>
      </w:r>
      <w:r w:rsidRPr="00422413">
        <w:rPr>
          <w:rFonts w:ascii="Arial Narrow" w:hAnsi="Arial Narrow"/>
          <w:color w:val="0000FF"/>
          <w:sz w:val="17"/>
          <w:lang w:val="de-CH"/>
        </w:rPr>
        <w:t>&gt;</w:t>
      </w:r>
      <w:r w:rsidRPr="00422413">
        <w:rPr>
          <w:rFonts w:ascii="Arial Narrow" w:hAnsi="Arial Narrow"/>
          <w:color w:val="000000"/>
          <w:sz w:val="17"/>
          <w:lang w:val="de-CH"/>
        </w:rPr>
        <w:t>HR</w:t>
      </w:r>
      <w:r w:rsidRPr="00422413">
        <w:rPr>
          <w:rFonts w:ascii="Arial Narrow" w:hAnsi="Arial Narrow"/>
          <w:color w:val="0000FF"/>
          <w:sz w:val="17"/>
          <w:lang w:val="de-CH"/>
        </w:rPr>
        <w:t>&lt;/</w:t>
      </w:r>
      <w:r w:rsidRPr="00422413">
        <w:rPr>
          <w:rFonts w:ascii="Arial Narrow" w:hAnsi="Arial Narrow"/>
          <w:color w:val="800000"/>
          <w:sz w:val="17"/>
          <w:lang w:val="de-CH"/>
        </w:rPr>
        <w:t>name</w:t>
      </w:r>
      <w:r w:rsidRPr="00422413">
        <w:rPr>
          <w:rFonts w:ascii="Arial Narrow" w:hAnsi="Arial Narrow"/>
          <w:color w:val="0000FF"/>
          <w:sz w:val="17"/>
          <w:lang w:val="de-CH"/>
        </w:rPr>
        <w:t>&gt;</w:t>
      </w:r>
    </w:p>
    <w:p w14:paraId="0F9466B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de-CH"/>
        </w:rPr>
        <w:t>&lt;</w:t>
      </w:r>
      <w:r w:rsidRPr="00422413">
        <w:rPr>
          <w:rFonts w:ascii="Arial Narrow" w:hAnsi="Arial Narrow"/>
          <w:color w:val="800000"/>
          <w:sz w:val="17"/>
          <w:lang w:val="de-CH"/>
        </w:rPr>
        <w:t>folder</w:t>
      </w:r>
      <w:r w:rsidRPr="00422413">
        <w:rPr>
          <w:rFonts w:ascii="Arial Narrow" w:hAnsi="Arial Narrow"/>
          <w:color w:val="0000FF"/>
          <w:sz w:val="17"/>
          <w:lang w:val="de-CH"/>
        </w:rPr>
        <w:t>&gt;</w:t>
      </w:r>
      <w:r w:rsidRPr="00422413">
        <w:rPr>
          <w:rFonts w:ascii="Arial Narrow" w:hAnsi="Arial Narrow"/>
          <w:color w:val="000000"/>
          <w:sz w:val="17"/>
          <w:lang w:val="de-CH"/>
        </w:rPr>
        <w:t>schema0</w:t>
      </w:r>
      <w:r w:rsidRPr="00422413">
        <w:rPr>
          <w:rFonts w:ascii="Arial Narrow" w:hAnsi="Arial Narrow"/>
          <w:color w:val="0000FF"/>
          <w:sz w:val="17"/>
          <w:lang w:val="de-CH"/>
        </w:rPr>
        <w:t>&lt;/</w:t>
      </w:r>
      <w:r w:rsidRPr="00422413">
        <w:rPr>
          <w:rFonts w:ascii="Arial Narrow" w:hAnsi="Arial Narrow"/>
          <w:color w:val="800000"/>
          <w:sz w:val="17"/>
          <w:lang w:val="de-CH"/>
        </w:rPr>
        <w:t>folder</w:t>
      </w:r>
      <w:r w:rsidRPr="00422413">
        <w:rPr>
          <w:rFonts w:ascii="Arial Narrow" w:hAnsi="Arial Narrow"/>
          <w:color w:val="0000FF"/>
          <w:sz w:val="17"/>
          <w:lang w:val="de-CH"/>
        </w:rPr>
        <w:t>&gt;</w:t>
      </w:r>
    </w:p>
    <w:p w14:paraId="4B3427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en-US"/>
        </w:rPr>
        <w:t>&lt;</w:t>
      </w:r>
      <w:r w:rsidRPr="00422413">
        <w:rPr>
          <w:rFonts w:ascii="Arial Narrow" w:hAnsi="Arial Narrow"/>
          <w:color w:val="800000"/>
          <w:sz w:val="17"/>
          <w:lang w:val="en-US"/>
        </w:rPr>
        <w:t>tables</w:t>
      </w:r>
      <w:r w:rsidRPr="00422413">
        <w:rPr>
          <w:rFonts w:ascii="Arial Narrow" w:hAnsi="Arial Narrow"/>
          <w:color w:val="0000FF"/>
          <w:sz w:val="17"/>
          <w:lang w:val="en-US"/>
        </w:rPr>
        <w:t>&gt;</w:t>
      </w:r>
    </w:p>
    <w:p w14:paraId="4487DF52"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b/>
          <w:color w:val="AEAAAA" w:themeColor="background2" w:themeShade="BF"/>
          <w:sz w:val="17"/>
          <w:lang w:val="en-US"/>
        </w:rPr>
        <w:t>…</w:t>
      </w:r>
    </w:p>
    <w:p w14:paraId="2B8F31D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w:t>
      </w:r>
      <w:r w:rsidRPr="00422413">
        <w:rPr>
          <w:rFonts w:ascii="Arial Narrow" w:eastAsiaTheme="minorHAnsi" w:hAnsi="Arial Narrow"/>
          <w:color w:val="0000FF"/>
          <w:sz w:val="17"/>
          <w:lang w:val="en-US"/>
        </w:rPr>
        <w:t>&gt;</w:t>
      </w:r>
    </w:p>
    <w:p w14:paraId="677C80B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EMPLOYEES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E6272A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r w:rsidRPr="00422413">
        <w:rPr>
          <w:rFonts w:ascii="Arial Narrow" w:hAnsi="Arial Narrow"/>
          <w:color w:val="000000"/>
          <w:sz w:val="17"/>
          <w:lang w:val="en-US"/>
        </w:rPr>
        <w:t>table2</w:t>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p>
    <w:p w14:paraId="082F4DB3" w14:textId="77777777" w:rsidR="00797789"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employees table. Contains 107 rows. References with departments, jobs, job_history tables. Contains a self reference.</w:t>
      </w:r>
    </w:p>
    <w:p w14:paraId="11D439EC" w14:textId="30808C76" w:rsidR="00F66156" w:rsidRPr="00422413"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15BEC56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52A738B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4377E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EMPLOYEE_ID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FFBD86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DECIMAL(6)</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BAA99C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6ADB1CE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r w:rsidRPr="00422413">
        <w:rPr>
          <w:rFonts w:ascii="Arial Narrow" w:hAnsi="Arial Narrow"/>
          <w:color w:val="000000"/>
          <w:sz w:val="17"/>
          <w:lang w:val="en-US"/>
        </w:rPr>
        <w:t>false</w:t>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p>
    <w:p w14:paraId="72F06BB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Primary key of employees table.</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0C60FBF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FAED3E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104F07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FIRST_NAME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58A80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D6970F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120009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First name of the employee. A not null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3C3453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5426CA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04FF6B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LAST_NAME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6B8004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VARCHAR(25)</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1BF06AB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r w:rsidRPr="00422413">
        <w:rPr>
          <w:rFonts w:ascii="Arial Narrow" w:hAnsi="Arial Narrow"/>
          <w:color w:val="000000"/>
          <w:sz w:val="17"/>
          <w:lang w:val="en-GB"/>
        </w:rPr>
        <w:t>"VARCHAR2"</w:t>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p>
    <w:p w14:paraId="713A685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r w:rsidRPr="00422413">
        <w:rPr>
          <w:rFonts w:ascii="Arial Narrow" w:hAnsi="Arial Narrow"/>
          <w:color w:val="000000"/>
          <w:sz w:val="17"/>
          <w:lang w:val="en-GB"/>
        </w:rPr>
        <w:t>false</w:t>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p>
    <w:p w14:paraId="68C1892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Last name of the employee. A not null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3B6816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B8EC15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E9B91D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EMAIL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13726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VARCHAR(25)</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0BBB69A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r w:rsidRPr="00422413">
        <w:rPr>
          <w:rFonts w:ascii="Arial Narrow" w:hAnsi="Arial Narrow"/>
          <w:color w:val="000000"/>
          <w:sz w:val="17"/>
          <w:lang w:val="en-GB"/>
        </w:rPr>
        <w:t>"VARCHAR2"</w:t>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p>
    <w:p w14:paraId="2FD04C6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r w:rsidRPr="00422413">
        <w:rPr>
          <w:rFonts w:ascii="Arial Narrow" w:hAnsi="Arial Narrow"/>
          <w:color w:val="000000"/>
          <w:sz w:val="17"/>
          <w:lang w:val="en-GB"/>
        </w:rPr>
        <w:t>false</w:t>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p>
    <w:p w14:paraId="65111D5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Email id of the employee</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5C9F2C0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168124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093226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79BFB7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60A346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08A4F0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Phone number of the employee; includes country code and area code</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7505BA8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7D256E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B5C2DF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HIRE_DATE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A5D0F8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DATE</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5F2ADA2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typeOriginal</w:t>
      </w:r>
      <w:r w:rsidRPr="00422413">
        <w:rPr>
          <w:rFonts w:ascii="Arial Narrow" w:hAnsi="Arial Narrow"/>
          <w:color w:val="0000FF"/>
          <w:sz w:val="17"/>
        </w:rPr>
        <w:t>&gt;</w:t>
      </w:r>
      <w:r w:rsidRPr="00422413">
        <w:rPr>
          <w:rFonts w:ascii="Arial Narrow" w:hAnsi="Arial Narrow"/>
          <w:color w:val="000000"/>
          <w:sz w:val="17"/>
        </w:rPr>
        <w:t>"DATE"</w:t>
      </w:r>
      <w:r w:rsidRPr="00422413">
        <w:rPr>
          <w:rFonts w:ascii="Arial Narrow" w:hAnsi="Arial Narrow"/>
          <w:color w:val="0000FF"/>
          <w:sz w:val="17"/>
        </w:rPr>
        <w:t>&lt;/</w:t>
      </w:r>
      <w:r w:rsidRPr="00422413">
        <w:rPr>
          <w:rFonts w:ascii="Arial Narrow" w:hAnsi="Arial Narrow"/>
          <w:color w:val="800000"/>
          <w:sz w:val="17"/>
        </w:rPr>
        <w:t>typeOriginal</w:t>
      </w:r>
      <w:r w:rsidRPr="00422413">
        <w:rPr>
          <w:rFonts w:ascii="Arial Narrow" w:hAnsi="Arial Narrow"/>
          <w:color w:val="0000FF"/>
          <w:sz w:val="17"/>
        </w:rPr>
        <w:t>&gt;</w:t>
      </w:r>
    </w:p>
    <w:p w14:paraId="0A01130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lastRenderedPageBreak/>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nullable</w:t>
      </w:r>
      <w:r w:rsidRPr="00422413">
        <w:rPr>
          <w:rFonts w:ascii="Arial Narrow" w:hAnsi="Arial Narrow"/>
          <w:color w:val="0000FF"/>
          <w:sz w:val="17"/>
        </w:rPr>
        <w:t>&gt;</w:t>
      </w:r>
      <w:r w:rsidRPr="00422413">
        <w:rPr>
          <w:rFonts w:ascii="Arial Narrow" w:hAnsi="Arial Narrow"/>
          <w:color w:val="000000"/>
          <w:sz w:val="17"/>
        </w:rPr>
        <w:t>false</w:t>
      </w:r>
      <w:r w:rsidRPr="00422413">
        <w:rPr>
          <w:rFonts w:ascii="Arial Narrow" w:hAnsi="Arial Narrow"/>
          <w:color w:val="0000FF"/>
          <w:sz w:val="17"/>
        </w:rPr>
        <w:t>&lt;/</w:t>
      </w:r>
      <w:r w:rsidRPr="00422413">
        <w:rPr>
          <w:rFonts w:ascii="Arial Narrow" w:hAnsi="Arial Narrow"/>
          <w:color w:val="800000"/>
          <w:sz w:val="17"/>
        </w:rPr>
        <w:t>nullable</w:t>
      </w:r>
      <w:r w:rsidRPr="00422413">
        <w:rPr>
          <w:rFonts w:ascii="Arial Narrow" w:hAnsi="Arial Narrow"/>
          <w:color w:val="0000FF"/>
          <w:sz w:val="17"/>
        </w:rPr>
        <w:t>&gt;</w:t>
      </w:r>
    </w:p>
    <w:p w14:paraId="6643676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Date when the employee started on this job. A not null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42E2CA4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17733A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5046A8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JOB_ID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5786C8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VARCHAR(10)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67E75D1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r w:rsidRPr="00422413">
        <w:rPr>
          <w:rFonts w:ascii="Arial Narrow" w:hAnsi="Arial Narrow"/>
          <w:color w:val="000000"/>
          <w:sz w:val="17"/>
          <w:lang w:val="en-GB"/>
        </w:rPr>
        <w:t>"VARCHAR2"</w:t>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p>
    <w:p w14:paraId="31EA24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r w:rsidRPr="00422413">
        <w:rPr>
          <w:rFonts w:ascii="Arial Narrow" w:hAnsi="Arial Narrow"/>
          <w:color w:val="000000"/>
          <w:sz w:val="17"/>
          <w:lang w:val="en-GB"/>
        </w:rPr>
        <w:t>false</w:t>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p>
    <w:p w14:paraId="7E8AF01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Current job of the employee; foreign key to job_id column of the jobs table. A not null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3329EC3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A57BAA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2A01C6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SALARY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36EEB7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DECIMAL(8,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214D2A9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8670F2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Monthly salary of the employee. Must be greater than zero (enforced by constraint emp_salary_min)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14BD75D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35F23D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3EF65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COMMISSION_PCT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2148F6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DECIMAL(2,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9CF127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4E99648E" w14:textId="77777777" w:rsidR="00797789"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Commission percentage of the employee; Only employees in sales department elgible for commission percentage</w:t>
      </w:r>
    </w:p>
    <w:p w14:paraId="4804AFE8" w14:textId="4F154991" w:rsidR="00F66156" w:rsidRPr="00422413"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76DD431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16424E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9E8472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MANAGER_ID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EFD59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DECIMAL(6)</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8639E5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7EB42041" w14:textId="77777777" w:rsidR="00797789"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 xml:space="preserve">Manager id of the employee; has same domain as manager_id in departments table. Foreign key to employee_id </w:t>
      </w:r>
    </w:p>
    <w:p w14:paraId="00BE8CBC" w14:textId="36270CEB" w:rsidR="00F66156" w:rsidRPr="00422413"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00"/>
          <w:sz w:val="17"/>
          <w:lang w:val="en-US"/>
        </w:rPr>
        <w:t>column of employees table. (useful for reflexive joins and CONNECT BY query)</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2929B7F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082D33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5ED1C6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DEPARTMENT_ID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467D83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DECIMAL(4)</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EDF6BC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1C37C14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Department id where employee works; foreign key to department_id column of the departments table</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21FDF1B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62FEE0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17CB3A8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6A90A7B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EMP_EMP_ID_PK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A7F793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EMPLOYEE_ID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75AFDD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18C9E5E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1486520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0005680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EMP_DEPT_FK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A73AE3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r w:rsidRPr="00422413">
        <w:rPr>
          <w:rFonts w:ascii="Arial Narrow" w:hAnsi="Arial Narrow"/>
          <w:color w:val="000000"/>
          <w:sz w:val="17"/>
          <w:lang w:val="en-US"/>
        </w:rPr>
        <w:t>HR</w:t>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p>
    <w:p w14:paraId="72EED17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r w:rsidRPr="00422413">
        <w:rPr>
          <w:rFonts w:ascii="Arial Narrow" w:hAnsi="Arial Narrow"/>
          <w:color w:val="000000"/>
          <w:sz w:val="17"/>
          <w:lang w:val="en-US"/>
        </w:rPr>
        <w:t>DEPARTMENTS</w:t>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p>
    <w:p w14:paraId="4EE5A78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5B57D66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DEPARTMENT_ID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3C925C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r w:rsidRPr="00422413">
        <w:rPr>
          <w:rFonts w:ascii="Arial Narrow" w:hAnsi="Arial Narrow"/>
          <w:color w:val="000000"/>
          <w:sz w:val="17"/>
          <w:lang w:val="en-US"/>
        </w:rPr>
        <w:t>DEPARTMENT_ID</w:t>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p>
    <w:p w14:paraId="66BA2C0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0F37533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r w:rsidRPr="00422413">
        <w:rPr>
          <w:rFonts w:ascii="Arial Narrow" w:hAnsi="Arial Narrow"/>
          <w:color w:val="000000"/>
          <w:sz w:val="17"/>
          <w:lang w:val="en-US"/>
        </w:rPr>
        <w:t>RESTRICT</w:t>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p>
    <w:p w14:paraId="587F726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r w:rsidRPr="00422413">
        <w:rPr>
          <w:rFonts w:ascii="Arial Narrow" w:hAnsi="Arial Narrow"/>
          <w:color w:val="000000"/>
          <w:sz w:val="17"/>
          <w:lang w:val="en-US"/>
        </w:rPr>
        <w:t>CASCADE</w:t>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p>
    <w:p w14:paraId="2C5530C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5B3C840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3BA1DC8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EMP_MANAGER_FK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B970F8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r w:rsidRPr="00422413">
        <w:rPr>
          <w:rFonts w:ascii="Arial Narrow" w:hAnsi="Arial Narrow"/>
          <w:color w:val="000000"/>
          <w:sz w:val="17"/>
          <w:lang w:val="en-US"/>
        </w:rPr>
        <w:t>HR</w:t>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p>
    <w:p w14:paraId="7D3B5CA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r w:rsidRPr="00422413">
        <w:rPr>
          <w:rFonts w:ascii="Arial Narrow" w:hAnsi="Arial Narrow"/>
          <w:color w:val="000000"/>
          <w:sz w:val="17"/>
          <w:lang w:val="en-US"/>
        </w:rPr>
        <w:t>EMPLOYEES</w:t>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p>
    <w:p w14:paraId="695E256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5BCD6C7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MANAGER_ID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2C78DE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r w:rsidRPr="00422413">
        <w:rPr>
          <w:rFonts w:ascii="Arial Narrow" w:hAnsi="Arial Narrow"/>
          <w:color w:val="000000"/>
          <w:sz w:val="17"/>
          <w:lang w:val="en-US"/>
        </w:rPr>
        <w:t>EMPLOYEE_ID</w:t>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p>
    <w:p w14:paraId="6C9B2A2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17AE3C7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r w:rsidRPr="00422413">
        <w:rPr>
          <w:rFonts w:ascii="Arial Narrow" w:hAnsi="Arial Narrow"/>
          <w:color w:val="000000"/>
          <w:sz w:val="17"/>
          <w:lang w:val="en-US"/>
        </w:rPr>
        <w:t>RESTRICT</w:t>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p>
    <w:p w14:paraId="12538B8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r w:rsidRPr="00422413">
        <w:rPr>
          <w:rFonts w:ascii="Arial Narrow" w:hAnsi="Arial Narrow"/>
          <w:color w:val="000000"/>
          <w:sz w:val="17"/>
          <w:lang w:val="en-US"/>
        </w:rPr>
        <w:t>CASCADE</w:t>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p>
    <w:p w14:paraId="2A1BDCF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09F9727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41A8D43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EMP_JOB_FK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4E1F0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r w:rsidRPr="00422413">
        <w:rPr>
          <w:rFonts w:ascii="Arial Narrow" w:hAnsi="Arial Narrow"/>
          <w:color w:val="000000"/>
          <w:sz w:val="17"/>
          <w:lang w:val="en-US"/>
        </w:rPr>
        <w:t>HR</w:t>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p>
    <w:p w14:paraId="6AC3647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r w:rsidRPr="00422413">
        <w:rPr>
          <w:rFonts w:ascii="Arial Narrow" w:hAnsi="Arial Narrow"/>
          <w:color w:val="000000"/>
          <w:sz w:val="17"/>
          <w:lang w:val="en-US"/>
        </w:rPr>
        <w:t>JOBS</w:t>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p>
    <w:p w14:paraId="64F2DE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5452E04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JOB_ID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A7333A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r w:rsidRPr="00422413">
        <w:rPr>
          <w:rFonts w:ascii="Arial Narrow" w:hAnsi="Arial Narrow"/>
          <w:color w:val="000000"/>
          <w:sz w:val="17"/>
          <w:lang w:val="en-US"/>
        </w:rPr>
        <w:t>JOB_ID</w:t>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p>
    <w:p w14:paraId="00914D1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614605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r w:rsidRPr="00422413">
        <w:rPr>
          <w:rFonts w:ascii="Arial Narrow" w:hAnsi="Arial Narrow"/>
          <w:color w:val="000000"/>
          <w:sz w:val="17"/>
          <w:lang w:val="en-US"/>
        </w:rPr>
        <w:t>RESTRICT</w:t>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p>
    <w:p w14:paraId="564FC88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r w:rsidRPr="00422413">
        <w:rPr>
          <w:rFonts w:ascii="Arial Narrow" w:hAnsi="Arial Narrow"/>
          <w:color w:val="000000"/>
          <w:sz w:val="17"/>
          <w:lang w:val="en-US"/>
        </w:rPr>
        <w:t>CASCADE</w:t>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p>
    <w:p w14:paraId="4DCD450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56DDF0C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1B6B47A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candidateKeys</w:t>
      </w:r>
      <w:r w:rsidRPr="00422413">
        <w:rPr>
          <w:rFonts w:ascii="Arial Narrow" w:hAnsi="Arial Narrow"/>
          <w:color w:val="0000FF"/>
          <w:sz w:val="17"/>
          <w:lang w:val="en-US"/>
        </w:rPr>
        <w:t>&gt;</w:t>
      </w:r>
    </w:p>
    <w:p w14:paraId="7DA8BC7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candidateKey</w:t>
      </w:r>
      <w:r w:rsidRPr="00422413">
        <w:rPr>
          <w:rFonts w:ascii="Arial Narrow" w:hAnsi="Arial Narrow"/>
          <w:color w:val="0000FF"/>
          <w:sz w:val="17"/>
          <w:lang w:val="en-US"/>
        </w:rPr>
        <w:t>&gt;</w:t>
      </w:r>
    </w:p>
    <w:p w14:paraId="4D520EA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EMP_EMAIL_UK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009AB3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EMAIL</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DFAF2F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candidateKey</w:t>
      </w:r>
      <w:r w:rsidRPr="00422413">
        <w:rPr>
          <w:rFonts w:ascii="Arial Narrow" w:hAnsi="Arial Narrow"/>
          <w:color w:val="0000FF"/>
          <w:sz w:val="17"/>
          <w:lang w:val="en-US"/>
        </w:rPr>
        <w:t>&gt;</w:t>
      </w:r>
    </w:p>
    <w:p w14:paraId="4F47C3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candidateKeys</w:t>
      </w:r>
      <w:r w:rsidRPr="00422413">
        <w:rPr>
          <w:rFonts w:ascii="Arial Narrow" w:hAnsi="Arial Narrow"/>
          <w:color w:val="0000FF"/>
          <w:sz w:val="17"/>
          <w:lang w:val="en-US"/>
        </w:rPr>
        <w:t>&gt;</w:t>
      </w:r>
    </w:p>
    <w:p w14:paraId="0F19454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r w:rsidRPr="00422413">
        <w:rPr>
          <w:rFonts w:ascii="Arial Narrow" w:hAnsi="Arial Narrow"/>
          <w:color w:val="000000"/>
          <w:sz w:val="17"/>
          <w:lang w:val="en-US"/>
        </w:rPr>
        <w:t>107</w:t>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p>
    <w:p w14:paraId="65B963B2"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w:t>
      </w:r>
      <w:r w:rsidRPr="00422413">
        <w:rPr>
          <w:rFonts w:ascii="Arial Narrow" w:eastAsiaTheme="minorHAnsi" w:hAnsi="Arial Narrow"/>
          <w:color w:val="0000FF"/>
          <w:sz w:val="17"/>
          <w:lang w:val="en-US"/>
        </w:rPr>
        <w:t>&gt;</w:t>
      </w:r>
    </w:p>
    <w:p w14:paraId="1432888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b/>
          <w:color w:val="AEAAAA" w:themeColor="background2" w:themeShade="BF"/>
          <w:sz w:val="17"/>
          <w:lang w:val="en-US"/>
        </w:rPr>
        <w:t>…</w:t>
      </w:r>
    </w:p>
    <w:p w14:paraId="71AC1C8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tables</w:t>
      </w:r>
      <w:r w:rsidRPr="00422413">
        <w:rPr>
          <w:rFonts w:ascii="Arial Narrow" w:eastAsiaTheme="minorHAnsi" w:hAnsi="Arial Narrow"/>
          <w:color w:val="0000FF"/>
          <w:sz w:val="17"/>
          <w:lang w:val="en-US"/>
        </w:rPr>
        <w:t>&gt;</w:t>
      </w:r>
    </w:p>
    <w:p w14:paraId="72CF221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schema</w:t>
      </w:r>
      <w:r w:rsidRPr="00422413">
        <w:rPr>
          <w:rFonts w:ascii="Arial Narrow" w:eastAsiaTheme="minorHAnsi" w:hAnsi="Arial Narrow"/>
          <w:color w:val="0000FF"/>
          <w:sz w:val="17"/>
          <w:lang w:val="en-US"/>
        </w:rPr>
        <w:t>&gt;</w:t>
      </w:r>
    </w:p>
    <w:p w14:paraId="0F5B84E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en-US"/>
        </w:rPr>
        <w:tab/>
      </w:r>
      <w:r w:rsidRPr="00422413">
        <w:rPr>
          <w:lang w:val="en-US"/>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schema</w:t>
      </w:r>
      <w:r w:rsidRPr="00422413">
        <w:rPr>
          <w:rFonts w:ascii="Arial Narrow" w:eastAsiaTheme="minorHAnsi" w:hAnsi="Arial Narrow"/>
          <w:color w:val="0000FF"/>
          <w:sz w:val="17"/>
          <w:lang w:val="de-CH"/>
        </w:rPr>
        <w:t>&gt;</w:t>
      </w:r>
    </w:p>
    <w:p w14:paraId="37B1096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de-CH"/>
        </w:rPr>
        <w:t>&lt;</w:t>
      </w:r>
      <w:r w:rsidRPr="00422413">
        <w:rPr>
          <w:rFonts w:ascii="Arial Narrow" w:hAnsi="Arial Narrow"/>
          <w:color w:val="800000"/>
          <w:sz w:val="17"/>
          <w:lang w:val="de-CH"/>
        </w:rPr>
        <w:t>name</w:t>
      </w:r>
      <w:r w:rsidRPr="00422413">
        <w:rPr>
          <w:rFonts w:ascii="Arial Narrow" w:hAnsi="Arial Narrow"/>
          <w:color w:val="0000FF"/>
          <w:sz w:val="17"/>
          <w:lang w:val="de-CH"/>
        </w:rPr>
        <w:t>&gt;</w:t>
      </w:r>
      <w:r w:rsidRPr="00422413">
        <w:rPr>
          <w:rFonts w:ascii="Arial Narrow" w:hAnsi="Arial Narrow"/>
          <w:color w:val="000000"/>
          <w:sz w:val="17"/>
          <w:lang w:val="de-CH"/>
        </w:rPr>
        <w:t>OE</w:t>
      </w:r>
      <w:r w:rsidRPr="00422413">
        <w:rPr>
          <w:rFonts w:ascii="Arial Narrow" w:hAnsi="Arial Narrow"/>
          <w:color w:val="0000FF"/>
          <w:sz w:val="17"/>
          <w:lang w:val="de-CH"/>
        </w:rPr>
        <w:t>&lt;/</w:t>
      </w:r>
      <w:r w:rsidRPr="00422413">
        <w:rPr>
          <w:rFonts w:ascii="Arial Narrow" w:hAnsi="Arial Narrow"/>
          <w:color w:val="800000"/>
          <w:sz w:val="17"/>
          <w:lang w:val="de-CH"/>
        </w:rPr>
        <w:t>name</w:t>
      </w:r>
      <w:r w:rsidRPr="00422413">
        <w:rPr>
          <w:rFonts w:ascii="Arial Narrow" w:hAnsi="Arial Narrow"/>
          <w:color w:val="0000FF"/>
          <w:sz w:val="17"/>
          <w:lang w:val="de-CH"/>
        </w:rPr>
        <w:t>&gt;</w:t>
      </w:r>
    </w:p>
    <w:p w14:paraId="1DC2D6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de-CH"/>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de-CH"/>
        </w:rPr>
        <w:t>&lt;</w:t>
      </w:r>
      <w:r w:rsidRPr="00422413">
        <w:rPr>
          <w:rFonts w:ascii="Arial Narrow" w:hAnsi="Arial Narrow"/>
          <w:color w:val="800000"/>
          <w:sz w:val="17"/>
          <w:lang w:val="de-CH"/>
        </w:rPr>
        <w:t>folder</w:t>
      </w:r>
      <w:r w:rsidRPr="00422413">
        <w:rPr>
          <w:rFonts w:ascii="Arial Narrow" w:hAnsi="Arial Narrow"/>
          <w:color w:val="0000FF"/>
          <w:sz w:val="17"/>
          <w:lang w:val="de-CH"/>
        </w:rPr>
        <w:t>&gt;</w:t>
      </w:r>
      <w:r w:rsidRPr="00422413">
        <w:rPr>
          <w:rFonts w:ascii="Arial Narrow" w:hAnsi="Arial Narrow"/>
          <w:color w:val="000000"/>
          <w:sz w:val="17"/>
          <w:lang w:val="de-CH"/>
        </w:rPr>
        <w:t>schema1</w:t>
      </w:r>
      <w:r w:rsidRPr="00422413">
        <w:rPr>
          <w:rFonts w:ascii="Arial Narrow" w:hAnsi="Arial Narrow"/>
          <w:color w:val="0000FF"/>
          <w:sz w:val="17"/>
          <w:lang w:val="de-CH"/>
        </w:rPr>
        <w:t>&lt;/</w:t>
      </w:r>
      <w:r w:rsidRPr="00422413">
        <w:rPr>
          <w:rFonts w:ascii="Arial Narrow" w:hAnsi="Arial Narrow"/>
          <w:color w:val="800000"/>
          <w:sz w:val="17"/>
          <w:lang w:val="de-CH"/>
        </w:rPr>
        <w:t>folder</w:t>
      </w:r>
      <w:r w:rsidRPr="00422413">
        <w:rPr>
          <w:rFonts w:ascii="Arial Narrow" w:hAnsi="Arial Narrow"/>
          <w:color w:val="0000FF"/>
          <w:sz w:val="17"/>
          <w:lang w:val="de-CH"/>
        </w:rPr>
        <w:t>&gt;</w:t>
      </w:r>
    </w:p>
    <w:p w14:paraId="56BC8E3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de-CH"/>
        </w:rPr>
        <w:tab/>
      </w:r>
      <w:r w:rsidRPr="00422413">
        <w:rPr>
          <w:lang w:val="de-CH"/>
        </w:rPr>
        <w:tab/>
      </w:r>
      <w:r w:rsidRPr="00422413">
        <w:rPr>
          <w:lang w:val="de-CH"/>
        </w:rPr>
        <w:tab/>
      </w:r>
      <w:r w:rsidRPr="00422413">
        <w:rPr>
          <w:rFonts w:ascii="Arial Narrow" w:hAnsi="Arial Narrow"/>
          <w:color w:val="0000FF"/>
          <w:sz w:val="17"/>
          <w:lang w:val="en-US"/>
        </w:rPr>
        <w:t>&lt;</w:t>
      </w:r>
      <w:r w:rsidRPr="00422413">
        <w:rPr>
          <w:rFonts w:ascii="Arial Narrow" w:hAnsi="Arial Narrow"/>
          <w:color w:val="800000"/>
          <w:sz w:val="17"/>
          <w:lang w:val="en-US"/>
        </w:rPr>
        <w:t>types</w:t>
      </w:r>
      <w:r w:rsidRPr="00422413">
        <w:rPr>
          <w:rFonts w:ascii="Arial Narrow" w:hAnsi="Arial Narrow"/>
          <w:color w:val="0000FF"/>
          <w:sz w:val="17"/>
          <w:lang w:val="en-US"/>
        </w:rPr>
        <w:t>&gt;</w:t>
      </w:r>
    </w:p>
    <w:p w14:paraId="1AA832A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1AB779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CUST_ADDRESS_TYP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A170C8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1147A35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0452A28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71316E3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105EA3D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19BFC02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STREET_ADDRESS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C3A69B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VARCHAR(40)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17F7308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010DA62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03ABEA5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POSTAL_CODE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54A63C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VARCHAR(10)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1E2898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AC34F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1C2FA4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CITY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0073A1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VARCHAR(30)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404CAA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583792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66EAEAB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STATE_PROVINCE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D3B613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VARCHAR(10)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A0C988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04432F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363B88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COUNTRY_ID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3AAA62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CHARACTER(2)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4B4E5D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AE2EB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6E72AC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05474E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31482A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4E4186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7D881C6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69B774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3E017DF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5A4AE2F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5F132D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137015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DECIMAL(12)</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063A83A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0DD86CF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42D9F3E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ORDER_MODE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E6F0ED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VARCHAR(8)</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599BFE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663BA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AEF6E2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CUSTOMER_REF</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E616E8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r w:rsidRPr="00422413">
        <w:rPr>
          <w:rFonts w:ascii="Arial Narrow" w:hAnsi="Arial Narrow"/>
          <w:color w:val="000000"/>
          <w:sz w:val="17"/>
          <w:lang w:val="nl-NL"/>
        </w:rPr>
        <w:t>OE</w:t>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p>
    <w:p w14:paraId="3ADA699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nl-NL"/>
        </w:rPr>
        <w:t>&lt;</w:t>
      </w:r>
      <w:r w:rsidRPr="00422413">
        <w:rPr>
          <w:rFonts w:ascii="Arial Narrow" w:hAnsi="Arial Narrow"/>
          <w:color w:val="800000"/>
          <w:sz w:val="17"/>
          <w:lang w:val="nl-NL"/>
        </w:rPr>
        <w:t>typeName</w:t>
      </w:r>
      <w:r w:rsidRPr="00422413">
        <w:rPr>
          <w:rFonts w:ascii="Arial Narrow" w:hAnsi="Arial Narrow"/>
          <w:color w:val="0000FF"/>
          <w:sz w:val="17"/>
          <w:lang w:val="nl-NL"/>
        </w:rPr>
        <w:t>&gt;</w:t>
      </w:r>
      <w:r w:rsidRPr="00422413">
        <w:rPr>
          <w:rFonts w:ascii="Arial Narrow" w:hAnsi="Arial Narrow"/>
          <w:color w:val="000000"/>
          <w:sz w:val="17"/>
          <w:lang w:val="nl-NL"/>
        </w:rPr>
        <w:t>CUSTOMER_TYP</w:t>
      </w:r>
      <w:r w:rsidRPr="00422413">
        <w:rPr>
          <w:rFonts w:ascii="Arial Narrow" w:hAnsi="Arial Narrow"/>
          <w:color w:val="0000FF"/>
          <w:sz w:val="17"/>
          <w:lang w:val="nl-NL"/>
        </w:rPr>
        <w:t>&lt;/</w:t>
      </w:r>
      <w:r w:rsidRPr="00422413">
        <w:rPr>
          <w:rFonts w:ascii="Arial Narrow" w:hAnsi="Arial Narrow"/>
          <w:color w:val="800000"/>
          <w:sz w:val="17"/>
          <w:lang w:val="nl-NL"/>
        </w:rPr>
        <w:t>typeName</w:t>
      </w:r>
      <w:r w:rsidRPr="00422413">
        <w:rPr>
          <w:rFonts w:ascii="Arial Narrow" w:hAnsi="Arial Narrow"/>
          <w:color w:val="0000FF"/>
          <w:sz w:val="17"/>
          <w:lang w:val="nl-NL"/>
        </w:rPr>
        <w:t>&gt;</w:t>
      </w:r>
    </w:p>
    <w:p w14:paraId="6811AE4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958C81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E0202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ORDER_STATUS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E1F819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DECIMAL(2)</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39BC59F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09D47B8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37949EC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ORDER_TOTAL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B9AED0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DECIMAL(8,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1836DF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A1DBF4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2408D0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SALES_REP_ID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16FAE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DECIMAL(6)</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64974C7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1B5E117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02D16CC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ORDER_ITEM_LIST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746167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OE</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16D95BE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ORDER_ITEM_TYP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2BA6A68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r w:rsidRPr="00422413">
        <w:rPr>
          <w:rFonts w:ascii="Arial Narrow" w:hAnsi="Arial Narrow"/>
          <w:color w:val="000000"/>
          <w:sz w:val="17"/>
          <w:lang w:val="en-US"/>
        </w:rPr>
        <w:t>2147483647</w:t>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p>
    <w:p w14:paraId="334E35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5A5C927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2C6ABE8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61B69A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4B1F3A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9DC42E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01FF627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3D718B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4802B68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2B20320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D2C151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F32692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DECIMAL(6)</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7BF7D2E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6D63DA4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2ABA1D0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CUST_FIRST_NAME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0F86EC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15BED5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550A0BB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7D6F76E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CUST_LAST_NAME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830F0C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4890F38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7BDC677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517990F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CUST_ADDRESS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FBAA2F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OE</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760A3AF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CUST_ADDRESS_TYP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0184E4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249986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C68C02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99F51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VARCHAR(25)</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00A9A2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r w:rsidRPr="00422413">
        <w:rPr>
          <w:rFonts w:ascii="Arial Narrow" w:hAnsi="Arial Narrow"/>
          <w:color w:val="000000"/>
          <w:sz w:val="17"/>
          <w:lang w:val="en-US"/>
        </w:rPr>
        <w:t>5</w:t>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p>
    <w:p w14:paraId="01C9754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8A5293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32A15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NLS_LANGUAGE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0771CF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VARCHAR(3)</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49F303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A0A34F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49F4A1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NLS_TERRITORY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DEA242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VARCHAR(40)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3A79D73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6F432EA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7F61A14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CREDIT_LIMIT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F75B85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DECIMAL(9,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22E232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F07231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4FDA5C0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CUST_EMAIL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70A8D8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VARCHAR(40)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3AE46B5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67F655F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704C1C5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nl-NL"/>
        </w:rPr>
        <w:t>&lt;</w:t>
      </w:r>
      <w:r w:rsidRPr="00422413">
        <w:rPr>
          <w:rFonts w:ascii="Arial Narrow" w:hAnsi="Arial Narrow"/>
          <w:color w:val="800000"/>
          <w:sz w:val="17"/>
          <w:lang w:val="nl-NL"/>
        </w:rPr>
        <w:t>name</w:t>
      </w:r>
      <w:r w:rsidRPr="00422413">
        <w:rPr>
          <w:rFonts w:ascii="Arial Narrow" w:hAnsi="Arial Narrow"/>
          <w:color w:val="0000FF"/>
          <w:sz w:val="17"/>
          <w:lang w:val="nl-NL"/>
        </w:rPr>
        <w:t>&gt;</w:t>
      </w:r>
      <w:r w:rsidRPr="00422413">
        <w:rPr>
          <w:rFonts w:ascii="Arial Narrow" w:hAnsi="Arial Narrow"/>
          <w:color w:val="000000"/>
          <w:sz w:val="17"/>
          <w:lang w:val="nl-NL"/>
        </w:rPr>
        <w:t>CUST_ORDERS</w:t>
      </w:r>
      <w:r w:rsidRPr="00422413">
        <w:rPr>
          <w:rFonts w:ascii="Arial Narrow" w:hAnsi="Arial Narrow"/>
          <w:color w:val="0000FF"/>
          <w:sz w:val="17"/>
          <w:lang w:val="nl-NL"/>
        </w:rPr>
        <w:t>&lt;/</w:t>
      </w:r>
      <w:r w:rsidRPr="00422413">
        <w:rPr>
          <w:rFonts w:ascii="Arial Narrow" w:hAnsi="Arial Narrow"/>
          <w:color w:val="800000"/>
          <w:sz w:val="17"/>
          <w:lang w:val="nl-NL"/>
        </w:rPr>
        <w:t>name</w:t>
      </w:r>
      <w:r w:rsidRPr="00422413">
        <w:rPr>
          <w:rFonts w:ascii="Arial Narrow" w:hAnsi="Arial Narrow"/>
          <w:color w:val="0000FF"/>
          <w:sz w:val="17"/>
          <w:lang w:val="nl-NL"/>
        </w:rPr>
        <w:t>&gt;</w:t>
      </w:r>
    </w:p>
    <w:p w14:paraId="32E870B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r w:rsidRPr="00422413">
        <w:rPr>
          <w:rFonts w:ascii="Arial Narrow" w:hAnsi="Arial Narrow"/>
          <w:color w:val="000000"/>
          <w:sz w:val="17"/>
          <w:lang w:val="nl-NL"/>
        </w:rPr>
        <w:t>OE</w:t>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p>
    <w:p w14:paraId="1A38724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ORDER_TYP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02859D5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r w:rsidRPr="00422413">
        <w:rPr>
          <w:rFonts w:ascii="Arial Narrow" w:hAnsi="Arial Narrow"/>
          <w:color w:val="000000"/>
          <w:sz w:val="17"/>
          <w:lang w:val="en-US"/>
        </w:rPr>
        <w:t>2147483647</w:t>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p>
    <w:p w14:paraId="5AF1A9E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41015E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782624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A522E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DBE22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ORDER_ITEM_TYP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2428BB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3DF7E68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6A54394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3C25A63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0B6674E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49EC0F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ORDER_ID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95DAC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DECIMAL(12)</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69BA41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2973C60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5981CC6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LINE_ITEM_ID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38B193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DECIMAL(3)</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6A52C9E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0518F0A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28D5C81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UNIT_PRICE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C69A0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DECIMAL(8,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B2DE5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5AB9AEE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0783D0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QUANTITY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FC9C5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DECIMAL(8)</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AB9132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920341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137AC1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PRODUCT_REF</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761FEB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OE</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3575C78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PRODUCT_INFORMATION_TYP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0273D14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03108E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642E896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859902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EFC054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PRODUCT_INFORMATION_TYP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56452B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64C5CDA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136E9E9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15C5C49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5F12C8B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EABE13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2ECAE3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DECIMAL(6)</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5CE336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13B9A49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53EB4FE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5661D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VARCHAR(50)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98A630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D04F0D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1198028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PRODUCT_DESCRIPTION</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FA6E00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VARCHAR(2000)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FEC0E6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DF089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FE2C91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CATEGORY_ID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A499F4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DECIMAL(2)</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756FF61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6340393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31DF54E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WEIGHT_CLASS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FCA34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DECIMAL(1)</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B5B96B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3B1074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2970F5C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WARRANTY_PERIOD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D90A11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INTERVAL YEAR TO MONTH</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081B19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A8803B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F0467D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SUPPLIER_ID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710787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DECIMAL(6)</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7DE9A96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08155F5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36F65A3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PRODUCT_STATUS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3EF441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2D1355C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59CFB5E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108302C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LIST_PRICE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D0DDF7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DECIMAL(8, 2)</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6843806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lastRenderedPageBreak/>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00A28A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7696CDE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MIN_PRICE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265946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DECIMAL(8,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DF9DF2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55F2781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51F5E88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CATALOG_URL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1E6DC5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VARCHAR(50)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709F9FC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6C1EC5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4894851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INVENTORY_LIST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4C1D79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OE</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1B794DD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INVENTORY_TYP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17AD217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r w:rsidRPr="00422413">
        <w:rPr>
          <w:rFonts w:ascii="Arial Narrow" w:hAnsi="Arial Narrow"/>
          <w:color w:val="000000"/>
          <w:sz w:val="17"/>
          <w:lang w:val="en-US"/>
        </w:rPr>
        <w:t>2147483647</w:t>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p>
    <w:p w14:paraId="67E936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8EB4A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7595040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70C7AAE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6F4223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INVENTORY_TYP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ED201D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699D1E6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4BA3F6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6C38AA6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54EEAC5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356DEA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PRODUCT_ID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6A94E7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DECIMAL(6)</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783501B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2490212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485399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nl-NL"/>
        </w:rPr>
        <w:t>&lt;</w:t>
      </w:r>
      <w:r w:rsidRPr="00422413">
        <w:rPr>
          <w:rFonts w:ascii="Arial Narrow" w:hAnsi="Arial Narrow"/>
          <w:color w:val="800000"/>
          <w:sz w:val="17"/>
          <w:lang w:val="nl-NL"/>
        </w:rPr>
        <w:t>name</w:t>
      </w:r>
      <w:r w:rsidRPr="00422413">
        <w:rPr>
          <w:rFonts w:ascii="Arial Narrow" w:hAnsi="Arial Narrow"/>
          <w:color w:val="0000FF"/>
          <w:sz w:val="17"/>
          <w:lang w:val="nl-NL"/>
        </w:rPr>
        <w:t>&gt;</w:t>
      </w:r>
      <w:r w:rsidRPr="00422413">
        <w:rPr>
          <w:rFonts w:ascii="Arial Narrow" w:hAnsi="Arial Narrow"/>
          <w:color w:val="000000"/>
          <w:sz w:val="17"/>
          <w:lang w:val="nl-NL"/>
        </w:rPr>
        <w:t>WAREHOUSE</w:t>
      </w:r>
      <w:r w:rsidRPr="00422413">
        <w:rPr>
          <w:rFonts w:ascii="Arial Narrow" w:hAnsi="Arial Narrow"/>
          <w:color w:val="0000FF"/>
          <w:sz w:val="17"/>
          <w:lang w:val="nl-NL"/>
        </w:rPr>
        <w:t>&lt;/</w:t>
      </w:r>
      <w:r w:rsidRPr="00422413">
        <w:rPr>
          <w:rFonts w:ascii="Arial Narrow" w:hAnsi="Arial Narrow"/>
          <w:color w:val="800000"/>
          <w:sz w:val="17"/>
          <w:lang w:val="nl-NL"/>
        </w:rPr>
        <w:t>name</w:t>
      </w:r>
      <w:r w:rsidRPr="00422413">
        <w:rPr>
          <w:rFonts w:ascii="Arial Narrow" w:hAnsi="Arial Narrow"/>
          <w:color w:val="0000FF"/>
          <w:sz w:val="17"/>
          <w:lang w:val="nl-NL"/>
        </w:rPr>
        <w:t>&gt;</w:t>
      </w:r>
    </w:p>
    <w:p w14:paraId="4A33906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nl-NL"/>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r w:rsidRPr="00422413">
        <w:rPr>
          <w:rFonts w:ascii="Arial Narrow" w:hAnsi="Arial Narrow"/>
          <w:color w:val="000000"/>
          <w:sz w:val="17"/>
          <w:lang w:val="nl-NL"/>
        </w:rPr>
        <w:t>OE</w:t>
      </w:r>
      <w:r w:rsidRPr="00422413">
        <w:rPr>
          <w:rFonts w:ascii="Arial Narrow" w:hAnsi="Arial Narrow"/>
          <w:color w:val="0000FF"/>
          <w:sz w:val="17"/>
          <w:lang w:val="nl-NL"/>
        </w:rPr>
        <w:t>&lt;/</w:t>
      </w:r>
      <w:r w:rsidRPr="00422413">
        <w:rPr>
          <w:rFonts w:ascii="Arial Narrow" w:hAnsi="Arial Narrow"/>
          <w:color w:val="800000"/>
          <w:sz w:val="17"/>
          <w:lang w:val="nl-NL"/>
        </w:rPr>
        <w:t>typeSchema</w:t>
      </w:r>
      <w:r w:rsidRPr="00422413">
        <w:rPr>
          <w:rFonts w:ascii="Arial Narrow" w:hAnsi="Arial Narrow"/>
          <w:color w:val="0000FF"/>
          <w:sz w:val="17"/>
          <w:lang w:val="nl-NL"/>
        </w:rPr>
        <w:t>&gt;</w:t>
      </w:r>
    </w:p>
    <w:p w14:paraId="3738546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lang w:val="nl-NL"/>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WAREHOUSE_TYP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070BC79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9F4DE9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720B646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QUANTITY_ON_HAND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A17835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DECIMAL(8)</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33162B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748E816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attributes</w:t>
      </w:r>
      <w:r w:rsidRPr="00422413">
        <w:rPr>
          <w:rFonts w:ascii="Arial Narrow" w:hAnsi="Arial Narrow"/>
          <w:color w:val="0000FF"/>
          <w:sz w:val="17"/>
        </w:rPr>
        <w:t>&gt;</w:t>
      </w:r>
    </w:p>
    <w:p w14:paraId="1A06E1A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50A7A3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DFE4CB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WAREHOUSE_TYP</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FD1FB0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r w:rsidRPr="00422413">
        <w:rPr>
          <w:rFonts w:ascii="Arial Narrow" w:hAnsi="Arial Narrow"/>
          <w:color w:val="000000"/>
          <w:sz w:val="17"/>
          <w:lang w:val="en-US"/>
        </w:rPr>
        <w:t>udt</w:t>
      </w:r>
      <w:r w:rsidRPr="00422413">
        <w:rPr>
          <w:rFonts w:ascii="Arial Narrow" w:hAnsi="Arial Narrow"/>
          <w:color w:val="0000FF"/>
          <w:sz w:val="17"/>
          <w:lang w:val="en-US"/>
        </w:rPr>
        <w:t>&lt;/</w:t>
      </w:r>
      <w:r w:rsidRPr="00422413">
        <w:rPr>
          <w:rFonts w:ascii="Arial Narrow" w:hAnsi="Arial Narrow"/>
          <w:color w:val="800000"/>
          <w:sz w:val="17"/>
          <w:lang w:val="en-US"/>
        </w:rPr>
        <w:t>category</w:t>
      </w:r>
      <w:r w:rsidRPr="00422413">
        <w:rPr>
          <w:rFonts w:ascii="Arial Narrow" w:hAnsi="Arial Narrow"/>
          <w:color w:val="0000FF"/>
          <w:sz w:val="17"/>
          <w:lang w:val="en-US"/>
        </w:rPr>
        <w:t>&gt;</w:t>
      </w:r>
    </w:p>
    <w:p w14:paraId="2598CA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instantiable</w:t>
      </w:r>
      <w:r w:rsidRPr="00422413">
        <w:rPr>
          <w:rFonts w:ascii="Arial Narrow" w:hAnsi="Arial Narrow"/>
          <w:color w:val="0000FF"/>
          <w:sz w:val="17"/>
          <w:lang w:val="en-US"/>
        </w:rPr>
        <w:t>&gt;</w:t>
      </w:r>
    </w:p>
    <w:p w14:paraId="71A8492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r w:rsidRPr="00422413">
        <w:rPr>
          <w:rFonts w:ascii="Arial Narrow" w:hAnsi="Arial Narrow"/>
          <w:color w:val="000000"/>
          <w:sz w:val="17"/>
          <w:lang w:val="en-US"/>
        </w:rPr>
        <w:t>true</w:t>
      </w:r>
      <w:r w:rsidRPr="00422413">
        <w:rPr>
          <w:rFonts w:ascii="Arial Narrow" w:hAnsi="Arial Narrow"/>
          <w:color w:val="0000FF"/>
          <w:sz w:val="17"/>
          <w:lang w:val="en-US"/>
        </w:rPr>
        <w:t>&lt;/</w:t>
      </w:r>
      <w:r w:rsidRPr="00422413">
        <w:rPr>
          <w:rFonts w:ascii="Arial Narrow" w:hAnsi="Arial Narrow"/>
          <w:color w:val="800000"/>
          <w:sz w:val="17"/>
          <w:lang w:val="en-US"/>
        </w:rPr>
        <w:t>final</w:t>
      </w:r>
      <w:r w:rsidRPr="00422413">
        <w:rPr>
          <w:rFonts w:ascii="Arial Narrow" w:hAnsi="Arial Narrow"/>
          <w:color w:val="0000FF"/>
          <w:sz w:val="17"/>
          <w:lang w:val="en-US"/>
        </w:rPr>
        <w:t>&gt;</w:t>
      </w:r>
    </w:p>
    <w:p w14:paraId="600C1A1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attributes</w:t>
      </w:r>
      <w:r w:rsidRPr="00422413">
        <w:rPr>
          <w:rFonts w:ascii="Arial Narrow" w:hAnsi="Arial Narrow"/>
          <w:color w:val="0000FF"/>
          <w:sz w:val="17"/>
          <w:lang w:val="en-US"/>
        </w:rPr>
        <w:t>&gt;</w:t>
      </w:r>
    </w:p>
    <w:p w14:paraId="4B52B19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3E72B1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11B490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DECIMAL(3)</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1ECC952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2983320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attribute</w:t>
      </w:r>
      <w:r w:rsidRPr="00422413">
        <w:rPr>
          <w:rFonts w:ascii="Arial Narrow" w:hAnsi="Arial Narrow"/>
          <w:color w:val="0000FF"/>
          <w:sz w:val="17"/>
          <w:lang w:val="en-GB"/>
        </w:rPr>
        <w:t>&gt;</w:t>
      </w:r>
    </w:p>
    <w:p w14:paraId="2922A16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09730C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VARCHAR(35)</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3382BC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0CF3213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attribute</w:t>
      </w:r>
      <w:r w:rsidRPr="00422413">
        <w:rPr>
          <w:rFonts w:ascii="Arial Narrow" w:hAnsi="Arial Narrow"/>
          <w:color w:val="0000FF"/>
          <w:sz w:val="17"/>
          <w:lang w:val="en-US"/>
        </w:rPr>
        <w:t>&gt;</w:t>
      </w:r>
    </w:p>
    <w:p w14:paraId="664E2B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LOCATION_ID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FDD074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r w:rsidRPr="00422413">
        <w:rPr>
          <w:rFonts w:ascii="Arial Narrow" w:hAnsi="Arial Narrow"/>
          <w:color w:val="000000"/>
          <w:sz w:val="17"/>
        </w:rPr>
        <w:t>DECIMAL(4)</w:t>
      </w:r>
      <w:r w:rsidRPr="00422413">
        <w:rPr>
          <w:rFonts w:ascii="Arial Narrow" w:hAnsi="Arial Narrow"/>
          <w:color w:val="0000FF"/>
          <w:sz w:val="17"/>
        </w:rPr>
        <w:t>&lt;/</w:t>
      </w:r>
      <w:r w:rsidRPr="00422413">
        <w:rPr>
          <w:rFonts w:ascii="Arial Narrow" w:hAnsi="Arial Narrow"/>
          <w:color w:val="800000"/>
          <w:sz w:val="17"/>
        </w:rPr>
        <w:t>type</w:t>
      </w:r>
      <w:r w:rsidRPr="00422413">
        <w:rPr>
          <w:rFonts w:ascii="Arial Narrow" w:hAnsi="Arial Narrow"/>
          <w:color w:val="0000FF"/>
          <w:sz w:val="17"/>
        </w:rPr>
        <w:t>&gt;</w:t>
      </w:r>
    </w:p>
    <w:p w14:paraId="3D6D9D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w:t>
      </w:r>
      <w:r w:rsidRPr="00422413">
        <w:rPr>
          <w:rFonts w:ascii="Arial Narrow" w:hAnsi="Arial Narrow"/>
          <w:color w:val="0000FF"/>
          <w:sz w:val="17"/>
        </w:rPr>
        <w:t>&gt;</w:t>
      </w:r>
    </w:p>
    <w:p w14:paraId="312F605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attributes</w:t>
      </w:r>
      <w:r w:rsidRPr="00422413">
        <w:rPr>
          <w:rFonts w:ascii="Arial Narrow" w:hAnsi="Arial Narrow"/>
          <w:color w:val="0000FF"/>
          <w:sz w:val="17"/>
        </w:rPr>
        <w:t>&gt;</w:t>
      </w:r>
    </w:p>
    <w:p w14:paraId="018F577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731B987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w:t>
      </w:r>
      <w:r w:rsidRPr="00422413">
        <w:rPr>
          <w:rFonts w:ascii="Arial Narrow" w:hAnsi="Arial Narrow"/>
          <w:color w:val="0000FF"/>
          <w:sz w:val="17"/>
          <w:lang w:val="en-US"/>
        </w:rPr>
        <w:t>&gt;</w:t>
      </w:r>
    </w:p>
    <w:p w14:paraId="04B41E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tables</w:t>
      </w:r>
      <w:r w:rsidRPr="00422413">
        <w:rPr>
          <w:rFonts w:ascii="Arial Narrow" w:hAnsi="Arial Narrow"/>
          <w:color w:val="0000FF"/>
          <w:sz w:val="17"/>
          <w:lang w:val="en-US"/>
        </w:rPr>
        <w:t>&gt;</w:t>
      </w:r>
    </w:p>
    <w:p w14:paraId="0D13B42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table</w:t>
      </w:r>
      <w:r w:rsidRPr="00422413">
        <w:rPr>
          <w:rFonts w:ascii="Arial Narrow" w:hAnsi="Arial Narrow"/>
          <w:color w:val="0000FF"/>
          <w:sz w:val="17"/>
          <w:lang w:val="en-US"/>
        </w:rPr>
        <w:t>&gt;</w:t>
      </w:r>
    </w:p>
    <w:p w14:paraId="47F41E2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B34B48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r w:rsidRPr="00422413">
        <w:rPr>
          <w:rFonts w:ascii="Arial Narrow" w:hAnsi="Arial Narrow"/>
          <w:color w:val="000000"/>
          <w:sz w:val="17"/>
          <w:lang w:val="en-US"/>
        </w:rPr>
        <w:t>table0</w:t>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p>
    <w:p w14:paraId="2FFE5F0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Contains customers data either entered by an employee or by the customer him/herself over the Web.</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4C90948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619F5BC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990E5D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6CE4F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DECIMAL(6)</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3C55A4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352406D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r w:rsidRPr="00422413">
        <w:rPr>
          <w:rFonts w:ascii="Arial Narrow" w:hAnsi="Arial Narrow"/>
          <w:color w:val="000000"/>
          <w:sz w:val="17"/>
          <w:lang w:val="en-US"/>
        </w:rPr>
        <w:t>false</w:t>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p>
    <w:p w14:paraId="42274B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Primary key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7893242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FDEC6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0760B7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CUST_FIRST_NAME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BA1AD7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7487952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r w:rsidRPr="00422413">
        <w:rPr>
          <w:rFonts w:ascii="Arial Narrow" w:hAnsi="Arial Narrow"/>
          <w:color w:val="000000"/>
          <w:sz w:val="17"/>
          <w:lang w:val="en-GB"/>
        </w:rPr>
        <w:t>"VARCHAR2"</w:t>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p>
    <w:p w14:paraId="1071CF7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r w:rsidRPr="00422413">
        <w:rPr>
          <w:rFonts w:ascii="Arial Narrow" w:hAnsi="Arial Narrow"/>
          <w:color w:val="000000"/>
          <w:sz w:val="17"/>
          <w:lang w:val="en-GB"/>
        </w:rPr>
        <w:t>false</w:t>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p>
    <w:p w14:paraId="7931AB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NOT NULL constraint.</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018C429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CE3314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2E596B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CUST_LAST_NAME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CD45C9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r w:rsidRPr="00422413">
        <w:rPr>
          <w:rFonts w:ascii="Arial Narrow" w:hAnsi="Arial Narrow"/>
          <w:color w:val="000000"/>
          <w:sz w:val="17"/>
          <w:lang w:val="en-GB"/>
        </w:rPr>
        <w:t>VARCHAR(20)</w:t>
      </w:r>
      <w:r w:rsidRPr="00422413">
        <w:rPr>
          <w:rFonts w:ascii="Arial Narrow" w:hAnsi="Arial Narrow"/>
          <w:color w:val="0000FF"/>
          <w:sz w:val="17"/>
          <w:lang w:val="en-GB"/>
        </w:rPr>
        <w:t>&lt;/</w:t>
      </w:r>
      <w:r w:rsidRPr="00422413">
        <w:rPr>
          <w:rFonts w:ascii="Arial Narrow" w:hAnsi="Arial Narrow"/>
          <w:color w:val="800000"/>
          <w:sz w:val="17"/>
          <w:lang w:val="en-GB"/>
        </w:rPr>
        <w:t>type</w:t>
      </w:r>
      <w:r w:rsidRPr="00422413">
        <w:rPr>
          <w:rFonts w:ascii="Arial Narrow" w:hAnsi="Arial Narrow"/>
          <w:color w:val="0000FF"/>
          <w:sz w:val="17"/>
          <w:lang w:val="en-GB"/>
        </w:rPr>
        <w:t>&gt;</w:t>
      </w:r>
    </w:p>
    <w:p w14:paraId="69F048A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r w:rsidRPr="00422413">
        <w:rPr>
          <w:rFonts w:ascii="Arial Narrow" w:hAnsi="Arial Narrow"/>
          <w:color w:val="000000"/>
          <w:sz w:val="17"/>
          <w:lang w:val="en-GB"/>
        </w:rPr>
        <w:t>"VARCHAR2"</w:t>
      </w:r>
      <w:r w:rsidRPr="00422413">
        <w:rPr>
          <w:rFonts w:ascii="Arial Narrow" w:hAnsi="Arial Narrow"/>
          <w:color w:val="0000FF"/>
          <w:sz w:val="17"/>
          <w:lang w:val="en-GB"/>
        </w:rPr>
        <w:t>&lt;/</w:t>
      </w:r>
      <w:r w:rsidRPr="00422413">
        <w:rPr>
          <w:rFonts w:ascii="Arial Narrow" w:hAnsi="Arial Narrow"/>
          <w:color w:val="800000"/>
          <w:sz w:val="17"/>
          <w:lang w:val="en-GB"/>
        </w:rPr>
        <w:t>typeOriginal</w:t>
      </w:r>
      <w:r w:rsidRPr="00422413">
        <w:rPr>
          <w:rFonts w:ascii="Arial Narrow" w:hAnsi="Arial Narrow"/>
          <w:color w:val="0000FF"/>
          <w:sz w:val="17"/>
          <w:lang w:val="en-GB"/>
        </w:rPr>
        <w:t>&gt;</w:t>
      </w:r>
    </w:p>
    <w:p w14:paraId="4220BD1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r w:rsidRPr="00422413">
        <w:rPr>
          <w:rFonts w:ascii="Arial Narrow" w:hAnsi="Arial Narrow"/>
          <w:color w:val="000000"/>
          <w:sz w:val="17"/>
          <w:lang w:val="en-GB"/>
        </w:rPr>
        <w:t>false</w:t>
      </w:r>
      <w:r w:rsidRPr="00422413">
        <w:rPr>
          <w:rFonts w:ascii="Arial Narrow" w:hAnsi="Arial Narrow"/>
          <w:color w:val="0000FF"/>
          <w:sz w:val="17"/>
          <w:lang w:val="en-GB"/>
        </w:rPr>
        <w:t>&lt;/</w:t>
      </w:r>
      <w:r w:rsidRPr="00422413">
        <w:rPr>
          <w:rFonts w:ascii="Arial Narrow" w:hAnsi="Arial Narrow"/>
          <w:color w:val="800000"/>
          <w:sz w:val="17"/>
          <w:lang w:val="en-GB"/>
        </w:rPr>
        <w:t>nullable</w:t>
      </w:r>
      <w:r w:rsidRPr="00422413">
        <w:rPr>
          <w:rFonts w:ascii="Arial Narrow" w:hAnsi="Arial Narrow"/>
          <w:color w:val="0000FF"/>
          <w:sz w:val="17"/>
          <w:lang w:val="en-GB"/>
        </w:rPr>
        <w:t>&gt;</w:t>
      </w:r>
    </w:p>
    <w:p w14:paraId="7D02BD3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NOT NULL constraint.</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D22117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F03FE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755EE0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CUST_ADDRESS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69A73A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OE</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4E532B4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CUST_ADDRESS_TYP</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67B00E5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68223D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0493A0F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STREET_ADDRESS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E92840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5E02D7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43D83D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POSTAL_CODE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6F8169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686806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0F802E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CITY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594F0F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DED671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799712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STATE_PROVINCE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49749D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0AF8F1C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0B5F76D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COUNTRY_ID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85F0E5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1B6F41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02BE8B7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Object column of type address_typ.</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2FA2DA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2B6211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020031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7224DE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VARCHAR(25)</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A12C5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VARCHAR(25) ARRAY[5]</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7D2E7B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7B4FBD2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D17CF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PHONE_NUMBERS[1]</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5911D8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B25A63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E67843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PHONE_NUMBERS[2]</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4474CA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E5572D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F24AFA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PHONE_NUMBERS[3]</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D74517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26554D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474681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PHONE_NUMBERS[4]</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0CA05C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14DACA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6BE5E74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PHONE_NUMBERS[5]</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DE6496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69A36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552D917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r w:rsidRPr="00422413">
        <w:rPr>
          <w:rFonts w:ascii="Arial Narrow" w:hAnsi="Arial Narrow"/>
          <w:color w:val="000000"/>
          <w:sz w:val="17"/>
          <w:lang w:val="en-US"/>
        </w:rPr>
        <w:t>5</w:t>
      </w:r>
      <w:r w:rsidRPr="00422413">
        <w:rPr>
          <w:rFonts w:ascii="Arial Narrow" w:hAnsi="Arial Narrow"/>
          <w:color w:val="0000FF"/>
          <w:sz w:val="17"/>
          <w:lang w:val="en-US"/>
        </w:rPr>
        <w:t>&lt;/</w:t>
      </w:r>
      <w:r w:rsidRPr="00422413">
        <w:rPr>
          <w:rFonts w:ascii="Arial Narrow" w:hAnsi="Arial Narrow"/>
          <w:color w:val="800000"/>
          <w:sz w:val="17"/>
          <w:lang w:val="en-US"/>
        </w:rPr>
        <w:t>cardinality</w:t>
      </w:r>
      <w:r w:rsidRPr="00422413">
        <w:rPr>
          <w:rFonts w:ascii="Arial Narrow" w:hAnsi="Arial Narrow"/>
          <w:color w:val="0000FF"/>
          <w:sz w:val="17"/>
          <w:lang w:val="en-US"/>
        </w:rPr>
        <w:t>&gt;</w:t>
      </w:r>
    </w:p>
    <w:p w14:paraId="5032E5D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Varray column of type phone_list_typ</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4BA9226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298CDF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B213CD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NLS_LANGUAGE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527D6F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VARCHAR(3)</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46F0A9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42F7020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9167E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EFEA1F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NLS_TERRITORY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997D7B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VARCHAR(30)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13C868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s-E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s-ES"/>
        </w:rPr>
        <w:t>&lt;</w:t>
      </w:r>
      <w:r w:rsidRPr="00422413">
        <w:rPr>
          <w:rFonts w:ascii="Arial Narrow" w:hAnsi="Arial Narrow"/>
          <w:color w:val="800000"/>
          <w:sz w:val="17"/>
          <w:lang w:val="es-ES"/>
        </w:rPr>
        <w:t>typeOriginal</w:t>
      </w:r>
      <w:r w:rsidRPr="00422413">
        <w:rPr>
          <w:rFonts w:ascii="Arial Narrow" w:hAnsi="Arial Narrow"/>
          <w:color w:val="0000FF"/>
          <w:sz w:val="17"/>
          <w:lang w:val="es-ES"/>
        </w:rPr>
        <w:t>&gt;</w:t>
      </w:r>
      <w:r w:rsidRPr="00422413">
        <w:rPr>
          <w:rFonts w:ascii="Arial Narrow" w:hAnsi="Arial Narrow"/>
          <w:color w:val="000000"/>
          <w:sz w:val="17"/>
          <w:lang w:val="es-ES"/>
        </w:rPr>
        <w:t>"VARCHAR2"</w:t>
      </w:r>
      <w:r w:rsidRPr="00422413">
        <w:rPr>
          <w:rFonts w:ascii="Arial Narrow" w:hAnsi="Arial Narrow"/>
          <w:color w:val="0000FF"/>
          <w:sz w:val="17"/>
          <w:lang w:val="es-ES"/>
        </w:rPr>
        <w:t>&lt;/</w:t>
      </w:r>
      <w:r w:rsidRPr="00422413">
        <w:rPr>
          <w:rFonts w:ascii="Arial Narrow" w:hAnsi="Arial Narrow"/>
          <w:color w:val="800000"/>
          <w:sz w:val="17"/>
          <w:lang w:val="es-ES"/>
        </w:rPr>
        <w:t>typeOriginal</w:t>
      </w:r>
      <w:r w:rsidRPr="00422413">
        <w:rPr>
          <w:rFonts w:ascii="Arial Narrow" w:hAnsi="Arial Narrow"/>
          <w:color w:val="0000FF"/>
          <w:sz w:val="17"/>
          <w:lang w:val="es-ES"/>
        </w:rPr>
        <w:t>&gt;</w:t>
      </w:r>
    </w:p>
    <w:p w14:paraId="7A013E6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s-ES"/>
        </w:rPr>
      </w:pP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rFonts w:ascii="Arial Narrow" w:hAnsi="Arial Narrow"/>
          <w:color w:val="0000FF"/>
          <w:sz w:val="17"/>
          <w:lang w:val="es-ES"/>
        </w:rPr>
        <w:t>&lt;/</w:t>
      </w:r>
      <w:r w:rsidRPr="00422413">
        <w:rPr>
          <w:rFonts w:ascii="Arial Narrow" w:hAnsi="Arial Narrow"/>
          <w:color w:val="800000"/>
          <w:sz w:val="17"/>
          <w:lang w:val="es-ES"/>
        </w:rPr>
        <w:t>column</w:t>
      </w:r>
      <w:r w:rsidRPr="00422413">
        <w:rPr>
          <w:rFonts w:ascii="Arial Narrow" w:hAnsi="Arial Narrow"/>
          <w:color w:val="0000FF"/>
          <w:sz w:val="17"/>
          <w:lang w:val="es-ES"/>
        </w:rPr>
        <w:t>&gt;</w:t>
      </w:r>
    </w:p>
    <w:p w14:paraId="1CC40E6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s-ES"/>
        </w:rPr>
      </w:pP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rFonts w:ascii="Arial Narrow" w:hAnsi="Arial Narrow"/>
          <w:color w:val="0000FF"/>
          <w:sz w:val="17"/>
          <w:lang w:val="es-ES"/>
        </w:rPr>
        <w:t>&lt;</w:t>
      </w:r>
      <w:r w:rsidRPr="00422413">
        <w:rPr>
          <w:rFonts w:ascii="Arial Narrow" w:hAnsi="Arial Narrow"/>
          <w:color w:val="800000"/>
          <w:sz w:val="17"/>
          <w:lang w:val="es-ES"/>
        </w:rPr>
        <w:t>column</w:t>
      </w:r>
      <w:r w:rsidRPr="00422413">
        <w:rPr>
          <w:rFonts w:ascii="Arial Narrow" w:hAnsi="Arial Narrow"/>
          <w:color w:val="0000FF"/>
          <w:sz w:val="17"/>
          <w:lang w:val="es-ES"/>
        </w:rPr>
        <w:t>&gt;</w:t>
      </w:r>
    </w:p>
    <w:p w14:paraId="286A1BC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lang w:val="es-E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CREDIT_LIMIT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9B8734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DECIMAL(9, 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42AC6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7811E60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Check constraint.</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1B34DF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6C32D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8C05A2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CUST_EMAIL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650483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VARCHAR(40)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0F028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8505B4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DCA732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AB0A07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ACCOUNT_MGR_ID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509EF3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DECIMAL(6)</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192C05D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48E8437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References hr.employees.employee_id.</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117242C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7792F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F220AD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CUST_GEO_LOCATION</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806B30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MDSYS</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440F9E2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SDO_GEOMETRY</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2632893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7BC60CE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7E97CD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SDO_GTYPE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367213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67318F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891CCF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SDO_SRID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C70142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2C173C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2839D2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SDO_POINT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E31487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23B6193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BF2CD0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X</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CAFF17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4CF21F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6957FD3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F9A0F0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0440716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74AD2F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Z</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C8CD63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5203504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642A97A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51085A1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875640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SDO_ELEM_INFO</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A8B061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2752D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0461062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SDO_ORDINATES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93541F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B312F2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18EA8D0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SDO (spatial)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7931700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8A2B91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5A49D5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DATE_OF_BIRTH</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734428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DATE</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5AE8486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"DATE"</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1C2E3C5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4CE5DF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BF72CE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MARITAL_STATUS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0481D2B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37E613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26482E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4FE9E6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710928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GENDER</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1D1A06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VARCHAR(1)</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203701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48EF6E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47D8FB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0005C5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INCOME_LEVEL</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8E35A2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VARCHAR(20)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3506A79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5B584B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5568E0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4493726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67993E7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CUSTOMERS_PK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CFE8C5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CUSTOMER_ID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C5B8E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6F7864B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78BC310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66B263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CUSTOMERS_ACCOUNT_MANAGER_FK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498D8B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r w:rsidRPr="00422413">
        <w:rPr>
          <w:rFonts w:ascii="Arial Narrow" w:hAnsi="Arial Narrow"/>
          <w:color w:val="000000"/>
          <w:sz w:val="17"/>
          <w:lang w:val="en-US"/>
        </w:rPr>
        <w:t>HR</w:t>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p>
    <w:p w14:paraId="56BDD5F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r w:rsidRPr="00422413">
        <w:rPr>
          <w:rFonts w:ascii="Arial Narrow" w:hAnsi="Arial Narrow"/>
          <w:color w:val="000000"/>
          <w:sz w:val="17"/>
          <w:lang w:val="en-US"/>
        </w:rPr>
        <w:t>EMPLOYEES</w:t>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p>
    <w:p w14:paraId="4BC6528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1257D65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ACCOUNT_MGR_ID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EC57E6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r w:rsidRPr="00422413">
        <w:rPr>
          <w:rFonts w:ascii="Arial Narrow" w:hAnsi="Arial Narrow"/>
          <w:color w:val="000000"/>
          <w:sz w:val="17"/>
          <w:lang w:val="en-US"/>
        </w:rPr>
        <w:t>EMPLOYEE_ID</w:t>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p>
    <w:p w14:paraId="098FDA6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6EB9EA0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r w:rsidRPr="00422413">
        <w:rPr>
          <w:rFonts w:ascii="Arial Narrow" w:hAnsi="Arial Narrow"/>
          <w:color w:val="000000"/>
          <w:sz w:val="17"/>
          <w:lang w:val="en-US"/>
        </w:rPr>
        <w:t>SET NULL</w:t>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p>
    <w:p w14:paraId="6D549F4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r w:rsidRPr="00422413">
        <w:rPr>
          <w:rFonts w:ascii="Arial Narrow" w:hAnsi="Arial Narrow"/>
          <w:color w:val="000000"/>
          <w:sz w:val="17"/>
          <w:lang w:val="en-US"/>
        </w:rPr>
        <w:t>CASCADE</w:t>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p>
    <w:p w14:paraId="626F6D9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67CC0B0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19CEF45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r w:rsidRPr="00422413">
        <w:rPr>
          <w:rFonts w:ascii="Arial Narrow" w:hAnsi="Arial Narrow"/>
          <w:color w:val="000000"/>
          <w:sz w:val="17"/>
          <w:lang w:val="en-US"/>
        </w:rPr>
        <w:t>319</w:t>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p>
    <w:p w14:paraId="3380725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table</w:t>
      </w:r>
      <w:r w:rsidRPr="00422413">
        <w:rPr>
          <w:rFonts w:ascii="Arial Narrow" w:hAnsi="Arial Narrow"/>
          <w:color w:val="0000FF"/>
          <w:sz w:val="17"/>
          <w:lang w:val="en-US"/>
        </w:rPr>
        <w:t>&gt;</w:t>
      </w:r>
    </w:p>
    <w:p w14:paraId="704E3240"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b/>
          <w:color w:val="AEAAAA" w:themeColor="background2" w:themeShade="BF"/>
          <w:sz w:val="17"/>
          <w:lang w:val="en-US"/>
        </w:rPr>
        <w:t>…</w:t>
      </w:r>
    </w:p>
    <w:p w14:paraId="02EAC25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w:t>
      </w:r>
      <w:r w:rsidRPr="00422413">
        <w:rPr>
          <w:rFonts w:ascii="Arial Narrow" w:eastAsiaTheme="minorHAnsi" w:hAnsi="Arial Narrow"/>
          <w:color w:val="0000FF"/>
          <w:sz w:val="17"/>
          <w:lang w:val="en-US"/>
        </w:rPr>
        <w:t>&gt;</w:t>
      </w:r>
    </w:p>
    <w:p w14:paraId="3588A67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665DE3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r w:rsidRPr="00422413">
        <w:rPr>
          <w:rFonts w:ascii="Arial Narrow" w:hAnsi="Arial Narrow"/>
          <w:color w:val="000000"/>
          <w:sz w:val="17"/>
          <w:lang w:val="en-US"/>
        </w:rPr>
        <w:t>table7</w:t>
      </w:r>
      <w:r w:rsidRPr="00422413">
        <w:rPr>
          <w:rFonts w:ascii="Arial Narrow" w:hAnsi="Arial Narrow"/>
          <w:color w:val="0000FF"/>
          <w:sz w:val="17"/>
          <w:lang w:val="en-US"/>
        </w:rPr>
        <w:t>&lt;/</w:t>
      </w:r>
      <w:r w:rsidRPr="00422413">
        <w:rPr>
          <w:rFonts w:ascii="Arial Narrow" w:hAnsi="Arial Narrow"/>
          <w:color w:val="800000"/>
          <w:sz w:val="17"/>
          <w:lang w:val="en-US"/>
        </w:rPr>
        <w:t>folder</w:t>
      </w:r>
      <w:r w:rsidRPr="00422413">
        <w:rPr>
          <w:rFonts w:ascii="Arial Narrow" w:hAnsi="Arial Narrow"/>
          <w:color w:val="0000FF"/>
          <w:sz w:val="17"/>
          <w:lang w:val="en-US"/>
        </w:rPr>
        <w:t>&gt;</w:t>
      </w:r>
    </w:p>
    <w:p w14:paraId="1D0BDC4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Warehouse data unspecific to any industry.</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B0E248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189CF4C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866B7E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7A900C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DECIMAL(3)</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29910FB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3D15C05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r w:rsidRPr="00422413">
        <w:rPr>
          <w:rFonts w:ascii="Arial Narrow" w:hAnsi="Arial Narrow"/>
          <w:color w:val="000000"/>
          <w:sz w:val="17"/>
          <w:lang w:val="en-US"/>
        </w:rPr>
        <w:t>false</w:t>
      </w:r>
      <w:r w:rsidRPr="00422413">
        <w:rPr>
          <w:rFonts w:ascii="Arial Narrow" w:hAnsi="Arial Narrow"/>
          <w:color w:val="0000FF"/>
          <w:sz w:val="17"/>
          <w:lang w:val="en-US"/>
        </w:rPr>
        <w:t>&lt;/</w:t>
      </w:r>
      <w:r w:rsidRPr="00422413">
        <w:rPr>
          <w:rFonts w:ascii="Arial Narrow" w:hAnsi="Arial Narrow"/>
          <w:color w:val="800000"/>
          <w:sz w:val="17"/>
          <w:lang w:val="en-US"/>
        </w:rPr>
        <w:t>nullable</w:t>
      </w:r>
      <w:r w:rsidRPr="00422413">
        <w:rPr>
          <w:rFonts w:ascii="Arial Narrow" w:hAnsi="Arial Narrow"/>
          <w:color w:val="0000FF"/>
          <w:sz w:val="17"/>
          <w:lang w:val="en-US"/>
        </w:rPr>
        <w:t>&gt;</w:t>
      </w:r>
    </w:p>
    <w:p w14:paraId="067FCA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Primary key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F89747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74691E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95881F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WAREHOUSE_SPEC</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37ED74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XML</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415332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"SYS"."XMLTYPE"</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3C593FA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46EAEE1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DBD943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WAREHOUSE_NAME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2CEBFF5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VARCHAR(35)</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74AF5BA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065C3EE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BE716E4"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B65E7E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LOCATION_ID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F7EF9F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DECIMAL(4)</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2548392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5EC6088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Primary key column, references hr.locations.location_id.</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6E42F29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1960B3B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DDB43E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WH_GEO_LOCATION</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FC7E4C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r w:rsidRPr="00422413">
        <w:rPr>
          <w:rFonts w:ascii="Arial Narrow" w:hAnsi="Arial Narrow"/>
          <w:color w:val="000000"/>
          <w:sz w:val="17"/>
          <w:lang w:val="en-US"/>
        </w:rPr>
        <w:t>MDSYS</w:t>
      </w:r>
      <w:r w:rsidRPr="00422413">
        <w:rPr>
          <w:rFonts w:ascii="Arial Narrow" w:hAnsi="Arial Narrow"/>
          <w:color w:val="0000FF"/>
          <w:sz w:val="17"/>
          <w:lang w:val="en-US"/>
        </w:rPr>
        <w:t>&lt;/</w:t>
      </w:r>
      <w:r w:rsidRPr="00422413">
        <w:rPr>
          <w:rFonts w:ascii="Arial Narrow" w:hAnsi="Arial Narrow"/>
          <w:color w:val="800000"/>
          <w:sz w:val="17"/>
          <w:lang w:val="en-US"/>
        </w:rPr>
        <w:t>typeSchema</w:t>
      </w:r>
      <w:r w:rsidRPr="00422413">
        <w:rPr>
          <w:rFonts w:ascii="Arial Narrow" w:hAnsi="Arial Narrow"/>
          <w:color w:val="0000FF"/>
          <w:sz w:val="17"/>
          <w:lang w:val="en-US"/>
        </w:rPr>
        <w:t>&gt;</w:t>
      </w:r>
    </w:p>
    <w:p w14:paraId="429FAE0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r w:rsidRPr="00422413">
        <w:rPr>
          <w:rFonts w:ascii="Arial Narrow" w:hAnsi="Arial Narrow"/>
          <w:color w:val="000000"/>
          <w:sz w:val="17"/>
          <w:lang w:val="en-US"/>
        </w:rPr>
        <w:t>SDO_GEOMETRY</w:t>
      </w:r>
      <w:r w:rsidRPr="00422413">
        <w:rPr>
          <w:rFonts w:ascii="Arial Narrow" w:hAnsi="Arial Narrow"/>
          <w:color w:val="0000FF"/>
          <w:sz w:val="17"/>
          <w:lang w:val="en-US"/>
        </w:rPr>
        <w:t>&lt;/</w:t>
      </w:r>
      <w:r w:rsidRPr="00422413">
        <w:rPr>
          <w:rFonts w:ascii="Arial Narrow" w:hAnsi="Arial Narrow"/>
          <w:color w:val="800000"/>
          <w:sz w:val="17"/>
          <w:lang w:val="en-US"/>
        </w:rPr>
        <w:t>typeName</w:t>
      </w:r>
      <w:r w:rsidRPr="00422413">
        <w:rPr>
          <w:rFonts w:ascii="Arial Narrow" w:hAnsi="Arial Narrow"/>
          <w:color w:val="0000FF"/>
          <w:sz w:val="17"/>
          <w:lang w:val="en-US"/>
        </w:rPr>
        <w:t>&gt;</w:t>
      </w:r>
    </w:p>
    <w:p w14:paraId="02E454A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0C906C2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B91D3B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SDO_GTYPE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473B8C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684D32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50A505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SDO_SRID</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65D5235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CB9892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4CED6F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SDO_POINT</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E196DA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308FF0F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1D1CED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X</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79D4290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5B36C39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5EFA4DC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387721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E2F995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431999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Z</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823DFD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234EB7A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1DE89A9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F7FAF0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6069A7E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SDO_ELEM_INFO</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05A5F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361F8E66"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3A69D7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SDO_ORDINATES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9F3EA3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w:t>
      </w:r>
      <w:r w:rsidRPr="00422413">
        <w:rPr>
          <w:rFonts w:ascii="Arial Narrow" w:hAnsi="Arial Narrow"/>
          <w:color w:val="0000FF"/>
          <w:sz w:val="17"/>
          <w:lang w:val="en-US"/>
        </w:rPr>
        <w:t>&gt;</w:t>
      </w:r>
    </w:p>
    <w:p w14:paraId="7D6C65B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fields</w:t>
      </w:r>
      <w:r w:rsidRPr="00422413">
        <w:rPr>
          <w:rFonts w:ascii="Arial Narrow" w:hAnsi="Arial Narrow"/>
          <w:color w:val="0000FF"/>
          <w:sz w:val="17"/>
          <w:lang w:val="en-US"/>
        </w:rPr>
        <w:t>&gt;</w:t>
      </w:r>
    </w:p>
    <w:p w14:paraId="428615D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r w:rsidRPr="00422413">
        <w:rPr>
          <w:rFonts w:ascii="Arial Narrow" w:hAnsi="Arial Narrow"/>
          <w:color w:val="000000"/>
          <w:sz w:val="17"/>
          <w:lang w:val="en-US"/>
        </w:rPr>
        <w:t>SDO (spatial) column.</w:t>
      </w:r>
      <w:r w:rsidRPr="00422413">
        <w:rPr>
          <w:rFonts w:ascii="Arial Narrow" w:hAnsi="Arial Narrow"/>
          <w:color w:val="0000FF"/>
          <w:sz w:val="17"/>
          <w:lang w:val="en-US"/>
        </w:rPr>
        <w:t>&lt;/</w:t>
      </w:r>
      <w:r w:rsidRPr="00422413">
        <w:rPr>
          <w:rFonts w:ascii="Arial Narrow" w:hAnsi="Arial Narrow"/>
          <w:color w:val="800000"/>
          <w:sz w:val="17"/>
          <w:lang w:val="en-US"/>
        </w:rPr>
        <w:t>description</w:t>
      </w:r>
      <w:r w:rsidRPr="00422413">
        <w:rPr>
          <w:rFonts w:ascii="Arial Narrow" w:hAnsi="Arial Narrow"/>
          <w:color w:val="0000FF"/>
          <w:sz w:val="17"/>
          <w:lang w:val="en-US"/>
        </w:rPr>
        <w:t>&gt;</w:t>
      </w:r>
    </w:p>
    <w:p w14:paraId="2D017BC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CF564F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5D3041D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1F5B69B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WAREHOUSES_PK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0F4692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WAREHOUSE_ID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B73C44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primaryKey</w:t>
      </w:r>
      <w:r w:rsidRPr="00422413">
        <w:rPr>
          <w:rFonts w:ascii="Arial Narrow" w:hAnsi="Arial Narrow"/>
          <w:color w:val="0000FF"/>
          <w:sz w:val="17"/>
          <w:lang w:val="en-US"/>
        </w:rPr>
        <w:t>&gt;</w:t>
      </w:r>
    </w:p>
    <w:p w14:paraId="733EBFD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4951D32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631F30C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WAREHOUSES_LOCATION_FK</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E9FFEF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r w:rsidRPr="00422413">
        <w:rPr>
          <w:rFonts w:ascii="Arial Narrow" w:hAnsi="Arial Narrow"/>
          <w:color w:val="000000"/>
          <w:sz w:val="17"/>
          <w:lang w:val="en-US"/>
        </w:rPr>
        <w:t>HR</w:t>
      </w:r>
      <w:r w:rsidRPr="00422413">
        <w:rPr>
          <w:rFonts w:ascii="Arial Narrow" w:hAnsi="Arial Narrow"/>
          <w:color w:val="0000FF"/>
          <w:sz w:val="17"/>
          <w:lang w:val="en-US"/>
        </w:rPr>
        <w:t>&lt;/</w:t>
      </w:r>
      <w:r w:rsidRPr="00422413">
        <w:rPr>
          <w:rFonts w:ascii="Arial Narrow" w:hAnsi="Arial Narrow"/>
          <w:color w:val="800000"/>
          <w:sz w:val="17"/>
          <w:lang w:val="en-US"/>
        </w:rPr>
        <w:t>referencedSchema</w:t>
      </w:r>
      <w:r w:rsidRPr="00422413">
        <w:rPr>
          <w:rFonts w:ascii="Arial Narrow" w:hAnsi="Arial Narrow"/>
          <w:color w:val="0000FF"/>
          <w:sz w:val="17"/>
          <w:lang w:val="en-US"/>
        </w:rPr>
        <w:t>&gt;</w:t>
      </w:r>
    </w:p>
    <w:p w14:paraId="1B042E8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r w:rsidRPr="00422413">
        <w:rPr>
          <w:rFonts w:ascii="Arial Narrow" w:hAnsi="Arial Narrow"/>
          <w:color w:val="000000"/>
          <w:sz w:val="17"/>
          <w:lang w:val="en-US"/>
        </w:rPr>
        <w:t>LOCATIONS</w:t>
      </w:r>
      <w:r w:rsidRPr="00422413">
        <w:rPr>
          <w:rFonts w:ascii="Arial Narrow" w:hAnsi="Arial Narrow"/>
          <w:color w:val="0000FF"/>
          <w:sz w:val="17"/>
          <w:lang w:val="en-US"/>
        </w:rPr>
        <w:t>&lt;/</w:t>
      </w:r>
      <w:r w:rsidRPr="00422413">
        <w:rPr>
          <w:rFonts w:ascii="Arial Narrow" w:hAnsi="Arial Narrow"/>
          <w:color w:val="800000"/>
          <w:sz w:val="17"/>
          <w:lang w:val="en-US"/>
        </w:rPr>
        <w:t>referencedTable</w:t>
      </w:r>
      <w:r w:rsidRPr="00422413">
        <w:rPr>
          <w:rFonts w:ascii="Arial Narrow" w:hAnsi="Arial Narrow"/>
          <w:color w:val="0000FF"/>
          <w:sz w:val="17"/>
          <w:lang w:val="en-US"/>
        </w:rPr>
        <w:t>&gt;</w:t>
      </w:r>
    </w:p>
    <w:p w14:paraId="0A7AD09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24A1AE0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r w:rsidRPr="00422413">
        <w:rPr>
          <w:rFonts w:ascii="Arial Narrow" w:hAnsi="Arial Narrow"/>
          <w:color w:val="000000"/>
          <w:sz w:val="17"/>
          <w:lang w:val="en-US"/>
        </w:rPr>
        <w:t>LOCATION_ID</w:t>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99E866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r w:rsidRPr="00422413">
        <w:rPr>
          <w:rFonts w:ascii="Arial Narrow" w:hAnsi="Arial Narrow"/>
          <w:color w:val="000000"/>
          <w:sz w:val="17"/>
          <w:lang w:val="en-US"/>
        </w:rPr>
        <w:t>LOCATION_ID</w:t>
      </w:r>
      <w:r w:rsidRPr="00422413">
        <w:rPr>
          <w:rFonts w:ascii="Arial Narrow" w:hAnsi="Arial Narrow"/>
          <w:color w:val="0000FF"/>
          <w:sz w:val="17"/>
          <w:lang w:val="en-US"/>
        </w:rPr>
        <w:t>&lt;/</w:t>
      </w:r>
      <w:r w:rsidRPr="00422413">
        <w:rPr>
          <w:rFonts w:ascii="Arial Narrow" w:hAnsi="Arial Narrow"/>
          <w:color w:val="800000"/>
          <w:sz w:val="17"/>
          <w:lang w:val="en-US"/>
        </w:rPr>
        <w:t>referenced</w:t>
      </w:r>
      <w:r w:rsidRPr="00422413">
        <w:rPr>
          <w:rFonts w:ascii="Arial Narrow" w:hAnsi="Arial Narrow"/>
          <w:color w:val="0000FF"/>
          <w:sz w:val="17"/>
          <w:lang w:val="en-US"/>
        </w:rPr>
        <w:t>&gt;</w:t>
      </w:r>
    </w:p>
    <w:p w14:paraId="0197164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reference</w:t>
      </w:r>
      <w:r w:rsidRPr="00422413">
        <w:rPr>
          <w:rFonts w:ascii="Arial Narrow" w:hAnsi="Arial Narrow"/>
          <w:color w:val="0000FF"/>
          <w:sz w:val="17"/>
          <w:lang w:val="en-US"/>
        </w:rPr>
        <w:t>&gt;</w:t>
      </w:r>
    </w:p>
    <w:p w14:paraId="1C3E7B1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r w:rsidRPr="00422413">
        <w:rPr>
          <w:rFonts w:ascii="Arial Narrow" w:hAnsi="Arial Narrow"/>
          <w:color w:val="000000"/>
          <w:sz w:val="17"/>
          <w:lang w:val="en-US"/>
        </w:rPr>
        <w:t>SET NULL</w:t>
      </w:r>
      <w:r w:rsidRPr="00422413">
        <w:rPr>
          <w:rFonts w:ascii="Arial Narrow" w:hAnsi="Arial Narrow"/>
          <w:color w:val="0000FF"/>
          <w:sz w:val="17"/>
          <w:lang w:val="en-US"/>
        </w:rPr>
        <w:t>&lt;/</w:t>
      </w:r>
      <w:r w:rsidRPr="00422413">
        <w:rPr>
          <w:rFonts w:ascii="Arial Narrow" w:hAnsi="Arial Narrow"/>
          <w:color w:val="800000"/>
          <w:sz w:val="17"/>
          <w:lang w:val="en-US"/>
        </w:rPr>
        <w:t>deleteAction</w:t>
      </w:r>
      <w:r w:rsidRPr="00422413">
        <w:rPr>
          <w:rFonts w:ascii="Arial Narrow" w:hAnsi="Arial Narrow"/>
          <w:color w:val="0000FF"/>
          <w:sz w:val="17"/>
          <w:lang w:val="en-US"/>
        </w:rPr>
        <w:t>&gt;</w:t>
      </w:r>
    </w:p>
    <w:p w14:paraId="2405A86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r w:rsidRPr="00422413">
        <w:rPr>
          <w:rFonts w:ascii="Arial Narrow" w:hAnsi="Arial Narrow"/>
          <w:color w:val="000000"/>
          <w:sz w:val="17"/>
          <w:lang w:val="en-US"/>
        </w:rPr>
        <w:t>CASCADE</w:t>
      </w:r>
      <w:r w:rsidRPr="00422413">
        <w:rPr>
          <w:rFonts w:ascii="Arial Narrow" w:hAnsi="Arial Narrow"/>
          <w:color w:val="0000FF"/>
          <w:sz w:val="17"/>
          <w:lang w:val="en-US"/>
        </w:rPr>
        <w:t>&lt;/</w:t>
      </w:r>
      <w:r w:rsidRPr="00422413">
        <w:rPr>
          <w:rFonts w:ascii="Arial Narrow" w:hAnsi="Arial Narrow"/>
          <w:color w:val="800000"/>
          <w:sz w:val="17"/>
          <w:lang w:val="en-US"/>
        </w:rPr>
        <w:t>updateAction</w:t>
      </w:r>
      <w:r w:rsidRPr="00422413">
        <w:rPr>
          <w:rFonts w:ascii="Arial Narrow" w:hAnsi="Arial Narrow"/>
          <w:color w:val="0000FF"/>
          <w:sz w:val="17"/>
          <w:lang w:val="en-US"/>
        </w:rPr>
        <w:t>&gt;</w:t>
      </w:r>
    </w:p>
    <w:p w14:paraId="081B5F5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w:t>
      </w:r>
      <w:r w:rsidRPr="00422413">
        <w:rPr>
          <w:rFonts w:ascii="Arial Narrow" w:hAnsi="Arial Narrow"/>
          <w:color w:val="0000FF"/>
          <w:sz w:val="17"/>
          <w:lang w:val="en-US"/>
        </w:rPr>
        <w:t>&gt;</w:t>
      </w:r>
    </w:p>
    <w:p w14:paraId="1D25407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foreignKeys</w:t>
      </w:r>
      <w:r w:rsidRPr="00422413">
        <w:rPr>
          <w:rFonts w:ascii="Arial Narrow" w:hAnsi="Arial Narrow"/>
          <w:color w:val="0000FF"/>
          <w:sz w:val="17"/>
          <w:lang w:val="en-US"/>
        </w:rPr>
        <w:t>&gt;</w:t>
      </w:r>
    </w:p>
    <w:p w14:paraId="39280697"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r w:rsidRPr="00422413">
        <w:rPr>
          <w:rFonts w:ascii="Arial Narrow" w:hAnsi="Arial Narrow"/>
          <w:color w:val="000000"/>
          <w:sz w:val="17"/>
          <w:lang w:val="en-US"/>
        </w:rPr>
        <w:t>9</w:t>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p>
    <w:p w14:paraId="6E8001F3"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w:t>
      </w:r>
      <w:r w:rsidRPr="00422413">
        <w:rPr>
          <w:rFonts w:ascii="Arial Narrow" w:eastAsiaTheme="minorHAnsi" w:hAnsi="Arial Narrow"/>
          <w:color w:val="0000FF"/>
          <w:sz w:val="17"/>
          <w:lang w:val="en-US"/>
        </w:rPr>
        <w:t>&gt;</w:t>
      </w:r>
    </w:p>
    <w:p w14:paraId="3FD7B92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tables</w:t>
      </w:r>
      <w:r w:rsidRPr="00422413">
        <w:rPr>
          <w:rFonts w:ascii="Arial Narrow" w:eastAsiaTheme="minorHAnsi" w:hAnsi="Arial Narrow"/>
          <w:color w:val="0000FF"/>
          <w:sz w:val="17"/>
          <w:lang w:val="en-US"/>
        </w:rPr>
        <w:t>&gt;</w:t>
      </w:r>
    </w:p>
    <w:p w14:paraId="51E7840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views</w:t>
      </w:r>
      <w:r w:rsidRPr="00422413">
        <w:rPr>
          <w:rFonts w:ascii="Arial Narrow" w:eastAsiaTheme="minorHAnsi" w:hAnsi="Arial Narrow"/>
          <w:color w:val="0000FF"/>
          <w:sz w:val="17"/>
          <w:lang w:val="en-US"/>
        </w:rPr>
        <w:t>&gt;</w:t>
      </w:r>
    </w:p>
    <w:p w14:paraId="39C1FA5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view</w:t>
      </w:r>
      <w:r w:rsidRPr="00422413">
        <w:rPr>
          <w:rFonts w:ascii="Arial Narrow" w:eastAsiaTheme="minorHAnsi" w:hAnsi="Arial Narrow"/>
          <w:color w:val="0000FF"/>
          <w:sz w:val="17"/>
          <w:lang w:val="en-US"/>
        </w:rPr>
        <w:t>&gt;</w:t>
      </w:r>
    </w:p>
    <w:p w14:paraId="7E8B709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ACCOUNT_MANAGERS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E0D11CB" w14:textId="77777777" w:rsidR="00797789"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queryOriginal</w:t>
      </w:r>
      <w:r w:rsidRPr="00422413">
        <w:rPr>
          <w:rFonts w:ascii="Arial Narrow" w:hAnsi="Arial Narrow"/>
          <w:color w:val="0000FF"/>
          <w:sz w:val="17"/>
          <w:lang w:val="en-US"/>
        </w:rPr>
        <w:t>&gt;</w:t>
      </w:r>
      <w:r w:rsidRPr="00422413">
        <w:rPr>
          <w:rFonts w:ascii="Arial Narrow" w:hAnsi="Arial Narrow"/>
          <w:color w:val="000000"/>
          <w:sz w:val="17"/>
          <w:lang w:val="en-US"/>
        </w:rPr>
        <w:t>SELECT</w:t>
      </w:r>
      <w:r w:rsidRPr="00422413">
        <w:rPr>
          <w:lang w:val="en-US"/>
        </w:rPr>
        <w:tab/>
      </w:r>
      <w:r w:rsidRPr="00422413">
        <w:rPr>
          <w:rFonts w:ascii="Arial Narrow" w:hAnsi="Arial Narrow"/>
          <w:color w:val="000000"/>
          <w:sz w:val="17"/>
          <w:lang w:val="en-US"/>
        </w:rPr>
        <w:t xml:space="preserve">.account_mgr_id _MGR, .region_id, .cust_address.country_id , .cust_address.state_province , (*) </w:t>
      </w:r>
    </w:p>
    <w:p w14:paraId="3DFE0C13" w14:textId="77777777" w:rsidR="00797789"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00"/>
          <w:sz w:val="17"/>
          <w:lang w:val="en-US"/>
        </w:rPr>
        <w:t>_CUSTOMERSFROM c, countries crWHERE .cust_address.country_id = cr.country_idGROUP BY ROLLUP (c.account_mgr_id,</w:t>
      </w:r>
    </w:p>
    <w:p w14:paraId="466AFB6A" w14:textId="3BEADA68" w:rsidR="00F66156" w:rsidRPr="00422413"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00"/>
          <w:sz w:val="17"/>
          <w:lang w:val="en-US"/>
        </w:rPr>
        <w:t>cr.region_id, c.cust_address.country_id, c.cust_address.state_province)</w:t>
      </w:r>
      <w:r w:rsidRPr="00422413">
        <w:rPr>
          <w:rFonts w:ascii="Arial Narrow" w:hAnsi="Arial Narrow"/>
          <w:color w:val="0000FF"/>
          <w:sz w:val="17"/>
          <w:lang w:val="en-US"/>
        </w:rPr>
        <w:t>&lt;/</w:t>
      </w:r>
      <w:r w:rsidRPr="00422413">
        <w:rPr>
          <w:rFonts w:ascii="Arial Narrow" w:hAnsi="Arial Narrow"/>
          <w:color w:val="800000"/>
          <w:sz w:val="17"/>
          <w:lang w:val="en-US"/>
        </w:rPr>
        <w:t>queryOriginal</w:t>
      </w:r>
      <w:r w:rsidRPr="00422413">
        <w:rPr>
          <w:rFonts w:ascii="Arial Narrow" w:hAnsi="Arial Narrow"/>
          <w:color w:val="0000FF"/>
          <w:sz w:val="17"/>
          <w:lang w:val="en-US"/>
        </w:rPr>
        <w:t>&gt;</w:t>
      </w:r>
    </w:p>
    <w:p w14:paraId="113BF1F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43BD7BA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573C712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ACCT_MGR</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4CCEE2F"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DECIMAL(6)</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4DA49D5"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454F322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A44618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C5E63F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REGION</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4C2CDD9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DECIMAL(22)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703E610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41DC5C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2538402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A02C7A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COUNTRY</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57B137B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CHARACTER(2)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44B250CD"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"CHAR"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07D2979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350E9B3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C65E753"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PROVINCE</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3C681A2B"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VARCHAR(10)</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00C0B44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"VARCHAR2"</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7BCF9971"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663E8BF8"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088CA182"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r w:rsidRPr="00422413">
        <w:rPr>
          <w:rFonts w:ascii="Arial Narrow" w:hAnsi="Arial Narrow"/>
          <w:color w:val="000000"/>
          <w:sz w:val="17"/>
          <w:lang w:val="en-US"/>
        </w:rPr>
        <w:t>NUM_CUSTOMERS</w:t>
      </w:r>
      <w:r w:rsidRPr="00422413">
        <w:rPr>
          <w:rFonts w:ascii="Arial Narrow" w:hAnsi="Arial Narrow"/>
          <w:color w:val="0000FF"/>
          <w:sz w:val="17"/>
          <w:lang w:val="en-US"/>
        </w:rPr>
        <w:t>&lt;/</w:t>
      </w:r>
      <w:r w:rsidRPr="00422413">
        <w:rPr>
          <w:rFonts w:ascii="Arial Narrow" w:hAnsi="Arial Narrow"/>
          <w:color w:val="800000"/>
          <w:sz w:val="17"/>
          <w:lang w:val="en-US"/>
        </w:rPr>
        <w:t>name</w:t>
      </w:r>
      <w:r w:rsidRPr="00422413">
        <w:rPr>
          <w:rFonts w:ascii="Arial Narrow" w:hAnsi="Arial Narrow"/>
          <w:color w:val="0000FF"/>
          <w:sz w:val="17"/>
          <w:lang w:val="en-US"/>
        </w:rPr>
        <w:t>&gt;</w:t>
      </w:r>
    </w:p>
    <w:p w14:paraId="161CA7BC"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r w:rsidRPr="00422413">
        <w:rPr>
          <w:rFonts w:ascii="Arial Narrow" w:hAnsi="Arial Narrow"/>
          <w:color w:val="000000"/>
          <w:sz w:val="17"/>
          <w:lang w:val="en-US"/>
        </w:rPr>
        <w:t>DECIMAL(22)</w:t>
      </w:r>
      <w:r w:rsidRPr="00422413">
        <w:rPr>
          <w:rFonts w:ascii="Arial Narrow" w:hAnsi="Arial Narrow"/>
          <w:color w:val="0000FF"/>
          <w:sz w:val="17"/>
          <w:lang w:val="en-US"/>
        </w:rPr>
        <w:t>&lt;/</w:t>
      </w:r>
      <w:r w:rsidRPr="00422413">
        <w:rPr>
          <w:rFonts w:ascii="Arial Narrow" w:hAnsi="Arial Narrow"/>
          <w:color w:val="800000"/>
          <w:sz w:val="17"/>
          <w:lang w:val="en-US"/>
        </w:rPr>
        <w:t>type</w:t>
      </w:r>
      <w:r w:rsidRPr="00422413">
        <w:rPr>
          <w:rFonts w:ascii="Arial Narrow" w:hAnsi="Arial Narrow"/>
          <w:color w:val="0000FF"/>
          <w:sz w:val="17"/>
          <w:lang w:val="en-US"/>
        </w:rPr>
        <w:t>&gt;</w:t>
      </w:r>
    </w:p>
    <w:p w14:paraId="645B90EA"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r w:rsidRPr="00422413">
        <w:rPr>
          <w:rFonts w:ascii="Arial Narrow" w:hAnsi="Arial Narrow"/>
          <w:color w:val="000000"/>
          <w:sz w:val="17"/>
          <w:lang w:val="en-US"/>
        </w:rPr>
        <w:t>"NUMBER"</w:t>
      </w:r>
      <w:r w:rsidRPr="00422413">
        <w:rPr>
          <w:rFonts w:ascii="Arial Narrow" w:hAnsi="Arial Narrow"/>
          <w:color w:val="0000FF"/>
          <w:sz w:val="17"/>
          <w:lang w:val="en-US"/>
        </w:rPr>
        <w:t>&lt;/</w:t>
      </w:r>
      <w:r w:rsidRPr="00422413">
        <w:rPr>
          <w:rFonts w:ascii="Arial Narrow" w:hAnsi="Arial Narrow"/>
          <w:color w:val="800000"/>
          <w:sz w:val="17"/>
          <w:lang w:val="en-US"/>
        </w:rPr>
        <w:t>typeOriginal</w:t>
      </w:r>
      <w:r w:rsidRPr="00422413">
        <w:rPr>
          <w:rFonts w:ascii="Arial Narrow" w:hAnsi="Arial Narrow"/>
          <w:color w:val="0000FF"/>
          <w:sz w:val="17"/>
          <w:lang w:val="en-US"/>
        </w:rPr>
        <w:t>&gt;</w:t>
      </w:r>
    </w:p>
    <w:p w14:paraId="27D35500"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w:t>
      </w:r>
      <w:r w:rsidRPr="00422413">
        <w:rPr>
          <w:rFonts w:ascii="Arial Narrow" w:hAnsi="Arial Narrow"/>
          <w:color w:val="0000FF"/>
          <w:sz w:val="17"/>
          <w:lang w:val="en-US"/>
        </w:rPr>
        <w:t>&gt;</w:t>
      </w:r>
    </w:p>
    <w:p w14:paraId="71709B5E"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columns</w:t>
      </w:r>
      <w:r w:rsidRPr="00422413">
        <w:rPr>
          <w:rFonts w:ascii="Arial Narrow" w:hAnsi="Arial Narrow"/>
          <w:color w:val="0000FF"/>
          <w:sz w:val="17"/>
          <w:lang w:val="en-US"/>
        </w:rPr>
        <w:t>&gt;</w:t>
      </w:r>
    </w:p>
    <w:p w14:paraId="08055219" w14:textId="77777777" w:rsidR="00F66156" w:rsidRPr="00422413"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r w:rsidRPr="00422413">
        <w:rPr>
          <w:rFonts w:ascii="Arial Narrow" w:hAnsi="Arial Narrow"/>
          <w:color w:val="000000"/>
          <w:sz w:val="17"/>
          <w:lang w:val="en-US"/>
        </w:rPr>
        <w:t>0</w:t>
      </w:r>
      <w:r w:rsidRPr="00422413">
        <w:rPr>
          <w:rFonts w:ascii="Arial Narrow" w:hAnsi="Arial Narrow"/>
          <w:color w:val="0000FF"/>
          <w:sz w:val="17"/>
          <w:lang w:val="en-US"/>
        </w:rPr>
        <w:t>&lt;/</w:t>
      </w:r>
      <w:r w:rsidRPr="00422413">
        <w:rPr>
          <w:rFonts w:ascii="Arial Narrow" w:hAnsi="Arial Narrow"/>
          <w:color w:val="800000"/>
          <w:sz w:val="17"/>
          <w:lang w:val="en-US"/>
        </w:rPr>
        <w:t>rows</w:t>
      </w:r>
      <w:r w:rsidRPr="00422413">
        <w:rPr>
          <w:rFonts w:ascii="Arial Narrow" w:hAnsi="Arial Narrow"/>
          <w:color w:val="0000FF"/>
          <w:sz w:val="17"/>
          <w:lang w:val="en-US"/>
        </w:rPr>
        <w:t>&gt;</w:t>
      </w:r>
    </w:p>
    <w:p w14:paraId="0E44117F"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view</w:t>
      </w:r>
      <w:r w:rsidRPr="00422413">
        <w:rPr>
          <w:rFonts w:ascii="Arial Narrow" w:eastAsiaTheme="minorHAnsi" w:hAnsi="Arial Narrow"/>
          <w:color w:val="0000FF"/>
          <w:sz w:val="17"/>
          <w:lang w:val="en-US"/>
        </w:rPr>
        <w:t>&gt;</w:t>
      </w:r>
    </w:p>
    <w:p w14:paraId="645FF98C"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b/>
          <w:color w:val="AEAAAA" w:themeColor="background2" w:themeShade="BF"/>
          <w:sz w:val="17"/>
          <w:lang w:val="en-US"/>
        </w:rPr>
        <w:t>…</w:t>
      </w:r>
    </w:p>
    <w:p w14:paraId="50F54EF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views</w:t>
      </w:r>
      <w:r w:rsidRPr="00422413">
        <w:rPr>
          <w:rFonts w:ascii="Arial Narrow" w:eastAsiaTheme="minorHAnsi" w:hAnsi="Arial Narrow"/>
          <w:color w:val="0000FF"/>
          <w:sz w:val="17"/>
          <w:lang w:val="en-US"/>
        </w:rPr>
        <w:t>&gt;</w:t>
      </w:r>
    </w:p>
    <w:p w14:paraId="6DE3D08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routines</w:t>
      </w:r>
      <w:r w:rsidRPr="00422413">
        <w:rPr>
          <w:rFonts w:ascii="Arial Narrow" w:eastAsiaTheme="minorHAnsi" w:hAnsi="Arial Narrow"/>
          <w:color w:val="0000FF"/>
          <w:sz w:val="17"/>
          <w:lang w:val="en-US"/>
        </w:rPr>
        <w:t>&gt;</w:t>
      </w:r>
    </w:p>
    <w:p w14:paraId="57C44AC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routine</w:t>
      </w:r>
      <w:r w:rsidRPr="00422413">
        <w:rPr>
          <w:rFonts w:ascii="Arial Narrow" w:eastAsiaTheme="minorHAnsi" w:hAnsi="Arial Narrow"/>
          <w:color w:val="0000FF"/>
          <w:sz w:val="17"/>
          <w:lang w:val="en-US"/>
        </w:rPr>
        <w:t>&gt;</w:t>
      </w:r>
    </w:p>
    <w:p w14:paraId="2075658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specificName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CATEGORY_DESCRIBE.CATALOG_TYP</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specificName</w:t>
      </w:r>
      <w:r w:rsidRPr="00422413">
        <w:rPr>
          <w:rFonts w:ascii="Arial Narrow" w:eastAsiaTheme="minorHAnsi" w:hAnsi="Arial Narrow"/>
          <w:color w:val="0000FF"/>
          <w:sz w:val="17"/>
          <w:lang w:val="en-US"/>
        </w:rPr>
        <w:t>&gt;</w:t>
      </w:r>
    </w:p>
    <w:p w14:paraId="52C4861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CATALOG_TYP</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p>
    <w:p w14:paraId="585A0ED4"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routine</w:t>
      </w:r>
      <w:r w:rsidRPr="00422413">
        <w:rPr>
          <w:rFonts w:ascii="Arial Narrow" w:eastAsiaTheme="minorHAnsi" w:hAnsi="Arial Narrow"/>
          <w:color w:val="0000FF"/>
          <w:sz w:val="17"/>
          <w:lang w:val="en-US"/>
        </w:rPr>
        <w:t>&gt;</w:t>
      </w:r>
    </w:p>
    <w:p w14:paraId="11F7C45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b/>
          <w:color w:val="AEAAAA" w:themeColor="background2" w:themeShade="BF"/>
          <w:sz w:val="17"/>
          <w:lang w:val="en-US"/>
        </w:rPr>
        <w:t>…</w:t>
      </w:r>
    </w:p>
    <w:p w14:paraId="69350C7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routine</w:t>
      </w:r>
      <w:r w:rsidRPr="00422413">
        <w:rPr>
          <w:rFonts w:ascii="Arial Narrow" w:eastAsiaTheme="minorHAnsi" w:hAnsi="Arial Narrow"/>
          <w:color w:val="0000FF"/>
          <w:sz w:val="17"/>
          <w:lang w:val="en-US"/>
        </w:rPr>
        <w:t>&gt;</w:t>
      </w:r>
    </w:p>
    <w:p w14:paraId="332BDB31"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specificName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GET_PHONE_NUMBER_F</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specificName</w:t>
      </w:r>
      <w:r w:rsidRPr="00422413">
        <w:rPr>
          <w:rFonts w:ascii="Arial Narrow" w:eastAsiaTheme="minorHAnsi" w:hAnsi="Arial Narrow"/>
          <w:color w:val="0000FF"/>
          <w:sz w:val="17"/>
          <w:lang w:val="en-US"/>
        </w:rPr>
        <w:t>&gt;</w:t>
      </w:r>
    </w:p>
    <w:p w14:paraId="3484B5DA"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GET_PHONE_NUMBER_F</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p>
    <w:p w14:paraId="624137DF"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returnType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VARCHAR</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returnType</w:t>
      </w:r>
      <w:r w:rsidRPr="00422413">
        <w:rPr>
          <w:rFonts w:ascii="Arial Narrow" w:eastAsiaTheme="minorHAnsi" w:hAnsi="Arial Narrow"/>
          <w:color w:val="0000FF"/>
          <w:sz w:val="17"/>
          <w:lang w:val="en-US"/>
        </w:rPr>
        <w:t>&gt;</w:t>
      </w:r>
    </w:p>
    <w:p w14:paraId="7B095161"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parameters</w:t>
      </w:r>
      <w:r w:rsidRPr="00422413">
        <w:rPr>
          <w:rFonts w:ascii="Arial Narrow" w:eastAsiaTheme="minorHAnsi" w:hAnsi="Arial Narrow"/>
          <w:color w:val="0000FF"/>
          <w:sz w:val="17"/>
          <w:lang w:val="en-US"/>
        </w:rPr>
        <w:t>&gt;</w:t>
      </w:r>
    </w:p>
    <w:p w14:paraId="2F84019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parameter</w:t>
      </w:r>
      <w:r w:rsidRPr="00422413">
        <w:rPr>
          <w:rFonts w:ascii="Arial Narrow" w:eastAsiaTheme="minorHAnsi" w:hAnsi="Arial Narrow"/>
          <w:color w:val="0000FF"/>
          <w:sz w:val="17"/>
          <w:lang w:val="en-US"/>
        </w:rPr>
        <w:t>&gt;</w:t>
      </w:r>
    </w:p>
    <w:p w14:paraId="763E6B73"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P_IN</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mode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IN</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mode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DECIMAL(38)</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typeOriginal</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NUMBER</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typeOriginal</w:t>
      </w:r>
      <w:r w:rsidRPr="00422413">
        <w:rPr>
          <w:rFonts w:ascii="Arial Narrow" w:eastAsiaTheme="minorHAnsi" w:hAnsi="Arial Narrow"/>
          <w:color w:val="0000FF"/>
          <w:sz w:val="17"/>
          <w:lang w:val="en-US"/>
        </w:rPr>
        <w:t>&gt;</w:t>
      </w:r>
    </w:p>
    <w:p w14:paraId="53AD1A4E"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parameter</w:t>
      </w:r>
      <w:r w:rsidRPr="00422413">
        <w:rPr>
          <w:rFonts w:ascii="Arial Narrow" w:eastAsiaTheme="minorHAnsi" w:hAnsi="Arial Narrow"/>
          <w:color w:val="0000FF"/>
          <w:sz w:val="17"/>
          <w:lang w:val="en-US"/>
        </w:rPr>
        <w:t>&gt;</w:t>
      </w:r>
    </w:p>
    <w:p w14:paraId="32D7022C"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parameter</w:t>
      </w:r>
      <w:r w:rsidRPr="00422413">
        <w:rPr>
          <w:rFonts w:ascii="Arial Narrow" w:eastAsiaTheme="minorHAnsi" w:hAnsi="Arial Narrow"/>
          <w:color w:val="0000FF"/>
          <w:sz w:val="17"/>
          <w:lang w:val="en-US"/>
        </w:rPr>
        <w:t>&gt;</w:t>
      </w:r>
    </w:p>
    <w:p w14:paraId="7D7B11AC"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P_PHONELIST</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name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mode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IN</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mode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VARCHAR(25)</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&gt;&lt;</w:t>
      </w:r>
      <w:r w:rsidRPr="00422413">
        <w:rPr>
          <w:rFonts w:ascii="Arial Narrow" w:eastAsiaTheme="minorHAnsi" w:hAnsi="Arial Narrow"/>
          <w:color w:val="800000"/>
          <w:sz w:val="17"/>
          <w:lang w:val="en-US"/>
        </w:rPr>
        <w:t>cardinality</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5</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cardinality</w:t>
      </w:r>
      <w:r w:rsidRPr="00422413">
        <w:rPr>
          <w:rFonts w:ascii="Arial Narrow" w:eastAsiaTheme="minorHAnsi" w:hAnsi="Arial Narrow"/>
          <w:color w:val="0000FF"/>
          <w:sz w:val="17"/>
          <w:lang w:val="en-US"/>
        </w:rPr>
        <w:t>&gt;</w:t>
      </w:r>
    </w:p>
    <w:p w14:paraId="7561DC7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parameter</w:t>
      </w:r>
      <w:r w:rsidRPr="00422413">
        <w:rPr>
          <w:rFonts w:ascii="Arial Narrow" w:eastAsiaTheme="minorHAnsi" w:hAnsi="Arial Narrow"/>
          <w:color w:val="0000FF"/>
          <w:sz w:val="17"/>
          <w:lang w:val="de-CH"/>
        </w:rPr>
        <w:t>&gt;</w:t>
      </w:r>
    </w:p>
    <w:p w14:paraId="465360C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lang w:val="de-CH"/>
        </w:rPr>
        <w:tab/>
      </w: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parameters</w:t>
      </w:r>
      <w:r w:rsidRPr="00422413">
        <w:rPr>
          <w:rFonts w:ascii="Arial Narrow" w:eastAsiaTheme="minorHAnsi" w:hAnsi="Arial Narrow"/>
          <w:color w:val="0000FF"/>
          <w:sz w:val="17"/>
          <w:lang w:val="de-CH"/>
        </w:rPr>
        <w:t>&gt;</w:t>
      </w:r>
    </w:p>
    <w:p w14:paraId="07B477E8"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routine</w:t>
      </w:r>
      <w:r w:rsidRPr="00422413">
        <w:rPr>
          <w:rFonts w:ascii="Arial Narrow" w:eastAsiaTheme="minorHAnsi" w:hAnsi="Arial Narrow"/>
          <w:color w:val="0000FF"/>
          <w:sz w:val="17"/>
          <w:lang w:val="de-CH"/>
        </w:rPr>
        <w:t>&gt;</w:t>
      </w:r>
    </w:p>
    <w:p w14:paraId="3168A8F1"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de-CH"/>
        </w:rPr>
      </w:pPr>
      <w:r w:rsidRPr="00422413">
        <w:rPr>
          <w:lang w:val="de-CH"/>
        </w:rPr>
        <w:tab/>
      </w:r>
      <w:r w:rsidRPr="00422413">
        <w:rPr>
          <w:lang w:val="de-CH"/>
        </w:rPr>
        <w:tab/>
      </w:r>
      <w:r w:rsidRPr="00422413">
        <w:rPr>
          <w:lang w:val="de-CH"/>
        </w:rPr>
        <w:tab/>
      </w:r>
      <w:r w:rsidRPr="00422413">
        <w:rPr>
          <w:lang w:val="de-CH"/>
        </w:rPr>
        <w:tab/>
      </w:r>
      <w:r w:rsidRPr="00422413">
        <w:rPr>
          <w:rFonts w:ascii="Arial Narrow" w:eastAsiaTheme="minorHAnsi" w:hAnsi="Arial Narrow"/>
          <w:b/>
          <w:color w:val="AEAAAA" w:themeColor="background2" w:themeShade="BF"/>
          <w:sz w:val="17"/>
          <w:lang w:val="de-CH"/>
        </w:rPr>
        <w:t>…</w:t>
      </w:r>
    </w:p>
    <w:p w14:paraId="1725FF18"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routines</w:t>
      </w:r>
      <w:r w:rsidRPr="00422413">
        <w:rPr>
          <w:rFonts w:ascii="Arial Narrow" w:eastAsiaTheme="minorHAnsi" w:hAnsi="Arial Narrow"/>
          <w:color w:val="0000FF"/>
          <w:sz w:val="17"/>
          <w:lang w:val="de-CH"/>
        </w:rPr>
        <w:t>&gt;</w:t>
      </w:r>
    </w:p>
    <w:p w14:paraId="27B7F18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schema</w:t>
      </w:r>
      <w:r w:rsidRPr="00422413">
        <w:rPr>
          <w:rFonts w:ascii="Arial Narrow" w:eastAsiaTheme="minorHAnsi" w:hAnsi="Arial Narrow"/>
          <w:color w:val="0000FF"/>
          <w:sz w:val="17"/>
          <w:lang w:val="de-CH"/>
        </w:rPr>
        <w:t>&gt;</w:t>
      </w:r>
    </w:p>
    <w:p w14:paraId="56B93ED3"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schema</w:t>
      </w:r>
      <w:r w:rsidRPr="00422413">
        <w:rPr>
          <w:rFonts w:ascii="Arial Narrow" w:eastAsiaTheme="minorHAnsi" w:hAnsi="Arial Narrow"/>
          <w:color w:val="0000FF"/>
          <w:sz w:val="17"/>
          <w:lang w:val="de-CH"/>
        </w:rPr>
        <w:t>&gt;</w:t>
      </w:r>
    </w:p>
    <w:p w14:paraId="1BAC17BF"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val="de-CH"/>
        </w:rPr>
      </w:pPr>
      <w:r w:rsidRPr="00422413">
        <w:rPr>
          <w:lang w:val="de-CH"/>
        </w:rPr>
        <w:tab/>
      </w:r>
      <w:r w:rsidRPr="00422413">
        <w:rPr>
          <w:lang w:val="de-CH"/>
        </w:rPr>
        <w:tab/>
      </w:r>
      <w:r w:rsidRPr="00422413">
        <w:rPr>
          <w:lang w:val="de-CH"/>
        </w:rPr>
        <w:tab/>
      </w:r>
      <w:r w:rsidRPr="00422413">
        <w:rPr>
          <w:rFonts w:ascii="Arial Narrow" w:eastAsiaTheme="minorHAnsi" w:hAnsi="Arial Narrow"/>
          <w:b/>
          <w:color w:val="AEAAAA" w:themeColor="background2" w:themeShade="BF"/>
          <w:sz w:val="17"/>
          <w:lang w:val="de-CH"/>
        </w:rPr>
        <w:t>…</w:t>
      </w:r>
    </w:p>
    <w:p w14:paraId="3417ADDD"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schema</w:t>
      </w:r>
      <w:r w:rsidRPr="00422413">
        <w:rPr>
          <w:rFonts w:ascii="Arial Narrow" w:eastAsiaTheme="minorHAnsi" w:hAnsi="Arial Narrow"/>
          <w:color w:val="0000FF"/>
          <w:sz w:val="17"/>
          <w:lang w:val="de-CH"/>
        </w:rPr>
        <w:t>&gt;</w:t>
      </w:r>
    </w:p>
    <w:p w14:paraId="0B75C8F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de-CH"/>
        </w:rPr>
      </w:pPr>
      <w:r w:rsidRPr="00422413">
        <w:rPr>
          <w:lang w:val="de-CH"/>
        </w:rPr>
        <w:tab/>
      </w:r>
      <w:r w:rsidRPr="00422413">
        <w:rPr>
          <w:rFonts w:ascii="Arial Narrow" w:eastAsiaTheme="minorHAnsi" w:hAnsi="Arial Narrow"/>
          <w:color w:val="0000FF"/>
          <w:sz w:val="17"/>
          <w:lang w:val="de-CH"/>
        </w:rPr>
        <w:t>&lt;/</w:t>
      </w:r>
      <w:r w:rsidRPr="00422413">
        <w:rPr>
          <w:rFonts w:ascii="Arial Narrow" w:eastAsiaTheme="minorHAnsi" w:hAnsi="Arial Narrow"/>
          <w:color w:val="800000"/>
          <w:sz w:val="17"/>
          <w:lang w:val="de-CH"/>
        </w:rPr>
        <w:t>schemas</w:t>
      </w:r>
      <w:r w:rsidRPr="00422413">
        <w:rPr>
          <w:rFonts w:ascii="Arial Narrow" w:eastAsiaTheme="minorHAnsi" w:hAnsi="Arial Narrow"/>
          <w:color w:val="0000FF"/>
          <w:sz w:val="17"/>
          <w:lang w:val="de-CH"/>
        </w:rPr>
        <w:t>&gt;</w:t>
      </w:r>
    </w:p>
    <w:p w14:paraId="40AB386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de-CH"/>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users</w:t>
      </w:r>
      <w:r w:rsidRPr="00422413">
        <w:rPr>
          <w:rFonts w:ascii="Arial Narrow" w:eastAsiaTheme="minorHAnsi" w:hAnsi="Arial Narrow"/>
          <w:color w:val="0000FF"/>
          <w:sz w:val="17"/>
          <w:lang w:val="en-GB"/>
        </w:rPr>
        <w:t>&gt;</w:t>
      </w:r>
    </w:p>
    <w:p w14:paraId="039F48EC"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user</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OE</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user</w:t>
      </w:r>
      <w:r w:rsidRPr="00422413">
        <w:rPr>
          <w:rFonts w:ascii="Arial Narrow" w:eastAsiaTheme="minorHAnsi" w:hAnsi="Arial Narrow"/>
          <w:color w:val="0000FF"/>
          <w:sz w:val="17"/>
          <w:lang w:val="en-GB"/>
        </w:rPr>
        <w:t>&gt;</w:t>
      </w:r>
    </w:p>
    <w:p w14:paraId="10BD2B20"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user</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HR</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user</w:t>
      </w:r>
      <w:r w:rsidRPr="00422413">
        <w:rPr>
          <w:rFonts w:ascii="Arial Narrow" w:eastAsiaTheme="minorHAnsi" w:hAnsi="Arial Narrow"/>
          <w:color w:val="0000FF"/>
          <w:sz w:val="17"/>
          <w:lang w:val="en-GB"/>
        </w:rPr>
        <w:t>&gt;</w:t>
      </w:r>
    </w:p>
    <w:p w14:paraId="442C369A"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users</w:t>
      </w:r>
      <w:r w:rsidRPr="00422413">
        <w:rPr>
          <w:rFonts w:ascii="Arial Narrow" w:eastAsiaTheme="minorHAnsi" w:hAnsi="Arial Narrow"/>
          <w:color w:val="0000FF"/>
          <w:sz w:val="17"/>
          <w:lang w:val="en-GB"/>
        </w:rPr>
        <w:t>&gt;</w:t>
      </w:r>
    </w:p>
    <w:p w14:paraId="6F3792D3"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roles</w:t>
      </w:r>
      <w:r w:rsidRPr="00422413">
        <w:rPr>
          <w:rFonts w:ascii="Arial Narrow" w:eastAsiaTheme="minorHAnsi" w:hAnsi="Arial Narrow"/>
          <w:color w:val="0000FF"/>
          <w:sz w:val="17"/>
          <w:lang w:val="en-GB"/>
        </w:rPr>
        <w:t>&gt;</w:t>
      </w:r>
    </w:p>
    <w:p w14:paraId="4208A389"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role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BI</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admin</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OE</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admin</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role</w:t>
      </w:r>
      <w:r w:rsidRPr="00422413">
        <w:rPr>
          <w:rFonts w:ascii="Arial Narrow" w:eastAsiaTheme="minorHAnsi" w:hAnsi="Arial Narrow"/>
          <w:color w:val="0000FF"/>
          <w:sz w:val="17"/>
          <w:lang w:val="en-GB"/>
        </w:rPr>
        <w:t>&gt;</w:t>
      </w:r>
    </w:p>
    <w:p w14:paraId="60769469"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role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PM</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name</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admin</w:t>
      </w:r>
      <w:r w:rsidRPr="00422413">
        <w:rPr>
          <w:rFonts w:ascii="Arial Narrow" w:eastAsiaTheme="minorHAnsi" w:hAnsi="Arial Narrow"/>
          <w:color w:val="0000FF"/>
          <w:sz w:val="17"/>
          <w:lang w:val="en-GB"/>
        </w:rPr>
        <w:t>&gt;</w:t>
      </w:r>
      <w:r w:rsidRPr="00422413">
        <w:rPr>
          <w:rFonts w:ascii="Arial Narrow" w:eastAsiaTheme="minorHAnsi" w:hAnsi="Arial Narrow"/>
          <w:color w:val="000000"/>
          <w:sz w:val="17"/>
          <w:lang w:val="en-GB"/>
        </w:rPr>
        <w:t>OE</w:t>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admin</w:t>
      </w:r>
      <w:r w:rsidRPr="00422413">
        <w:rPr>
          <w:rFonts w:ascii="Arial Narrow" w:eastAsiaTheme="minorHAnsi" w:hAnsi="Arial Narrow"/>
          <w:color w:val="0000FF"/>
          <w:sz w:val="17"/>
          <w:lang w:val="en-GB"/>
        </w:rPr>
        <w:t>&gt;&lt;/</w:t>
      </w:r>
      <w:r w:rsidRPr="00422413">
        <w:rPr>
          <w:rFonts w:ascii="Arial Narrow" w:eastAsiaTheme="minorHAnsi" w:hAnsi="Arial Narrow"/>
          <w:color w:val="800000"/>
          <w:sz w:val="17"/>
          <w:lang w:val="en-GB"/>
        </w:rPr>
        <w:t>role</w:t>
      </w:r>
      <w:r w:rsidRPr="00422413">
        <w:rPr>
          <w:rFonts w:ascii="Arial Narrow" w:eastAsiaTheme="minorHAnsi" w:hAnsi="Arial Narrow"/>
          <w:color w:val="0000FF"/>
          <w:sz w:val="17"/>
          <w:lang w:val="en-GB"/>
        </w:rPr>
        <w:t>&gt;</w:t>
      </w:r>
    </w:p>
    <w:p w14:paraId="40287196"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roles</w:t>
      </w:r>
      <w:r w:rsidRPr="00422413">
        <w:rPr>
          <w:rFonts w:ascii="Arial Narrow" w:eastAsiaTheme="minorHAnsi" w:hAnsi="Arial Narrow"/>
          <w:color w:val="0000FF"/>
          <w:sz w:val="17"/>
          <w:lang w:val="en-GB"/>
        </w:rPr>
        <w:t>&gt;</w:t>
      </w:r>
    </w:p>
    <w:p w14:paraId="6A9A617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GB"/>
        </w:rPr>
      </w:pPr>
      <w:r w:rsidRPr="00422413">
        <w:rPr>
          <w:lang w:val="en-GB"/>
        </w:rPr>
        <w:tab/>
      </w:r>
      <w:r w:rsidRPr="00422413">
        <w:rPr>
          <w:rFonts w:ascii="Arial Narrow" w:eastAsiaTheme="minorHAnsi" w:hAnsi="Arial Narrow"/>
          <w:color w:val="0000FF"/>
          <w:sz w:val="17"/>
          <w:lang w:val="en-GB"/>
        </w:rPr>
        <w:t>&lt;</w:t>
      </w:r>
      <w:r w:rsidRPr="00422413">
        <w:rPr>
          <w:rFonts w:ascii="Arial Narrow" w:eastAsiaTheme="minorHAnsi" w:hAnsi="Arial Narrow"/>
          <w:color w:val="800000"/>
          <w:sz w:val="17"/>
          <w:lang w:val="en-GB"/>
        </w:rPr>
        <w:t>privileges</w:t>
      </w:r>
      <w:r w:rsidRPr="00422413">
        <w:rPr>
          <w:rFonts w:ascii="Arial Narrow" w:eastAsiaTheme="minorHAnsi" w:hAnsi="Arial Narrow"/>
          <w:color w:val="0000FF"/>
          <w:sz w:val="17"/>
          <w:lang w:val="en-GB"/>
        </w:rPr>
        <w:t>&gt;</w:t>
      </w:r>
    </w:p>
    <w:p w14:paraId="3F9A8B4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GB"/>
        </w:rPr>
        <w:tab/>
      </w:r>
      <w:r w:rsidRPr="00422413">
        <w:rPr>
          <w:lang w:val="en-GB"/>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privilege</w:t>
      </w:r>
      <w:r w:rsidRPr="00422413">
        <w:rPr>
          <w:rFonts w:ascii="Arial Narrow" w:eastAsiaTheme="minorHAnsi" w:hAnsi="Arial Narrow"/>
          <w:color w:val="0000FF"/>
          <w:sz w:val="17"/>
          <w:lang w:val="en-US"/>
        </w:rPr>
        <w:t>&gt;</w:t>
      </w:r>
    </w:p>
    <w:p w14:paraId="26DE8D6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REFERENCES</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type</w:t>
      </w:r>
      <w:r w:rsidRPr="00422413">
        <w:rPr>
          <w:rFonts w:ascii="Arial Narrow" w:eastAsiaTheme="minorHAnsi" w:hAnsi="Arial Narrow"/>
          <w:color w:val="0000FF"/>
          <w:sz w:val="17"/>
          <w:lang w:val="en-US"/>
        </w:rPr>
        <w:t>&gt;</w:t>
      </w:r>
    </w:p>
    <w:p w14:paraId="42E32AAA"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object</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HR.COUNTRIES</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object</w:t>
      </w:r>
      <w:r w:rsidRPr="00422413">
        <w:rPr>
          <w:rFonts w:ascii="Arial Narrow" w:eastAsiaTheme="minorHAnsi" w:hAnsi="Arial Narrow"/>
          <w:color w:val="0000FF"/>
          <w:sz w:val="17"/>
          <w:lang w:val="en-US"/>
        </w:rPr>
        <w:t>&gt;</w:t>
      </w:r>
    </w:p>
    <w:p w14:paraId="1FE8A6D5"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grantor</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HR</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grantor</w:t>
      </w:r>
      <w:r w:rsidRPr="00422413">
        <w:rPr>
          <w:rFonts w:ascii="Arial Narrow" w:eastAsiaTheme="minorHAnsi" w:hAnsi="Arial Narrow"/>
          <w:color w:val="0000FF"/>
          <w:sz w:val="17"/>
          <w:lang w:val="en-US"/>
        </w:rPr>
        <w:t>&gt;</w:t>
      </w:r>
    </w:p>
    <w:p w14:paraId="3B550282"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grantee</w:t>
      </w:r>
      <w:r w:rsidRPr="00422413">
        <w:rPr>
          <w:rFonts w:ascii="Arial Narrow" w:eastAsiaTheme="minorHAnsi" w:hAnsi="Arial Narrow"/>
          <w:color w:val="0000FF"/>
          <w:sz w:val="17"/>
          <w:lang w:val="en-US"/>
        </w:rPr>
        <w:t>&gt;</w:t>
      </w:r>
      <w:r w:rsidRPr="00422413">
        <w:rPr>
          <w:rFonts w:ascii="Arial Narrow" w:eastAsiaTheme="minorHAnsi" w:hAnsi="Arial Narrow"/>
          <w:color w:val="000000"/>
          <w:sz w:val="17"/>
          <w:lang w:val="en-US"/>
        </w:rPr>
        <w:t>OE</w:t>
      </w:r>
      <w:r w:rsidRPr="00422413">
        <w:rPr>
          <w:rFonts w:ascii="Arial Narrow" w:eastAsiaTheme="minorHAnsi" w:hAnsi="Arial Narrow"/>
          <w:color w:val="0000FF"/>
          <w:sz w:val="17"/>
          <w:lang w:val="en-US"/>
        </w:rPr>
        <w:t>&lt;/</w:t>
      </w:r>
      <w:r w:rsidRPr="00422413">
        <w:rPr>
          <w:rFonts w:ascii="Arial Narrow" w:eastAsiaTheme="minorHAnsi" w:hAnsi="Arial Narrow"/>
          <w:color w:val="800000"/>
          <w:sz w:val="17"/>
          <w:lang w:val="en-US"/>
        </w:rPr>
        <w:t>grantee</w:t>
      </w:r>
      <w:r w:rsidRPr="00422413">
        <w:rPr>
          <w:rFonts w:ascii="Arial Narrow" w:eastAsiaTheme="minorHAnsi" w:hAnsi="Arial Narrow"/>
          <w:color w:val="0000FF"/>
          <w:sz w:val="17"/>
          <w:lang w:val="en-US"/>
        </w:rPr>
        <w:t>&gt;</w:t>
      </w:r>
    </w:p>
    <w:p w14:paraId="474E19D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rPr>
      </w:pPr>
      <w:r w:rsidRPr="00422413">
        <w:rPr>
          <w:lang w:val="en-US"/>
        </w:rPr>
        <w:tab/>
      </w:r>
      <w:r w:rsidRPr="00422413">
        <w:rPr>
          <w:lang w:val="en-US"/>
        </w:rPr>
        <w:tab/>
      </w:r>
      <w:r w:rsidRPr="00422413">
        <w:rPr>
          <w:rFonts w:ascii="Arial Narrow" w:eastAsiaTheme="minorHAnsi" w:hAnsi="Arial Narrow"/>
          <w:color w:val="0000FF"/>
          <w:sz w:val="17"/>
        </w:rPr>
        <w:t>&lt;/</w:t>
      </w:r>
      <w:r w:rsidRPr="00422413">
        <w:rPr>
          <w:rFonts w:ascii="Arial Narrow" w:eastAsiaTheme="minorHAnsi" w:hAnsi="Arial Narrow"/>
          <w:color w:val="800000"/>
          <w:sz w:val="17"/>
        </w:rPr>
        <w:t>privilege</w:t>
      </w:r>
      <w:r w:rsidRPr="00422413">
        <w:rPr>
          <w:rFonts w:ascii="Arial Narrow" w:eastAsiaTheme="minorHAnsi" w:hAnsi="Arial Narrow"/>
          <w:color w:val="0000FF"/>
          <w:sz w:val="17"/>
        </w:rPr>
        <w:t>&gt;</w:t>
      </w:r>
    </w:p>
    <w:p w14:paraId="1A42BE3A"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rPr>
      </w:pPr>
      <w:r w:rsidRPr="00422413">
        <w:tab/>
      </w:r>
      <w:r w:rsidRPr="00422413">
        <w:tab/>
      </w:r>
      <w:r w:rsidRPr="00422413">
        <w:tab/>
      </w:r>
      <w:r w:rsidRPr="00422413">
        <w:rPr>
          <w:rFonts w:ascii="Arial Narrow" w:eastAsiaTheme="minorHAnsi" w:hAnsi="Arial Narrow"/>
          <w:b/>
          <w:color w:val="AEAAAA" w:themeColor="background2" w:themeShade="BF"/>
          <w:sz w:val="17"/>
        </w:rPr>
        <w:t>…</w:t>
      </w:r>
    </w:p>
    <w:p w14:paraId="0D887E7B"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rPr>
      </w:pPr>
      <w:r w:rsidRPr="00422413">
        <w:tab/>
      </w:r>
      <w:r w:rsidRPr="00422413">
        <w:rPr>
          <w:rFonts w:ascii="Arial Narrow" w:eastAsiaTheme="minorHAnsi" w:hAnsi="Arial Narrow"/>
          <w:color w:val="0000FF"/>
          <w:sz w:val="17"/>
        </w:rPr>
        <w:t>&lt;/</w:t>
      </w:r>
      <w:r w:rsidRPr="00422413">
        <w:rPr>
          <w:rFonts w:ascii="Arial Narrow" w:eastAsiaTheme="minorHAnsi" w:hAnsi="Arial Narrow"/>
          <w:color w:val="800000"/>
          <w:sz w:val="17"/>
        </w:rPr>
        <w:t>privileges</w:t>
      </w:r>
      <w:r w:rsidRPr="00422413">
        <w:rPr>
          <w:rFonts w:ascii="Arial Narrow" w:eastAsiaTheme="minorHAnsi" w:hAnsi="Arial Narrow"/>
          <w:color w:val="0000FF"/>
          <w:sz w:val="17"/>
        </w:rPr>
        <w:t>&gt;</w:t>
      </w:r>
    </w:p>
    <w:p w14:paraId="4868EC21" w14:textId="77777777" w:rsidR="000A7132" w:rsidRPr="00422413"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rPr>
      </w:pPr>
      <w:r w:rsidRPr="00422413">
        <w:rPr>
          <w:rFonts w:ascii="Arial Narrow" w:eastAsiaTheme="minorHAnsi" w:hAnsi="Arial Narrow"/>
          <w:color w:val="0000FF"/>
          <w:sz w:val="17"/>
        </w:rPr>
        <w:t>&lt;/</w:t>
      </w:r>
      <w:r w:rsidRPr="00422413">
        <w:rPr>
          <w:rFonts w:ascii="Arial Narrow" w:eastAsiaTheme="minorHAnsi" w:hAnsi="Arial Narrow"/>
          <w:color w:val="800000"/>
          <w:sz w:val="17"/>
        </w:rPr>
        <w:t>siardArchive</w:t>
      </w:r>
      <w:r w:rsidRPr="00422413">
        <w:rPr>
          <w:rFonts w:ascii="Arial Narrow" w:eastAsiaTheme="minorHAnsi" w:hAnsi="Arial Narrow"/>
          <w:color w:val="0000FF"/>
          <w:sz w:val="17"/>
        </w:rPr>
        <w:t>&gt;</w:t>
      </w:r>
    </w:p>
    <w:p w14:paraId="7C3797B5" w14:textId="77777777" w:rsidR="000A7132" w:rsidRPr="00422413" w:rsidRDefault="000A7132" w:rsidP="000A7132">
      <w:pPr>
        <w:autoSpaceDE w:val="0"/>
        <w:autoSpaceDN w:val="0"/>
        <w:adjustRightInd w:val="0"/>
        <w:spacing w:after="0" w:line="240" w:lineRule="auto"/>
        <w:rPr>
          <w:rFonts w:ascii="Arial Narrow" w:eastAsiaTheme="minorHAnsi" w:hAnsi="Arial Narrow"/>
          <w:color w:val="000000"/>
          <w:sz w:val="17"/>
          <w:szCs w:val="17"/>
        </w:rPr>
      </w:pPr>
    </w:p>
    <w:p w14:paraId="1967A175" w14:textId="77777777" w:rsidR="003D0AFF" w:rsidRPr="00422413" w:rsidRDefault="003D0AFF" w:rsidP="00564E59">
      <w:pPr>
        <w:spacing w:after="0" w:line="240" w:lineRule="auto"/>
        <w:rPr>
          <w:rFonts w:ascii="Arial Narrow" w:hAnsi="Arial Narrow" w:cs="Arial"/>
          <w:sz w:val="17"/>
          <w:szCs w:val="17"/>
        </w:rPr>
      </w:pPr>
    </w:p>
    <w:p w14:paraId="26E5E667" w14:textId="77777777" w:rsidR="000A7132" w:rsidRPr="00422413" w:rsidRDefault="000A7132">
      <w:pPr>
        <w:spacing w:after="0" w:line="240" w:lineRule="auto"/>
        <w:rPr>
          <w:rFonts w:cs="Arial"/>
          <w:b/>
        </w:rPr>
      </w:pPr>
      <w:bookmarkStart w:id="135" w:name="_Toc264549073"/>
      <w:r w:rsidRPr="00422413">
        <w:br w:type="page"/>
      </w:r>
    </w:p>
    <w:p w14:paraId="2F745CB1" w14:textId="1990DDEA" w:rsidR="0016145E" w:rsidRPr="00422413" w:rsidRDefault="0016145E" w:rsidP="0016145E">
      <w:pPr>
        <w:rPr>
          <w:rFonts w:cs="Arial"/>
          <w:b/>
        </w:rPr>
      </w:pPr>
      <w:r w:rsidRPr="00422413">
        <w:rPr>
          <w:b/>
        </w:rPr>
        <w:lastRenderedPageBreak/>
        <w:t>D.3</w:t>
      </w:r>
      <w:r w:rsidRPr="00422413">
        <w:tab/>
      </w:r>
      <w:r w:rsidR="00BE114F" w:rsidRPr="00422413">
        <w:rPr>
          <w:b/>
        </w:rPr>
        <w:t>Exemple de définition de schéma XML d’un</w:t>
      </w:r>
      <w:r w:rsidR="000E599B" w:rsidRPr="00422413">
        <w:rPr>
          <w:b/>
        </w:rPr>
        <w:t>e</w:t>
      </w:r>
      <w:r w:rsidR="00BE114F" w:rsidRPr="00422413">
        <w:rPr>
          <w:b/>
        </w:rPr>
        <w:t xml:space="preserve"> table</w:t>
      </w:r>
    </w:p>
    <w:p w14:paraId="75FC3FDB" w14:textId="5E112298" w:rsidR="003D0AFF" w:rsidRPr="00422413" w:rsidRDefault="00BE114F" w:rsidP="003D0AFF">
      <w:pPr>
        <w:rPr>
          <w:rFonts w:cs="Arial"/>
        </w:rPr>
      </w:pPr>
      <w:r w:rsidRPr="00422413">
        <w:t>Pour chaque table, SIARD crée une définition de schéma XML, qui affecte correctement les types de données XML aux colonnes.</w:t>
      </w:r>
    </w:p>
    <w:p w14:paraId="692AA373" w14:textId="77777777" w:rsidR="003D0AFF" w:rsidRPr="00422413" w:rsidRDefault="003D0AFF" w:rsidP="003D0AFF">
      <w:pPr>
        <w:spacing w:after="0" w:line="240" w:lineRule="auto"/>
        <w:rPr>
          <w:rFonts w:ascii="Arial Narrow" w:hAnsi="Arial Narrow" w:cs="Arial"/>
          <w:sz w:val="20"/>
        </w:rPr>
      </w:pPr>
    </w:p>
    <w:p w14:paraId="07FD49B8" w14:textId="659E1E7E" w:rsidR="00EF7B08" w:rsidRPr="00422413" w:rsidRDefault="00564F7A" w:rsidP="0016145E">
      <w:pPr>
        <w:rPr>
          <w:rFonts w:cs="Arial"/>
          <w:b/>
        </w:rPr>
      </w:pPr>
      <w:r w:rsidRPr="00422413">
        <w:rPr>
          <w:b/>
        </w:rPr>
        <w:t>D.3a</w:t>
      </w:r>
      <w:r w:rsidRPr="00422413">
        <w:tab/>
      </w:r>
      <w:r w:rsidRPr="00422413">
        <w:rPr>
          <w:b/>
        </w:rPr>
        <w:t>table2.xsd</w:t>
      </w:r>
      <w:bookmarkEnd w:id="135"/>
      <w:r w:rsidRPr="00422413">
        <w:rPr>
          <w:b/>
        </w:rPr>
        <w:t xml:space="preserve"> (</w:t>
      </w:r>
      <w:r w:rsidR="004F044A" w:rsidRPr="00422413">
        <w:rPr>
          <w:b/>
        </w:rPr>
        <w:t>définition de schéma d’un</w:t>
      </w:r>
      <w:r w:rsidR="000E599B" w:rsidRPr="00422413">
        <w:rPr>
          <w:b/>
        </w:rPr>
        <w:t>e</w:t>
      </w:r>
      <w:r w:rsidR="004F044A" w:rsidRPr="00422413">
        <w:rPr>
          <w:b/>
        </w:rPr>
        <w:t xml:space="preserve"> table simple</w:t>
      </w:r>
      <w:r w:rsidRPr="00422413">
        <w:rPr>
          <w:b/>
        </w:rPr>
        <w:t>)</w:t>
      </w:r>
    </w:p>
    <w:p w14:paraId="4948A10E"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8080"/>
          <w:sz w:val="17"/>
        </w:rPr>
        <w:t>&lt;?xml version="1.0" encoding="utf-8" standalone="no"?&gt;</w:t>
      </w:r>
    </w:p>
    <w:p w14:paraId="025763DE" w14:textId="77E28FD5"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FF0000"/>
          <w:sz w:val="17"/>
        </w:rPr>
        <w:t xml:space="preserve"> xmlns</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xmlns:xs</w:t>
      </w:r>
      <w:r w:rsidRPr="00422413">
        <w:rPr>
          <w:rFonts w:ascii="Arial Narrow" w:hAnsi="Arial Narrow"/>
          <w:color w:val="0000FF"/>
          <w:sz w:val="17"/>
        </w:rPr>
        <w:t>="</w:t>
      </w:r>
      <w:r w:rsidRPr="00422413">
        <w:rPr>
          <w:rFonts w:ascii="Arial Narrow" w:hAnsi="Arial Narrow"/>
          <w:color w:val="000000"/>
          <w:sz w:val="17"/>
        </w:rPr>
        <w:t>http://www.w3.org/2001/XMLSchema</w:t>
      </w:r>
      <w:r w:rsidRPr="00422413">
        <w:rPr>
          <w:rFonts w:ascii="Arial Narrow" w:hAnsi="Arial Narrow"/>
          <w:color w:val="0000FF"/>
          <w:sz w:val="17"/>
        </w:rPr>
        <w:t>"</w:t>
      </w:r>
      <w:r w:rsidRPr="00422413">
        <w:rPr>
          <w:rFonts w:ascii="Arial Narrow" w:hAnsi="Arial Narrow"/>
          <w:color w:val="FF0000"/>
          <w:sz w:val="17"/>
        </w:rPr>
        <w:t xml:space="preserve"> </w:t>
      </w:r>
      <w:r w:rsidRPr="00422413">
        <w:rPr>
          <w:rFonts w:ascii="Arial Narrow" w:hAnsi="Arial Narrow"/>
          <w:color w:val="FF0000"/>
          <w:sz w:val="17"/>
          <w:szCs w:val="17"/>
        </w:rPr>
        <w:br/>
      </w:r>
      <w:r w:rsidRPr="00422413">
        <w:rPr>
          <w:rFonts w:ascii="Arial Narrow" w:hAnsi="Arial Narrow"/>
          <w:color w:val="FF0000"/>
          <w:sz w:val="17"/>
        </w:rPr>
        <w:t>targetNamespace</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elementFormDefault</w:t>
      </w:r>
      <w:r w:rsidRPr="00422413">
        <w:rPr>
          <w:rFonts w:ascii="Arial Narrow" w:hAnsi="Arial Narrow"/>
          <w:color w:val="0000FF"/>
          <w:sz w:val="17"/>
        </w:rPr>
        <w:t>="</w:t>
      </w:r>
      <w:r w:rsidRPr="00422413">
        <w:rPr>
          <w:rFonts w:ascii="Arial Narrow" w:hAnsi="Arial Narrow"/>
          <w:color w:val="000000"/>
          <w:sz w:val="17"/>
        </w:rPr>
        <w:t>qualified</w:t>
      </w:r>
      <w:r w:rsidRPr="00422413">
        <w:rPr>
          <w:rFonts w:ascii="Arial Narrow" w:hAnsi="Arial Narrow"/>
          <w:color w:val="0000FF"/>
          <w:sz w:val="17"/>
        </w:rPr>
        <w:t>"</w:t>
      </w:r>
      <w:r w:rsidRPr="00422413">
        <w:rPr>
          <w:rFonts w:ascii="Arial Narrow" w:hAnsi="Arial Narrow"/>
          <w:color w:val="FF0000"/>
          <w:sz w:val="17"/>
        </w:rPr>
        <w:t xml:space="preserve"> attributeFormDefault</w:t>
      </w:r>
      <w:r w:rsidRPr="00422413">
        <w:rPr>
          <w:rFonts w:ascii="Arial Narrow" w:hAnsi="Arial Narrow"/>
          <w:color w:val="0000FF"/>
          <w:sz w:val="17"/>
        </w:rPr>
        <w:t>="</w:t>
      </w:r>
      <w:r w:rsidRPr="00422413">
        <w:rPr>
          <w:rFonts w:ascii="Arial Narrow" w:hAnsi="Arial Narrow"/>
          <w:color w:val="000000"/>
          <w:sz w:val="17"/>
        </w:rPr>
        <w:t>unqualified</w:t>
      </w:r>
      <w:r w:rsidRPr="00422413">
        <w:rPr>
          <w:rFonts w:ascii="Arial Narrow" w:hAnsi="Arial Narrow"/>
          <w:color w:val="0000FF"/>
          <w:sz w:val="17"/>
        </w:rPr>
        <w:t>"</w:t>
      </w:r>
      <w:r w:rsidRPr="00422413">
        <w:rPr>
          <w:rFonts w:ascii="Arial Narrow" w:hAnsi="Arial Narrow"/>
          <w:color w:val="FF0000"/>
          <w:sz w:val="17"/>
        </w:rPr>
        <w:t xml:space="preserve"> </w:t>
      </w:r>
      <w:r w:rsidRPr="00422413">
        <w:rPr>
          <w:rFonts w:ascii="Arial Narrow" w:hAnsi="Arial Narrow"/>
          <w:color w:val="FF0000"/>
          <w:sz w:val="17"/>
          <w:szCs w:val="17"/>
        </w:rPr>
        <w:br/>
      </w:r>
      <w:r w:rsidRPr="00422413">
        <w:rPr>
          <w:rFonts w:ascii="Arial Narrow" w:hAnsi="Arial Narrow"/>
          <w:color w:val="FF0000"/>
          <w:sz w:val="17"/>
        </w:rPr>
        <w:t>version</w:t>
      </w:r>
      <w:r w:rsidRPr="00422413">
        <w:rPr>
          <w:rFonts w:ascii="Arial Narrow" w:hAnsi="Arial Narrow"/>
          <w:color w:val="0000FF"/>
          <w:sz w:val="17"/>
        </w:rPr>
        <w:t>="</w:t>
      </w:r>
      <w:r w:rsidRPr="00422413">
        <w:rPr>
          <w:rFonts w:ascii="Arial Narrow" w:hAnsi="Arial Narrow"/>
          <w:color w:val="000000"/>
          <w:sz w:val="17"/>
        </w:rPr>
        <w:t>2.1</w:t>
      </w:r>
      <w:r w:rsidRPr="00422413">
        <w:rPr>
          <w:rFonts w:ascii="Arial Narrow" w:hAnsi="Arial Narrow"/>
          <w:color w:val="0000FF"/>
          <w:sz w:val="17"/>
        </w:rPr>
        <w:t>"&gt;</w:t>
      </w:r>
    </w:p>
    <w:p w14:paraId="6D9EDD97"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root element is the table element </w:t>
      </w:r>
      <w:r w:rsidRPr="00422413">
        <w:rPr>
          <w:rFonts w:ascii="Arial Narrow" w:hAnsi="Arial Narrow"/>
          <w:color w:val="0000FF"/>
          <w:sz w:val="17"/>
          <w:lang w:val="en-US"/>
        </w:rPr>
        <w:t>--&gt;</w:t>
      </w:r>
    </w:p>
    <w:p w14:paraId="02A7CE91"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w:t>
      </w:r>
      <w:r w:rsidRPr="00422413">
        <w:rPr>
          <w:rFonts w:ascii="Arial Narrow" w:hAnsi="Arial Narrow"/>
          <w:color w:val="0000FF"/>
          <w:sz w:val="17"/>
          <w:lang w:val="en-US"/>
        </w:rPr>
        <w:t>"&gt;</w:t>
      </w:r>
    </w:p>
    <w:p w14:paraId="7AAC39A9"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C2CEFF3"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2FE08E2"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Root element of a table of the SIARD archive. A table consists of rows.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6A7842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3854233"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A4998AA"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row</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4472681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40FBB8D"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use</w:t>
      </w:r>
      <w:r w:rsidRPr="00422413">
        <w:rPr>
          <w:rFonts w:ascii="Arial Narrow" w:hAnsi="Arial Narrow"/>
          <w:color w:val="0000FF"/>
          <w:sz w:val="17"/>
          <w:lang w:val="en-US"/>
        </w:rPr>
        <w:t>="</w:t>
      </w:r>
      <w:r w:rsidRPr="00422413">
        <w:rPr>
          <w:rFonts w:ascii="Arial Narrow" w:hAnsi="Arial Narrow"/>
          <w:color w:val="000000"/>
          <w:sz w:val="17"/>
          <w:lang w:val="en-US"/>
        </w:rPr>
        <w:t>required</w:t>
      </w:r>
      <w:r w:rsidRPr="00422413">
        <w:rPr>
          <w:rFonts w:ascii="Arial Narrow" w:hAnsi="Arial Narrow"/>
          <w:color w:val="0000FF"/>
          <w:sz w:val="17"/>
          <w:lang w:val="en-US"/>
        </w:rPr>
        <w:t>"/&gt;</w:t>
      </w:r>
    </w:p>
    <w:p w14:paraId="1A9B0CD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4947FD8D"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0000FF"/>
          <w:sz w:val="17"/>
          <w:lang w:val="en-US"/>
        </w:rPr>
        <w:t>&gt;</w:t>
      </w:r>
    </w:p>
    <w:p w14:paraId="69D6F093"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version number </w:t>
      </w:r>
      <w:r w:rsidRPr="00422413">
        <w:rPr>
          <w:rFonts w:ascii="Arial Narrow" w:hAnsi="Arial Narrow"/>
          <w:color w:val="0000FF"/>
          <w:sz w:val="17"/>
          <w:lang w:val="en-US"/>
        </w:rPr>
        <w:t>--&gt;</w:t>
      </w:r>
    </w:p>
    <w:p w14:paraId="75D815E2"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"&gt;</w:t>
      </w:r>
    </w:p>
    <w:p w14:paraId="7DCC812C"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98481C7" w14:textId="39F1613E"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versionType is constrained to "2.1" for conformity with this XML schema</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B736E7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6615D0F"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103C117F"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6B77F127" w14:textId="4F634A2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2AA225DC" w14:textId="1092DA20"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to be extended later with  &lt;xs.enumeration value="2.2"/&gt;  etc. </w:t>
      </w:r>
      <w:r w:rsidRPr="00422413">
        <w:rPr>
          <w:rFonts w:ascii="Arial Narrow" w:hAnsi="Arial Narrow"/>
          <w:color w:val="0000FF"/>
          <w:sz w:val="17"/>
          <w:lang w:val="en-US"/>
        </w:rPr>
        <w:t>--&gt;</w:t>
      </w:r>
    </w:p>
    <w:p w14:paraId="299329E3"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0DBAAF74"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4DE99B47"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record </w:t>
      </w:r>
      <w:r w:rsidRPr="00422413">
        <w:rPr>
          <w:rFonts w:ascii="Arial Narrow" w:hAnsi="Arial Narrow"/>
          <w:color w:val="0000FF"/>
          <w:sz w:val="17"/>
          <w:lang w:val="en-US"/>
        </w:rPr>
        <w:t>--&gt;</w:t>
      </w:r>
    </w:p>
    <w:p w14:paraId="15F6DE18"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"&gt;</w:t>
      </w:r>
    </w:p>
    <w:p w14:paraId="3AB2F664"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EA33297"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row type of a table of the SIARD archive. A row consists of columns.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5D8CA02"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8CA9201"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E50240E"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"/&gt;</w:t>
      </w:r>
    </w:p>
    <w:p w14:paraId="3383F1F2"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7E5A7FB"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06A2491"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c4</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309CD7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c5</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A1BC1DF"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c6</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dateType</w:t>
      </w:r>
      <w:r w:rsidRPr="00422413">
        <w:rPr>
          <w:rFonts w:ascii="Arial Narrow" w:hAnsi="Arial Narrow"/>
          <w:color w:val="0000FF"/>
          <w:sz w:val="17"/>
          <w:lang w:val="en-US"/>
        </w:rPr>
        <w:t>"/&gt;</w:t>
      </w:r>
    </w:p>
    <w:p w14:paraId="35E93C9D"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c7</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FC71A24"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c8</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442BF61"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c9</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FB4C016"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c10</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439C949"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7EBBF52"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A17A9C5" w14:textId="77777777" w:rsidR="00881B23" w:rsidRPr="00422413"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FB2C335"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date type between 0001 and 9999 restricted to UTC </w:t>
      </w:r>
      <w:r w:rsidRPr="00422413">
        <w:rPr>
          <w:rFonts w:ascii="Arial Narrow" w:hAnsi="Arial Narrow"/>
          <w:color w:val="0000FF"/>
          <w:sz w:val="17"/>
          <w:lang w:val="en-US"/>
        </w:rPr>
        <w:t>--&gt;</w:t>
      </w:r>
    </w:p>
    <w:p w14:paraId="27F778F6"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dateType</w:t>
      </w:r>
      <w:r w:rsidRPr="00422413">
        <w:rPr>
          <w:rFonts w:ascii="Arial Narrow" w:hAnsi="Arial Narrow"/>
          <w:color w:val="0000FF"/>
          <w:sz w:val="17"/>
          <w:lang w:val="en-US"/>
        </w:rPr>
        <w:t>"&gt;</w:t>
      </w:r>
    </w:p>
    <w:p w14:paraId="5BE82B64"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xs:date</w:t>
      </w:r>
      <w:r w:rsidRPr="00422413">
        <w:rPr>
          <w:rFonts w:ascii="Arial Narrow" w:hAnsi="Arial Narrow"/>
          <w:color w:val="0000FF"/>
          <w:sz w:val="17"/>
          <w:lang w:val="en-US"/>
        </w:rPr>
        <w:t>"&gt;</w:t>
      </w:r>
    </w:p>
    <w:p w14:paraId="74D573BE"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xs:minInclusive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0001-01-01Z</w:t>
      </w:r>
      <w:r w:rsidRPr="00422413">
        <w:rPr>
          <w:rFonts w:ascii="Arial Narrow" w:hAnsi="Arial Narrow"/>
          <w:color w:val="0000FF"/>
          <w:sz w:val="17"/>
          <w:lang w:val="en-US"/>
        </w:rPr>
        <w:t>"/&gt;</w:t>
      </w:r>
    </w:p>
    <w:p w14:paraId="3BC626C0"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xs:maxExclusive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10000-01-01Z</w:t>
      </w:r>
      <w:r w:rsidRPr="00422413">
        <w:rPr>
          <w:rFonts w:ascii="Arial Narrow" w:hAnsi="Arial Narrow"/>
          <w:color w:val="0000FF"/>
          <w:sz w:val="17"/>
          <w:lang w:val="en-US"/>
        </w:rPr>
        <w:t>"/&gt;</w:t>
      </w:r>
    </w:p>
    <w:p w14:paraId="3BC96ECA"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\d{4}-\d{2}-\d{2}Z?</w:t>
      </w:r>
      <w:r w:rsidRPr="00422413">
        <w:rPr>
          <w:rFonts w:ascii="Arial Narrow" w:hAnsi="Arial Narrow"/>
          <w:color w:val="0000FF"/>
          <w:sz w:val="17"/>
          <w:lang w:val="en-US"/>
        </w:rPr>
        <w:t>"/&gt;</w:t>
      </w:r>
    </w:p>
    <w:p w14:paraId="39AC0975"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xs:restriction</w:t>
      </w:r>
      <w:r w:rsidRPr="00422413">
        <w:rPr>
          <w:rFonts w:ascii="Arial Narrow" w:hAnsi="Arial Narrow"/>
          <w:color w:val="0000FF"/>
          <w:sz w:val="17"/>
        </w:rPr>
        <w:t>&gt;</w:t>
      </w:r>
    </w:p>
    <w:p w14:paraId="17F3B1B0"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xs:simpleType</w:t>
      </w:r>
      <w:r w:rsidRPr="00422413">
        <w:rPr>
          <w:rFonts w:ascii="Arial Narrow" w:hAnsi="Arial Narrow"/>
          <w:color w:val="0000FF"/>
          <w:sz w:val="17"/>
        </w:rPr>
        <w:t>&gt;</w:t>
      </w:r>
    </w:p>
    <w:p w14:paraId="11428BCC"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0000FF"/>
          <w:sz w:val="17"/>
        </w:rPr>
        <w:t>&gt;</w:t>
      </w:r>
    </w:p>
    <w:p w14:paraId="23CD6C63" w14:textId="77777777" w:rsidR="003D0AFF" w:rsidRPr="00422413" w:rsidRDefault="003D0AFF" w:rsidP="00564E59">
      <w:pPr>
        <w:spacing w:after="0" w:line="240" w:lineRule="auto"/>
        <w:rPr>
          <w:rFonts w:ascii="Arial Narrow" w:hAnsi="Arial Narrow" w:cs="Arial"/>
          <w:sz w:val="20"/>
        </w:rPr>
      </w:pPr>
    </w:p>
    <w:p w14:paraId="053ECB2A" w14:textId="77777777" w:rsidR="00881B23" w:rsidRPr="00422413" w:rsidRDefault="00881B23">
      <w:pPr>
        <w:spacing w:after="0" w:line="240" w:lineRule="auto"/>
        <w:rPr>
          <w:rFonts w:cs="Arial"/>
          <w:b/>
        </w:rPr>
      </w:pPr>
      <w:r w:rsidRPr="00422413">
        <w:br w:type="page"/>
      </w:r>
    </w:p>
    <w:p w14:paraId="3E1945B2" w14:textId="7E04A25C" w:rsidR="003D0AFF" w:rsidRPr="00422413" w:rsidRDefault="003D0AFF" w:rsidP="003D0AFF">
      <w:pPr>
        <w:rPr>
          <w:rFonts w:cs="Arial"/>
          <w:b/>
        </w:rPr>
      </w:pPr>
      <w:r w:rsidRPr="00422413">
        <w:rPr>
          <w:b/>
        </w:rPr>
        <w:lastRenderedPageBreak/>
        <w:t>D.3b</w:t>
      </w:r>
      <w:r w:rsidRPr="00422413">
        <w:tab/>
      </w:r>
      <w:r w:rsidRPr="00422413">
        <w:rPr>
          <w:b/>
        </w:rPr>
        <w:t>table7.xsd (</w:t>
      </w:r>
      <w:r w:rsidR="00E52C8F" w:rsidRPr="00422413">
        <w:rPr>
          <w:b/>
        </w:rPr>
        <w:t>définition de schéma d’un</w:t>
      </w:r>
      <w:r w:rsidR="000E599B" w:rsidRPr="00422413">
        <w:rPr>
          <w:b/>
        </w:rPr>
        <w:t>e</w:t>
      </w:r>
      <w:r w:rsidR="00E52C8F" w:rsidRPr="00422413">
        <w:rPr>
          <w:b/>
        </w:rPr>
        <w:t xml:space="preserve"> table avec </w:t>
      </w:r>
      <w:r w:rsidRPr="00422413">
        <w:rPr>
          <w:b/>
          <w:i/>
        </w:rPr>
        <w:t>Large Objects</w:t>
      </w:r>
      <w:r w:rsidR="00E52C8F" w:rsidRPr="00422413">
        <w:rPr>
          <w:b/>
        </w:rPr>
        <w:t xml:space="preserve"> internes</w:t>
      </w:r>
      <w:r w:rsidRPr="00422413">
        <w:rPr>
          <w:b/>
        </w:rPr>
        <w:t>)</w:t>
      </w:r>
    </w:p>
    <w:p w14:paraId="03CDC28F"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8080"/>
          <w:sz w:val="17"/>
        </w:rPr>
        <w:t>&lt;?xml version="1.0" encoding="utf-8" standalone="no"?&gt;</w:t>
      </w:r>
    </w:p>
    <w:p w14:paraId="07AD98CE" w14:textId="2A5AC061"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FF0000"/>
          <w:sz w:val="17"/>
        </w:rPr>
        <w:t xml:space="preserve"> xmlns</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xmlns:xs</w:t>
      </w:r>
      <w:r w:rsidRPr="00422413">
        <w:rPr>
          <w:rFonts w:ascii="Arial Narrow" w:hAnsi="Arial Narrow"/>
          <w:color w:val="0000FF"/>
          <w:sz w:val="17"/>
        </w:rPr>
        <w:t>="</w:t>
      </w:r>
      <w:r w:rsidRPr="00422413">
        <w:rPr>
          <w:rFonts w:ascii="Arial Narrow" w:hAnsi="Arial Narrow"/>
          <w:color w:val="000000"/>
          <w:sz w:val="17"/>
        </w:rPr>
        <w:t>http://www.w3.org/2001/XMLSchema</w:t>
      </w:r>
      <w:r w:rsidRPr="00422413">
        <w:rPr>
          <w:rFonts w:ascii="Arial Narrow" w:hAnsi="Arial Narrow"/>
          <w:color w:val="0000FF"/>
          <w:sz w:val="17"/>
        </w:rPr>
        <w:t>"</w:t>
      </w:r>
      <w:r w:rsidRPr="00422413">
        <w:rPr>
          <w:rFonts w:ascii="Arial Narrow" w:hAnsi="Arial Narrow"/>
          <w:color w:val="FF0000"/>
          <w:sz w:val="17"/>
        </w:rPr>
        <w:t xml:space="preserve"> </w:t>
      </w:r>
      <w:r w:rsidRPr="00422413">
        <w:rPr>
          <w:rFonts w:ascii="Arial Narrow" w:hAnsi="Arial Narrow"/>
          <w:color w:val="FF0000"/>
          <w:sz w:val="17"/>
          <w:szCs w:val="17"/>
        </w:rPr>
        <w:br/>
      </w:r>
      <w:r w:rsidRPr="00422413">
        <w:rPr>
          <w:rFonts w:ascii="Arial Narrow" w:hAnsi="Arial Narrow"/>
          <w:color w:val="FF0000"/>
          <w:sz w:val="17"/>
        </w:rPr>
        <w:t>targetNamespace</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elementFormDefault</w:t>
      </w:r>
      <w:r w:rsidRPr="00422413">
        <w:rPr>
          <w:rFonts w:ascii="Arial Narrow" w:hAnsi="Arial Narrow"/>
          <w:color w:val="0000FF"/>
          <w:sz w:val="17"/>
        </w:rPr>
        <w:t>="</w:t>
      </w:r>
      <w:r w:rsidRPr="00422413">
        <w:rPr>
          <w:rFonts w:ascii="Arial Narrow" w:hAnsi="Arial Narrow"/>
          <w:color w:val="000000"/>
          <w:sz w:val="17"/>
        </w:rPr>
        <w:t>qualified</w:t>
      </w:r>
      <w:r w:rsidRPr="00422413">
        <w:rPr>
          <w:rFonts w:ascii="Arial Narrow" w:hAnsi="Arial Narrow"/>
          <w:color w:val="0000FF"/>
          <w:sz w:val="17"/>
        </w:rPr>
        <w:t>"</w:t>
      </w:r>
      <w:r w:rsidRPr="00422413">
        <w:rPr>
          <w:rFonts w:ascii="Arial Narrow" w:hAnsi="Arial Narrow"/>
          <w:color w:val="FF0000"/>
          <w:sz w:val="17"/>
        </w:rPr>
        <w:t xml:space="preserve"> attributeFormDefault</w:t>
      </w:r>
      <w:r w:rsidRPr="00422413">
        <w:rPr>
          <w:rFonts w:ascii="Arial Narrow" w:hAnsi="Arial Narrow"/>
          <w:color w:val="0000FF"/>
          <w:sz w:val="17"/>
        </w:rPr>
        <w:t>="</w:t>
      </w:r>
      <w:r w:rsidRPr="00422413">
        <w:rPr>
          <w:rFonts w:ascii="Arial Narrow" w:hAnsi="Arial Narrow"/>
          <w:color w:val="000000"/>
          <w:sz w:val="17"/>
        </w:rPr>
        <w:t>unqualified</w:t>
      </w:r>
      <w:r w:rsidRPr="00422413">
        <w:rPr>
          <w:rFonts w:ascii="Arial Narrow" w:hAnsi="Arial Narrow"/>
          <w:color w:val="0000FF"/>
          <w:sz w:val="17"/>
        </w:rPr>
        <w:t>"</w:t>
      </w:r>
      <w:r w:rsidRPr="00422413">
        <w:rPr>
          <w:rFonts w:ascii="Arial Narrow" w:hAnsi="Arial Narrow"/>
          <w:color w:val="FF0000"/>
          <w:sz w:val="17"/>
        </w:rPr>
        <w:t xml:space="preserve"> </w:t>
      </w:r>
      <w:r w:rsidRPr="00422413">
        <w:rPr>
          <w:rFonts w:ascii="Arial Narrow" w:hAnsi="Arial Narrow"/>
          <w:color w:val="FF0000"/>
          <w:sz w:val="17"/>
          <w:szCs w:val="17"/>
        </w:rPr>
        <w:br/>
      </w:r>
      <w:r w:rsidRPr="00422413">
        <w:rPr>
          <w:rFonts w:ascii="Arial Narrow" w:hAnsi="Arial Narrow"/>
          <w:color w:val="FF0000"/>
          <w:sz w:val="17"/>
        </w:rPr>
        <w:t>version</w:t>
      </w:r>
      <w:r w:rsidRPr="00422413">
        <w:rPr>
          <w:rFonts w:ascii="Arial Narrow" w:hAnsi="Arial Narrow"/>
          <w:color w:val="0000FF"/>
          <w:sz w:val="17"/>
        </w:rPr>
        <w:t>="</w:t>
      </w:r>
      <w:r w:rsidRPr="00422413">
        <w:rPr>
          <w:rFonts w:ascii="Arial Narrow" w:hAnsi="Arial Narrow"/>
          <w:color w:val="000000"/>
          <w:sz w:val="17"/>
        </w:rPr>
        <w:t>2.1</w:t>
      </w:r>
      <w:r w:rsidRPr="00422413">
        <w:rPr>
          <w:rFonts w:ascii="Arial Narrow" w:hAnsi="Arial Narrow"/>
          <w:color w:val="0000FF"/>
          <w:sz w:val="17"/>
        </w:rPr>
        <w:t>"&gt;</w:t>
      </w:r>
    </w:p>
    <w:p w14:paraId="29CBDACC"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root element is the table element </w:t>
      </w:r>
      <w:r w:rsidRPr="00422413">
        <w:rPr>
          <w:rFonts w:ascii="Arial Narrow" w:hAnsi="Arial Narrow"/>
          <w:color w:val="0000FF"/>
          <w:sz w:val="17"/>
          <w:lang w:val="en-US"/>
        </w:rPr>
        <w:t>--&gt;</w:t>
      </w:r>
    </w:p>
    <w:p w14:paraId="0C95944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w:t>
      </w:r>
      <w:r w:rsidRPr="00422413">
        <w:rPr>
          <w:rFonts w:ascii="Arial Narrow" w:hAnsi="Arial Narrow"/>
          <w:color w:val="0000FF"/>
          <w:sz w:val="17"/>
          <w:lang w:val="en-US"/>
        </w:rPr>
        <w:t>"&gt;</w:t>
      </w:r>
    </w:p>
    <w:p w14:paraId="616675A1"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2BB9BC6"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253BF30"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Root element of a table of the SIARD archive. A table consists of rows.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41DA807C"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767FEC0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48F110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row</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1F8DFC43"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5135655"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use</w:t>
      </w:r>
      <w:r w:rsidRPr="00422413">
        <w:rPr>
          <w:rFonts w:ascii="Arial Narrow" w:hAnsi="Arial Narrow"/>
          <w:color w:val="0000FF"/>
          <w:sz w:val="17"/>
          <w:lang w:val="en-US"/>
        </w:rPr>
        <w:t>="</w:t>
      </w:r>
      <w:r w:rsidRPr="00422413">
        <w:rPr>
          <w:rFonts w:ascii="Arial Narrow" w:hAnsi="Arial Narrow"/>
          <w:color w:val="000000"/>
          <w:sz w:val="17"/>
          <w:lang w:val="en-US"/>
        </w:rPr>
        <w:t>required</w:t>
      </w:r>
      <w:r w:rsidRPr="00422413">
        <w:rPr>
          <w:rFonts w:ascii="Arial Narrow" w:hAnsi="Arial Narrow"/>
          <w:color w:val="0000FF"/>
          <w:sz w:val="17"/>
          <w:lang w:val="en-US"/>
        </w:rPr>
        <w:t>"/&gt;</w:t>
      </w:r>
    </w:p>
    <w:p w14:paraId="71E3B2FF"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4756E2B6"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0000FF"/>
          <w:sz w:val="17"/>
          <w:lang w:val="en-US"/>
        </w:rPr>
        <w:t>&gt;</w:t>
      </w:r>
    </w:p>
    <w:p w14:paraId="6B44468B"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version number </w:t>
      </w:r>
      <w:r w:rsidRPr="00422413">
        <w:rPr>
          <w:rFonts w:ascii="Arial Narrow" w:hAnsi="Arial Narrow"/>
          <w:color w:val="0000FF"/>
          <w:sz w:val="17"/>
          <w:lang w:val="en-US"/>
        </w:rPr>
        <w:t>--&gt;</w:t>
      </w:r>
    </w:p>
    <w:p w14:paraId="355327F3"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"&gt;</w:t>
      </w:r>
    </w:p>
    <w:p w14:paraId="52306D05"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6D32731" w14:textId="05BB5EB0"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versionType is constrained to "2.1" for conformity with this XML schema</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D935C7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9501182"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FBC89DC"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3F018A66" w14:textId="38FD07B4"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1586D3F5" w14:textId="23E94935"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to be extended later with  &lt;xs.enumeration value="2.2"/&gt;  etc. </w:t>
      </w:r>
      <w:r w:rsidRPr="00422413">
        <w:rPr>
          <w:rFonts w:ascii="Arial Narrow" w:hAnsi="Arial Narrow"/>
          <w:color w:val="0000FF"/>
          <w:sz w:val="17"/>
          <w:lang w:val="en-US"/>
        </w:rPr>
        <w:t>--&gt;</w:t>
      </w:r>
    </w:p>
    <w:p w14:paraId="707E0903"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2E2C9BF8"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006857E2"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record </w:t>
      </w:r>
      <w:r w:rsidRPr="00422413">
        <w:rPr>
          <w:rFonts w:ascii="Arial Narrow" w:hAnsi="Arial Narrow"/>
          <w:color w:val="0000FF"/>
          <w:sz w:val="17"/>
          <w:lang w:val="en-US"/>
        </w:rPr>
        <w:t>--&gt;</w:t>
      </w:r>
    </w:p>
    <w:p w14:paraId="3E0023F6"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"&gt;</w:t>
      </w:r>
    </w:p>
    <w:p w14:paraId="26706A50"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1AB4E0A"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row type of a table of the SIARD archive. A row consists of columns.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3DD9A57"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4776EB1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382602B6"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"/&gt;</w:t>
      </w:r>
    </w:p>
    <w:p w14:paraId="2542D7C9" w14:textId="0F478CCC"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clobType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05D016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B0C9068"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c4</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C0CCF82"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c5</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2816D04"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A40148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7609CB2"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06812BC"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3A3875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u3</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38D0F84"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35992A3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FF59C6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1C7F0BF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0FBD58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83C90F5"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7692082D"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5B50AC3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0000FF"/>
          <w:sz w:val="17"/>
          <w:lang w:val="en-US"/>
        </w:rPr>
        <w:t>&gt;</w:t>
      </w:r>
    </w:p>
    <w:p w14:paraId="40ECB724"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u4</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43ABA24"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u5</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C03DDA7"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B5B430E"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272865CD"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0000FF"/>
          <w:sz w:val="17"/>
        </w:rPr>
        <w:t>&gt;</w:t>
      </w:r>
    </w:p>
    <w:p w14:paraId="53D62ABC"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5A325027"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GB"/>
        </w:rPr>
      </w:pPr>
      <w:r w:rsidRPr="00422413">
        <w:tab/>
      </w:r>
      <w:r w:rsidRPr="00422413">
        <w:rPr>
          <w:rFonts w:ascii="Arial Narrow" w:hAnsi="Arial Narrow"/>
          <w:color w:val="0000FF"/>
          <w:sz w:val="17"/>
          <w:lang w:val="en-GB"/>
        </w:rPr>
        <w:t>&lt;/</w:t>
      </w:r>
      <w:r w:rsidRPr="00422413">
        <w:rPr>
          <w:rFonts w:ascii="Arial Narrow" w:hAnsi="Arial Narrow"/>
          <w:color w:val="800000"/>
          <w:sz w:val="17"/>
          <w:lang w:val="en-GB"/>
        </w:rPr>
        <w:t>xs:complexType</w:t>
      </w:r>
      <w:r w:rsidRPr="00422413">
        <w:rPr>
          <w:rFonts w:ascii="Arial Narrow" w:hAnsi="Arial Narrow"/>
          <w:color w:val="0000FF"/>
          <w:sz w:val="17"/>
          <w:lang w:val="en-GB"/>
        </w:rPr>
        <w:t>&gt;</w:t>
      </w:r>
    </w:p>
    <w:p w14:paraId="30DDBE54"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type for text large objects </w:t>
      </w:r>
      <w:r w:rsidRPr="00422413">
        <w:rPr>
          <w:rFonts w:ascii="Arial Narrow" w:hAnsi="Arial Narrow"/>
          <w:color w:val="0000FF"/>
          <w:sz w:val="17"/>
          <w:lang w:val="en-US"/>
        </w:rPr>
        <w:t>--&gt;</w:t>
      </w:r>
    </w:p>
    <w:p w14:paraId="45DB76A8"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clobType</w:t>
      </w:r>
      <w:r w:rsidRPr="00422413">
        <w:rPr>
          <w:rFonts w:ascii="Arial Narrow" w:hAnsi="Arial Narrow"/>
          <w:color w:val="0000FF"/>
          <w:sz w:val="17"/>
          <w:lang w:val="en-US"/>
        </w:rPr>
        <w:t>"&gt;</w:t>
      </w:r>
    </w:p>
    <w:p w14:paraId="0F63D237"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38450E4"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 xml:space="preserve">a text large object can either be stored inline (as xs:string) or externally (addressed by URI). The digest makes sure, </w:t>
      </w:r>
      <w:r w:rsidRPr="00422413">
        <w:rPr>
          <w:rFonts w:ascii="Arial Narrow" w:hAnsi="Arial Narrow"/>
          <w:color w:val="000000"/>
          <w:sz w:val="17"/>
          <w:szCs w:val="17"/>
          <w:lang w:val="en-US"/>
        </w:rPr>
        <w:br/>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00"/>
          <w:sz w:val="17"/>
          <w:lang w:val="en-US"/>
        </w:rPr>
        <w:t>that the connection to the external object is not completely lost. The length is in characters, not in bytes.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061FE431"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1081E978"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xs:simpleContent</w:t>
      </w:r>
      <w:r w:rsidRPr="00422413">
        <w:rPr>
          <w:rFonts w:ascii="Arial Narrow" w:hAnsi="Arial Narrow"/>
          <w:color w:val="0000FF"/>
          <w:sz w:val="17"/>
          <w:lang w:val="en-US"/>
        </w:rPr>
        <w:t>&gt;</w:t>
      </w:r>
    </w:p>
    <w:p w14:paraId="62E666E0"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xs:extension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3C0587C0"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file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xs:anyURI</w:t>
      </w:r>
      <w:r w:rsidRPr="00422413">
        <w:rPr>
          <w:rFonts w:ascii="Arial Narrow" w:hAnsi="Arial Narrow"/>
          <w:color w:val="0000FF"/>
          <w:sz w:val="17"/>
          <w:lang w:val="en-US"/>
        </w:rPr>
        <w:t>"/&gt;</w:t>
      </w:r>
    </w:p>
    <w:p w14:paraId="3B35AB90"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length</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xs:integer</w:t>
      </w:r>
      <w:r w:rsidRPr="00422413">
        <w:rPr>
          <w:rFonts w:ascii="Arial Narrow" w:hAnsi="Arial Narrow"/>
          <w:color w:val="0000FF"/>
          <w:sz w:val="17"/>
          <w:lang w:val="en-US"/>
        </w:rPr>
        <w:t>"/&gt;</w:t>
      </w:r>
    </w:p>
    <w:p w14:paraId="150392D9"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lastRenderedPageBreak/>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digestType</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digestTypeType</w:t>
      </w:r>
      <w:r w:rsidRPr="00422413">
        <w:rPr>
          <w:rFonts w:ascii="Arial Narrow" w:hAnsi="Arial Narrow"/>
          <w:color w:val="0000FF"/>
          <w:sz w:val="17"/>
          <w:lang w:val="en-US"/>
        </w:rPr>
        <w:t>"/&gt;</w:t>
      </w:r>
    </w:p>
    <w:p w14:paraId="45255903"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44D49B2F"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xs:extension</w:t>
      </w:r>
      <w:r w:rsidRPr="00422413">
        <w:rPr>
          <w:rFonts w:ascii="Arial Narrow" w:hAnsi="Arial Narrow"/>
          <w:color w:val="0000FF"/>
          <w:sz w:val="17"/>
          <w:lang w:val="en-US"/>
        </w:rPr>
        <w:t>&gt;</w:t>
      </w:r>
    </w:p>
    <w:p w14:paraId="2B5244C6"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xs:simpleContent</w:t>
      </w:r>
      <w:r w:rsidRPr="00422413">
        <w:rPr>
          <w:rFonts w:ascii="Arial Narrow" w:hAnsi="Arial Narrow"/>
          <w:color w:val="0000FF"/>
          <w:sz w:val="17"/>
          <w:lang w:val="en-US"/>
        </w:rPr>
        <w:t>&gt;</w:t>
      </w:r>
    </w:p>
    <w:p w14:paraId="0E252C96" w14:textId="77777777" w:rsidR="005D4EB1" w:rsidRPr="00422413"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B5FFA71"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type for message digest type </w:t>
      </w:r>
      <w:r w:rsidRPr="00422413">
        <w:rPr>
          <w:rFonts w:ascii="Arial Narrow" w:hAnsi="Arial Narrow"/>
          <w:color w:val="0000FF"/>
          <w:sz w:val="17"/>
          <w:lang w:val="en-US"/>
        </w:rPr>
        <w:t>--&gt;</w:t>
      </w:r>
    </w:p>
    <w:p w14:paraId="2C17A8E7"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digestTypeType</w:t>
      </w:r>
      <w:r w:rsidRPr="00422413">
        <w:rPr>
          <w:rFonts w:ascii="Arial Narrow" w:hAnsi="Arial Narrow"/>
          <w:color w:val="0000FF"/>
          <w:sz w:val="17"/>
          <w:lang w:val="en-US"/>
        </w:rPr>
        <w:t>"&gt;</w:t>
      </w:r>
    </w:p>
    <w:p w14:paraId="22B77678"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7348972F"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42DCCBC1"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MD5</w:t>
      </w:r>
      <w:r w:rsidRPr="00422413">
        <w:rPr>
          <w:rFonts w:ascii="Arial Narrow" w:hAnsi="Arial Narrow"/>
          <w:color w:val="0000FF"/>
          <w:sz w:val="17"/>
          <w:lang w:val="en-US"/>
        </w:rPr>
        <w:t>"/&gt;</w:t>
      </w:r>
    </w:p>
    <w:p w14:paraId="2B817153"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SHA-1</w:t>
      </w:r>
      <w:r w:rsidRPr="00422413">
        <w:rPr>
          <w:rFonts w:ascii="Arial Narrow" w:hAnsi="Arial Narrow"/>
          <w:color w:val="0000FF"/>
          <w:sz w:val="17"/>
          <w:lang w:val="en-US"/>
        </w:rPr>
        <w:t>"/&gt;</w:t>
      </w:r>
    </w:p>
    <w:p w14:paraId="1FE53833"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xs:enumeration</w:t>
      </w:r>
      <w:r w:rsidRPr="00422413">
        <w:rPr>
          <w:rFonts w:ascii="Arial Narrow" w:hAnsi="Arial Narrow"/>
          <w:color w:val="FF0000"/>
          <w:sz w:val="17"/>
        </w:rPr>
        <w:t xml:space="preserve"> value</w:t>
      </w:r>
      <w:r w:rsidRPr="00422413">
        <w:rPr>
          <w:rFonts w:ascii="Arial Narrow" w:hAnsi="Arial Narrow"/>
          <w:color w:val="0000FF"/>
          <w:sz w:val="17"/>
        </w:rPr>
        <w:t>="</w:t>
      </w:r>
      <w:r w:rsidRPr="00422413">
        <w:rPr>
          <w:rFonts w:ascii="Arial Narrow" w:hAnsi="Arial Narrow"/>
          <w:color w:val="000000"/>
          <w:sz w:val="17"/>
        </w:rPr>
        <w:t>SHA-256</w:t>
      </w:r>
      <w:r w:rsidRPr="00422413">
        <w:rPr>
          <w:rFonts w:ascii="Arial Narrow" w:hAnsi="Arial Narrow"/>
          <w:color w:val="0000FF"/>
          <w:sz w:val="17"/>
        </w:rPr>
        <w:t>"/&gt;</w:t>
      </w:r>
    </w:p>
    <w:p w14:paraId="37A9B51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xs:restriction</w:t>
      </w:r>
      <w:r w:rsidRPr="00422413">
        <w:rPr>
          <w:rFonts w:ascii="Arial Narrow" w:hAnsi="Arial Narrow"/>
          <w:color w:val="0000FF"/>
          <w:sz w:val="17"/>
        </w:rPr>
        <w:t>&gt;</w:t>
      </w:r>
    </w:p>
    <w:p w14:paraId="04955F3F"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xs:simpleType</w:t>
      </w:r>
      <w:r w:rsidRPr="00422413">
        <w:rPr>
          <w:rFonts w:ascii="Arial Narrow" w:hAnsi="Arial Narrow"/>
          <w:color w:val="0000FF"/>
          <w:sz w:val="17"/>
        </w:rPr>
        <w:t>&gt;</w:t>
      </w:r>
    </w:p>
    <w:p w14:paraId="71739B39" w14:textId="77777777" w:rsidR="00F97FE5" w:rsidRPr="00422413"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0000FF"/>
          <w:sz w:val="17"/>
        </w:rPr>
        <w:t>&gt;</w:t>
      </w:r>
    </w:p>
    <w:p w14:paraId="18B9616E" w14:textId="77777777" w:rsidR="006172A5" w:rsidRPr="00422413" w:rsidRDefault="006172A5" w:rsidP="00564E59">
      <w:pPr>
        <w:spacing w:after="0" w:line="240" w:lineRule="auto"/>
        <w:rPr>
          <w:rFonts w:ascii="Arial Narrow" w:hAnsi="Arial Narrow" w:cs="Arial"/>
          <w:sz w:val="20"/>
        </w:rPr>
      </w:pPr>
    </w:p>
    <w:p w14:paraId="55BCBF61" w14:textId="12D5946B" w:rsidR="003D0AFF" w:rsidRPr="00422413" w:rsidRDefault="003D0AFF" w:rsidP="003D0AFF">
      <w:pPr>
        <w:rPr>
          <w:rFonts w:cs="Arial"/>
          <w:b/>
        </w:rPr>
      </w:pPr>
      <w:r w:rsidRPr="00422413">
        <w:rPr>
          <w:b/>
        </w:rPr>
        <w:t>D.3c</w:t>
      </w:r>
      <w:r w:rsidRPr="00422413">
        <w:tab/>
      </w:r>
      <w:r w:rsidRPr="00422413">
        <w:rPr>
          <w:b/>
        </w:rPr>
        <w:t>table0.xsd (définition de schéma d’un</w:t>
      </w:r>
      <w:r w:rsidR="000E599B" w:rsidRPr="00422413">
        <w:rPr>
          <w:b/>
        </w:rPr>
        <w:t>e</w:t>
      </w:r>
      <w:r w:rsidRPr="00422413">
        <w:rPr>
          <w:b/>
        </w:rPr>
        <w:t xml:space="preserve"> table avec </w:t>
      </w:r>
      <w:r w:rsidRPr="00422413">
        <w:rPr>
          <w:b/>
          <w:i/>
        </w:rPr>
        <w:t xml:space="preserve">udt </w:t>
      </w:r>
      <w:r w:rsidRPr="00422413">
        <w:rPr>
          <w:b/>
        </w:rPr>
        <w:t xml:space="preserve">et </w:t>
      </w:r>
      <w:r w:rsidRPr="00422413">
        <w:rPr>
          <w:b/>
          <w:i/>
        </w:rPr>
        <w:t>array</w:t>
      </w:r>
      <w:r w:rsidRPr="00422413">
        <w:rPr>
          <w:b/>
        </w:rPr>
        <w:t>)</w:t>
      </w:r>
    </w:p>
    <w:p w14:paraId="5A5A7E96"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8080"/>
          <w:sz w:val="17"/>
        </w:rPr>
        <w:t>&lt;?xml version="1.0" encoding="utf-8" standalone="no"?&gt;</w:t>
      </w:r>
    </w:p>
    <w:p w14:paraId="5CB7396D" w14:textId="670CB139"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FF0000"/>
          <w:sz w:val="17"/>
        </w:rPr>
        <w:t xml:space="preserve"> xmlns</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xmlns:xs</w:t>
      </w:r>
      <w:r w:rsidRPr="00422413">
        <w:rPr>
          <w:rFonts w:ascii="Arial Narrow" w:hAnsi="Arial Narrow"/>
          <w:color w:val="0000FF"/>
          <w:sz w:val="17"/>
        </w:rPr>
        <w:t>="</w:t>
      </w:r>
      <w:r w:rsidRPr="00422413">
        <w:rPr>
          <w:rFonts w:ascii="Arial Narrow" w:hAnsi="Arial Narrow"/>
          <w:color w:val="000000"/>
          <w:sz w:val="17"/>
        </w:rPr>
        <w:t>http://www.w3.org/2001/XMLSchema</w:t>
      </w:r>
      <w:r w:rsidRPr="00422413">
        <w:rPr>
          <w:rFonts w:ascii="Arial Narrow" w:hAnsi="Arial Narrow"/>
          <w:color w:val="0000FF"/>
          <w:sz w:val="17"/>
        </w:rPr>
        <w:t>"</w:t>
      </w:r>
      <w:r w:rsidRPr="00422413">
        <w:rPr>
          <w:rFonts w:ascii="Arial Narrow" w:hAnsi="Arial Narrow"/>
          <w:color w:val="FF0000"/>
          <w:sz w:val="17"/>
        </w:rPr>
        <w:t xml:space="preserve"> targetNamespace</w:t>
      </w:r>
      <w:r w:rsidRPr="00422413">
        <w:rPr>
          <w:rFonts w:ascii="Arial Narrow" w:hAnsi="Arial Narrow"/>
          <w:color w:val="0000FF"/>
          <w:sz w:val="17"/>
        </w:rPr>
        <w:t>="</w:t>
      </w:r>
      <w:r w:rsidRPr="00422413">
        <w:rPr>
          <w:rFonts w:ascii="Arial Narrow" w:hAnsi="Arial Narrow"/>
          <w:color w:val="000000"/>
          <w:sz w:val="17"/>
        </w:rPr>
        <w:t>http://www.bar.admin.ch/xmlns/siard/2/table.xsd</w:t>
      </w:r>
      <w:r w:rsidRPr="00422413">
        <w:rPr>
          <w:rFonts w:ascii="Arial Narrow" w:hAnsi="Arial Narrow"/>
          <w:color w:val="0000FF"/>
          <w:sz w:val="17"/>
        </w:rPr>
        <w:t>"</w:t>
      </w:r>
      <w:r w:rsidRPr="00422413">
        <w:rPr>
          <w:rFonts w:ascii="Arial Narrow" w:hAnsi="Arial Narrow"/>
          <w:color w:val="FF0000"/>
          <w:sz w:val="17"/>
        </w:rPr>
        <w:t xml:space="preserve"> elementFormDefault</w:t>
      </w:r>
      <w:r w:rsidRPr="00422413">
        <w:rPr>
          <w:rFonts w:ascii="Arial Narrow" w:hAnsi="Arial Narrow"/>
          <w:color w:val="0000FF"/>
          <w:sz w:val="17"/>
        </w:rPr>
        <w:t>="</w:t>
      </w:r>
      <w:r w:rsidRPr="00422413">
        <w:rPr>
          <w:rFonts w:ascii="Arial Narrow" w:hAnsi="Arial Narrow"/>
          <w:color w:val="000000"/>
          <w:sz w:val="17"/>
        </w:rPr>
        <w:t>qualified</w:t>
      </w:r>
      <w:r w:rsidRPr="00422413">
        <w:rPr>
          <w:rFonts w:ascii="Arial Narrow" w:hAnsi="Arial Narrow"/>
          <w:color w:val="0000FF"/>
          <w:sz w:val="17"/>
        </w:rPr>
        <w:t>"</w:t>
      </w:r>
      <w:r w:rsidRPr="00422413">
        <w:rPr>
          <w:rFonts w:ascii="Arial Narrow" w:hAnsi="Arial Narrow"/>
          <w:color w:val="FF0000"/>
          <w:sz w:val="17"/>
        </w:rPr>
        <w:t xml:space="preserve"> attributeFormDefault</w:t>
      </w:r>
      <w:r w:rsidRPr="00422413">
        <w:rPr>
          <w:rFonts w:ascii="Arial Narrow" w:hAnsi="Arial Narrow"/>
          <w:color w:val="0000FF"/>
          <w:sz w:val="17"/>
        </w:rPr>
        <w:t>="</w:t>
      </w:r>
      <w:r w:rsidRPr="00422413">
        <w:rPr>
          <w:rFonts w:ascii="Arial Narrow" w:hAnsi="Arial Narrow"/>
          <w:color w:val="000000"/>
          <w:sz w:val="17"/>
        </w:rPr>
        <w:t>unqualified</w:t>
      </w:r>
      <w:r w:rsidRPr="00422413">
        <w:rPr>
          <w:rFonts w:ascii="Arial Narrow" w:hAnsi="Arial Narrow"/>
          <w:color w:val="0000FF"/>
          <w:sz w:val="17"/>
        </w:rPr>
        <w:t>"</w:t>
      </w:r>
      <w:r w:rsidRPr="00422413">
        <w:rPr>
          <w:rFonts w:ascii="Arial Narrow" w:hAnsi="Arial Narrow"/>
          <w:color w:val="FF0000"/>
          <w:sz w:val="17"/>
        </w:rPr>
        <w:t xml:space="preserve"> version</w:t>
      </w:r>
      <w:r w:rsidRPr="00422413">
        <w:rPr>
          <w:rFonts w:ascii="Arial Narrow" w:hAnsi="Arial Narrow"/>
          <w:color w:val="0000FF"/>
          <w:sz w:val="17"/>
        </w:rPr>
        <w:t>="</w:t>
      </w:r>
      <w:r w:rsidRPr="00422413">
        <w:rPr>
          <w:rFonts w:ascii="Arial Narrow" w:hAnsi="Arial Narrow"/>
          <w:color w:val="000000"/>
          <w:sz w:val="17"/>
        </w:rPr>
        <w:t>2.1</w:t>
      </w:r>
      <w:r w:rsidRPr="00422413">
        <w:rPr>
          <w:rFonts w:ascii="Arial Narrow" w:hAnsi="Arial Narrow"/>
          <w:color w:val="0000FF"/>
          <w:sz w:val="17"/>
        </w:rPr>
        <w:t>"&gt;</w:t>
      </w:r>
    </w:p>
    <w:p w14:paraId="7C22EAE1"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tab/>
      </w:r>
      <w:r w:rsidRPr="00422413">
        <w:rPr>
          <w:rFonts w:ascii="Arial Narrow" w:hAnsi="Arial Narrow"/>
          <w:color w:val="0000FF"/>
          <w:sz w:val="17"/>
          <w:lang w:val="en-US"/>
        </w:rPr>
        <w:t>&lt;!--</w:t>
      </w:r>
      <w:r w:rsidRPr="00422413">
        <w:rPr>
          <w:rFonts w:ascii="Arial Narrow" w:hAnsi="Arial Narrow"/>
          <w:color w:val="808080"/>
          <w:sz w:val="17"/>
          <w:lang w:val="en-US"/>
        </w:rPr>
        <w:t xml:space="preserve"> root element is the table element </w:t>
      </w:r>
      <w:r w:rsidRPr="00422413">
        <w:rPr>
          <w:rFonts w:ascii="Arial Narrow" w:hAnsi="Arial Narrow"/>
          <w:color w:val="0000FF"/>
          <w:sz w:val="17"/>
          <w:lang w:val="en-US"/>
        </w:rPr>
        <w:t>--&gt;</w:t>
      </w:r>
    </w:p>
    <w:p w14:paraId="6299A33C"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table</w:t>
      </w:r>
      <w:r w:rsidRPr="00422413">
        <w:rPr>
          <w:rFonts w:ascii="Arial Narrow" w:hAnsi="Arial Narrow"/>
          <w:color w:val="0000FF"/>
          <w:sz w:val="17"/>
          <w:lang w:val="en-US"/>
        </w:rPr>
        <w:t>"&gt;</w:t>
      </w:r>
    </w:p>
    <w:p w14:paraId="3B182B6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2946233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2C237DF"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Root element of a table of the SIARD archive. A table consists of rows.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6FE62AA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6BFEE47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C8FA8FC"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row</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w:t>
      </w:r>
      <w:r w:rsidRPr="00422413">
        <w:rPr>
          <w:rFonts w:ascii="Arial Narrow" w:hAnsi="Arial Narrow"/>
          <w:color w:val="FF0000"/>
          <w:sz w:val="17"/>
          <w:lang w:val="en-US"/>
        </w:rPr>
        <w:t xml:space="preserve"> maxOccurs</w:t>
      </w:r>
      <w:r w:rsidRPr="00422413">
        <w:rPr>
          <w:rFonts w:ascii="Arial Narrow" w:hAnsi="Arial Narrow"/>
          <w:color w:val="0000FF"/>
          <w:sz w:val="17"/>
          <w:lang w:val="en-US"/>
        </w:rPr>
        <w:t>="</w:t>
      </w:r>
      <w:r w:rsidRPr="00422413">
        <w:rPr>
          <w:rFonts w:ascii="Arial Narrow" w:hAnsi="Arial Narrow"/>
          <w:color w:val="000000"/>
          <w:sz w:val="17"/>
          <w:lang w:val="en-US"/>
        </w:rPr>
        <w:t>unbounded</w:t>
      </w:r>
      <w:r w:rsidRPr="00422413">
        <w:rPr>
          <w:rFonts w:ascii="Arial Narrow" w:hAnsi="Arial Narrow"/>
          <w:color w:val="0000FF"/>
          <w:sz w:val="17"/>
          <w:lang w:val="en-US"/>
        </w:rPr>
        <w:t>"/&gt;</w:t>
      </w:r>
    </w:p>
    <w:p w14:paraId="1E5299D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61E4EC8D"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xs:attribute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w:t>
      </w:r>
      <w:r w:rsidRPr="00422413">
        <w:rPr>
          <w:rFonts w:ascii="Arial Narrow" w:hAnsi="Arial Narrow"/>
          <w:color w:val="FF0000"/>
          <w:sz w:val="17"/>
          <w:lang w:val="en-US"/>
        </w:rPr>
        <w:t xml:space="preserve"> use</w:t>
      </w:r>
      <w:r w:rsidRPr="00422413">
        <w:rPr>
          <w:rFonts w:ascii="Arial Narrow" w:hAnsi="Arial Narrow"/>
          <w:color w:val="0000FF"/>
          <w:sz w:val="17"/>
          <w:lang w:val="en-US"/>
        </w:rPr>
        <w:t>="</w:t>
      </w:r>
      <w:r w:rsidRPr="00422413">
        <w:rPr>
          <w:rFonts w:ascii="Arial Narrow" w:hAnsi="Arial Narrow"/>
          <w:color w:val="000000"/>
          <w:sz w:val="17"/>
          <w:lang w:val="en-US"/>
        </w:rPr>
        <w:t>required</w:t>
      </w:r>
      <w:r w:rsidRPr="00422413">
        <w:rPr>
          <w:rFonts w:ascii="Arial Narrow" w:hAnsi="Arial Narrow"/>
          <w:color w:val="0000FF"/>
          <w:sz w:val="17"/>
          <w:lang w:val="en-US"/>
        </w:rPr>
        <w:t>"/&gt;</w:t>
      </w:r>
    </w:p>
    <w:p w14:paraId="2653CB7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7B08F4E"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0000FF"/>
          <w:sz w:val="17"/>
          <w:lang w:val="en-US"/>
        </w:rPr>
        <w:t>&gt;</w:t>
      </w:r>
    </w:p>
    <w:p w14:paraId="4B769AB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simple type for version number </w:t>
      </w:r>
      <w:r w:rsidRPr="00422413">
        <w:rPr>
          <w:rFonts w:ascii="Arial Narrow" w:hAnsi="Arial Narrow"/>
          <w:color w:val="0000FF"/>
          <w:sz w:val="17"/>
          <w:lang w:val="en-US"/>
        </w:rPr>
        <w:t>--&gt;</w:t>
      </w:r>
    </w:p>
    <w:p w14:paraId="20198624"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versionType</w:t>
      </w:r>
      <w:r w:rsidRPr="00422413">
        <w:rPr>
          <w:rFonts w:ascii="Arial Narrow" w:hAnsi="Arial Narrow"/>
          <w:color w:val="0000FF"/>
          <w:sz w:val="17"/>
          <w:lang w:val="en-US"/>
        </w:rPr>
        <w:t>"&gt;</w:t>
      </w:r>
    </w:p>
    <w:p w14:paraId="0E3BE700"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2B19AF43" w14:textId="7876B618"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versionType is constrained to "2.1" for conformity with this XML schema</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1365630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3394B42C"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AD0D166"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xs:whiteSpace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collapse</w:t>
      </w:r>
      <w:r w:rsidRPr="00422413">
        <w:rPr>
          <w:rFonts w:ascii="Arial Narrow" w:hAnsi="Arial Narrow"/>
          <w:color w:val="0000FF"/>
          <w:sz w:val="17"/>
          <w:lang w:val="en-US"/>
        </w:rPr>
        <w:t>"/&gt;</w:t>
      </w:r>
    </w:p>
    <w:p w14:paraId="67FE38F4" w14:textId="67CAEAF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xs:enumeration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2DEF8C15" w14:textId="49F309BD"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to be extended later with &lt;xs.enumeration value="2.2"/&gt;  etc. </w:t>
      </w:r>
      <w:r w:rsidRPr="00422413">
        <w:rPr>
          <w:rFonts w:ascii="Arial Narrow" w:hAnsi="Arial Narrow"/>
          <w:color w:val="0000FF"/>
          <w:sz w:val="17"/>
          <w:lang w:val="en-US"/>
        </w:rPr>
        <w:t>--&gt;</w:t>
      </w:r>
    </w:p>
    <w:p w14:paraId="59DDC224"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0000FF"/>
          <w:sz w:val="17"/>
          <w:lang w:val="en-US"/>
        </w:rPr>
        <w:t>&gt;</w:t>
      </w:r>
    </w:p>
    <w:p w14:paraId="2B6DC7F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0000FF"/>
          <w:sz w:val="17"/>
          <w:lang w:val="en-US"/>
        </w:rPr>
        <w:t>&gt;</w:t>
      </w:r>
    </w:p>
    <w:p w14:paraId="2D9DA70D"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complex type record </w:t>
      </w:r>
      <w:r w:rsidRPr="00422413">
        <w:rPr>
          <w:rFonts w:ascii="Arial Narrow" w:hAnsi="Arial Narrow"/>
          <w:color w:val="0000FF"/>
          <w:sz w:val="17"/>
          <w:lang w:val="en-US"/>
        </w:rPr>
        <w:t>--&gt;</w:t>
      </w:r>
    </w:p>
    <w:p w14:paraId="141E606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recordType</w:t>
      </w:r>
      <w:r w:rsidRPr="00422413">
        <w:rPr>
          <w:rFonts w:ascii="Arial Narrow" w:hAnsi="Arial Narrow"/>
          <w:color w:val="0000FF"/>
          <w:sz w:val="17"/>
          <w:lang w:val="en-US"/>
        </w:rPr>
        <w:t>"&gt;</w:t>
      </w:r>
    </w:p>
    <w:p w14:paraId="6C6568F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977ECB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r w:rsidRPr="00422413">
        <w:rPr>
          <w:rFonts w:ascii="Arial Narrow" w:hAnsi="Arial Narrow"/>
          <w:color w:val="000000"/>
          <w:sz w:val="17"/>
          <w:lang w:val="en-US"/>
        </w:rPr>
        <w:t>row type of a table of the SIARD archive. A row consists of columns.</w:t>
      </w:r>
      <w:r w:rsidRPr="00422413">
        <w:rPr>
          <w:rFonts w:ascii="Arial Narrow" w:hAnsi="Arial Narrow"/>
          <w:color w:val="0000FF"/>
          <w:sz w:val="17"/>
          <w:lang w:val="en-US"/>
        </w:rPr>
        <w:t>&lt;/</w:t>
      </w:r>
      <w:r w:rsidRPr="00422413">
        <w:rPr>
          <w:rFonts w:ascii="Arial Narrow" w:hAnsi="Arial Narrow"/>
          <w:color w:val="800000"/>
          <w:sz w:val="17"/>
          <w:lang w:val="en-US"/>
        </w:rPr>
        <w:t>xs:documentation</w:t>
      </w:r>
      <w:r w:rsidRPr="00422413">
        <w:rPr>
          <w:rFonts w:ascii="Arial Narrow" w:hAnsi="Arial Narrow"/>
          <w:color w:val="0000FF"/>
          <w:sz w:val="17"/>
          <w:lang w:val="en-US"/>
        </w:rPr>
        <w:t>&gt;</w:t>
      </w:r>
    </w:p>
    <w:p w14:paraId="58C142C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xs:annotation</w:t>
      </w:r>
      <w:r w:rsidRPr="00422413">
        <w:rPr>
          <w:rFonts w:ascii="Arial Narrow" w:hAnsi="Arial Narrow"/>
          <w:color w:val="0000FF"/>
          <w:sz w:val="17"/>
          <w:lang w:val="en-US"/>
        </w:rPr>
        <w:t>&gt;</w:t>
      </w:r>
    </w:p>
    <w:p w14:paraId="092AE63F"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4DCFA33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"/&gt;</w:t>
      </w:r>
    </w:p>
    <w:p w14:paraId="31B5C59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2569B2F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"/&gt;</w:t>
      </w:r>
    </w:p>
    <w:p w14:paraId="6304167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c4</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EDE6716"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25259601"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DF86421"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D260F9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83015C1"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7BF4C0D"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u4</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0D57EBD"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u5</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96C07B3"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40706593"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32F5828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0000FF"/>
          <w:sz w:val="17"/>
        </w:rPr>
        <w:t>&gt;</w:t>
      </w:r>
    </w:p>
    <w:p w14:paraId="0F9C815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c5</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021B488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6BB9BC3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4F76F9D4"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a1</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xs:string</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225B150E"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a2</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xs:string</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1B43882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lastRenderedPageBreak/>
        <w:tab/>
      </w:r>
      <w:r w:rsidRPr="00422413">
        <w:tab/>
      </w:r>
      <w:r w:rsidRPr="00422413">
        <w:tab/>
      </w: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a3</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8CB7114"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a4</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FBDBA1E"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a5</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C9A176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2E80595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0CEFCAF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0000FF"/>
          <w:sz w:val="17"/>
        </w:rPr>
        <w:t>&gt;</w:t>
      </w:r>
    </w:p>
    <w:p w14:paraId="664A9C0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tab/>
      </w:r>
      <w:r w:rsidRPr="00422413">
        <w:tab/>
      </w:r>
      <w:r w:rsidRPr="00422413">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c6</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750B61F"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c7</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4E67AD96"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c8</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7A7B23A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c9</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xs:string</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6114183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c10</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5AF289C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c11</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59CFBFA"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127B6763"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2339F1F8"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u1</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010488FF"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xs:element</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u2</w:t>
      </w:r>
      <w:r w:rsidRPr="00422413">
        <w:rPr>
          <w:rFonts w:ascii="Arial Narrow" w:hAnsi="Arial Narrow"/>
          <w:color w:val="0000FF"/>
          <w:sz w:val="17"/>
          <w:lang w:val="en-US"/>
        </w:rPr>
        <w:t>"</w:t>
      </w:r>
      <w:r w:rsidRPr="00422413">
        <w:rPr>
          <w:rFonts w:ascii="Arial Narrow" w:hAnsi="Arial Narrow"/>
          <w:color w:val="FF0000"/>
          <w:sz w:val="17"/>
          <w:lang w:val="en-US"/>
        </w:rPr>
        <w:t xml:space="preserve"> type</w:t>
      </w:r>
      <w:r w:rsidRPr="00422413">
        <w:rPr>
          <w:rFonts w:ascii="Arial Narrow" w:hAnsi="Arial Narrow"/>
          <w:color w:val="0000FF"/>
          <w:sz w:val="17"/>
          <w:lang w:val="en-US"/>
        </w:rPr>
        <w:t>="</w:t>
      </w:r>
      <w:r w:rsidRPr="00422413">
        <w:rPr>
          <w:rFonts w:ascii="Arial Narrow" w:hAnsi="Arial Narrow"/>
          <w:color w:val="000000"/>
          <w:sz w:val="17"/>
          <w:lang w:val="en-US"/>
        </w:rPr>
        <w:t>xs:decimal</w:t>
      </w:r>
      <w:r w:rsidRPr="00422413">
        <w:rPr>
          <w:rFonts w:ascii="Arial Narrow" w:hAnsi="Arial Narrow"/>
          <w:color w:val="0000FF"/>
          <w:sz w:val="17"/>
          <w:lang w:val="en-US"/>
        </w:rPr>
        <w:t>"</w:t>
      </w:r>
      <w:r w:rsidRPr="00422413">
        <w:rPr>
          <w:rFonts w:ascii="Arial Narrow" w:hAnsi="Arial Narrow"/>
          <w:color w:val="FF0000"/>
          <w:sz w:val="17"/>
          <w:lang w:val="en-US"/>
        </w:rPr>
        <w:t xml:space="preserve"> minOccurs</w:t>
      </w:r>
      <w:r w:rsidRPr="00422413">
        <w:rPr>
          <w:rFonts w:ascii="Arial Narrow" w:hAnsi="Arial Narrow"/>
          <w:color w:val="0000FF"/>
          <w:sz w:val="17"/>
          <w:lang w:val="en-US"/>
        </w:rPr>
        <w:t>="</w:t>
      </w:r>
      <w:r w:rsidRPr="00422413">
        <w:rPr>
          <w:rFonts w:ascii="Arial Narrow" w:hAnsi="Arial Narrow"/>
          <w:color w:val="000000"/>
          <w:sz w:val="17"/>
          <w:lang w:val="en-US"/>
        </w:rPr>
        <w:t>0</w:t>
      </w:r>
      <w:r w:rsidRPr="00422413">
        <w:rPr>
          <w:rFonts w:ascii="Arial Narrow" w:hAnsi="Arial Narrow"/>
          <w:color w:val="0000FF"/>
          <w:sz w:val="17"/>
          <w:lang w:val="en-US"/>
        </w:rPr>
        <w:t>"/&gt;</w:t>
      </w:r>
    </w:p>
    <w:p w14:paraId="2608403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u3</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2593F31E"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37E29E4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0BDED9D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u1</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xs:decimal</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7F58706F"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u2</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xs:decimal</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7EDE564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u3</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xs:decimal</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32A09053"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54CD925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6D74442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0000FF"/>
          <w:sz w:val="17"/>
        </w:rPr>
        <w:t>&gt;</w:t>
      </w:r>
    </w:p>
    <w:p w14:paraId="2066CA7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u4</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xs:decimal</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2271B8F5"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u5</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xs:decimal</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7FD1494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xs:sequence</w:t>
      </w:r>
      <w:r w:rsidRPr="00422413">
        <w:rPr>
          <w:rFonts w:ascii="Arial Narrow" w:hAnsi="Arial Narrow"/>
          <w:color w:val="0000FF"/>
          <w:sz w:val="17"/>
        </w:rPr>
        <w:t>&gt;</w:t>
      </w:r>
    </w:p>
    <w:p w14:paraId="1AF5CE9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xs:complexType</w:t>
      </w:r>
      <w:r w:rsidRPr="00422413">
        <w:rPr>
          <w:rFonts w:ascii="Arial Narrow" w:hAnsi="Arial Narrow"/>
          <w:color w:val="0000FF"/>
          <w:sz w:val="17"/>
        </w:rPr>
        <w:t>&gt;</w:t>
      </w:r>
    </w:p>
    <w:p w14:paraId="63033292"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0000FF"/>
          <w:sz w:val="17"/>
        </w:rPr>
        <w:t>&gt;</w:t>
      </w:r>
    </w:p>
    <w:p w14:paraId="0CB80254"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tab/>
      </w:r>
      <w:r w:rsidRPr="00422413">
        <w:tab/>
      </w:r>
      <w:r w:rsidRPr="00422413">
        <w:rPr>
          <w:rFonts w:ascii="Arial Narrow" w:hAnsi="Arial Narrow"/>
          <w:color w:val="0000FF"/>
          <w:sz w:val="17"/>
        </w:rPr>
        <w:t>&lt;</w:t>
      </w:r>
      <w:r w:rsidRPr="00422413">
        <w:rPr>
          <w:rFonts w:ascii="Arial Narrow" w:hAnsi="Arial Narrow"/>
          <w:color w:val="800000"/>
          <w:sz w:val="17"/>
        </w:rPr>
        <w:t>xs:element</w:t>
      </w:r>
      <w:r w:rsidRPr="00422413">
        <w:rPr>
          <w:rFonts w:ascii="Arial Narrow" w:hAnsi="Arial Narrow"/>
          <w:color w:val="FF0000"/>
          <w:sz w:val="17"/>
        </w:rPr>
        <w:t xml:space="preserve"> name</w:t>
      </w:r>
      <w:r w:rsidRPr="00422413">
        <w:rPr>
          <w:rFonts w:ascii="Arial Narrow" w:hAnsi="Arial Narrow"/>
          <w:color w:val="0000FF"/>
          <w:sz w:val="17"/>
        </w:rPr>
        <w:t>="</w:t>
      </w:r>
      <w:r w:rsidRPr="00422413">
        <w:rPr>
          <w:rFonts w:ascii="Arial Narrow" w:hAnsi="Arial Narrow"/>
          <w:color w:val="000000"/>
          <w:sz w:val="17"/>
        </w:rPr>
        <w:t>c12</w:t>
      </w:r>
      <w:r w:rsidRPr="00422413">
        <w:rPr>
          <w:rFonts w:ascii="Arial Narrow" w:hAnsi="Arial Narrow"/>
          <w:color w:val="0000FF"/>
          <w:sz w:val="17"/>
        </w:rPr>
        <w:t>"</w:t>
      </w:r>
      <w:r w:rsidRPr="00422413">
        <w:rPr>
          <w:rFonts w:ascii="Arial Narrow" w:hAnsi="Arial Narrow"/>
          <w:color w:val="FF0000"/>
          <w:sz w:val="17"/>
        </w:rPr>
        <w:t xml:space="preserve"> type</w:t>
      </w:r>
      <w:r w:rsidRPr="00422413">
        <w:rPr>
          <w:rFonts w:ascii="Arial Narrow" w:hAnsi="Arial Narrow"/>
          <w:color w:val="0000FF"/>
          <w:sz w:val="17"/>
        </w:rPr>
        <w:t>="</w:t>
      </w:r>
      <w:r w:rsidRPr="00422413">
        <w:rPr>
          <w:rFonts w:ascii="Arial Narrow" w:hAnsi="Arial Narrow"/>
          <w:color w:val="000000"/>
          <w:sz w:val="17"/>
        </w:rPr>
        <w:t>dateType</w:t>
      </w:r>
      <w:r w:rsidRPr="00422413">
        <w:rPr>
          <w:rFonts w:ascii="Arial Narrow" w:hAnsi="Arial Narrow"/>
          <w:color w:val="0000FF"/>
          <w:sz w:val="17"/>
        </w:rPr>
        <w:t>"</w:t>
      </w:r>
      <w:r w:rsidRPr="00422413">
        <w:rPr>
          <w:rFonts w:ascii="Arial Narrow" w:hAnsi="Arial Narrow"/>
          <w:color w:val="FF0000"/>
          <w:sz w:val="17"/>
        </w:rPr>
        <w:t xml:space="preserve"> minOccurs</w:t>
      </w:r>
      <w:r w:rsidRPr="00422413">
        <w:rPr>
          <w:rFonts w:ascii="Arial Narrow" w:hAnsi="Arial Narrow"/>
          <w:color w:val="0000FF"/>
          <w:sz w:val="17"/>
        </w:rPr>
        <w:t>="</w:t>
      </w:r>
      <w:r w:rsidRPr="00422413">
        <w:rPr>
          <w:rFonts w:ascii="Arial Narrow" w:hAnsi="Arial Narrow"/>
          <w:color w:val="000000"/>
          <w:sz w:val="17"/>
        </w:rPr>
        <w:t>0</w:t>
      </w:r>
      <w:r w:rsidRPr="00422413">
        <w:rPr>
          <w:rFonts w:ascii="Arial Narrow" w:hAnsi="Arial Narrow"/>
          <w:color w:val="0000FF"/>
          <w:sz w:val="17"/>
        </w:rPr>
        <w:t>"/&gt;</w:t>
      </w:r>
    </w:p>
    <w:p w14:paraId="0A3E0A9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422413">
        <w:tab/>
      </w:r>
      <w:r w:rsidRPr="00422413">
        <w:tab/>
      </w:r>
      <w:r w:rsidRPr="00422413">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c13</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xs:string</w:t>
      </w:r>
      <w:r w:rsidRPr="00422413">
        <w:rPr>
          <w:rFonts w:ascii="Arial Narrow" w:hAnsi="Arial Narrow"/>
          <w:color w:val="0000FF"/>
          <w:sz w:val="17"/>
          <w:lang w:val="en-GB"/>
        </w:rPr>
        <w:t>"</w:t>
      </w:r>
      <w:r w:rsidRPr="00422413">
        <w:rPr>
          <w:rFonts w:ascii="Arial Narrow" w:hAnsi="Arial Narrow"/>
          <w:color w:val="FF0000"/>
          <w:sz w:val="17"/>
          <w:lang w:val="en-GB"/>
        </w:rPr>
        <w:t xml:space="preserve"> minOccurs</w:t>
      </w:r>
      <w:r w:rsidRPr="00422413">
        <w:rPr>
          <w:rFonts w:ascii="Arial Narrow" w:hAnsi="Arial Narrow"/>
          <w:color w:val="0000FF"/>
          <w:sz w:val="17"/>
          <w:lang w:val="en-GB"/>
        </w:rPr>
        <w:t>="</w:t>
      </w:r>
      <w:r w:rsidRPr="00422413">
        <w:rPr>
          <w:rFonts w:ascii="Arial Narrow" w:hAnsi="Arial Narrow"/>
          <w:color w:val="000000"/>
          <w:sz w:val="17"/>
          <w:lang w:val="en-GB"/>
        </w:rPr>
        <w:t>0</w:t>
      </w:r>
      <w:r w:rsidRPr="00422413">
        <w:rPr>
          <w:rFonts w:ascii="Arial Narrow" w:hAnsi="Arial Narrow"/>
          <w:color w:val="0000FF"/>
          <w:sz w:val="17"/>
          <w:lang w:val="en-GB"/>
        </w:rPr>
        <w:t>"/&gt;</w:t>
      </w:r>
    </w:p>
    <w:p w14:paraId="0928ED91"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c14</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xs:string</w:t>
      </w:r>
      <w:r w:rsidRPr="00422413">
        <w:rPr>
          <w:rFonts w:ascii="Arial Narrow" w:hAnsi="Arial Narrow"/>
          <w:color w:val="0000FF"/>
          <w:sz w:val="17"/>
          <w:lang w:val="en-GB"/>
        </w:rPr>
        <w:t>"</w:t>
      </w:r>
      <w:r w:rsidRPr="00422413">
        <w:rPr>
          <w:rFonts w:ascii="Arial Narrow" w:hAnsi="Arial Narrow"/>
          <w:color w:val="FF0000"/>
          <w:sz w:val="17"/>
          <w:lang w:val="en-GB"/>
        </w:rPr>
        <w:t xml:space="preserve"> minOccurs</w:t>
      </w:r>
      <w:r w:rsidRPr="00422413">
        <w:rPr>
          <w:rFonts w:ascii="Arial Narrow" w:hAnsi="Arial Narrow"/>
          <w:color w:val="0000FF"/>
          <w:sz w:val="17"/>
          <w:lang w:val="en-GB"/>
        </w:rPr>
        <w:t>="</w:t>
      </w:r>
      <w:r w:rsidRPr="00422413">
        <w:rPr>
          <w:rFonts w:ascii="Arial Narrow" w:hAnsi="Arial Narrow"/>
          <w:color w:val="000000"/>
          <w:sz w:val="17"/>
          <w:lang w:val="en-GB"/>
        </w:rPr>
        <w:t>0</w:t>
      </w:r>
      <w:r w:rsidRPr="00422413">
        <w:rPr>
          <w:rFonts w:ascii="Arial Narrow" w:hAnsi="Arial Narrow"/>
          <w:color w:val="0000FF"/>
          <w:sz w:val="17"/>
          <w:lang w:val="en-GB"/>
        </w:rPr>
        <w:t>"/&gt;</w:t>
      </w:r>
    </w:p>
    <w:p w14:paraId="022E9BB0"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GB"/>
        </w:rPr>
      </w:pPr>
      <w:r w:rsidRPr="00422413">
        <w:rPr>
          <w:lang w:val="en-GB"/>
        </w:rPr>
        <w:tab/>
      </w:r>
      <w:r w:rsidRPr="00422413">
        <w:rPr>
          <w:lang w:val="en-GB"/>
        </w:rPr>
        <w:tab/>
      </w:r>
      <w:r w:rsidRPr="00422413">
        <w:rPr>
          <w:lang w:val="en-GB"/>
        </w:rPr>
        <w:tab/>
      </w:r>
      <w:r w:rsidRPr="00422413">
        <w:rPr>
          <w:rFonts w:ascii="Arial Narrow" w:hAnsi="Arial Narrow"/>
          <w:color w:val="0000FF"/>
          <w:sz w:val="17"/>
          <w:lang w:val="en-GB"/>
        </w:rPr>
        <w:t>&lt;</w:t>
      </w:r>
      <w:r w:rsidRPr="00422413">
        <w:rPr>
          <w:rFonts w:ascii="Arial Narrow" w:hAnsi="Arial Narrow"/>
          <w:color w:val="800000"/>
          <w:sz w:val="17"/>
          <w:lang w:val="en-GB"/>
        </w:rPr>
        <w:t>xs:element</w:t>
      </w:r>
      <w:r w:rsidRPr="00422413">
        <w:rPr>
          <w:rFonts w:ascii="Arial Narrow" w:hAnsi="Arial Narrow"/>
          <w:color w:val="FF0000"/>
          <w:sz w:val="17"/>
          <w:lang w:val="en-GB"/>
        </w:rPr>
        <w:t xml:space="preserve"> name</w:t>
      </w:r>
      <w:r w:rsidRPr="00422413">
        <w:rPr>
          <w:rFonts w:ascii="Arial Narrow" w:hAnsi="Arial Narrow"/>
          <w:color w:val="0000FF"/>
          <w:sz w:val="17"/>
          <w:lang w:val="en-GB"/>
        </w:rPr>
        <w:t>="</w:t>
      </w:r>
      <w:r w:rsidRPr="00422413">
        <w:rPr>
          <w:rFonts w:ascii="Arial Narrow" w:hAnsi="Arial Narrow"/>
          <w:color w:val="000000"/>
          <w:sz w:val="17"/>
          <w:lang w:val="en-GB"/>
        </w:rPr>
        <w:t>c15</w:t>
      </w:r>
      <w:r w:rsidRPr="00422413">
        <w:rPr>
          <w:rFonts w:ascii="Arial Narrow" w:hAnsi="Arial Narrow"/>
          <w:color w:val="0000FF"/>
          <w:sz w:val="17"/>
          <w:lang w:val="en-GB"/>
        </w:rPr>
        <w:t>"</w:t>
      </w:r>
      <w:r w:rsidRPr="00422413">
        <w:rPr>
          <w:rFonts w:ascii="Arial Narrow" w:hAnsi="Arial Narrow"/>
          <w:color w:val="FF0000"/>
          <w:sz w:val="17"/>
          <w:lang w:val="en-GB"/>
        </w:rPr>
        <w:t xml:space="preserve"> type</w:t>
      </w:r>
      <w:r w:rsidRPr="00422413">
        <w:rPr>
          <w:rFonts w:ascii="Arial Narrow" w:hAnsi="Arial Narrow"/>
          <w:color w:val="0000FF"/>
          <w:sz w:val="17"/>
          <w:lang w:val="en-GB"/>
        </w:rPr>
        <w:t>="</w:t>
      </w:r>
      <w:r w:rsidRPr="00422413">
        <w:rPr>
          <w:rFonts w:ascii="Arial Narrow" w:hAnsi="Arial Narrow"/>
          <w:color w:val="000000"/>
          <w:sz w:val="17"/>
          <w:lang w:val="en-GB"/>
        </w:rPr>
        <w:t>xs:string</w:t>
      </w:r>
      <w:r w:rsidRPr="00422413">
        <w:rPr>
          <w:rFonts w:ascii="Arial Narrow" w:hAnsi="Arial Narrow"/>
          <w:color w:val="0000FF"/>
          <w:sz w:val="17"/>
          <w:lang w:val="en-GB"/>
        </w:rPr>
        <w:t>"</w:t>
      </w:r>
      <w:r w:rsidRPr="00422413">
        <w:rPr>
          <w:rFonts w:ascii="Arial Narrow" w:hAnsi="Arial Narrow"/>
          <w:color w:val="FF0000"/>
          <w:sz w:val="17"/>
          <w:lang w:val="en-GB"/>
        </w:rPr>
        <w:t xml:space="preserve"> minOccurs</w:t>
      </w:r>
      <w:r w:rsidRPr="00422413">
        <w:rPr>
          <w:rFonts w:ascii="Arial Narrow" w:hAnsi="Arial Narrow"/>
          <w:color w:val="0000FF"/>
          <w:sz w:val="17"/>
          <w:lang w:val="en-GB"/>
        </w:rPr>
        <w:t>="</w:t>
      </w:r>
      <w:r w:rsidRPr="00422413">
        <w:rPr>
          <w:rFonts w:ascii="Arial Narrow" w:hAnsi="Arial Narrow"/>
          <w:color w:val="000000"/>
          <w:sz w:val="17"/>
          <w:lang w:val="en-GB"/>
        </w:rPr>
        <w:t>0</w:t>
      </w:r>
      <w:r w:rsidRPr="00422413">
        <w:rPr>
          <w:rFonts w:ascii="Arial Narrow" w:hAnsi="Arial Narrow"/>
          <w:color w:val="0000FF"/>
          <w:sz w:val="17"/>
          <w:lang w:val="en-GB"/>
        </w:rPr>
        <w:t>"/&gt;</w:t>
      </w:r>
    </w:p>
    <w:p w14:paraId="5117516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GB"/>
        </w:rPr>
        <w:tab/>
      </w:r>
      <w:r w:rsidRPr="00422413">
        <w:rPr>
          <w:lang w:val="en-GB"/>
        </w:rPr>
        <w:tab/>
      </w:r>
      <w:r w:rsidRPr="00422413">
        <w:rPr>
          <w:rFonts w:ascii="Arial Narrow" w:hAnsi="Arial Narrow"/>
          <w:color w:val="0000FF"/>
          <w:sz w:val="17"/>
          <w:lang w:val="en-US"/>
        </w:rPr>
        <w:t>&lt;/</w:t>
      </w:r>
      <w:r w:rsidRPr="00422413">
        <w:rPr>
          <w:rFonts w:ascii="Arial Narrow" w:hAnsi="Arial Narrow"/>
          <w:color w:val="800000"/>
          <w:sz w:val="17"/>
          <w:lang w:val="en-US"/>
        </w:rPr>
        <w:t>xs:sequence</w:t>
      </w:r>
      <w:r w:rsidRPr="00422413">
        <w:rPr>
          <w:rFonts w:ascii="Arial Narrow" w:hAnsi="Arial Narrow"/>
          <w:color w:val="0000FF"/>
          <w:sz w:val="17"/>
          <w:lang w:val="en-US"/>
        </w:rPr>
        <w:t>&gt;</w:t>
      </w:r>
    </w:p>
    <w:p w14:paraId="069ACB8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xs:complexType</w:t>
      </w:r>
      <w:r w:rsidRPr="00422413">
        <w:rPr>
          <w:rFonts w:ascii="Arial Narrow" w:hAnsi="Arial Narrow"/>
          <w:color w:val="0000FF"/>
          <w:sz w:val="17"/>
          <w:lang w:val="en-US"/>
        </w:rPr>
        <w:t>&gt;</w:t>
      </w:r>
    </w:p>
    <w:p w14:paraId="7B7F45EB"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8080"/>
          <w:sz w:val="17"/>
          <w:lang w:val="en-US"/>
        </w:rPr>
        <w:t xml:space="preserve"> date type between 0001 and 9999 restricted to UTC </w:t>
      </w:r>
      <w:r w:rsidRPr="00422413">
        <w:rPr>
          <w:rFonts w:ascii="Arial Narrow" w:hAnsi="Arial Narrow"/>
          <w:color w:val="0000FF"/>
          <w:sz w:val="17"/>
          <w:lang w:val="en-US"/>
        </w:rPr>
        <w:t>--&gt;</w:t>
      </w:r>
    </w:p>
    <w:p w14:paraId="5CAA51F0"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xs:simpleType</w:t>
      </w:r>
      <w:r w:rsidRPr="00422413">
        <w:rPr>
          <w:rFonts w:ascii="Arial Narrow" w:hAnsi="Arial Narrow"/>
          <w:color w:val="FF0000"/>
          <w:sz w:val="17"/>
          <w:lang w:val="en-US"/>
        </w:rPr>
        <w:t xml:space="preserve"> name</w:t>
      </w:r>
      <w:r w:rsidRPr="00422413">
        <w:rPr>
          <w:rFonts w:ascii="Arial Narrow" w:hAnsi="Arial Narrow"/>
          <w:color w:val="0000FF"/>
          <w:sz w:val="17"/>
          <w:lang w:val="en-US"/>
        </w:rPr>
        <w:t>="</w:t>
      </w:r>
      <w:r w:rsidRPr="00422413">
        <w:rPr>
          <w:rFonts w:ascii="Arial Narrow" w:hAnsi="Arial Narrow"/>
          <w:color w:val="000000"/>
          <w:sz w:val="17"/>
          <w:lang w:val="en-US"/>
        </w:rPr>
        <w:t>dateType</w:t>
      </w:r>
      <w:r w:rsidRPr="00422413">
        <w:rPr>
          <w:rFonts w:ascii="Arial Narrow" w:hAnsi="Arial Narrow"/>
          <w:color w:val="0000FF"/>
          <w:sz w:val="17"/>
          <w:lang w:val="en-US"/>
        </w:rPr>
        <w:t>"&gt;</w:t>
      </w:r>
    </w:p>
    <w:p w14:paraId="0D1650E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xs:restriction</w:t>
      </w:r>
      <w:r w:rsidRPr="00422413">
        <w:rPr>
          <w:rFonts w:ascii="Arial Narrow" w:hAnsi="Arial Narrow"/>
          <w:color w:val="FF0000"/>
          <w:sz w:val="17"/>
          <w:lang w:val="en-US"/>
        </w:rPr>
        <w:t xml:space="preserve"> base</w:t>
      </w:r>
      <w:r w:rsidRPr="00422413">
        <w:rPr>
          <w:rFonts w:ascii="Arial Narrow" w:hAnsi="Arial Narrow"/>
          <w:color w:val="0000FF"/>
          <w:sz w:val="17"/>
          <w:lang w:val="en-US"/>
        </w:rPr>
        <w:t>="</w:t>
      </w:r>
      <w:r w:rsidRPr="00422413">
        <w:rPr>
          <w:rFonts w:ascii="Arial Narrow" w:hAnsi="Arial Narrow"/>
          <w:color w:val="000000"/>
          <w:sz w:val="17"/>
          <w:lang w:val="en-US"/>
        </w:rPr>
        <w:t>xs:date</w:t>
      </w:r>
      <w:r w:rsidRPr="00422413">
        <w:rPr>
          <w:rFonts w:ascii="Arial Narrow" w:hAnsi="Arial Narrow"/>
          <w:color w:val="0000FF"/>
          <w:sz w:val="17"/>
          <w:lang w:val="en-US"/>
        </w:rPr>
        <w:t>"&gt;</w:t>
      </w:r>
    </w:p>
    <w:p w14:paraId="2C2AC3A0"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xs:minInclusive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0001-01-01Z</w:t>
      </w:r>
      <w:r w:rsidRPr="00422413">
        <w:rPr>
          <w:rFonts w:ascii="Arial Narrow" w:hAnsi="Arial Narrow"/>
          <w:color w:val="0000FF"/>
          <w:sz w:val="17"/>
          <w:lang w:val="en-US"/>
        </w:rPr>
        <w:t>"/&gt;</w:t>
      </w:r>
    </w:p>
    <w:p w14:paraId="7F9FA7D0"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xs:maxExclusive</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10000-01-01Z</w:t>
      </w:r>
      <w:r w:rsidRPr="00422413">
        <w:rPr>
          <w:rFonts w:ascii="Arial Narrow" w:hAnsi="Arial Narrow"/>
          <w:color w:val="0000FF"/>
          <w:sz w:val="17"/>
          <w:lang w:val="en-US"/>
        </w:rPr>
        <w:t>"/&gt;</w:t>
      </w:r>
    </w:p>
    <w:p w14:paraId="2AF5DCD6"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xs:pattern</w:t>
      </w:r>
      <w:r w:rsidRPr="00422413">
        <w:rPr>
          <w:rFonts w:ascii="Arial Narrow" w:hAnsi="Arial Narrow"/>
          <w:color w:val="FF0000"/>
          <w:sz w:val="17"/>
          <w:lang w:val="en-US"/>
        </w:rPr>
        <w:t xml:space="preserve"> value</w:t>
      </w:r>
      <w:r w:rsidRPr="00422413">
        <w:rPr>
          <w:rFonts w:ascii="Arial Narrow" w:hAnsi="Arial Narrow"/>
          <w:color w:val="0000FF"/>
          <w:sz w:val="17"/>
          <w:lang w:val="en-US"/>
        </w:rPr>
        <w:t>="</w:t>
      </w:r>
      <w:r w:rsidRPr="00422413">
        <w:rPr>
          <w:rFonts w:ascii="Arial Narrow" w:hAnsi="Arial Narrow"/>
          <w:color w:val="000000"/>
          <w:sz w:val="17"/>
          <w:lang w:val="en-US"/>
        </w:rPr>
        <w:t>\d{4}-\d{2}-\d{2}Z?</w:t>
      </w:r>
      <w:r w:rsidRPr="00422413">
        <w:rPr>
          <w:rFonts w:ascii="Arial Narrow" w:hAnsi="Arial Narrow"/>
          <w:color w:val="0000FF"/>
          <w:sz w:val="17"/>
          <w:lang w:val="en-US"/>
        </w:rPr>
        <w:t>"/&gt;</w:t>
      </w:r>
    </w:p>
    <w:p w14:paraId="3525C467"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lang w:val="en-US"/>
        </w:rPr>
        <w:tab/>
      </w:r>
      <w:r w:rsidRPr="00422413">
        <w:rPr>
          <w:rFonts w:ascii="Arial Narrow" w:hAnsi="Arial Narrow"/>
          <w:color w:val="0000FF"/>
          <w:sz w:val="17"/>
        </w:rPr>
        <w:t>&lt;/</w:t>
      </w:r>
      <w:r w:rsidRPr="00422413">
        <w:rPr>
          <w:rFonts w:ascii="Arial Narrow" w:hAnsi="Arial Narrow"/>
          <w:color w:val="800000"/>
          <w:sz w:val="17"/>
        </w:rPr>
        <w:t>xs:restriction</w:t>
      </w:r>
      <w:r w:rsidRPr="00422413">
        <w:rPr>
          <w:rFonts w:ascii="Arial Narrow" w:hAnsi="Arial Narrow"/>
          <w:color w:val="0000FF"/>
          <w:sz w:val="17"/>
        </w:rPr>
        <w:t>&gt;</w:t>
      </w:r>
    </w:p>
    <w:p w14:paraId="04EC61E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tab/>
      </w:r>
      <w:r w:rsidRPr="00422413">
        <w:rPr>
          <w:rFonts w:ascii="Arial Narrow" w:hAnsi="Arial Narrow"/>
          <w:color w:val="0000FF"/>
          <w:sz w:val="17"/>
        </w:rPr>
        <w:t>&lt;/</w:t>
      </w:r>
      <w:r w:rsidRPr="00422413">
        <w:rPr>
          <w:rFonts w:ascii="Arial Narrow" w:hAnsi="Arial Narrow"/>
          <w:color w:val="800000"/>
          <w:sz w:val="17"/>
        </w:rPr>
        <w:t>xs:simpleType</w:t>
      </w:r>
      <w:r w:rsidRPr="00422413">
        <w:rPr>
          <w:rFonts w:ascii="Arial Narrow" w:hAnsi="Arial Narrow"/>
          <w:color w:val="0000FF"/>
          <w:sz w:val="17"/>
        </w:rPr>
        <w:t>&gt;</w:t>
      </w:r>
    </w:p>
    <w:p w14:paraId="7B74EDD9" w14:textId="77777777" w:rsidR="00986D94" w:rsidRPr="00422413"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rFonts w:ascii="Arial Narrow" w:hAnsi="Arial Narrow"/>
          <w:color w:val="0000FF"/>
          <w:sz w:val="17"/>
        </w:rPr>
        <w:t>&lt;/</w:t>
      </w:r>
      <w:r w:rsidRPr="00422413">
        <w:rPr>
          <w:rFonts w:ascii="Arial Narrow" w:hAnsi="Arial Narrow"/>
          <w:color w:val="800000"/>
          <w:sz w:val="17"/>
        </w:rPr>
        <w:t>xs:schema</w:t>
      </w:r>
      <w:r w:rsidRPr="00422413">
        <w:rPr>
          <w:rFonts w:ascii="Arial Narrow" w:hAnsi="Arial Narrow"/>
          <w:color w:val="0000FF"/>
          <w:sz w:val="17"/>
        </w:rPr>
        <w:t>&gt;</w:t>
      </w:r>
    </w:p>
    <w:p w14:paraId="71AA00A8" w14:textId="77777777" w:rsidR="003D0AFF" w:rsidRPr="00422413" w:rsidRDefault="003D0AFF" w:rsidP="00564E59">
      <w:pPr>
        <w:spacing w:after="0" w:line="240" w:lineRule="auto"/>
        <w:rPr>
          <w:rFonts w:ascii="Arial Narrow" w:hAnsi="Arial Narrow" w:cs="Arial"/>
          <w:sz w:val="20"/>
        </w:rPr>
      </w:pPr>
    </w:p>
    <w:p w14:paraId="21E82225" w14:textId="77777777" w:rsidR="003D0AFF" w:rsidRPr="00422413" w:rsidRDefault="003D0AFF" w:rsidP="00564E59">
      <w:pPr>
        <w:spacing w:after="0" w:line="240" w:lineRule="auto"/>
        <w:rPr>
          <w:rFonts w:ascii="Arial Narrow" w:hAnsi="Arial Narrow" w:cs="Arial"/>
          <w:sz w:val="20"/>
        </w:rPr>
      </w:pPr>
    </w:p>
    <w:p w14:paraId="07DD6FA4" w14:textId="77777777" w:rsidR="009E422E" w:rsidRPr="00422413" w:rsidRDefault="009E422E">
      <w:pPr>
        <w:spacing w:after="0" w:line="240" w:lineRule="auto"/>
        <w:rPr>
          <w:rFonts w:cs="Arial"/>
          <w:b/>
        </w:rPr>
      </w:pPr>
      <w:bookmarkStart w:id="136" w:name="_Toc264549074"/>
      <w:r w:rsidRPr="00422413">
        <w:br w:type="page"/>
      </w:r>
    </w:p>
    <w:p w14:paraId="0B754DB0" w14:textId="26AB7D0D" w:rsidR="00EF7B08" w:rsidRPr="00422413" w:rsidRDefault="00564F7A" w:rsidP="0016145E">
      <w:pPr>
        <w:rPr>
          <w:rFonts w:cs="Arial"/>
          <w:b/>
        </w:rPr>
      </w:pPr>
      <w:r w:rsidRPr="00422413">
        <w:rPr>
          <w:b/>
        </w:rPr>
        <w:lastRenderedPageBreak/>
        <w:t>D.4</w:t>
      </w:r>
      <w:r w:rsidRPr="00422413">
        <w:tab/>
      </w:r>
      <w:r w:rsidRPr="00422413">
        <w:rPr>
          <w:b/>
        </w:rPr>
        <w:t>Exemples de données tabulaires d’un</w:t>
      </w:r>
      <w:r w:rsidR="000E599B" w:rsidRPr="00422413">
        <w:rPr>
          <w:b/>
        </w:rPr>
        <w:t>e</w:t>
      </w:r>
      <w:r w:rsidRPr="00422413">
        <w:rPr>
          <w:b/>
        </w:rPr>
        <w:t xml:space="preserve"> table</w:t>
      </w:r>
      <w:bookmarkEnd w:id="136"/>
    </w:p>
    <w:p w14:paraId="2E321E79" w14:textId="5B8AD490" w:rsidR="00EF7B08" w:rsidRPr="00422413" w:rsidRDefault="00EF7B08" w:rsidP="00EF7B08">
      <w:pPr>
        <w:rPr>
          <w:rFonts w:cs="Arial"/>
        </w:rPr>
      </w:pPr>
      <w:r w:rsidRPr="00422413">
        <w:t>Les données tabulaires sont enregistrées dans un fichier XML qui satisfait à la définition de schéma XML d</w:t>
      </w:r>
      <w:r w:rsidR="000E599B" w:rsidRPr="00422413">
        <w:t>e la</w:t>
      </w:r>
      <w:r w:rsidRPr="00422413">
        <w:t xml:space="preserve"> table.</w:t>
      </w:r>
    </w:p>
    <w:p w14:paraId="53C7D103" w14:textId="77777777" w:rsidR="00EF7B08" w:rsidRPr="00422413" w:rsidRDefault="00EF7B08" w:rsidP="0083241A">
      <w:pPr>
        <w:spacing w:after="0" w:line="240" w:lineRule="auto"/>
        <w:rPr>
          <w:rFonts w:ascii="Arial Narrow" w:hAnsi="Arial Narrow" w:cs="Arial"/>
          <w:sz w:val="20"/>
        </w:rPr>
      </w:pPr>
    </w:p>
    <w:p w14:paraId="71DEE3E2" w14:textId="78097C6A" w:rsidR="003D0AFF" w:rsidRPr="00422413" w:rsidRDefault="003D0AFF" w:rsidP="003D0AFF">
      <w:pPr>
        <w:rPr>
          <w:rFonts w:cs="Arial"/>
          <w:b/>
          <w:lang w:val="en-US"/>
        </w:rPr>
      </w:pPr>
      <w:bookmarkStart w:id="137" w:name="_Toc423960758"/>
      <w:r w:rsidRPr="00422413">
        <w:rPr>
          <w:b/>
          <w:lang w:val="en-US"/>
        </w:rPr>
        <w:t>D.4a</w:t>
      </w:r>
      <w:r w:rsidRPr="00422413">
        <w:rPr>
          <w:lang w:val="en-US"/>
        </w:rPr>
        <w:tab/>
      </w:r>
      <w:r w:rsidRPr="00422413">
        <w:rPr>
          <w:b/>
          <w:lang w:val="en-US"/>
        </w:rPr>
        <w:t>table2.xml (table simple)</w:t>
      </w:r>
    </w:p>
    <w:bookmarkEnd w:id="137"/>
    <w:p w14:paraId="407620D5"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8080"/>
          <w:sz w:val="17"/>
          <w:lang w:val="en-US"/>
        </w:rPr>
        <w:t>&lt;?xml version="1.0" encoding="UTF-8"?&gt;</w:t>
      </w:r>
    </w:p>
    <w:p w14:paraId="0ED65915" w14:textId="4CC5EE22"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00FF"/>
          <w:sz w:val="17"/>
          <w:lang w:val="en-US"/>
        </w:rPr>
        <w:t>&lt;</w:t>
      </w:r>
      <w:r w:rsidRPr="00422413">
        <w:rPr>
          <w:rFonts w:ascii="Arial Narrow" w:hAnsi="Arial Narrow"/>
          <w:color w:val="800000"/>
          <w:sz w:val="17"/>
          <w:lang w:val="en-US"/>
        </w:rPr>
        <w:t>table</w:t>
      </w:r>
      <w:r w:rsidRPr="00422413">
        <w:rPr>
          <w:rFonts w:ascii="Arial Narrow" w:hAnsi="Arial Narrow"/>
          <w:color w:val="FF0000"/>
          <w:sz w:val="17"/>
          <w:lang w:val="en-US"/>
        </w:rPr>
        <w:t xml:space="preserve"> xmlns</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http://www.bar.admin.ch/xmlns/siard/2/table.xsd</w:t>
      </w:r>
      <w:r w:rsidRPr="00422413">
        <w:rPr>
          <w:rFonts w:ascii="Arial Narrow" w:hAnsi="Arial Narrow"/>
          <w:color w:val="0000FF"/>
          <w:sz w:val="17"/>
          <w:lang w:val="en-US"/>
        </w:rPr>
        <w:t>"</w:t>
      </w:r>
      <w:r w:rsidRPr="00422413">
        <w:rPr>
          <w:rFonts w:ascii="Arial Narrow" w:hAnsi="Arial Narrow"/>
          <w:color w:val="FF0000"/>
          <w:sz w:val="17"/>
          <w:lang w:val="en-US"/>
        </w:rPr>
        <w:t xml:space="preserve"> xmlns:xsi</w:t>
      </w:r>
      <w:r w:rsidRPr="00422413">
        <w:rPr>
          <w:rFonts w:ascii="Arial Narrow" w:hAnsi="Arial Narrow"/>
          <w:color w:val="0000FF"/>
          <w:sz w:val="17"/>
          <w:lang w:val="en-US"/>
        </w:rPr>
        <w:t>="</w:t>
      </w:r>
      <w:r w:rsidRPr="00422413">
        <w:rPr>
          <w:rFonts w:ascii="Arial Narrow" w:hAnsi="Arial Narrow"/>
          <w:color w:val="000000"/>
          <w:sz w:val="17"/>
          <w:lang w:val="en-US"/>
        </w:rPr>
        <w:t>http://www.w3.org/2001/XMLSchema-instance</w:t>
      </w:r>
      <w:r w:rsidRPr="00422413">
        <w:rPr>
          <w:rFonts w:ascii="Arial Narrow" w:hAnsi="Arial Narrow"/>
          <w:color w:val="0000FF"/>
          <w:sz w:val="17"/>
          <w:lang w:val="en-US"/>
        </w:rPr>
        <w:t>"</w:t>
      </w:r>
      <w:r w:rsidRPr="00422413">
        <w:rPr>
          <w:rFonts w:ascii="Arial Narrow" w:hAnsi="Arial Narrow"/>
          <w:color w:val="FF0000"/>
          <w:sz w:val="17"/>
          <w:lang w:val="en-US"/>
        </w:rPr>
        <w:t xml:space="preserve"> xsi:schemaLocation</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http://www.bar.admin.ch/xmlns/siard/2/table.xsd table2.xsd</w:t>
      </w:r>
      <w:r w:rsidRPr="00422413">
        <w:rPr>
          <w:rFonts w:ascii="Arial Narrow" w:hAnsi="Arial Narrow"/>
          <w:color w:val="0000FF"/>
          <w:sz w:val="17"/>
          <w:lang w:val="en-US"/>
        </w:rPr>
        <w:t>"</w:t>
      </w:r>
      <w:r w:rsidRPr="00422413">
        <w:rPr>
          <w:rFonts w:ascii="Arial Narrow" w:hAnsi="Arial Narrow"/>
          <w:color w:val="FF0000"/>
          <w:sz w:val="17"/>
          <w:lang w:val="en-US"/>
        </w:rPr>
        <w:t xml:space="preserve"> version</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50243BF7" w14:textId="706D8C32"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100</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Steven</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King</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SKING</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515.123.4567</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2003-06-16Z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AD_PRES</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24000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90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191D5B8F" w14:textId="48DF3AEC"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101</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Neena</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Kochhar</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NKOCHHAR</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515.123.4568</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2005-09-20Z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AD_VP</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17000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100</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90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164E34D9" w14:textId="700C90E1"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102</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Lex</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De Haan</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LDEHAAN</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515.123.4569</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2001-01-12Z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AD_VP</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17000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100</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90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514E2FA3" w14:textId="2D1F0924"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103</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Alexander</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Hunold</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AHUNOLD</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590.423.4567</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2006-01-02Z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IT_PROG</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9000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102</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60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3F867301" w14:textId="1AAE783B"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104</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Bruce</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Ernst</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BERNST</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590.423.4568</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2007-05-20Z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IT_PROG</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6000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103</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60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23F6D1B2" w14:textId="32473438"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105</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David</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Austin</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DAUSTIN</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590.423.4569</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2005-06-24Z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IT_PROG</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4800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103</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60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4ED75575" w14:textId="7C97CD10"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106</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Valli</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Pataballa</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VPATABAL</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590.423.4560</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2006-02-04Z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IT_PROG</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4800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103</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60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35F64165" w14:textId="66A2E29C"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107</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Diana</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Lorentz</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DLORENTZ</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590.423.5567</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2007-02-06Z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IT_PROG</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4200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103</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60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43379C01" w14:textId="11DC67FF"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108</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Nancy</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Greenberg</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NGREENBE</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515.124.4569</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FF"/>
          <w:sz w:val="17"/>
          <w:szCs w:val="17"/>
          <w:lang w:val="en-US"/>
        </w:rPr>
        <w:br/>
      </w: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2002-08-16Z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FI_MGR</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12008</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101</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100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3C26C112" w14:textId="1120E632"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rFonts w:ascii="Arial Narrow" w:eastAsiaTheme="minorHAnsi" w:hAnsi="Arial Narrow"/>
          <w:b/>
          <w:color w:val="AEAAAA" w:themeColor="background2" w:themeShade="BF"/>
          <w:sz w:val="17"/>
          <w:lang w:val="en-US"/>
        </w:rPr>
        <w:t>…</w:t>
      </w:r>
    </w:p>
    <w:p w14:paraId="1ED57461" w14:textId="77777777" w:rsidR="009E422E"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206</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c2</w:t>
      </w:r>
      <w:r w:rsidRPr="00422413">
        <w:rPr>
          <w:rFonts w:ascii="Arial Narrow" w:hAnsi="Arial Narrow"/>
          <w:color w:val="0000FF"/>
          <w:sz w:val="17"/>
          <w:lang w:val="en-US"/>
        </w:rPr>
        <w:t>&gt;</w:t>
      </w:r>
      <w:r w:rsidRPr="00422413">
        <w:rPr>
          <w:rFonts w:ascii="Arial Narrow" w:hAnsi="Arial Narrow"/>
          <w:color w:val="000000"/>
          <w:sz w:val="17"/>
          <w:lang w:val="en-US"/>
        </w:rPr>
        <w:t>William</w:t>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Gietz</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WGIETZ</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&gt;&lt;</w:t>
      </w:r>
      <w:r w:rsidRPr="00422413">
        <w:rPr>
          <w:rFonts w:ascii="Arial Narrow" w:hAnsi="Arial Narrow"/>
          <w:color w:val="800000"/>
          <w:sz w:val="17"/>
          <w:lang w:val="en-US"/>
        </w:rPr>
        <w:t>c5</w:t>
      </w:r>
      <w:r w:rsidRPr="00422413">
        <w:rPr>
          <w:rFonts w:ascii="Arial Narrow" w:hAnsi="Arial Narrow"/>
          <w:color w:val="0000FF"/>
          <w:sz w:val="17"/>
          <w:lang w:val="en-US"/>
        </w:rPr>
        <w:t>&gt;</w:t>
      </w:r>
      <w:r w:rsidRPr="00422413">
        <w:rPr>
          <w:rFonts w:ascii="Arial Narrow" w:hAnsi="Arial Narrow"/>
          <w:color w:val="000000"/>
          <w:sz w:val="17"/>
          <w:lang w:val="en-US"/>
        </w:rPr>
        <w:t>515.123.8181</w:t>
      </w:r>
      <w:r w:rsidRPr="00422413">
        <w:rPr>
          <w:rFonts w:ascii="Arial Narrow" w:hAnsi="Arial Narrow"/>
          <w:color w:val="0000FF"/>
          <w:sz w:val="17"/>
          <w:lang w:val="en-US"/>
        </w:rPr>
        <w:t>&lt;/</w:t>
      </w:r>
      <w:r w:rsidRPr="00422413">
        <w:rPr>
          <w:rFonts w:ascii="Arial Narrow" w:hAnsi="Arial Narrow"/>
          <w:color w:val="800000"/>
          <w:sz w:val="17"/>
          <w:lang w:val="en-US"/>
        </w:rPr>
        <w:t>c5</w:t>
      </w:r>
      <w:r w:rsidRPr="00422413">
        <w:rPr>
          <w:rFonts w:ascii="Arial Narrow" w:hAnsi="Arial Narrow"/>
          <w:color w:val="0000FF"/>
          <w:sz w:val="17"/>
          <w:lang w:val="en-US"/>
        </w:rPr>
        <w:t>&gt;&lt;</w:t>
      </w:r>
      <w:r w:rsidRPr="00422413">
        <w:rPr>
          <w:rFonts w:ascii="Arial Narrow" w:hAnsi="Arial Narrow"/>
          <w:color w:val="800000"/>
          <w:sz w:val="17"/>
          <w:lang w:val="en-US"/>
        </w:rPr>
        <w:t>c6</w:t>
      </w:r>
      <w:r w:rsidRPr="00422413">
        <w:rPr>
          <w:rFonts w:ascii="Arial Narrow" w:hAnsi="Arial Narrow"/>
          <w:color w:val="0000FF"/>
          <w:sz w:val="17"/>
          <w:lang w:val="en-US"/>
        </w:rPr>
        <w:t>&gt;</w:t>
      </w:r>
      <w:r w:rsidRPr="00422413">
        <w:rPr>
          <w:rFonts w:ascii="Arial Narrow" w:hAnsi="Arial Narrow"/>
          <w:color w:val="000000"/>
          <w:sz w:val="17"/>
          <w:lang w:val="en-US"/>
        </w:rPr>
        <w:t>2002-06-06Z</w:t>
      </w:r>
      <w:r w:rsidRPr="00422413">
        <w:rPr>
          <w:rFonts w:ascii="Arial Narrow" w:hAnsi="Arial Narrow"/>
          <w:color w:val="0000FF"/>
          <w:sz w:val="17"/>
          <w:lang w:val="en-US"/>
        </w:rPr>
        <w:t>&lt;/</w:t>
      </w:r>
      <w:r w:rsidRPr="00422413">
        <w:rPr>
          <w:rFonts w:ascii="Arial Narrow" w:hAnsi="Arial Narrow"/>
          <w:color w:val="800000"/>
          <w:sz w:val="17"/>
          <w:lang w:val="en-US"/>
        </w:rPr>
        <w:t>c6</w:t>
      </w:r>
      <w:r w:rsidRPr="00422413">
        <w:rPr>
          <w:rFonts w:ascii="Arial Narrow" w:hAnsi="Arial Narrow"/>
          <w:color w:val="0000FF"/>
          <w:sz w:val="17"/>
          <w:lang w:val="en-US"/>
        </w:rPr>
        <w:t>&gt;&lt;</w:t>
      </w:r>
      <w:r w:rsidRPr="00422413">
        <w:rPr>
          <w:rFonts w:ascii="Arial Narrow" w:hAnsi="Arial Narrow"/>
          <w:color w:val="800000"/>
          <w:sz w:val="17"/>
          <w:lang w:val="en-US"/>
        </w:rPr>
        <w:t>c7</w:t>
      </w:r>
      <w:r w:rsidRPr="00422413">
        <w:rPr>
          <w:rFonts w:ascii="Arial Narrow" w:hAnsi="Arial Narrow"/>
          <w:color w:val="0000FF"/>
          <w:sz w:val="17"/>
          <w:lang w:val="en-US"/>
        </w:rPr>
        <w:t>&gt;</w:t>
      </w:r>
      <w:r w:rsidRPr="00422413">
        <w:rPr>
          <w:rFonts w:ascii="Arial Narrow" w:hAnsi="Arial Narrow"/>
          <w:color w:val="000000"/>
          <w:sz w:val="17"/>
          <w:lang w:val="en-US"/>
        </w:rPr>
        <w:t>AC_ACCOUNT</w:t>
      </w:r>
      <w:r w:rsidRPr="00422413">
        <w:rPr>
          <w:rFonts w:ascii="Arial Narrow" w:hAnsi="Arial Narrow"/>
          <w:color w:val="0000FF"/>
          <w:sz w:val="17"/>
          <w:lang w:val="en-US"/>
        </w:rPr>
        <w:t>&lt;/</w:t>
      </w:r>
      <w:r w:rsidRPr="00422413">
        <w:rPr>
          <w:rFonts w:ascii="Arial Narrow" w:hAnsi="Arial Narrow"/>
          <w:color w:val="800000"/>
          <w:sz w:val="17"/>
          <w:lang w:val="en-US"/>
        </w:rPr>
        <w:t>c7</w:t>
      </w:r>
      <w:r w:rsidRPr="00422413">
        <w:rPr>
          <w:rFonts w:ascii="Arial Narrow" w:hAnsi="Arial Narrow"/>
          <w:color w:val="0000FF"/>
          <w:sz w:val="17"/>
          <w:lang w:val="en-US"/>
        </w:rPr>
        <w:t>&gt;&lt;</w:t>
      </w:r>
      <w:r w:rsidRPr="00422413">
        <w:rPr>
          <w:rFonts w:ascii="Arial Narrow" w:hAnsi="Arial Narrow"/>
          <w:color w:val="800000"/>
          <w:sz w:val="17"/>
          <w:lang w:val="en-US"/>
        </w:rPr>
        <w:t>c8</w:t>
      </w:r>
      <w:r w:rsidRPr="00422413">
        <w:rPr>
          <w:rFonts w:ascii="Arial Narrow" w:hAnsi="Arial Narrow"/>
          <w:color w:val="0000FF"/>
          <w:sz w:val="17"/>
          <w:lang w:val="en-US"/>
        </w:rPr>
        <w:t>&gt;</w:t>
      </w:r>
      <w:r w:rsidRPr="00422413">
        <w:rPr>
          <w:rFonts w:ascii="Arial Narrow" w:hAnsi="Arial Narrow"/>
          <w:color w:val="000000"/>
          <w:sz w:val="17"/>
          <w:lang w:val="en-US"/>
        </w:rPr>
        <w:t>8300</w:t>
      </w:r>
      <w:r w:rsidRPr="00422413">
        <w:rPr>
          <w:rFonts w:ascii="Arial Narrow" w:hAnsi="Arial Narrow"/>
          <w:color w:val="0000FF"/>
          <w:sz w:val="17"/>
          <w:lang w:val="en-US"/>
        </w:rPr>
        <w:t>&lt;/</w:t>
      </w:r>
      <w:r w:rsidRPr="00422413">
        <w:rPr>
          <w:rFonts w:ascii="Arial Narrow" w:hAnsi="Arial Narrow"/>
          <w:color w:val="800000"/>
          <w:sz w:val="17"/>
          <w:lang w:val="en-US"/>
        </w:rPr>
        <w:t>c8</w:t>
      </w:r>
      <w:r w:rsidRPr="00422413">
        <w:rPr>
          <w:rFonts w:ascii="Arial Narrow" w:hAnsi="Arial Narrow"/>
          <w:color w:val="0000FF"/>
          <w:sz w:val="17"/>
          <w:lang w:val="en-US"/>
        </w:rPr>
        <w:t>&gt;&lt;</w:t>
      </w:r>
      <w:r w:rsidRPr="00422413">
        <w:rPr>
          <w:rFonts w:ascii="Arial Narrow" w:hAnsi="Arial Narrow"/>
          <w:color w:val="800000"/>
          <w:sz w:val="17"/>
          <w:lang w:val="en-US"/>
        </w:rPr>
        <w:t>c10</w:t>
      </w:r>
      <w:r w:rsidRPr="00422413">
        <w:rPr>
          <w:rFonts w:ascii="Arial Narrow" w:hAnsi="Arial Narrow"/>
          <w:color w:val="0000FF"/>
          <w:sz w:val="17"/>
          <w:lang w:val="en-US"/>
        </w:rPr>
        <w:t>&gt;</w:t>
      </w:r>
      <w:r w:rsidRPr="00422413">
        <w:rPr>
          <w:rFonts w:ascii="Arial Narrow" w:hAnsi="Arial Narrow"/>
          <w:color w:val="000000"/>
          <w:sz w:val="17"/>
          <w:lang w:val="en-US"/>
        </w:rPr>
        <w:t>205</w:t>
      </w:r>
      <w:r w:rsidRPr="00422413">
        <w:rPr>
          <w:rFonts w:ascii="Arial Narrow" w:hAnsi="Arial Narrow"/>
          <w:color w:val="0000FF"/>
          <w:sz w:val="17"/>
          <w:lang w:val="en-US"/>
        </w:rPr>
        <w:t>&lt;/</w:t>
      </w:r>
      <w:r w:rsidRPr="00422413">
        <w:rPr>
          <w:rFonts w:ascii="Arial Narrow" w:hAnsi="Arial Narrow"/>
          <w:color w:val="800000"/>
          <w:sz w:val="17"/>
          <w:lang w:val="en-US"/>
        </w:rPr>
        <w:t>c10</w:t>
      </w:r>
      <w:r w:rsidRPr="00422413">
        <w:rPr>
          <w:rFonts w:ascii="Arial Narrow" w:hAnsi="Arial Narrow"/>
          <w:color w:val="0000FF"/>
          <w:sz w:val="17"/>
          <w:lang w:val="en-US"/>
        </w:rPr>
        <w:t>&gt;&lt;</w:t>
      </w:r>
      <w:r w:rsidRPr="00422413">
        <w:rPr>
          <w:rFonts w:ascii="Arial Narrow" w:hAnsi="Arial Narrow"/>
          <w:color w:val="800000"/>
          <w:sz w:val="17"/>
          <w:lang w:val="en-US"/>
        </w:rPr>
        <w:t>c11</w:t>
      </w:r>
      <w:r w:rsidRPr="00422413">
        <w:rPr>
          <w:rFonts w:ascii="Arial Narrow" w:hAnsi="Arial Narrow"/>
          <w:color w:val="0000FF"/>
          <w:sz w:val="17"/>
          <w:lang w:val="en-US"/>
        </w:rPr>
        <w:t>&gt;</w:t>
      </w:r>
      <w:r w:rsidRPr="00422413">
        <w:rPr>
          <w:rFonts w:ascii="Arial Narrow" w:hAnsi="Arial Narrow"/>
          <w:color w:val="000000"/>
          <w:sz w:val="17"/>
          <w:lang w:val="en-US"/>
        </w:rPr>
        <w:t>110</w:t>
      </w:r>
      <w:r w:rsidRPr="00422413">
        <w:rPr>
          <w:rFonts w:ascii="Arial Narrow" w:hAnsi="Arial Narrow"/>
          <w:color w:val="0000FF"/>
          <w:sz w:val="17"/>
          <w:lang w:val="en-US"/>
        </w:rPr>
        <w:t>&lt;/</w:t>
      </w:r>
      <w:r w:rsidRPr="00422413">
        <w:rPr>
          <w:rFonts w:ascii="Arial Narrow" w:hAnsi="Arial Narrow"/>
          <w:color w:val="800000"/>
          <w:sz w:val="17"/>
          <w:lang w:val="en-US"/>
        </w:rPr>
        <w:t>c11</w:t>
      </w:r>
      <w:r w:rsidRPr="00422413">
        <w:rPr>
          <w:rFonts w:ascii="Arial Narrow" w:hAnsi="Arial Narrow"/>
          <w:color w:val="0000FF"/>
          <w:sz w:val="17"/>
          <w:lang w:val="en-US"/>
        </w:rPr>
        <w:t>&gt;&lt;/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69D555DA" w14:textId="551EDFCD" w:rsidR="003F6FF2" w:rsidRPr="00422413"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FF"/>
          <w:sz w:val="17"/>
          <w:szCs w:val="17"/>
          <w:lang w:val="en-US"/>
        </w:rPr>
      </w:pPr>
      <w:r w:rsidRPr="00422413">
        <w:rPr>
          <w:rFonts w:ascii="Arial Narrow" w:hAnsi="Arial Narrow"/>
          <w:color w:val="0000FF"/>
          <w:sz w:val="17"/>
          <w:lang w:val="en-US"/>
        </w:rPr>
        <w:t>&lt;/</w:t>
      </w:r>
      <w:r w:rsidRPr="00422413">
        <w:rPr>
          <w:rFonts w:ascii="Arial Narrow" w:hAnsi="Arial Narrow"/>
          <w:color w:val="800000"/>
          <w:sz w:val="17"/>
          <w:lang w:val="en-US"/>
        </w:rPr>
        <w:t>table</w:t>
      </w:r>
      <w:r w:rsidRPr="00422413">
        <w:rPr>
          <w:rFonts w:ascii="Arial Narrow" w:hAnsi="Arial Narrow"/>
          <w:color w:val="0000FF"/>
          <w:sz w:val="17"/>
          <w:lang w:val="en-US"/>
        </w:rPr>
        <w:t>&gt;</w:t>
      </w:r>
    </w:p>
    <w:p w14:paraId="179702A8" w14:textId="77777777" w:rsidR="003D0AFF" w:rsidRPr="00422413" w:rsidRDefault="003D0AFF" w:rsidP="003D0AFF">
      <w:pPr>
        <w:spacing w:after="0" w:line="240" w:lineRule="auto"/>
        <w:rPr>
          <w:rFonts w:ascii="Arial Narrow" w:hAnsi="Arial Narrow" w:cs="Arial"/>
          <w:sz w:val="20"/>
          <w:lang w:val="en-US"/>
        </w:rPr>
      </w:pPr>
    </w:p>
    <w:p w14:paraId="174DB0C3" w14:textId="1EF6E220" w:rsidR="003D0AFF" w:rsidRPr="00422413" w:rsidRDefault="003D0AFF" w:rsidP="003D0AFF">
      <w:pPr>
        <w:rPr>
          <w:rFonts w:cs="Arial"/>
          <w:b/>
          <w:lang w:val="en-US"/>
        </w:rPr>
      </w:pPr>
      <w:r w:rsidRPr="00422413">
        <w:rPr>
          <w:b/>
          <w:lang w:val="en-US"/>
        </w:rPr>
        <w:t>D.4b</w:t>
      </w:r>
      <w:r w:rsidRPr="00422413">
        <w:rPr>
          <w:lang w:val="en-US"/>
        </w:rPr>
        <w:tab/>
      </w:r>
      <w:r w:rsidRPr="00422413">
        <w:rPr>
          <w:b/>
          <w:lang w:val="en-US"/>
        </w:rPr>
        <w:t xml:space="preserve">table7.xml (table avec </w:t>
      </w:r>
      <w:r w:rsidRPr="00422413">
        <w:rPr>
          <w:b/>
          <w:i/>
          <w:lang w:val="en-US"/>
        </w:rPr>
        <w:t>Large Objects</w:t>
      </w:r>
      <w:r w:rsidRPr="00422413">
        <w:rPr>
          <w:b/>
          <w:lang w:val="en-US"/>
        </w:rPr>
        <w:t xml:space="preserve"> internes)</w:t>
      </w:r>
    </w:p>
    <w:p w14:paraId="44945DDA"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8080"/>
          <w:sz w:val="17"/>
          <w:lang w:val="en-US"/>
        </w:rPr>
        <w:t>&lt;?xml version="1.0" encoding="UTF-8"?&gt;</w:t>
      </w:r>
    </w:p>
    <w:p w14:paraId="0AE14472" w14:textId="15D3A3C4"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rFonts w:ascii="Arial Narrow" w:hAnsi="Arial Narrow"/>
          <w:color w:val="0000FF"/>
          <w:sz w:val="17"/>
          <w:lang w:val="en-US"/>
        </w:rPr>
        <w:t>&lt;</w:t>
      </w:r>
      <w:r w:rsidRPr="00422413">
        <w:rPr>
          <w:rFonts w:ascii="Arial Narrow" w:hAnsi="Arial Narrow"/>
          <w:color w:val="800000"/>
          <w:sz w:val="17"/>
          <w:lang w:val="en-US"/>
        </w:rPr>
        <w:t>table</w:t>
      </w:r>
      <w:r w:rsidRPr="00422413">
        <w:rPr>
          <w:rFonts w:ascii="Arial Narrow" w:hAnsi="Arial Narrow"/>
          <w:color w:val="FF0000"/>
          <w:sz w:val="17"/>
          <w:lang w:val="en-US"/>
        </w:rPr>
        <w:t xml:space="preserve"> xmlns</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http://www.bar.admin.ch/xmlns/siard/2/table.xsd</w:t>
      </w:r>
      <w:r w:rsidRPr="00422413">
        <w:rPr>
          <w:rFonts w:ascii="Arial Narrow" w:hAnsi="Arial Narrow"/>
          <w:color w:val="0000FF"/>
          <w:sz w:val="17"/>
          <w:lang w:val="en-US"/>
        </w:rPr>
        <w:t>"</w:t>
      </w:r>
      <w:r w:rsidRPr="00422413">
        <w:rPr>
          <w:rFonts w:ascii="Arial Narrow" w:hAnsi="Arial Narrow"/>
          <w:color w:val="FF0000"/>
          <w:sz w:val="17"/>
          <w:lang w:val="en-US"/>
        </w:rPr>
        <w:t xml:space="preserve"> xmlns:xsi</w:t>
      </w:r>
      <w:r w:rsidRPr="00422413">
        <w:rPr>
          <w:rFonts w:ascii="Arial Narrow" w:hAnsi="Arial Narrow"/>
          <w:color w:val="0000FF"/>
          <w:sz w:val="17"/>
          <w:lang w:val="en-US"/>
        </w:rPr>
        <w:t>="</w:t>
      </w:r>
      <w:r w:rsidRPr="00422413">
        <w:rPr>
          <w:rFonts w:ascii="Arial Narrow" w:hAnsi="Arial Narrow"/>
          <w:color w:val="000000"/>
          <w:sz w:val="17"/>
          <w:lang w:val="en-US"/>
        </w:rPr>
        <w:t>http://www.w3.org/2001/XMLSchema-instance</w:t>
      </w:r>
      <w:r w:rsidRPr="00422413">
        <w:rPr>
          <w:rFonts w:ascii="Arial Narrow" w:hAnsi="Arial Narrow"/>
          <w:color w:val="0000FF"/>
          <w:sz w:val="17"/>
          <w:lang w:val="en-US"/>
        </w:rPr>
        <w:t>"</w:t>
      </w:r>
      <w:r w:rsidRPr="00422413">
        <w:rPr>
          <w:rFonts w:ascii="Arial Narrow" w:hAnsi="Arial Narrow"/>
          <w:color w:val="FF0000"/>
          <w:sz w:val="17"/>
          <w:lang w:val="en-US"/>
        </w:rPr>
        <w:t xml:space="preserve"> xsi:schemaLocation</w:t>
      </w:r>
      <w:r w:rsidRPr="00422413">
        <w:rPr>
          <w:rFonts w:ascii="Arial Narrow" w:hAnsi="Arial Narrow"/>
          <w:color w:val="0000FF"/>
          <w:sz w:val="17"/>
          <w:lang w:val="en-US"/>
        </w:rPr>
        <w:t>="</w:t>
      </w:r>
      <w:r w:rsidRPr="00422413">
        <w:rPr>
          <w:rFonts w:ascii="Arial Narrow" w:hAnsi="Arial Narrow"/>
          <w:color w:val="000000"/>
          <w:sz w:val="17"/>
          <w:lang w:val="en-US"/>
        </w:rPr>
        <w:t>http://www.bar.admin.ch/xmlns/siard/2/table.xsd table7.xsd</w:t>
      </w:r>
      <w:r w:rsidRPr="00422413">
        <w:rPr>
          <w:rFonts w:ascii="Arial Narrow" w:hAnsi="Arial Narrow"/>
          <w:color w:val="0000FF"/>
          <w:sz w:val="17"/>
          <w:lang w:val="en-US"/>
        </w:rPr>
        <w:t>"</w:t>
      </w:r>
      <w:r w:rsidRPr="00422413">
        <w:rPr>
          <w:rFonts w:ascii="Arial Narrow" w:hAnsi="Arial Narrow"/>
          <w:color w:val="FF0000"/>
          <w:sz w:val="17"/>
          <w:lang w:val="en-US"/>
        </w:rPr>
        <w:t xml:space="preserve"> version</w:t>
      </w:r>
      <w:r w:rsidRPr="00422413">
        <w:rPr>
          <w:rFonts w:ascii="Arial Narrow" w:hAnsi="Arial Narrow"/>
          <w:color w:val="0000FF"/>
          <w:sz w:val="17"/>
          <w:lang w:val="en-US"/>
        </w:rPr>
        <w:t>="</w:t>
      </w:r>
      <w:r w:rsidRPr="00422413">
        <w:rPr>
          <w:rFonts w:ascii="Arial Narrow" w:hAnsi="Arial Narrow"/>
          <w:color w:val="000000"/>
          <w:sz w:val="17"/>
          <w:lang w:val="en-US"/>
        </w:rPr>
        <w:t>2.1</w:t>
      </w:r>
      <w:r w:rsidRPr="00422413">
        <w:rPr>
          <w:rFonts w:ascii="Arial Narrow" w:hAnsi="Arial Narrow"/>
          <w:color w:val="0000FF"/>
          <w:sz w:val="17"/>
          <w:lang w:val="en-US"/>
        </w:rPr>
        <w:t>"&gt;</w:t>
      </w:r>
    </w:p>
    <w:p w14:paraId="7F0B917E"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79D984EF"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1</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w:t>
      </w:r>
    </w:p>
    <w:p w14:paraId="28CDAFE6"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c2</w:t>
      </w:r>
      <w:r w:rsidRPr="00422413">
        <w:rPr>
          <w:rFonts w:ascii="Arial Narrow" w:hAnsi="Arial Narrow"/>
          <w:color w:val="FF0000"/>
          <w:sz w:val="17"/>
          <w:lang w:val="en-US"/>
        </w:rPr>
        <w:t xml:space="preserve"> file</w:t>
      </w:r>
      <w:r w:rsidRPr="00422413">
        <w:rPr>
          <w:rFonts w:ascii="Arial Narrow" w:hAnsi="Arial Narrow"/>
          <w:color w:val="0000FF"/>
          <w:sz w:val="17"/>
          <w:lang w:val="en-US"/>
        </w:rPr>
        <w:t>="</w:t>
      </w:r>
      <w:r w:rsidRPr="00422413">
        <w:rPr>
          <w:rFonts w:ascii="Arial Narrow" w:hAnsi="Arial Narrow"/>
          <w:color w:val="000000"/>
          <w:sz w:val="17"/>
          <w:lang w:val="en-US"/>
        </w:rPr>
        <w:t>content/schema1/table7/lob1/record0.xml</w:t>
      </w:r>
      <w:r w:rsidRPr="00422413">
        <w:rPr>
          <w:rFonts w:ascii="Arial Narrow" w:hAnsi="Arial Narrow"/>
          <w:color w:val="0000FF"/>
          <w:sz w:val="17"/>
          <w:lang w:val="en-US"/>
        </w:rPr>
        <w:t>"</w:t>
      </w:r>
      <w:r w:rsidRPr="00422413">
        <w:rPr>
          <w:rFonts w:ascii="Arial Narrow" w:hAnsi="Arial Narrow"/>
          <w:color w:val="FF0000"/>
          <w:sz w:val="17"/>
          <w:lang w:val="en-US"/>
        </w:rPr>
        <w:t xml:space="preserve"> length</w:t>
      </w:r>
      <w:r w:rsidRPr="00422413">
        <w:rPr>
          <w:rFonts w:ascii="Arial Narrow" w:hAnsi="Arial Narrow"/>
          <w:color w:val="0000FF"/>
          <w:sz w:val="17"/>
          <w:lang w:val="en-US"/>
        </w:rPr>
        <w:t>="</w:t>
      </w:r>
      <w:r w:rsidRPr="00422413">
        <w:rPr>
          <w:rFonts w:ascii="Arial Narrow" w:hAnsi="Arial Narrow"/>
          <w:color w:val="000000"/>
          <w:sz w:val="17"/>
          <w:lang w:val="en-US"/>
        </w:rPr>
        <w:t>270</w:t>
      </w:r>
      <w:r w:rsidRPr="00422413">
        <w:rPr>
          <w:rFonts w:ascii="Arial Narrow" w:hAnsi="Arial Narrow"/>
          <w:color w:val="0000FF"/>
          <w:sz w:val="17"/>
          <w:lang w:val="en-US"/>
        </w:rPr>
        <w:t>"</w:t>
      </w:r>
      <w:r w:rsidRPr="00422413">
        <w:rPr>
          <w:rFonts w:ascii="Arial Narrow" w:hAnsi="Arial Narrow"/>
          <w:color w:val="FF0000"/>
          <w:sz w:val="17"/>
          <w:lang w:val="en-US"/>
        </w:rPr>
        <w:t xml:space="preserve"> digestType</w:t>
      </w:r>
      <w:r w:rsidRPr="00422413">
        <w:rPr>
          <w:rFonts w:ascii="Arial Narrow" w:hAnsi="Arial Narrow"/>
          <w:color w:val="0000FF"/>
          <w:sz w:val="17"/>
          <w:lang w:val="en-US"/>
        </w:rPr>
        <w:t>="</w:t>
      </w:r>
      <w:r w:rsidRPr="00422413">
        <w:rPr>
          <w:rFonts w:ascii="Arial Narrow" w:hAnsi="Arial Narrow"/>
          <w:color w:val="000000"/>
          <w:sz w:val="17"/>
          <w:lang w:val="en-US"/>
        </w:rPr>
        <w:t>MD5</w:t>
      </w:r>
      <w:r w:rsidRPr="00422413">
        <w:rPr>
          <w:rFonts w:ascii="Arial Narrow" w:hAnsi="Arial Narrow"/>
          <w:color w:val="0000FF"/>
          <w:sz w:val="17"/>
          <w:lang w:val="en-US"/>
        </w:rPr>
        <w:t>"</w:t>
      </w:r>
      <w:r w:rsidRPr="00422413">
        <w:rPr>
          <w:rFonts w:ascii="Arial Narrow" w:hAnsi="Arial Narrow"/>
          <w:color w:val="FF0000"/>
          <w:sz w:val="17"/>
          <w:lang w:val="en-US"/>
        </w:rPr>
        <w:t xml:space="preserve"> digest</w:t>
      </w:r>
      <w:r w:rsidRPr="00422413">
        <w:rPr>
          <w:rFonts w:ascii="Arial Narrow" w:hAnsi="Arial Narrow"/>
          <w:color w:val="0000FF"/>
          <w:sz w:val="17"/>
          <w:lang w:val="en-US"/>
        </w:rPr>
        <w:t>="</w:t>
      </w:r>
      <w:r w:rsidRPr="00422413">
        <w:rPr>
          <w:rFonts w:ascii="Arial Narrow" w:hAnsi="Arial Narrow"/>
          <w:color w:val="000000"/>
          <w:sz w:val="17"/>
          <w:lang w:val="en-US"/>
        </w:rPr>
        <w:t>BCA4FB6D6898A2F42C624839B431C386</w:t>
      </w:r>
      <w:r w:rsidRPr="00422413">
        <w:rPr>
          <w:rFonts w:ascii="Arial Narrow" w:hAnsi="Arial Narrow"/>
          <w:color w:val="0000FF"/>
          <w:sz w:val="17"/>
          <w:lang w:val="en-US"/>
        </w:rPr>
        <w:t>"/&gt;</w:t>
      </w:r>
    </w:p>
    <w:p w14:paraId="75E1D3C2"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Southlake, Texas</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w:t>
      </w:r>
    </w:p>
    <w:p w14:paraId="7385A512"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1400</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w:t>
      </w:r>
    </w:p>
    <w:p w14:paraId="691A9D72"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en-US"/>
        </w:rPr>
        <w:tab/>
      </w:r>
      <w:r w:rsidRPr="00422413">
        <w:rPr>
          <w:lang w:val="en-US"/>
        </w:rPr>
        <w:tab/>
      </w:r>
      <w:r w:rsidRPr="00422413">
        <w:rPr>
          <w:rFonts w:ascii="Arial Narrow" w:hAnsi="Arial Narrow"/>
          <w:color w:val="0000FF"/>
          <w:sz w:val="17"/>
          <w:lang w:val="pl-PL"/>
        </w:rPr>
        <w:t>&lt;</w:t>
      </w:r>
      <w:r w:rsidRPr="00422413">
        <w:rPr>
          <w:rFonts w:ascii="Arial Narrow" w:hAnsi="Arial Narrow"/>
          <w:color w:val="800000"/>
          <w:sz w:val="17"/>
          <w:lang w:val="pl-PL"/>
        </w:rPr>
        <w:t>c5</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2001</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8307</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-103.00195</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36.500374</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c5</w:t>
      </w:r>
      <w:r w:rsidRPr="00422413">
        <w:rPr>
          <w:rFonts w:ascii="Arial Narrow" w:hAnsi="Arial Narrow"/>
          <w:color w:val="0000FF"/>
          <w:sz w:val="17"/>
          <w:lang w:val="pl-PL"/>
        </w:rPr>
        <w:t>&gt;</w:t>
      </w:r>
    </w:p>
    <w:p w14:paraId="3D170CA2"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row</w:t>
      </w:r>
      <w:r w:rsidRPr="00422413">
        <w:rPr>
          <w:rFonts w:ascii="Arial Narrow" w:hAnsi="Arial Narrow"/>
          <w:color w:val="0000FF"/>
          <w:sz w:val="17"/>
          <w:lang w:val="pl-PL"/>
        </w:rPr>
        <w:t>&gt;</w:t>
      </w:r>
    </w:p>
    <w:p w14:paraId="384C841C"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row</w:t>
      </w:r>
      <w:r w:rsidRPr="00422413">
        <w:rPr>
          <w:rFonts w:ascii="Arial Narrow" w:hAnsi="Arial Narrow"/>
          <w:color w:val="0000FF"/>
          <w:sz w:val="17"/>
          <w:lang w:val="pl-PL"/>
        </w:rPr>
        <w:t>&gt;</w:t>
      </w:r>
    </w:p>
    <w:p w14:paraId="6A74F72B"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c1</w:t>
      </w:r>
      <w:r w:rsidRPr="00422413">
        <w:rPr>
          <w:rFonts w:ascii="Arial Narrow" w:hAnsi="Arial Narrow"/>
          <w:color w:val="0000FF"/>
          <w:sz w:val="17"/>
          <w:lang w:val="pl-PL"/>
        </w:rPr>
        <w:t>&gt;</w:t>
      </w:r>
      <w:r w:rsidRPr="00422413">
        <w:rPr>
          <w:rFonts w:ascii="Arial Narrow" w:hAnsi="Arial Narrow"/>
          <w:color w:val="000000"/>
          <w:sz w:val="17"/>
          <w:lang w:val="pl-PL"/>
        </w:rPr>
        <w:t>2</w:t>
      </w:r>
      <w:r w:rsidRPr="00422413">
        <w:rPr>
          <w:rFonts w:ascii="Arial Narrow" w:hAnsi="Arial Narrow"/>
          <w:color w:val="0000FF"/>
          <w:sz w:val="17"/>
          <w:lang w:val="pl-PL"/>
        </w:rPr>
        <w:t>&lt;/</w:t>
      </w:r>
      <w:r w:rsidRPr="00422413">
        <w:rPr>
          <w:rFonts w:ascii="Arial Narrow" w:hAnsi="Arial Narrow"/>
          <w:color w:val="800000"/>
          <w:sz w:val="17"/>
          <w:lang w:val="pl-PL"/>
        </w:rPr>
        <w:t>c1</w:t>
      </w:r>
      <w:r w:rsidRPr="00422413">
        <w:rPr>
          <w:rFonts w:ascii="Arial Narrow" w:hAnsi="Arial Narrow"/>
          <w:color w:val="0000FF"/>
          <w:sz w:val="17"/>
          <w:lang w:val="pl-PL"/>
        </w:rPr>
        <w:t>&gt;</w:t>
      </w:r>
    </w:p>
    <w:p w14:paraId="243B1406"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c2</w:t>
      </w:r>
      <w:r w:rsidRPr="00422413">
        <w:rPr>
          <w:rFonts w:ascii="Arial Narrow" w:hAnsi="Arial Narrow"/>
          <w:color w:val="FF0000"/>
          <w:sz w:val="17"/>
          <w:lang w:val="pl-PL"/>
        </w:rPr>
        <w:t xml:space="preserve"> file</w:t>
      </w:r>
      <w:r w:rsidRPr="00422413">
        <w:rPr>
          <w:rFonts w:ascii="Arial Narrow" w:hAnsi="Arial Narrow"/>
          <w:color w:val="0000FF"/>
          <w:sz w:val="17"/>
          <w:lang w:val="pl-PL"/>
        </w:rPr>
        <w:t>="</w:t>
      </w:r>
      <w:r w:rsidRPr="00422413">
        <w:rPr>
          <w:rFonts w:ascii="Arial Narrow" w:hAnsi="Arial Narrow"/>
          <w:color w:val="000000"/>
          <w:sz w:val="17"/>
          <w:lang w:val="pl-PL"/>
        </w:rPr>
        <w:t>content/schema1/table7/lob1/record1.xml</w:t>
      </w:r>
      <w:r w:rsidRPr="00422413">
        <w:rPr>
          <w:rFonts w:ascii="Arial Narrow" w:hAnsi="Arial Narrow"/>
          <w:color w:val="0000FF"/>
          <w:sz w:val="17"/>
          <w:lang w:val="pl-PL"/>
        </w:rPr>
        <w:t>"</w:t>
      </w:r>
      <w:r w:rsidRPr="00422413">
        <w:rPr>
          <w:rFonts w:ascii="Arial Narrow" w:hAnsi="Arial Narrow"/>
          <w:color w:val="FF0000"/>
          <w:sz w:val="17"/>
          <w:lang w:val="pl-PL"/>
        </w:rPr>
        <w:t xml:space="preserve"> length</w:t>
      </w:r>
      <w:r w:rsidRPr="00422413">
        <w:rPr>
          <w:rFonts w:ascii="Arial Narrow" w:hAnsi="Arial Narrow"/>
          <w:color w:val="0000FF"/>
          <w:sz w:val="17"/>
          <w:lang w:val="pl-PL"/>
        </w:rPr>
        <w:t>="</w:t>
      </w:r>
      <w:r w:rsidRPr="00422413">
        <w:rPr>
          <w:rFonts w:ascii="Arial Narrow" w:hAnsi="Arial Narrow"/>
          <w:color w:val="000000"/>
          <w:sz w:val="17"/>
          <w:lang w:val="pl-PL"/>
        </w:rPr>
        <w:t>268</w:t>
      </w:r>
      <w:r w:rsidRPr="00422413">
        <w:rPr>
          <w:rFonts w:ascii="Arial Narrow" w:hAnsi="Arial Narrow"/>
          <w:color w:val="0000FF"/>
          <w:sz w:val="17"/>
          <w:lang w:val="pl-PL"/>
        </w:rPr>
        <w:t>"</w:t>
      </w:r>
      <w:r w:rsidRPr="00422413">
        <w:rPr>
          <w:rFonts w:ascii="Arial Narrow" w:hAnsi="Arial Narrow"/>
          <w:color w:val="FF0000"/>
          <w:sz w:val="17"/>
          <w:lang w:val="pl-PL"/>
        </w:rPr>
        <w:t xml:space="preserve"> digestType</w:t>
      </w:r>
      <w:r w:rsidRPr="00422413">
        <w:rPr>
          <w:rFonts w:ascii="Arial Narrow" w:hAnsi="Arial Narrow"/>
          <w:color w:val="0000FF"/>
          <w:sz w:val="17"/>
          <w:lang w:val="pl-PL"/>
        </w:rPr>
        <w:t>="</w:t>
      </w:r>
      <w:r w:rsidRPr="00422413">
        <w:rPr>
          <w:rFonts w:ascii="Arial Narrow" w:hAnsi="Arial Narrow"/>
          <w:color w:val="000000"/>
          <w:sz w:val="17"/>
          <w:lang w:val="pl-PL"/>
        </w:rPr>
        <w:t>MD5</w:t>
      </w:r>
      <w:r w:rsidRPr="00422413">
        <w:rPr>
          <w:rFonts w:ascii="Arial Narrow" w:hAnsi="Arial Narrow"/>
          <w:color w:val="0000FF"/>
          <w:sz w:val="17"/>
          <w:lang w:val="pl-PL"/>
        </w:rPr>
        <w:t>"</w:t>
      </w:r>
      <w:r w:rsidRPr="00422413">
        <w:rPr>
          <w:rFonts w:ascii="Arial Narrow" w:hAnsi="Arial Narrow"/>
          <w:color w:val="FF0000"/>
          <w:sz w:val="17"/>
          <w:lang w:val="pl-PL"/>
        </w:rPr>
        <w:t xml:space="preserve"> digest</w:t>
      </w:r>
      <w:r w:rsidRPr="00422413">
        <w:rPr>
          <w:rFonts w:ascii="Arial Narrow" w:hAnsi="Arial Narrow"/>
          <w:color w:val="0000FF"/>
          <w:sz w:val="17"/>
          <w:lang w:val="pl-PL"/>
        </w:rPr>
        <w:t>="</w:t>
      </w:r>
      <w:r w:rsidRPr="00422413">
        <w:rPr>
          <w:rFonts w:ascii="Arial Narrow" w:hAnsi="Arial Narrow"/>
          <w:color w:val="000000"/>
          <w:sz w:val="17"/>
          <w:lang w:val="pl-PL"/>
        </w:rPr>
        <w:t>7E99F05D8C4D7D3909D3F20987A0DE41</w:t>
      </w:r>
      <w:r w:rsidRPr="00422413">
        <w:rPr>
          <w:rFonts w:ascii="Arial Narrow" w:hAnsi="Arial Narrow"/>
          <w:color w:val="0000FF"/>
          <w:sz w:val="17"/>
          <w:lang w:val="pl-PL"/>
        </w:rPr>
        <w:t>"/&gt;</w:t>
      </w:r>
    </w:p>
    <w:p w14:paraId="097BF722"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s-ES"/>
        </w:rPr>
      </w:pPr>
      <w:r w:rsidRPr="00422413">
        <w:rPr>
          <w:lang w:val="pl-PL"/>
        </w:rPr>
        <w:tab/>
      </w:r>
      <w:r w:rsidRPr="00422413">
        <w:rPr>
          <w:lang w:val="pl-PL"/>
        </w:rPr>
        <w:tab/>
      </w:r>
      <w:r w:rsidRPr="00422413">
        <w:rPr>
          <w:rFonts w:ascii="Arial Narrow" w:hAnsi="Arial Narrow"/>
          <w:color w:val="0000FF"/>
          <w:sz w:val="17"/>
          <w:lang w:val="es-ES"/>
        </w:rPr>
        <w:t>&lt;</w:t>
      </w:r>
      <w:r w:rsidRPr="00422413">
        <w:rPr>
          <w:rFonts w:ascii="Arial Narrow" w:hAnsi="Arial Narrow"/>
          <w:color w:val="800000"/>
          <w:sz w:val="17"/>
          <w:lang w:val="es-ES"/>
        </w:rPr>
        <w:t>c3</w:t>
      </w:r>
      <w:r w:rsidRPr="00422413">
        <w:rPr>
          <w:rFonts w:ascii="Arial Narrow" w:hAnsi="Arial Narrow"/>
          <w:color w:val="0000FF"/>
          <w:sz w:val="17"/>
          <w:lang w:val="es-ES"/>
        </w:rPr>
        <w:t>&gt;</w:t>
      </w:r>
      <w:r w:rsidRPr="00422413">
        <w:rPr>
          <w:rFonts w:ascii="Arial Narrow" w:hAnsi="Arial Narrow"/>
          <w:color w:val="000000"/>
          <w:sz w:val="17"/>
          <w:lang w:val="es-ES"/>
        </w:rPr>
        <w:t>San Francisco</w:t>
      </w:r>
      <w:r w:rsidRPr="00422413">
        <w:rPr>
          <w:rFonts w:ascii="Arial Narrow" w:hAnsi="Arial Narrow"/>
          <w:color w:val="0000FF"/>
          <w:sz w:val="17"/>
          <w:lang w:val="es-ES"/>
        </w:rPr>
        <w:t>&lt;/</w:t>
      </w:r>
      <w:r w:rsidRPr="00422413">
        <w:rPr>
          <w:rFonts w:ascii="Arial Narrow" w:hAnsi="Arial Narrow"/>
          <w:color w:val="800000"/>
          <w:sz w:val="17"/>
          <w:lang w:val="es-ES"/>
        </w:rPr>
        <w:t>c3</w:t>
      </w:r>
      <w:r w:rsidRPr="00422413">
        <w:rPr>
          <w:rFonts w:ascii="Arial Narrow" w:hAnsi="Arial Narrow"/>
          <w:color w:val="0000FF"/>
          <w:sz w:val="17"/>
          <w:lang w:val="es-ES"/>
        </w:rPr>
        <w:t>&gt;</w:t>
      </w:r>
    </w:p>
    <w:p w14:paraId="73C49BBB"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s-ES"/>
        </w:rPr>
      </w:pPr>
      <w:r w:rsidRPr="00422413">
        <w:rPr>
          <w:lang w:val="es-ES"/>
        </w:rPr>
        <w:tab/>
      </w:r>
      <w:r w:rsidRPr="00422413">
        <w:rPr>
          <w:lang w:val="es-ES"/>
        </w:rPr>
        <w:tab/>
      </w:r>
      <w:r w:rsidRPr="00422413">
        <w:rPr>
          <w:rFonts w:ascii="Arial Narrow" w:hAnsi="Arial Narrow"/>
          <w:color w:val="0000FF"/>
          <w:sz w:val="17"/>
          <w:lang w:val="es-ES"/>
        </w:rPr>
        <w:t>&lt;</w:t>
      </w:r>
      <w:r w:rsidRPr="00422413">
        <w:rPr>
          <w:rFonts w:ascii="Arial Narrow" w:hAnsi="Arial Narrow"/>
          <w:color w:val="800000"/>
          <w:sz w:val="17"/>
          <w:lang w:val="es-ES"/>
        </w:rPr>
        <w:t>c4</w:t>
      </w:r>
      <w:r w:rsidRPr="00422413">
        <w:rPr>
          <w:rFonts w:ascii="Arial Narrow" w:hAnsi="Arial Narrow"/>
          <w:color w:val="0000FF"/>
          <w:sz w:val="17"/>
          <w:lang w:val="es-ES"/>
        </w:rPr>
        <w:t>&gt;</w:t>
      </w:r>
      <w:r w:rsidRPr="00422413">
        <w:rPr>
          <w:rFonts w:ascii="Arial Narrow" w:hAnsi="Arial Narrow"/>
          <w:color w:val="000000"/>
          <w:sz w:val="17"/>
          <w:lang w:val="es-ES"/>
        </w:rPr>
        <w:t>1500</w:t>
      </w:r>
      <w:r w:rsidRPr="00422413">
        <w:rPr>
          <w:rFonts w:ascii="Arial Narrow" w:hAnsi="Arial Narrow"/>
          <w:color w:val="0000FF"/>
          <w:sz w:val="17"/>
          <w:lang w:val="es-ES"/>
        </w:rPr>
        <w:t>&lt;/</w:t>
      </w:r>
      <w:r w:rsidRPr="00422413">
        <w:rPr>
          <w:rFonts w:ascii="Arial Narrow" w:hAnsi="Arial Narrow"/>
          <w:color w:val="800000"/>
          <w:sz w:val="17"/>
          <w:lang w:val="es-ES"/>
        </w:rPr>
        <w:t>c4</w:t>
      </w:r>
      <w:r w:rsidRPr="00422413">
        <w:rPr>
          <w:rFonts w:ascii="Arial Narrow" w:hAnsi="Arial Narrow"/>
          <w:color w:val="0000FF"/>
          <w:sz w:val="17"/>
          <w:lang w:val="es-ES"/>
        </w:rPr>
        <w:t>&gt;</w:t>
      </w:r>
    </w:p>
    <w:p w14:paraId="5897409B"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es-ES"/>
        </w:rPr>
        <w:tab/>
      </w:r>
      <w:r w:rsidRPr="00422413">
        <w:rPr>
          <w:lang w:val="es-ES"/>
        </w:rPr>
        <w:tab/>
      </w:r>
      <w:r w:rsidRPr="00422413">
        <w:rPr>
          <w:rFonts w:ascii="Arial Narrow" w:hAnsi="Arial Narrow"/>
          <w:color w:val="0000FF"/>
          <w:sz w:val="17"/>
          <w:lang w:val="pl-PL"/>
        </w:rPr>
        <w:t>&lt;</w:t>
      </w:r>
      <w:r w:rsidRPr="00422413">
        <w:rPr>
          <w:rFonts w:ascii="Arial Narrow" w:hAnsi="Arial Narrow"/>
          <w:color w:val="800000"/>
          <w:sz w:val="17"/>
          <w:lang w:val="pl-PL"/>
        </w:rPr>
        <w:t>c5</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2001</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8307</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-124.21014</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41.998016</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c5</w:t>
      </w:r>
      <w:r w:rsidRPr="00422413">
        <w:rPr>
          <w:rFonts w:ascii="Arial Narrow" w:hAnsi="Arial Narrow"/>
          <w:color w:val="0000FF"/>
          <w:sz w:val="17"/>
          <w:lang w:val="pl-PL"/>
        </w:rPr>
        <w:t>&gt;</w:t>
      </w:r>
    </w:p>
    <w:p w14:paraId="3D9654E6"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row</w:t>
      </w:r>
      <w:r w:rsidRPr="00422413">
        <w:rPr>
          <w:rFonts w:ascii="Arial Narrow" w:hAnsi="Arial Narrow"/>
          <w:color w:val="0000FF"/>
          <w:sz w:val="17"/>
          <w:lang w:val="pl-PL"/>
        </w:rPr>
        <w:t>&gt;</w:t>
      </w:r>
    </w:p>
    <w:p w14:paraId="4B43C62F"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row</w:t>
      </w:r>
      <w:r w:rsidRPr="00422413">
        <w:rPr>
          <w:rFonts w:ascii="Arial Narrow" w:hAnsi="Arial Narrow"/>
          <w:color w:val="0000FF"/>
          <w:sz w:val="17"/>
          <w:lang w:val="pl-PL"/>
        </w:rPr>
        <w:t>&gt;</w:t>
      </w:r>
    </w:p>
    <w:p w14:paraId="0216CF9F"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c1</w:t>
      </w:r>
      <w:r w:rsidRPr="00422413">
        <w:rPr>
          <w:rFonts w:ascii="Arial Narrow" w:hAnsi="Arial Narrow"/>
          <w:color w:val="0000FF"/>
          <w:sz w:val="17"/>
          <w:lang w:val="pl-PL"/>
        </w:rPr>
        <w:t>&gt;</w:t>
      </w:r>
      <w:r w:rsidRPr="00422413">
        <w:rPr>
          <w:rFonts w:ascii="Arial Narrow" w:hAnsi="Arial Narrow"/>
          <w:color w:val="000000"/>
          <w:sz w:val="17"/>
          <w:lang w:val="pl-PL"/>
        </w:rPr>
        <w:t>3</w:t>
      </w:r>
      <w:r w:rsidRPr="00422413">
        <w:rPr>
          <w:rFonts w:ascii="Arial Narrow" w:hAnsi="Arial Narrow"/>
          <w:color w:val="0000FF"/>
          <w:sz w:val="17"/>
          <w:lang w:val="pl-PL"/>
        </w:rPr>
        <w:t>&lt;/</w:t>
      </w:r>
      <w:r w:rsidRPr="00422413">
        <w:rPr>
          <w:rFonts w:ascii="Arial Narrow" w:hAnsi="Arial Narrow"/>
          <w:color w:val="800000"/>
          <w:sz w:val="17"/>
          <w:lang w:val="pl-PL"/>
        </w:rPr>
        <w:t>c1</w:t>
      </w:r>
      <w:r w:rsidRPr="00422413">
        <w:rPr>
          <w:rFonts w:ascii="Arial Narrow" w:hAnsi="Arial Narrow"/>
          <w:color w:val="0000FF"/>
          <w:sz w:val="17"/>
          <w:lang w:val="pl-PL"/>
        </w:rPr>
        <w:t>&gt;</w:t>
      </w:r>
    </w:p>
    <w:p w14:paraId="4027B25F"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pl-PL"/>
        </w:rPr>
        <w:tab/>
      </w:r>
      <w:r w:rsidRPr="00422413">
        <w:rPr>
          <w:lang w:val="pl-PL"/>
        </w:rPr>
        <w:tab/>
      </w:r>
      <w:r w:rsidRPr="00422413">
        <w:rPr>
          <w:rFonts w:ascii="Arial Narrow" w:hAnsi="Arial Narrow"/>
          <w:color w:val="0000FF"/>
          <w:sz w:val="17"/>
          <w:lang w:val="pl-PL"/>
        </w:rPr>
        <w:t>&lt;</w:t>
      </w:r>
      <w:r w:rsidRPr="00422413">
        <w:rPr>
          <w:rFonts w:ascii="Arial Narrow" w:hAnsi="Arial Narrow"/>
          <w:color w:val="800000"/>
          <w:sz w:val="17"/>
          <w:lang w:val="pl-PL"/>
        </w:rPr>
        <w:t>c2</w:t>
      </w:r>
      <w:r w:rsidRPr="00422413">
        <w:rPr>
          <w:rFonts w:ascii="Arial Narrow" w:hAnsi="Arial Narrow"/>
          <w:color w:val="FF0000"/>
          <w:sz w:val="17"/>
          <w:lang w:val="pl-PL"/>
        </w:rPr>
        <w:t xml:space="preserve"> file</w:t>
      </w:r>
      <w:r w:rsidRPr="00422413">
        <w:rPr>
          <w:rFonts w:ascii="Arial Narrow" w:hAnsi="Arial Narrow"/>
          <w:color w:val="0000FF"/>
          <w:sz w:val="17"/>
          <w:lang w:val="pl-PL"/>
        </w:rPr>
        <w:t>="</w:t>
      </w:r>
      <w:r w:rsidRPr="00422413">
        <w:rPr>
          <w:rFonts w:ascii="Arial Narrow" w:hAnsi="Arial Narrow"/>
          <w:color w:val="000000"/>
          <w:sz w:val="17"/>
          <w:lang w:val="pl-PL"/>
        </w:rPr>
        <w:t>content/schema1/table7/lob1/record2.xml</w:t>
      </w:r>
      <w:r w:rsidRPr="00422413">
        <w:rPr>
          <w:rFonts w:ascii="Arial Narrow" w:hAnsi="Arial Narrow"/>
          <w:color w:val="0000FF"/>
          <w:sz w:val="17"/>
          <w:lang w:val="pl-PL"/>
        </w:rPr>
        <w:t>"</w:t>
      </w:r>
      <w:r w:rsidRPr="00422413">
        <w:rPr>
          <w:rFonts w:ascii="Arial Narrow" w:hAnsi="Arial Narrow"/>
          <w:color w:val="FF0000"/>
          <w:sz w:val="17"/>
          <w:lang w:val="pl-PL"/>
        </w:rPr>
        <w:t xml:space="preserve"> length</w:t>
      </w:r>
      <w:r w:rsidRPr="00422413">
        <w:rPr>
          <w:rFonts w:ascii="Arial Narrow" w:hAnsi="Arial Narrow"/>
          <w:color w:val="0000FF"/>
          <w:sz w:val="17"/>
          <w:lang w:val="pl-PL"/>
        </w:rPr>
        <w:t>="</w:t>
      </w:r>
      <w:r w:rsidRPr="00422413">
        <w:rPr>
          <w:rFonts w:ascii="Arial Narrow" w:hAnsi="Arial Narrow"/>
          <w:color w:val="000000"/>
          <w:sz w:val="17"/>
          <w:lang w:val="pl-PL"/>
        </w:rPr>
        <w:t>235</w:t>
      </w:r>
      <w:r w:rsidRPr="00422413">
        <w:rPr>
          <w:rFonts w:ascii="Arial Narrow" w:hAnsi="Arial Narrow"/>
          <w:color w:val="0000FF"/>
          <w:sz w:val="17"/>
          <w:lang w:val="pl-PL"/>
        </w:rPr>
        <w:t>"</w:t>
      </w:r>
      <w:r w:rsidRPr="00422413">
        <w:rPr>
          <w:rFonts w:ascii="Arial Narrow" w:hAnsi="Arial Narrow"/>
          <w:color w:val="FF0000"/>
          <w:sz w:val="17"/>
          <w:lang w:val="pl-PL"/>
        </w:rPr>
        <w:t xml:space="preserve"> digestType</w:t>
      </w:r>
      <w:r w:rsidRPr="00422413">
        <w:rPr>
          <w:rFonts w:ascii="Arial Narrow" w:hAnsi="Arial Narrow"/>
          <w:color w:val="0000FF"/>
          <w:sz w:val="17"/>
          <w:lang w:val="pl-PL"/>
        </w:rPr>
        <w:t>="</w:t>
      </w:r>
      <w:r w:rsidRPr="00422413">
        <w:rPr>
          <w:rFonts w:ascii="Arial Narrow" w:hAnsi="Arial Narrow"/>
          <w:color w:val="000000"/>
          <w:sz w:val="17"/>
          <w:lang w:val="pl-PL"/>
        </w:rPr>
        <w:t>MD5</w:t>
      </w:r>
      <w:r w:rsidRPr="00422413">
        <w:rPr>
          <w:rFonts w:ascii="Arial Narrow" w:hAnsi="Arial Narrow"/>
          <w:color w:val="0000FF"/>
          <w:sz w:val="17"/>
          <w:lang w:val="pl-PL"/>
        </w:rPr>
        <w:t>"</w:t>
      </w:r>
      <w:r w:rsidRPr="00422413">
        <w:rPr>
          <w:rFonts w:ascii="Arial Narrow" w:hAnsi="Arial Narrow"/>
          <w:color w:val="FF0000"/>
          <w:sz w:val="17"/>
          <w:lang w:val="pl-PL"/>
        </w:rPr>
        <w:t xml:space="preserve"> digest</w:t>
      </w:r>
      <w:r w:rsidRPr="00422413">
        <w:rPr>
          <w:rFonts w:ascii="Arial Narrow" w:hAnsi="Arial Narrow"/>
          <w:color w:val="0000FF"/>
          <w:sz w:val="17"/>
          <w:lang w:val="pl-PL"/>
        </w:rPr>
        <w:t>="</w:t>
      </w:r>
      <w:r w:rsidRPr="00422413">
        <w:rPr>
          <w:rFonts w:ascii="Arial Narrow" w:hAnsi="Arial Narrow"/>
          <w:color w:val="000000"/>
          <w:sz w:val="17"/>
          <w:lang w:val="pl-PL"/>
        </w:rPr>
        <w:t>C495BB25A6EDBFE829DDB9B28C027DC3</w:t>
      </w:r>
      <w:r w:rsidRPr="00422413">
        <w:rPr>
          <w:rFonts w:ascii="Arial Narrow" w:hAnsi="Arial Narrow"/>
          <w:color w:val="0000FF"/>
          <w:sz w:val="17"/>
          <w:lang w:val="pl-PL"/>
        </w:rPr>
        <w:t>"/&gt;</w:t>
      </w:r>
    </w:p>
    <w:p w14:paraId="4DF2B56A"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pl-PL"/>
        </w:rPr>
        <w:tab/>
      </w:r>
      <w:r w:rsidRPr="00422413">
        <w:rPr>
          <w:lang w:val="pl-PL"/>
        </w:rPr>
        <w:tab/>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New Jersey</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w:t>
      </w:r>
    </w:p>
    <w:p w14:paraId="73267840"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1600</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w:t>
      </w:r>
    </w:p>
    <w:p w14:paraId="25E019CD"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pl-PL"/>
        </w:rPr>
      </w:pPr>
      <w:r w:rsidRPr="00422413">
        <w:rPr>
          <w:lang w:val="en-US"/>
        </w:rPr>
        <w:tab/>
      </w:r>
      <w:r w:rsidRPr="00422413">
        <w:rPr>
          <w:lang w:val="en-US"/>
        </w:rPr>
        <w:tab/>
      </w:r>
      <w:r w:rsidRPr="00422413">
        <w:rPr>
          <w:rFonts w:ascii="Arial Narrow" w:hAnsi="Arial Narrow"/>
          <w:color w:val="0000FF"/>
          <w:sz w:val="17"/>
          <w:lang w:val="pl-PL"/>
        </w:rPr>
        <w:t>&lt;</w:t>
      </w:r>
      <w:r w:rsidRPr="00422413">
        <w:rPr>
          <w:rFonts w:ascii="Arial Narrow" w:hAnsi="Arial Narrow"/>
          <w:color w:val="800000"/>
          <w:sz w:val="17"/>
          <w:lang w:val="pl-PL"/>
        </w:rPr>
        <w:t>c5</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2001</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8307</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u1</w:t>
      </w:r>
      <w:r w:rsidRPr="00422413">
        <w:rPr>
          <w:rFonts w:ascii="Arial Narrow" w:hAnsi="Arial Narrow"/>
          <w:color w:val="0000FF"/>
          <w:sz w:val="17"/>
          <w:lang w:val="pl-PL"/>
        </w:rPr>
        <w:t>&gt;</w:t>
      </w:r>
      <w:r w:rsidRPr="00422413">
        <w:rPr>
          <w:rFonts w:ascii="Arial Narrow" w:hAnsi="Arial Narrow"/>
          <w:color w:val="000000"/>
          <w:sz w:val="17"/>
          <w:lang w:val="pl-PL"/>
        </w:rPr>
        <w:t>-74.695305</w:t>
      </w:r>
      <w:r w:rsidRPr="00422413">
        <w:rPr>
          <w:rFonts w:ascii="Arial Narrow" w:hAnsi="Arial Narrow"/>
          <w:color w:val="0000FF"/>
          <w:sz w:val="17"/>
          <w:lang w:val="pl-PL"/>
        </w:rPr>
        <w:t>&lt;/</w:t>
      </w:r>
      <w:r w:rsidRPr="00422413">
        <w:rPr>
          <w:rFonts w:ascii="Arial Narrow" w:hAnsi="Arial Narrow"/>
          <w:color w:val="800000"/>
          <w:sz w:val="17"/>
          <w:lang w:val="pl-PL"/>
        </w:rPr>
        <w:t>u1</w:t>
      </w:r>
      <w:r w:rsidRPr="00422413">
        <w:rPr>
          <w:rFonts w:ascii="Arial Narrow" w:hAnsi="Arial Narrow"/>
          <w:color w:val="0000FF"/>
          <w:sz w:val="17"/>
          <w:lang w:val="pl-PL"/>
        </w:rPr>
        <w:t>&gt;&lt;</w:t>
      </w:r>
      <w:r w:rsidRPr="00422413">
        <w:rPr>
          <w:rFonts w:ascii="Arial Narrow" w:hAnsi="Arial Narrow"/>
          <w:color w:val="800000"/>
          <w:sz w:val="17"/>
          <w:lang w:val="pl-PL"/>
        </w:rPr>
        <w:t>u2</w:t>
      </w:r>
      <w:r w:rsidRPr="00422413">
        <w:rPr>
          <w:rFonts w:ascii="Arial Narrow" w:hAnsi="Arial Narrow"/>
          <w:color w:val="0000FF"/>
          <w:sz w:val="17"/>
          <w:lang w:val="pl-PL"/>
        </w:rPr>
        <w:t>&gt;</w:t>
      </w:r>
      <w:r w:rsidRPr="00422413">
        <w:rPr>
          <w:rFonts w:ascii="Arial Narrow" w:hAnsi="Arial Narrow"/>
          <w:color w:val="000000"/>
          <w:sz w:val="17"/>
          <w:lang w:val="pl-PL"/>
        </w:rPr>
        <w:t>41.35733</w:t>
      </w:r>
      <w:r w:rsidRPr="00422413">
        <w:rPr>
          <w:rFonts w:ascii="Arial Narrow" w:hAnsi="Arial Narrow"/>
          <w:color w:val="0000FF"/>
          <w:sz w:val="17"/>
          <w:lang w:val="pl-PL"/>
        </w:rPr>
        <w:t>&lt;/</w:t>
      </w:r>
      <w:r w:rsidRPr="00422413">
        <w:rPr>
          <w:rFonts w:ascii="Arial Narrow" w:hAnsi="Arial Narrow"/>
          <w:color w:val="800000"/>
          <w:sz w:val="17"/>
          <w:lang w:val="pl-PL"/>
        </w:rPr>
        <w:t>u2</w:t>
      </w:r>
      <w:r w:rsidRPr="00422413">
        <w:rPr>
          <w:rFonts w:ascii="Arial Narrow" w:hAnsi="Arial Narrow"/>
          <w:color w:val="0000FF"/>
          <w:sz w:val="17"/>
          <w:lang w:val="pl-PL"/>
        </w:rPr>
        <w:t>&gt;&lt;/</w:t>
      </w:r>
      <w:r w:rsidRPr="00422413">
        <w:rPr>
          <w:rFonts w:ascii="Arial Narrow" w:hAnsi="Arial Narrow"/>
          <w:color w:val="800000"/>
          <w:sz w:val="17"/>
          <w:lang w:val="pl-PL"/>
        </w:rPr>
        <w:t>u3</w:t>
      </w:r>
      <w:r w:rsidRPr="00422413">
        <w:rPr>
          <w:rFonts w:ascii="Arial Narrow" w:hAnsi="Arial Narrow"/>
          <w:color w:val="0000FF"/>
          <w:sz w:val="17"/>
          <w:lang w:val="pl-PL"/>
        </w:rPr>
        <w:t>&gt;&lt;/</w:t>
      </w:r>
      <w:r w:rsidRPr="00422413">
        <w:rPr>
          <w:rFonts w:ascii="Arial Narrow" w:hAnsi="Arial Narrow"/>
          <w:color w:val="800000"/>
          <w:sz w:val="17"/>
          <w:lang w:val="pl-PL"/>
        </w:rPr>
        <w:t>c5</w:t>
      </w:r>
      <w:r w:rsidRPr="00422413">
        <w:rPr>
          <w:rFonts w:ascii="Arial Narrow" w:hAnsi="Arial Narrow"/>
          <w:color w:val="0000FF"/>
          <w:sz w:val="17"/>
          <w:lang w:val="pl-PL"/>
        </w:rPr>
        <w:t>&gt;</w:t>
      </w:r>
    </w:p>
    <w:p w14:paraId="214A8C57"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pl-PL"/>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2205F3FF"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val="en-US"/>
        </w:rPr>
      </w:pPr>
      <w:r w:rsidRPr="00422413">
        <w:rPr>
          <w:lang w:val="en-US"/>
        </w:rPr>
        <w:tab/>
      </w:r>
      <w:r w:rsidRPr="00422413">
        <w:rPr>
          <w:rFonts w:ascii="Arial Narrow" w:eastAsiaTheme="minorHAnsi" w:hAnsi="Arial Narrow"/>
          <w:b/>
          <w:color w:val="AEAAAA" w:themeColor="background2" w:themeShade="BF"/>
          <w:sz w:val="17"/>
          <w:lang w:val="en-US"/>
        </w:rPr>
        <w:t>…</w:t>
      </w:r>
    </w:p>
    <w:p w14:paraId="68A3120C"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row</w:t>
      </w:r>
      <w:r w:rsidRPr="00422413">
        <w:rPr>
          <w:rFonts w:ascii="Arial Narrow" w:hAnsi="Arial Narrow"/>
          <w:color w:val="0000FF"/>
          <w:sz w:val="17"/>
          <w:lang w:val="en-US"/>
        </w:rPr>
        <w:t>&gt;</w:t>
      </w:r>
    </w:p>
    <w:p w14:paraId="52F8372A"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lang w:val="en-US"/>
        </w:rPr>
      </w:pPr>
      <w:r w:rsidRPr="00422413">
        <w:rPr>
          <w:lang w:val="en-US"/>
        </w:rPr>
        <w:tab/>
      </w:r>
      <w:r w:rsidRPr="00422413">
        <w:rPr>
          <w:lang w:val="en-US"/>
        </w:rPr>
        <w:tab/>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w:t>
      </w:r>
      <w:r w:rsidRPr="00422413">
        <w:rPr>
          <w:rFonts w:ascii="Arial Narrow" w:hAnsi="Arial Narrow"/>
          <w:color w:val="000000"/>
          <w:sz w:val="17"/>
          <w:lang w:val="en-US"/>
        </w:rPr>
        <w:t>9</w:t>
      </w:r>
      <w:r w:rsidRPr="00422413">
        <w:rPr>
          <w:rFonts w:ascii="Arial Narrow" w:hAnsi="Arial Narrow"/>
          <w:color w:val="0000FF"/>
          <w:sz w:val="17"/>
          <w:lang w:val="en-US"/>
        </w:rPr>
        <w:t>&lt;/</w:t>
      </w:r>
      <w:r w:rsidRPr="00422413">
        <w:rPr>
          <w:rFonts w:ascii="Arial Narrow" w:hAnsi="Arial Narrow"/>
          <w:color w:val="800000"/>
          <w:sz w:val="17"/>
          <w:lang w:val="en-US"/>
        </w:rPr>
        <w:t>c1</w:t>
      </w:r>
      <w:r w:rsidRPr="00422413">
        <w:rPr>
          <w:rFonts w:ascii="Arial Narrow" w:hAnsi="Arial Narrow"/>
          <w:color w:val="0000FF"/>
          <w:sz w:val="17"/>
          <w:lang w:val="en-US"/>
        </w:rPr>
        <w:t>&gt;&lt;</w:t>
      </w:r>
      <w:r w:rsidRPr="00422413">
        <w:rPr>
          <w:rFonts w:ascii="Arial Narrow" w:hAnsi="Arial Narrow"/>
          <w:color w:val="800000"/>
          <w:sz w:val="17"/>
          <w:lang w:val="en-US"/>
        </w:rPr>
        <w:t>c3</w:t>
      </w:r>
      <w:r w:rsidRPr="00422413">
        <w:rPr>
          <w:rFonts w:ascii="Arial Narrow" w:hAnsi="Arial Narrow"/>
          <w:color w:val="0000FF"/>
          <w:sz w:val="17"/>
          <w:lang w:val="en-US"/>
        </w:rPr>
        <w:t>&gt;</w:t>
      </w:r>
      <w:r w:rsidRPr="00422413">
        <w:rPr>
          <w:rFonts w:ascii="Arial Narrow" w:hAnsi="Arial Narrow"/>
          <w:color w:val="000000"/>
          <w:sz w:val="17"/>
          <w:lang w:val="en-US"/>
        </w:rPr>
        <w:t>Bombay</w:t>
      </w:r>
      <w:r w:rsidRPr="00422413">
        <w:rPr>
          <w:rFonts w:ascii="Arial Narrow" w:hAnsi="Arial Narrow"/>
          <w:color w:val="0000FF"/>
          <w:sz w:val="17"/>
          <w:lang w:val="en-US"/>
        </w:rPr>
        <w:t>&lt;/</w:t>
      </w:r>
      <w:r w:rsidRPr="00422413">
        <w:rPr>
          <w:rFonts w:ascii="Arial Narrow" w:hAnsi="Arial Narrow"/>
          <w:color w:val="800000"/>
          <w:sz w:val="17"/>
          <w:lang w:val="en-US"/>
        </w:rPr>
        <w:t>c3</w:t>
      </w:r>
      <w:r w:rsidRPr="00422413">
        <w:rPr>
          <w:rFonts w:ascii="Arial Narrow" w:hAnsi="Arial Narrow"/>
          <w:color w:val="0000FF"/>
          <w:sz w:val="17"/>
          <w:lang w:val="en-US"/>
        </w:rPr>
        <w:t>&gt;&lt;</w:t>
      </w:r>
      <w:r w:rsidRPr="00422413">
        <w:rPr>
          <w:rFonts w:ascii="Arial Narrow" w:hAnsi="Arial Narrow"/>
          <w:color w:val="800000"/>
          <w:sz w:val="17"/>
          <w:lang w:val="en-US"/>
        </w:rPr>
        <w:t>c4</w:t>
      </w:r>
      <w:r w:rsidRPr="00422413">
        <w:rPr>
          <w:rFonts w:ascii="Arial Narrow" w:hAnsi="Arial Narrow"/>
          <w:color w:val="0000FF"/>
          <w:sz w:val="17"/>
          <w:lang w:val="en-US"/>
        </w:rPr>
        <w:t>&gt;</w:t>
      </w:r>
      <w:r w:rsidRPr="00422413">
        <w:rPr>
          <w:rFonts w:ascii="Arial Narrow" w:hAnsi="Arial Narrow"/>
          <w:color w:val="000000"/>
          <w:sz w:val="17"/>
          <w:lang w:val="en-US"/>
        </w:rPr>
        <w:t>2100</w:t>
      </w:r>
      <w:r w:rsidRPr="00422413">
        <w:rPr>
          <w:rFonts w:ascii="Arial Narrow" w:hAnsi="Arial Narrow"/>
          <w:color w:val="0000FF"/>
          <w:sz w:val="17"/>
          <w:lang w:val="en-US"/>
        </w:rPr>
        <w:t>&lt;/</w:t>
      </w:r>
      <w:r w:rsidRPr="00422413">
        <w:rPr>
          <w:rFonts w:ascii="Arial Narrow" w:hAnsi="Arial Narrow"/>
          <w:color w:val="800000"/>
          <w:sz w:val="17"/>
          <w:lang w:val="en-US"/>
        </w:rPr>
        <w:t>c4</w:t>
      </w:r>
      <w:r w:rsidRPr="00422413">
        <w:rPr>
          <w:rFonts w:ascii="Arial Narrow" w:hAnsi="Arial Narrow"/>
          <w:color w:val="0000FF"/>
          <w:sz w:val="17"/>
          <w:lang w:val="en-US"/>
        </w:rPr>
        <w:t>&gt;</w:t>
      </w:r>
    </w:p>
    <w:p w14:paraId="17693A2D" w14:textId="77777777" w:rsidR="006172A5"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422413">
        <w:rPr>
          <w:lang w:val="en-US"/>
        </w:rPr>
        <w:tab/>
      </w:r>
      <w:r w:rsidRPr="00422413">
        <w:rPr>
          <w:rFonts w:ascii="Arial Narrow" w:hAnsi="Arial Narrow"/>
          <w:color w:val="0000FF"/>
          <w:sz w:val="17"/>
        </w:rPr>
        <w:t>&lt;/</w:t>
      </w:r>
      <w:r w:rsidRPr="00422413">
        <w:rPr>
          <w:rFonts w:ascii="Arial Narrow" w:hAnsi="Arial Narrow"/>
          <w:color w:val="800000"/>
          <w:sz w:val="17"/>
        </w:rPr>
        <w:t>row</w:t>
      </w:r>
      <w:r w:rsidRPr="00422413">
        <w:rPr>
          <w:rFonts w:ascii="Arial Narrow" w:hAnsi="Arial Narrow"/>
          <w:color w:val="0000FF"/>
          <w:sz w:val="17"/>
        </w:rPr>
        <w:t>&gt;</w:t>
      </w:r>
    </w:p>
    <w:p w14:paraId="2D83B079" w14:textId="3AE983C0" w:rsidR="003D0AFF" w:rsidRPr="00422413"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spacing w:after="0" w:line="240" w:lineRule="auto"/>
        <w:rPr>
          <w:rFonts w:ascii="Arial Narrow" w:hAnsi="Arial Narrow"/>
          <w:color w:val="0000FF"/>
          <w:sz w:val="17"/>
          <w:szCs w:val="17"/>
        </w:rPr>
      </w:pPr>
      <w:r w:rsidRPr="00422413">
        <w:rPr>
          <w:rFonts w:ascii="Arial Narrow" w:hAnsi="Arial Narrow"/>
          <w:color w:val="0000FF"/>
          <w:sz w:val="17"/>
        </w:rPr>
        <w:t>&lt;/</w:t>
      </w:r>
      <w:r w:rsidRPr="00422413">
        <w:rPr>
          <w:rFonts w:ascii="Arial Narrow" w:hAnsi="Arial Narrow"/>
          <w:color w:val="800000"/>
          <w:sz w:val="17"/>
        </w:rPr>
        <w:t>table</w:t>
      </w:r>
      <w:r w:rsidRPr="00422413">
        <w:rPr>
          <w:rFonts w:ascii="Arial Narrow" w:hAnsi="Arial Narrow"/>
          <w:color w:val="0000FF"/>
          <w:sz w:val="17"/>
        </w:rPr>
        <w:t>&gt;</w:t>
      </w:r>
    </w:p>
    <w:p w14:paraId="2B702775" w14:textId="77777777" w:rsidR="006172A5" w:rsidRPr="00422413" w:rsidRDefault="006172A5" w:rsidP="006172A5">
      <w:pPr>
        <w:spacing w:after="0" w:line="240" w:lineRule="auto"/>
        <w:rPr>
          <w:rFonts w:ascii="Arial Narrow" w:hAnsi="Arial Narrow" w:cs="Arial"/>
          <w:sz w:val="20"/>
        </w:rPr>
      </w:pPr>
    </w:p>
    <w:p w14:paraId="775E492A" w14:textId="77777777" w:rsidR="006172A5" w:rsidRPr="00422413" w:rsidRDefault="006172A5">
      <w:pPr>
        <w:spacing w:after="0" w:line="240" w:lineRule="auto"/>
        <w:rPr>
          <w:rFonts w:cs="Arial"/>
          <w:b/>
        </w:rPr>
      </w:pPr>
      <w:r w:rsidRPr="00422413">
        <w:br w:type="page"/>
      </w:r>
    </w:p>
    <w:p w14:paraId="3015DC5D" w14:textId="004DA398" w:rsidR="003D0AFF" w:rsidRPr="00422413" w:rsidRDefault="003D0AFF" w:rsidP="003D0AFF">
      <w:pPr>
        <w:rPr>
          <w:rFonts w:cs="Arial"/>
          <w:b/>
        </w:rPr>
      </w:pPr>
      <w:r w:rsidRPr="00422413">
        <w:rPr>
          <w:b/>
        </w:rPr>
        <w:lastRenderedPageBreak/>
        <w:t>D.4c</w:t>
      </w:r>
      <w:r w:rsidRPr="00422413">
        <w:tab/>
      </w:r>
      <w:r w:rsidRPr="00422413">
        <w:rPr>
          <w:b/>
        </w:rPr>
        <w:t xml:space="preserve">table0.xml (table avec </w:t>
      </w:r>
      <w:r w:rsidRPr="00422413">
        <w:rPr>
          <w:b/>
          <w:i/>
        </w:rPr>
        <w:t xml:space="preserve">udt </w:t>
      </w:r>
      <w:r w:rsidRPr="00422413">
        <w:rPr>
          <w:b/>
        </w:rPr>
        <w:t xml:space="preserve">et </w:t>
      </w:r>
      <w:r w:rsidRPr="00422413">
        <w:rPr>
          <w:b/>
          <w:i/>
        </w:rPr>
        <w:t>array</w:t>
      </w:r>
      <w:r w:rsidRPr="00422413">
        <w:rPr>
          <w:b/>
        </w:rPr>
        <w:t>)</w:t>
      </w:r>
    </w:p>
    <w:p w14:paraId="10EB0303"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422413">
        <w:rPr>
          <w:rFonts w:ascii="Arial Narrow" w:hAnsi="Arial Narrow"/>
          <w:noProof/>
          <w:color w:val="008080"/>
          <w:sz w:val="17"/>
        </w:rPr>
        <w:t>&lt;?xml version="1.0" encoding="UTF-8"?&gt;</w:t>
      </w:r>
    </w:p>
    <w:p w14:paraId="22DF41D7" w14:textId="3B12C20D"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422413">
        <w:rPr>
          <w:rFonts w:ascii="Arial Narrow" w:hAnsi="Arial Narrow"/>
          <w:noProof/>
          <w:color w:val="0000FF"/>
          <w:sz w:val="17"/>
        </w:rPr>
        <w:t>&lt;</w:t>
      </w:r>
      <w:r w:rsidRPr="00422413">
        <w:rPr>
          <w:rFonts w:ascii="Arial Narrow" w:hAnsi="Arial Narrow"/>
          <w:noProof/>
          <w:color w:val="800000"/>
          <w:sz w:val="17"/>
        </w:rPr>
        <w:t>table</w:t>
      </w:r>
      <w:r w:rsidRPr="00422413">
        <w:rPr>
          <w:rFonts w:ascii="Arial Narrow" w:hAnsi="Arial Narrow"/>
          <w:noProof/>
          <w:color w:val="FF0000"/>
          <w:sz w:val="17"/>
        </w:rPr>
        <w:t xml:space="preserve"> xmlns</w:t>
      </w:r>
      <w:r w:rsidRPr="00422413">
        <w:rPr>
          <w:rFonts w:ascii="Arial Narrow" w:hAnsi="Arial Narrow"/>
          <w:noProof/>
          <w:color w:val="0000FF"/>
          <w:sz w:val="17"/>
        </w:rPr>
        <w:t>="</w:t>
      </w:r>
      <w:r w:rsidRPr="00422413">
        <w:rPr>
          <w:rFonts w:ascii="Arial Narrow" w:hAnsi="Arial Narrow"/>
          <w:noProof/>
          <w:color w:val="000000"/>
          <w:sz w:val="17"/>
        </w:rPr>
        <w:t>http://www.bar.admin.ch/xmlns/siard/2/table.xsd</w:t>
      </w:r>
      <w:r w:rsidRPr="00422413">
        <w:rPr>
          <w:rFonts w:ascii="Arial Narrow" w:hAnsi="Arial Narrow"/>
          <w:noProof/>
          <w:color w:val="0000FF"/>
          <w:sz w:val="17"/>
        </w:rPr>
        <w:t>"</w:t>
      </w:r>
      <w:r w:rsidRPr="00422413">
        <w:rPr>
          <w:rFonts w:ascii="Arial Narrow" w:hAnsi="Arial Narrow"/>
          <w:noProof/>
          <w:color w:val="FF0000"/>
          <w:sz w:val="17"/>
        </w:rPr>
        <w:t xml:space="preserve"> xmlns:xsi</w:t>
      </w:r>
      <w:r w:rsidRPr="00422413">
        <w:rPr>
          <w:rFonts w:ascii="Arial Narrow" w:hAnsi="Arial Narrow"/>
          <w:noProof/>
          <w:color w:val="0000FF"/>
          <w:sz w:val="17"/>
        </w:rPr>
        <w:t>="</w:t>
      </w:r>
      <w:r w:rsidRPr="00422413">
        <w:rPr>
          <w:rFonts w:ascii="Arial Narrow" w:hAnsi="Arial Narrow"/>
          <w:noProof/>
          <w:color w:val="000000"/>
          <w:sz w:val="17"/>
        </w:rPr>
        <w:t>http://www.w3.org/2001/XMLSchema-instance</w:t>
      </w:r>
      <w:r w:rsidRPr="00422413">
        <w:rPr>
          <w:rFonts w:ascii="Arial Narrow" w:hAnsi="Arial Narrow"/>
          <w:noProof/>
          <w:color w:val="0000FF"/>
          <w:sz w:val="17"/>
        </w:rPr>
        <w:t>"</w:t>
      </w:r>
      <w:r w:rsidRPr="00422413">
        <w:rPr>
          <w:rFonts w:ascii="Arial Narrow" w:hAnsi="Arial Narrow"/>
          <w:noProof/>
          <w:color w:val="FF0000"/>
          <w:sz w:val="17"/>
        </w:rPr>
        <w:t xml:space="preserve"> </w:t>
      </w:r>
      <w:r w:rsidRPr="00422413">
        <w:rPr>
          <w:rFonts w:ascii="Arial Narrow" w:hAnsi="Arial Narrow"/>
          <w:noProof/>
          <w:color w:val="FF0000"/>
          <w:sz w:val="17"/>
          <w:szCs w:val="17"/>
        </w:rPr>
        <w:br/>
      </w:r>
      <w:r w:rsidRPr="00422413">
        <w:rPr>
          <w:rFonts w:ascii="Arial Narrow" w:hAnsi="Arial Narrow"/>
          <w:noProof/>
          <w:color w:val="FF0000"/>
          <w:sz w:val="17"/>
        </w:rPr>
        <w:t>xsi:schemaLocation</w:t>
      </w:r>
      <w:r w:rsidRPr="00422413">
        <w:rPr>
          <w:rFonts w:ascii="Arial Narrow" w:hAnsi="Arial Narrow"/>
          <w:noProof/>
          <w:color w:val="0000FF"/>
          <w:sz w:val="17"/>
        </w:rPr>
        <w:t>="</w:t>
      </w:r>
      <w:r w:rsidRPr="00422413">
        <w:rPr>
          <w:rFonts w:ascii="Arial Narrow" w:hAnsi="Arial Narrow"/>
          <w:noProof/>
          <w:color w:val="000000"/>
          <w:sz w:val="17"/>
        </w:rPr>
        <w:t>http://www.bar.admin.ch/xmlns/siard/2/table.xsd table0.xsd</w:t>
      </w:r>
      <w:r w:rsidRPr="00422413">
        <w:rPr>
          <w:rFonts w:ascii="Arial Narrow" w:hAnsi="Arial Narrow"/>
          <w:noProof/>
          <w:color w:val="0000FF"/>
          <w:sz w:val="17"/>
        </w:rPr>
        <w:t>"</w:t>
      </w:r>
      <w:r w:rsidRPr="00422413">
        <w:rPr>
          <w:rFonts w:ascii="Arial Narrow" w:hAnsi="Arial Narrow"/>
          <w:noProof/>
          <w:color w:val="FF0000"/>
          <w:sz w:val="17"/>
        </w:rPr>
        <w:t xml:space="preserve"> version</w:t>
      </w:r>
      <w:r w:rsidRPr="00422413">
        <w:rPr>
          <w:rFonts w:ascii="Arial Narrow" w:hAnsi="Arial Narrow"/>
          <w:noProof/>
          <w:color w:val="0000FF"/>
          <w:sz w:val="17"/>
        </w:rPr>
        <w:t>="</w:t>
      </w:r>
      <w:r w:rsidRPr="00422413">
        <w:rPr>
          <w:rFonts w:ascii="Arial Narrow" w:hAnsi="Arial Narrow"/>
          <w:noProof/>
          <w:color w:val="000000"/>
          <w:sz w:val="17"/>
        </w:rPr>
        <w:t>2.1</w:t>
      </w:r>
      <w:r w:rsidRPr="00422413">
        <w:rPr>
          <w:rFonts w:ascii="Arial Narrow" w:hAnsi="Arial Narrow"/>
          <w:noProof/>
          <w:color w:val="0000FF"/>
          <w:sz w:val="17"/>
        </w:rPr>
        <w:t>"&gt;</w:t>
      </w:r>
    </w:p>
    <w:p w14:paraId="69ED8DF9"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596C847D"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w:t>
      </w:r>
      <w:r w:rsidRPr="00422413">
        <w:rPr>
          <w:rFonts w:ascii="Arial Narrow" w:hAnsi="Arial Narrow"/>
          <w:noProof/>
          <w:color w:val="0000FF"/>
          <w:sz w:val="17"/>
          <w:lang w:val="en-US"/>
        </w:rPr>
        <w:t>&gt;</w:t>
      </w:r>
      <w:r w:rsidRPr="00422413">
        <w:rPr>
          <w:rFonts w:ascii="Arial Narrow" w:hAnsi="Arial Narrow"/>
          <w:noProof/>
          <w:color w:val="000000"/>
          <w:sz w:val="17"/>
          <w:lang w:val="en-US"/>
        </w:rPr>
        <w:t>232</w:t>
      </w:r>
      <w:r w:rsidRPr="00422413">
        <w:rPr>
          <w:rFonts w:ascii="Arial Narrow" w:hAnsi="Arial Narrow"/>
          <w:noProof/>
          <w:color w:val="0000FF"/>
          <w:sz w:val="17"/>
          <w:lang w:val="en-US"/>
        </w:rPr>
        <w:t>&lt;/</w:t>
      </w:r>
      <w:r w:rsidRPr="00422413">
        <w:rPr>
          <w:rFonts w:ascii="Arial Narrow" w:hAnsi="Arial Narrow"/>
          <w:noProof/>
          <w:color w:val="800000"/>
          <w:sz w:val="17"/>
          <w:lang w:val="en-US"/>
        </w:rPr>
        <w:t>c1</w:t>
      </w:r>
      <w:r w:rsidRPr="00422413">
        <w:rPr>
          <w:rFonts w:ascii="Arial Narrow" w:hAnsi="Arial Narrow"/>
          <w:noProof/>
          <w:color w:val="0000FF"/>
          <w:sz w:val="17"/>
          <w:lang w:val="en-US"/>
        </w:rPr>
        <w:t>&gt;</w:t>
      </w:r>
    </w:p>
    <w:p w14:paraId="332392FE"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c2</w:t>
      </w:r>
      <w:r w:rsidRPr="00422413">
        <w:rPr>
          <w:rFonts w:ascii="Arial Narrow" w:hAnsi="Arial Narrow"/>
          <w:noProof/>
          <w:color w:val="0000FF"/>
          <w:sz w:val="17"/>
          <w:lang w:val="en-US"/>
        </w:rPr>
        <w:t>&gt;</w:t>
      </w:r>
      <w:r w:rsidRPr="00422413">
        <w:rPr>
          <w:rFonts w:ascii="Arial Narrow" w:hAnsi="Arial Narrow"/>
          <w:noProof/>
          <w:color w:val="000000"/>
          <w:sz w:val="17"/>
          <w:lang w:val="en-US"/>
        </w:rPr>
        <w:t>Donald</w:t>
      </w:r>
      <w:r w:rsidRPr="00422413">
        <w:rPr>
          <w:rFonts w:ascii="Arial Narrow" w:hAnsi="Arial Narrow"/>
          <w:noProof/>
          <w:color w:val="0000FF"/>
          <w:sz w:val="17"/>
          <w:lang w:val="en-US"/>
        </w:rPr>
        <w:t>&lt;/</w:t>
      </w:r>
      <w:r w:rsidRPr="00422413">
        <w:rPr>
          <w:rFonts w:ascii="Arial Narrow" w:hAnsi="Arial Narrow"/>
          <w:noProof/>
          <w:color w:val="800000"/>
          <w:sz w:val="17"/>
          <w:lang w:val="en-US"/>
        </w:rPr>
        <w:t>c2</w:t>
      </w:r>
      <w:r w:rsidRPr="00422413">
        <w:rPr>
          <w:rFonts w:ascii="Arial Narrow" w:hAnsi="Arial Narrow"/>
          <w:noProof/>
          <w:color w:val="0000FF"/>
          <w:sz w:val="17"/>
          <w:lang w:val="en-US"/>
        </w:rPr>
        <w:t>&gt;</w:t>
      </w:r>
    </w:p>
    <w:p w14:paraId="76CADD1B"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en-US"/>
        </w:rPr>
        <w:tab/>
      </w:r>
      <w:r w:rsidRPr="00422413">
        <w:rPr>
          <w:lang w:val="en-US"/>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r w:rsidRPr="00422413">
        <w:rPr>
          <w:rFonts w:ascii="Arial Narrow" w:hAnsi="Arial Narrow"/>
          <w:noProof/>
          <w:color w:val="000000"/>
          <w:sz w:val="17"/>
          <w:lang w:val="pl-PL"/>
        </w:rPr>
        <w:t>Hunter</w:t>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p>
    <w:p w14:paraId="32050A4D" w14:textId="589D6D9B"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5122 Sinclair Ln</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21206</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w:t>
      </w:r>
      <w:r w:rsidRPr="00422413">
        <w:rPr>
          <w:rFonts w:ascii="Arial Narrow" w:hAnsi="Arial Narrow"/>
          <w:noProof/>
          <w:color w:val="000000"/>
          <w:sz w:val="17"/>
          <w:lang w:val="pl-PL"/>
        </w:rPr>
        <w:t>Baltimore</w:t>
      </w:r>
      <w:r w:rsidRPr="00422413">
        <w:rPr>
          <w:rFonts w:ascii="Arial Narrow" w:hAnsi="Arial Narrow"/>
          <w:noProof/>
          <w:color w:val="0000FF"/>
          <w:sz w:val="17"/>
          <w:lang w:val="pl-PL"/>
        </w:rPr>
        <w: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w:t>
      </w:r>
      <w:r w:rsidRPr="00422413">
        <w:rPr>
          <w:rFonts w:ascii="Arial Narrow" w:hAnsi="Arial Narrow"/>
          <w:noProof/>
          <w:color w:val="000000"/>
          <w:sz w:val="17"/>
          <w:lang w:val="pl-PL"/>
        </w:rPr>
        <w:t>MD</w:t>
      </w:r>
      <w:r w:rsidRPr="00422413">
        <w:rPr>
          <w:rFonts w:ascii="Arial Narrow" w:hAnsi="Arial Narrow"/>
          <w:noProof/>
          <w:color w:val="0000FF"/>
          <w:sz w:val="17"/>
          <w:lang w:val="pl-PL"/>
        </w:rPr>
        <w: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w:t>
      </w:r>
      <w:r w:rsidRPr="00422413">
        <w:rPr>
          <w:rFonts w:ascii="Arial Narrow" w:hAnsi="Arial Narrow"/>
          <w:noProof/>
          <w:color w:val="000000"/>
          <w:sz w:val="17"/>
          <w:lang w:val="pl-PL"/>
        </w:rPr>
        <w:t>US</w:t>
      </w:r>
      <w:r w:rsidRPr="00422413">
        <w:rPr>
          <w:rFonts w:ascii="Arial Narrow" w:hAnsi="Arial Narrow"/>
          <w:noProof/>
          <w:color w:val="0000FF"/>
          <w:sz w:val="17"/>
          <w:lang w:val="pl-PL"/>
        </w:rPr>
        <w: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w:t>
      </w:r>
    </w:p>
    <w:p w14:paraId="7D9A1AA4" w14:textId="067851D5"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pl-PL"/>
        </w:rPr>
        <w:tab/>
      </w:r>
      <w:r w:rsidRPr="00422413">
        <w:rPr>
          <w:lang w:val="pl-PL"/>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c5</w:t>
      </w:r>
      <w:r w:rsidRPr="00422413">
        <w:rPr>
          <w:rFonts w:ascii="Arial Narrow" w:hAnsi="Arial Narrow"/>
          <w:noProof/>
          <w:color w:val="0000FF"/>
          <w:sz w:val="17"/>
          <w:lang w:val="en-US"/>
        </w:rPr>
        <w:t>&gt;&lt;</w:t>
      </w:r>
      <w:r w:rsidRPr="00422413">
        <w:rPr>
          <w:rFonts w:ascii="Arial Narrow" w:hAnsi="Arial Narrow"/>
          <w:noProof/>
          <w:color w:val="800000"/>
          <w:sz w:val="17"/>
          <w:lang w:val="en-US"/>
        </w:rPr>
        <w:t>a1</w:t>
      </w:r>
      <w:r w:rsidRPr="00422413">
        <w:rPr>
          <w:rFonts w:ascii="Arial Narrow" w:hAnsi="Arial Narrow"/>
          <w:noProof/>
          <w:color w:val="0000FF"/>
          <w:sz w:val="17"/>
          <w:lang w:val="en-US"/>
        </w:rPr>
        <w:t>&gt;</w:t>
      </w:r>
      <w:r w:rsidRPr="00422413">
        <w:rPr>
          <w:rFonts w:ascii="Arial Narrow" w:hAnsi="Arial Narrow"/>
          <w:noProof/>
          <w:color w:val="000000"/>
          <w:sz w:val="17"/>
          <w:lang w:val="en-US"/>
        </w:rPr>
        <w:t>+1 410 123 4795</w:t>
      </w:r>
      <w:r w:rsidRPr="00422413">
        <w:rPr>
          <w:rFonts w:ascii="Arial Narrow" w:hAnsi="Arial Narrow"/>
          <w:noProof/>
          <w:color w:val="0000FF"/>
          <w:sz w:val="17"/>
          <w:lang w:val="en-US"/>
        </w:rPr>
        <w:t>&lt;/</w:t>
      </w:r>
      <w:r w:rsidRPr="00422413">
        <w:rPr>
          <w:rFonts w:ascii="Arial Narrow" w:hAnsi="Arial Narrow"/>
          <w:noProof/>
          <w:color w:val="800000"/>
          <w:sz w:val="17"/>
          <w:lang w:val="en-US"/>
        </w:rPr>
        <w:t>a1</w:t>
      </w:r>
      <w:r w:rsidRPr="00422413">
        <w:rPr>
          <w:rFonts w:ascii="Arial Narrow" w:hAnsi="Arial Narrow"/>
          <w:noProof/>
          <w:color w:val="0000FF"/>
          <w:sz w:val="17"/>
          <w:lang w:val="en-US"/>
        </w:rPr>
        <w:t>&gt;&lt;/</w:t>
      </w:r>
      <w:r w:rsidRPr="00422413">
        <w:rPr>
          <w:rFonts w:ascii="Arial Narrow" w:hAnsi="Arial Narrow"/>
          <w:noProof/>
          <w:color w:val="800000"/>
          <w:sz w:val="17"/>
          <w:lang w:val="en-US"/>
        </w:rPr>
        <w:t>c5</w:t>
      </w:r>
      <w:r w:rsidRPr="00422413">
        <w:rPr>
          <w:rFonts w:ascii="Arial Narrow" w:hAnsi="Arial Narrow"/>
          <w:noProof/>
          <w:color w:val="0000FF"/>
          <w:sz w:val="17"/>
          <w:lang w:val="en-US"/>
        </w:rPr>
        <w:t>&gt;</w:t>
      </w:r>
    </w:p>
    <w:p w14:paraId="1BFCFA9F"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c6</w:t>
      </w:r>
      <w:r w:rsidRPr="00422413">
        <w:rPr>
          <w:rFonts w:ascii="Arial Narrow" w:hAnsi="Arial Narrow"/>
          <w:noProof/>
          <w:color w:val="0000FF"/>
          <w:sz w:val="17"/>
          <w:lang w:val="en-US"/>
        </w:rPr>
        <w:t>&gt;</w:t>
      </w:r>
      <w:r w:rsidRPr="00422413">
        <w:rPr>
          <w:rFonts w:ascii="Arial Narrow" w:hAnsi="Arial Narrow"/>
          <w:noProof/>
          <w:color w:val="000000"/>
          <w:sz w:val="17"/>
          <w:lang w:val="en-US"/>
        </w:rPr>
        <w:t>us</w:t>
      </w:r>
      <w:r w:rsidRPr="00422413">
        <w:rPr>
          <w:rFonts w:ascii="Arial Narrow" w:hAnsi="Arial Narrow"/>
          <w:noProof/>
          <w:color w:val="0000FF"/>
          <w:sz w:val="17"/>
          <w:lang w:val="en-US"/>
        </w:rPr>
        <w:t>&lt;/</w:t>
      </w:r>
      <w:r w:rsidRPr="00422413">
        <w:rPr>
          <w:rFonts w:ascii="Arial Narrow" w:hAnsi="Arial Narrow"/>
          <w:noProof/>
          <w:color w:val="800000"/>
          <w:sz w:val="17"/>
          <w:lang w:val="en-US"/>
        </w:rPr>
        <w:t>c6</w:t>
      </w:r>
      <w:r w:rsidRPr="00422413">
        <w:rPr>
          <w:rFonts w:ascii="Arial Narrow" w:hAnsi="Arial Narrow"/>
          <w:noProof/>
          <w:color w:val="0000FF"/>
          <w:sz w:val="17"/>
          <w:lang w:val="en-US"/>
        </w:rPr>
        <w:t>&gt;</w:t>
      </w:r>
    </w:p>
    <w:p w14:paraId="532765AD"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c7</w:t>
      </w:r>
      <w:r w:rsidRPr="00422413">
        <w:rPr>
          <w:rFonts w:ascii="Arial Narrow" w:hAnsi="Arial Narrow"/>
          <w:noProof/>
          <w:color w:val="0000FF"/>
          <w:sz w:val="17"/>
          <w:lang w:val="en-US"/>
        </w:rPr>
        <w:t>&gt;</w:t>
      </w:r>
      <w:r w:rsidRPr="00422413">
        <w:rPr>
          <w:rFonts w:ascii="Arial Narrow" w:hAnsi="Arial Narrow"/>
          <w:noProof/>
          <w:color w:val="000000"/>
          <w:sz w:val="17"/>
          <w:lang w:val="en-US"/>
        </w:rPr>
        <w:t>AMERICA</w:t>
      </w:r>
      <w:r w:rsidRPr="00422413">
        <w:rPr>
          <w:rFonts w:ascii="Arial Narrow" w:hAnsi="Arial Narrow"/>
          <w:noProof/>
          <w:color w:val="0000FF"/>
          <w:sz w:val="17"/>
          <w:lang w:val="en-US"/>
        </w:rPr>
        <w:t>&lt;/</w:t>
      </w:r>
      <w:r w:rsidRPr="00422413">
        <w:rPr>
          <w:rFonts w:ascii="Arial Narrow" w:hAnsi="Arial Narrow"/>
          <w:noProof/>
          <w:color w:val="800000"/>
          <w:sz w:val="17"/>
          <w:lang w:val="en-US"/>
        </w:rPr>
        <w:t>c7</w:t>
      </w:r>
      <w:r w:rsidRPr="00422413">
        <w:rPr>
          <w:rFonts w:ascii="Arial Narrow" w:hAnsi="Arial Narrow"/>
          <w:noProof/>
          <w:color w:val="0000FF"/>
          <w:sz w:val="17"/>
          <w:lang w:val="en-US"/>
        </w:rPr>
        <w:t>&gt;</w:t>
      </w:r>
    </w:p>
    <w:p w14:paraId="2974755E"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c8</w:t>
      </w:r>
      <w:r w:rsidRPr="00422413">
        <w:rPr>
          <w:rFonts w:ascii="Arial Narrow" w:hAnsi="Arial Narrow"/>
          <w:noProof/>
          <w:color w:val="0000FF"/>
          <w:sz w:val="17"/>
          <w:lang w:val="en-US"/>
        </w:rPr>
        <w:t>&gt;</w:t>
      </w:r>
      <w:r w:rsidRPr="00422413">
        <w:rPr>
          <w:rFonts w:ascii="Arial Narrow" w:hAnsi="Arial Narrow"/>
          <w:noProof/>
          <w:color w:val="000000"/>
          <w:sz w:val="17"/>
          <w:lang w:val="en-US"/>
        </w:rPr>
        <w:t>2400</w:t>
      </w:r>
      <w:r w:rsidRPr="00422413">
        <w:rPr>
          <w:rFonts w:ascii="Arial Narrow" w:hAnsi="Arial Narrow"/>
          <w:noProof/>
          <w:color w:val="0000FF"/>
          <w:sz w:val="17"/>
          <w:lang w:val="en-US"/>
        </w:rPr>
        <w:t>&lt;/</w:t>
      </w:r>
      <w:r w:rsidRPr="00422413">
        <w:rPr>
          <w:rFonts w:ascii="Arial Narrow" w:hAnsi="Arial Narrow"/>
          <w:noProof/>
          <w:color w:val="800000"/>
          <w:sz w:val="17"/>
          <w:lang w:val="en-US"/>
        </w:rPr>
        <w:t>c8</w:t>
      </w:r>
      <w:r w:rsidRPr="00422413">
        <w:rPr>
          <w:rFonts w:ascii="Arial Narrow" w:hAnsi="Arial Narrow"/>
          <w:noProof/>
          <w:color w:val="0000FF"/>
          <w:sz w:val="17"/>
          <w:lang w:val="en-US"/>
        </w:rPr>
        <w:t>&gt;</w:t>
      </w:r>
    </w:p>
    <w:p w14:paraId="73C7509E"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c9</w:t>
      </w:r>
      <w:r w:rsidRPr="00422413">
        <w:rPr>
          <w:rFonts w:ascii="Arial Narrow" w:hAnsi="Arial Narrow"/>
          <w:noProof/>
          <w:color w:val="0000FF"/>
          <w:sz w:val="17"/>
          <w:lang w:val="en-US"/>
        </w:rPr>
        <w:t>&gt;</w:t>
      </w:r>
      <w:r w:rsidRPr="00422413">
        <w:rPr>
          <w:rFonts w:ascii="Arial Narrow" w:hAnsi="Arial Narrow"/>
          <w:noProof/>
          <w:color w:val="000000"/>
          <w:sz w:val="17"/>
          <w:lang w:val="en-US"/>
        </w:rPr>
        <w:t>Donald.Hunter@CHACHALACA.EXAMPLE.COM</w:t>
      </w:r>
      <w:r w:rsidRPr="00422413">
        <w:rPr>
          <w:rFonts w:ascii="Arial Narrow" w:hAnsi="Arial Narrow"/>
          <w:noProof/>
          <w:color w:val="0000FF"/>
          <w:sz w:val="17"/>
          <w:lang w:val="en-US"/>
        </w:rPr>
        <w:t>&lt;/</w:t>
      </w:r>
      <w:r w:rsidRPr="00422413">
        <w:rPr>
          <w:rFonts w:ascii="Arial Narrow" w:hAnsi="Arial Narrow"/>
          <w:noProof/>
          <w:color w:val="800000"/>
          <w:sz w:val="17"/>
          <w:lang w:val="en-US"/>
        </w:rPr>
        <w:t>c9</w:t>
      </w:r>
      <w:r w:rsidRPr="00422413">
        <w:rPr>
          <w:rFonts w:ascii="Arial Narrow" w:hAnsi="Arial Narrow"/>
          <w:noProof/>
          <w:color w:val="0000FF"/>
          <w:sz w:val="17"/>
          <w:lang w:val="en-US"/>
        </w:rPr>
        <w:t>&gt;</w:t>
      </w:r>
    </w:p>
    <w:p w14:paraId="406CA373"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en-US"/>
        </w:rPr>
        <w:tab/>
      </w:r>
      <w:r w:rsidRPr="00422413">
        <w:rPr>
          <w:lang w:val="en-US"/>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r w:rsidRPr="00422413">
        <w:rPr>
          <w:rFonts w:ascii="Arial Narrow" w:hAnsi="Arial Narrow"/>
          <w:noProof/>
          <w:color w:val="000000"/>
          <w:sz w:val="17"/>
          <w:lang w:val="pl-PL"/>
        </w:rPr>
        <w:t>145</w:t>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p>
    <w:p w14:paraId="226C04AF" w14:textId="2140BC2C"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2001</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8307</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-76.545732</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39.322775</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w:t>
      </w:r>
    </w:p>
    <w:p w14:paraId="24FC628D"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pl-PL"/>
        </w:rPr>
        <w:tab/>
      </w:r>
      <w:r w:rsidRPr="00422413">
        <w:rPr>
          <w:lang w:val="pl-PL"/>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c12</w:t>
      </w:r>
      <w:r w:rsidRPr="00422413">
        <w:rPr>
          <w:rFonts w:ascii="Arial Narrow" w:hAnsi="Arial Narrow"/>
          <w:noProof/>
          <w:color w:val="0000FF"/>
          <w:sz w:val="17"/>
          <w:lang w:val="en-US"/>
        </w:rPr>
        <w:t>&gt;</w:t>
      </w:r>
      <w:r w:rsidRPr="00422413">
        <w:rPr>
          <w:rFonts w:ascii="Arial Narrow" w:hAnsi="Arial Narrow"/>
          <w:noProof/>
          <w:color w:val="000000"/>
          <w:sz w:val="17"/>
          <w:lang w:val="en-US"/>
        </w:rPr>
        <w:t>1960-01-19Z</w:t>
      </w:r>
      <w:r w:rsidRPr="00422413">
        <w:rPr>
          <w:rFonts w:ascii="Arial Narrow" w:hAnsi="Arial Narrow"/>
          <w:noProof/>
          <w:color w:val="0000FF"/>
          <w:sz w:val="17"/>
          <w:lang w:val="en-US"/>
        </w:rPr>
        <w:t>&lt;/</w:t>
      </w:r>
      <w:r w:rsidRPr="00422413">
        <w:rPr>
          <w:rFonts w:ascii="Arial Narrow" w:hAnsi="Arial Narrow"/>
          <w:noProof/>
          <w:color w:val="800000"/>
          <w:sz w:val="17"/>
          <w:lang w:val="en-US"/>
        </w:rPr>
        <w:t>c12</w:t>
      </w:r>
      <w:r w:rsidRPr="00422413">
        <w:rPr>
          <w:rFonts w:ascii="Arial Narrow" w:hAnsi="Arial Narrow"/>
          <w:noProof/>
          <w:color w:val="0000FF"/>
          <w:sz w:val="17"/>
          <w:lang w:val="en-US"/>
        </w:rPr>
        <w:t>&gt;</w:t>
      </w:r>
    </w:p>
    <w:p w14:paraId="015D7ED0"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c13</w:t>
      </w:r>
      <w:r w:rsidRPr="00422413">
        <w:rPr>
          <w:rFonts w:ascii="Arial Narrow" w:hAnsi="Arial Narrow"/>
          <w:noProof/>
          <w:color w:val="0000FF"/>
          <w:sz w:val="17"/>
          <w:lang w:val="en-US"/>
        </w:rPr>
        <w:t>&gt;</w:t>
      </w:r>
      <w:r w:rsidRPr="00422413">
        <w:rPr>
          <w:rFonts w:ascii="Arial Narrow" w:hAnsi="Arial Narrow"/>
          <w:noProof/>
          <w:color w:val="000000"/>
          <w:sz w:val="17"/>
          <w:lang w:val="en-US"/>
        </w:rPr>
        <w:t>married</w:t>
      </w:r>
      <w:r w:rsidRPr="00422413">
        <w:rPr>
          <w:rFonts w:ascii="Arial Narrow" w:hAnsi="Arial Narrow"/>
          <w:noProof/>
          <w:color w:val="0000FF"/>
          <w:sz w:val="17"/>
          <w:lang w:val="en-US"/>
        </w:rPr>
        <w:t>&lt;/</w:t>
      </w:r>
      <w:r w:rsidRPr="00422413">
        <w:rPr>
          <w:rFonts w:ascii="Arial Narrow" w:hAnsi="Arial Narrow"/>
          <w:noProof/>
          <w:color w:val="800000"/>
          <w:sz w:val="17"/>
          <w:lang w:val="en-US"/>
        </w:rPr>
        <w:t>c13</w:t>
      </w:r>
      <w:r w:rsidRPr="00422413">
        <w:rPr>
          <w:rFonts w:ascii="Arial Narrow" w:hAnsi="Arial Narrow"/>
          <w:noProof/>
          <w:color w:val="0000FF"/>
          <w:sz w:val="17"/>
          <w:lang w:val="en-US"/>
        </w:rPr>
        <w:t>&gt;</w:t>
      </w:r>
    </w:p>
    <w:p w14:paraId="7AD69EE4"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r w:rsidRPr="00422413">
        <w:rPr>
          <w:rFonts w:ascii="Arial Narrow" w:hAnsi="Arial Narrow"/>
          <w:noProof/>
          <w:color w:val="000000"/>
          <w:sz w:val="17"/>
          <w:lang w:val="en-US"/>
        </w:rPr>
        <w:t>M</w:t>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p>
    <w:p w14:paraId="169A8CEA"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r w:rsidRPr="00422413">
        <w:rPr>
          <w:rFonts w:ascii="Arial Narrow" w:hAnsi="Arial Narrow"/>
          <w:noProof/>
          <w:color w:val="000000"/>
          <w:sz w:val="17"/>
          <w:lang w:val="en-US"/>
        </w:rPr>
        <w:t>G: 130,000 - 149,999</w:t>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p>
    <w:p w14:paraId="421CA43B"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5FD54040"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en-US"/>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row</w:t>
      </w:r>
      <w:r w:rsidRPr="00422413">
        <w:rPr>
          <w:rFonts w:ascii="Arial Narrow" w:hAnsi="Arial Narrow"/>
          <w:noProof/>
          <w:color w:val="0000FF"/>
          <w:sz w:val="17"/>
          <w:lang w:val="pl-PL"/>
        </w:rPr>
        <w:t>&gt;</w:t>
      </w:r>
    </w:p>
    <w:p w14:paraId="130EC8C5"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w:t>
      </w:r>
      <w:r w:rsidRPr="00422413">
        <w:rPr>
          <w:rFonts w:ascii="Arial Narrow" w:hAnsi="Arial Narrow"/>
          <w:noProof/>
          <w:color w:val="0000FF"/>
          <w:sz w:val="17"/>
          <w:lang w:val="pl-PL"/>
        </w:rPr>
        <w:t>&gt;</w:t>
      </w:r>
      <w:r w:rsidRPr="00422413">
        <w:rPr>
          <w:rFonts w:ascii="Arial Narrow" w:hAnsi="Arial Narrow"/>
          <w:noProof/>
          <w:color w:val="000000"/>
          <w:sz w:val="17"/>
          <w:lang w:val="pl-PL"/>
        </w:rPr>
        <w:t>233</w:t>
      </w:r>
      <w:r w:rsidRPr="00422413">
        <w:rPr>
          <w:rFonts w:ascii="Arial Narrow" w:hAnsi="Arial Narrow"/>
          <w:noProof/>
          <w:color w:val="0000FF"/>
          <w:sz w:val="17"/>
          <w:lang w:val="pl-PL"/>
        </w:rPr>
        <w:t>&lt;/</w:t>
      </w:r>
      <w:r w:rsidRPr="00422413">
        <w:rPr>
          <w:rFonts w:ascii="Arial Narrow" w:hAnsi="Arial Narrow"/>
          <w:noProof/>
          <w:color w:val="800000"/>
          <w:sz w:val="17"/>
          <w:lang w:val="pl-PL"/>
        </w:rPr>
        <w:t>c1</w:t>
      </w:r>
      <w:r w:rsidRPr="00422413">
        <w:rPr>
          <w:rFonts w:ascii="Arial Narrow" w:hAnsi="Arial Narrow"/>
          <w:noProof/>
          <w:color w:val="0000FF"/>
          <w:sz w:val="17"/>
          <w:lang w:val="pl-PL"/>
        </w:rPr>
        <w:t>&gt;</w:t>
      </w:r>
    </w:p>
    <w:p w14:paraId="3938E829"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c2</w:t>
      </w:r>
      <w:r w:rsidRPr="00422413">
        <w:rPr>
          <w:rFonts w:ascii="Arial Narrow" w:hAnsi="Arial Narrow"/>
          <w:noProof/>
          <w:color w:val="0000FF"/>
          <w:sz w:val="17"/>
          <w:lang w:val="pl-PL"/>
        </w:rPr>
        <w:t>&gt;</w:t>
      </w:r>
      <w:r w:rsidRPr="00422413">
        <w:rPr>
          <w:rFonts w:ascii="Arial Narrow" w:hAnsi="Arial Narrow"/>
          <w:noProof/>
          <w:color w:val="000000"/>
          <w:sz w:val="17"/>
          <w:lang w:val="pl-PL"/>
        </w:rPr>
        <w:t>Graham</w:t>
      </w:r>
      <w:r w:rsidRPr="00422413">
        <w:rPr>
          <w:rFonts w:ascii="Arial Narrow" w:hAnsi="Arial Narrow"/>
          <w:noProof/>
          <w:color w:val="0000FF"/>
          <w:sz w:val="17"/>
          <w:lang w:val="pl-PL"/>
        </w:rPr>
        <w:t>&lt;/</w:t>
      </w:r>
      <w:r w:rsidRPr="00422413">
        <w:rPr>
          <w:rFonts w:ascii="Arial Narrow" w:hAnsi="Arial Narrow"/>
          <w:noProof/>
          <w:color w:val="800000"/>
          <w:sz w:val="17"/>
          <w:lang w:val="pl-PL"/>
        </w:rPr>
        <w:t>c2</w:t>
      </w:r>
      <w:r w:rsidRPr="00422413">
        <w:rPr>
          <w:rFonts w:ascii="Arial Narrow" w:hAnsi="Arial Narrow"/>
          <w:noProof/>
          <w:color w:val="0000FF"/>
          <w:sz w:val="17"/>
          <w:lang w:val="pl-PL"/>
        </w:rPr>
        <w:t>&gt;</w:t>
      </w:r>
    </w:p>
    <w:p w14:paraId="572F4862"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r w:rsidRPr="00422413">
        <w:rPr>
          <w:rFonts w:ascii="Arial Narrow" w:hAnsi="Arial Narrow"/>
          <w:noProof/>
          <w:color w:val="000000"/>
          <w:sz w:val="17"/>
          <w:lang w:val="pl-PL"/>
        </w:rPr>
        <w:t>Spielberg</w:t>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p>
    <w:p w14:paraId="04FDDB24" w14:textId="206190A9" w:rsidR="003F6FF2" w:rsidRPr="00422413"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680 Bel Air Rd</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21014</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w:t>
      </w:r>
      <w:r w:rsidRPr="00422413">
        <w:rPr>
          <w:rFonts w:ascii="Arial Narrow" w:hAnsi="Arial Narrow"/>
          <w:noProof/>
          <w:color w:val="000000"/>
          <w:sz w:val="17"/>
          <w:lang w:val="pl-PL"/>
        </w:rPr>
        <w:t>Bel Air</w:t>
      </w:r>
      <w:r w:rsidRPr="00422413">
        <w:rPr>
          <w:rFonts w:ascii="Arial Narrow" w:hAnsi="Arial Narrow"/>
          <w:noProof/>
          <w:color w:val="0000FF"/>
          <w:sz w:val="17"/>
          <w:lang w:val="pl-PL"/>
        </w:rPr>
        <w: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w:t>
      </w:r>
      <w:r w:rsidRPr="00422413">
        <w:rPr>
          <w:rFonts w:ascii="Arial Narrow" w:hAnsi="Arial Narrow"/>
          <w:noProof/>
          <w:color w:val="000000"/>
          <w:sz w:val="17"/>
          <w:lang w:val="pl-PL"/>
        </w:rPr>
        <w:t>MD</w:t>
      </w:r>
      <w:r w:rsidRPr="00422413">
        <w:rPr>
          <w:rFonts w:ascii="Arial Narrow" w:hAnsi="Arial Narrow"/>
          <w:noProof/>
          <w:color w:val="0000FF"/>
          <w:sz w:val="17"/>
          <w:lang w:val="pl-PL"/>
        </w:rPr>
        <w: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w:t>
      </w:r>
      <w:r w:rsidRPr="00422413">
        <w:rPr>
          <w:rFonts w:ascii="Arial Narrow" w:hAnsi="Arial Narrow"/>
          <w:noProof/>
          <w:color w:val="000000"/>
          <w:sz w:val="17"/>
          <w:lang w:val="pl-PL"/>
        </w:rPr>
        <w:t>US</w:t>
      </w:r>
      <w:r w:rsidRPr="00422413">
        <w:rPr>
          <w:rFonts w:ascii="Arial Narrow" w:hAnsi="Arial Narrow"/>
          <w:noProof/>
          <w:color w:val="0000FF"/>
          <w:sz w:val="17"/>
          <w:lang w:val="pl-PL"/>
        </w:rPr>
        <w: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w:t>
      </w:r>
    </w:p>
    <w:p w14:paraId="41356815" w14:textId="059223B9" w:rsidR="003F6FF2" w:rsidRPr="00422413"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c5</w:t>
      </w:r>
      <w:r w:rsidRPr="00422413">
        <w:rPr>
          <w:rFonts w:ascii="Arial Narrow" w:hAnsi="Arial Narrow"/>
          <w:noProof/>
          <w:color w:val="0000FF"/>
          <w:sz w:val="17"/>
          <w:lang w:val="pl-PL"/>
        </w:rPr>
        <w:t>&gt;&lt;</w:t>
      </w:r>
      <w:r w:rsidRPr="00422413">
        <w:rPr>
          <w:rFonts w:ascii="Arial Narrow" w:hAnsi="Arial Narrow"/>
          <w:noProof/>
          <w:color w:val="800000"/>
          <w:sz w:val="17"/>
          <w:lang w:val="pl-PL"/>
        </w:rPr>
        <w:t>a1</w:t>
      </w:r>
      <w:r w:rsidRPr="00422413">
        <w:rPr>
          <w:rFonts w:ascii="Arial Narrow" w:hAnsi="Arial Narrow"/>
          <w:noProof/>
          <w:color w:val="0000FF"/>
          <w:sz w:val="17"/>
          <w:lang w:val="pl-PL"/>
        </w:rPr>
        <w:t>&gt;</w:t>
      </w:r>
      <w:r w:rsidRPr="00422413">
        <w:rPr>
          <w:rFonts w:ascii="Arial Narrow" w:hAnsi="Arial Narrow"/>
          <w:noProof/>
          <w:color w:val="000000"/>
          <w:sz w:val="17"/>
          <w:lang w:val="pl-PL"/>
        </w:rPr>
        <w:t>+1 410 123 4800</w:t>
      </w:r>
      <w:r w:rsidRPr="00422413">
        <w:rPr>
          <w:rFonts w:ascii="Arial Narrow" w:hAnsi="Arial Narrow"/>
          <w:noProof/>
          <w:color w:val="0000FF"/>
          <w:sz w:val="17"/>
          <w:lang w:val="pl-PL"/>
        </w:rPr>
        <w:t>&lt;/</w:t>
      </w:r>
      <w:r w:rsidRPr="00422413">
        <w:rPr>
          <w:rFonts w:ascii="Arial Narrow" w:hAnsi="Arial Narrow"/>
          <w:noProof/>
          <w:color w:val="800000"/>
          <w:sz w:val="17"/>
          <w:lang w:val="pl-PL"/>
        </w:rPr>
        <w:t>a1</w:t>
      </w:r>
      <w:r w:rsidRPr="00422413">
        <w:rPr>
          <w:rFonts w:ascii="Arial Narrow" w:hAnsi="Arial Narrow"/>
          <w:noProof/>
          <w:color w:val="0000FF"/>
          <w:sz w:val="17"/>
          <w:lang w:val="pl-PL"/>
        </w:rPr>
        <w:t>&gt;&lt;/</w:t>
      </w:r>
      <w:r w:rsidRPr="00422413">
        <w:rPr>
          <w:rFonts w:ascii="Arial Narrow" w:hAnsi="Arial Narrow"/>
          <w:noProof/>
          <w:color w:val="800000"/>
          <w:sz w:val="17"/>
          <w:lang w:val="pl-PL"/>
        </w:rPr>
        <w:t>c5</w:t>
      </w:r>
      <w:r w:rsidRPr="00422413">
        <w:rPr>
          <w:rFonts w:ascii="Arial Narrow" w:hAnsi="Arial Narrow"/>
          <w:noProof/>
          <w:color w:val="0000FF"/>
          <w:sz w:val="17"/>
          <w:lang w:val="pl-PL"/>
        </w:rPr>
        <w:t>&gt;</w:t>
      </w:r>
    </w:p>
    <w:p w14:paraId="38E6BD81"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pl-PL"/>
        </w:rPr>
        <w:tab/>
      </w:r>
      <w:r w:rsidRPr="00422413">
        <w:rPr>
          <w:lang w:val="pl-PL"/>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c6</w:t>
      </w:r>
      <w:r w:rsidRPr="00422413">
        <w:rPr>
          <w:rFonts w:ascii="Arial Narrow" w:hAnsi="Arial Narrow"/>
          <w:noProof/>
          <w:color w:val="0000FF"/>
          <w:sz w:val="17"/>
          <w:lang w:val="en-US"/>
        </w:rPr>
        <w:t>&gt;</w:t>
      </w:r>
      <w:r w:rsidRPr="00422413">
        <w:rPr>
          <w:rFonts w:ascii="Arial Narrow" w:hAnsi="Arial Narrow"/>
          <w:noProof/>
          <w:color w:val="000000"/>
          <w:sz w:val="17"/>
          <w:lang w:val="en-US"/>
        </w:rPr>
        <w:t>us</w:t>
      </w:r>
      <w:r w:rsidRPr="00422413">
        <w:rPr>
          <w:rFonts w:ascii="Arial Narrow" w:hAnsi="Arial Narrow"/>
          <w:noProof/>
          <w:color w:val="0000FF"/>
          <w:sz w:val="17"/>
          <w:lang w:val="en-US"/>
        </w:rPr>
        <w:t>&lt;/</w:t>
      </w:r>
      <w:r w:rsidRPr="00422413">
        <w:rPr>
          <w:rFonts w:ascii="Arial Narrow" w:hAnsi="Arial Narrow"/>
          <w:noProof/>
          <w:color w:val="800000"/>
          <w:sz w:val="17"/>
          <w:lang w:val="en-US"/>
        </w:rPr>
        <w:t>c6</w:t>
      </w:r>
      <w:r w:rsidRPr="00422413">
        <w:rPr>
          <w:rFonts w:ascii="Arial Narrow" w:hAnsi="Arial Narrow"/>
          <w:noProof/>
          <w:color w:val="0000FF"/>
          <w:sz w:val="17"/>
          <w:lang w:val="en-US"/>
        </w:rPr>
        <w:t>&gt;</w:t>
      </w:r>
    </w:p>
    <w:p w14:paraId="0700C978"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c7</w:t>
      </w:r>
      <w:r w:rsidRPr="00422413">
        <w:rPr>
          <w:rFonts w:ascii="Arial Narrow" w:hAnsi="Arial Narrow"/>
          <w:noProof/>
          <w:color w:val="0000FF"/>
          <w:sz w:val="17"/>
          <w:lang w:val="en-US"/>
        </w:rPr>
        <w:t>&gt;</w:t>
      </w:r>
      <w:r w:rsidRPr="00422413">
        <w:rPr>
          <w:rFonts w:ascii="Arial Narrow" w:hAnsi="Arial Narrow"/>
          <w:noProof/>
          <w:color w:val="000000"/>
          <w:sz w:val="17"/>
          <w:lang w:val="en-US"/>
        </w:rPr>
        <w:t>AMERICA</w:t>
      </w:r>
      <w:r w:rsidRPr="00422413">
        <w:rPr>
          <w:rFonts w:ascii="Arial Narrow" w:hAnsi="Arial Narrow"/>
          <w:noProof/>
          <w:color w:val="0000FF"/>
          <w:sz w:val="17"/>
          <w:lang w:val="en-US"/>
        </w:rPr>
        <w:t>&lt;/</w:t>
      </w:r>
      <w:r w:rsidRPr="00422413">
        <w:rPr>
          <w:rFonts w:ascii="Arial Narrow" w:hAnsi="Arial Narrow"/>
          <w:noProof/>
          <w:color w:val="800000"/>
          <w:sz w:val="17"/>
          <w:lang w:val="en-US"/>
        </w:rPr>
        <w:t>c7</w:t>
      </w:r>
      <w:r w:rsidRPr="00422413">
        <w:rPr>
          <w:rFonts w:ascii="Arial Narrow" w:hAnsi="Arial Narrow"/>
          <w:noProof/>
          <w:color w:val="0000FF"/>
          <w:sz w:val="17"/>
          <w:lang w:val="en-US"/>
        </w:rPr>
        <w:t>&gt;</w:t>
      </w:r>
    </w:p>
    <w:p w14:paraId="443DBEA2"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c8</w:t>
      </w:r>
      <w:r w:rsidRPr="00422413">
        <w:rPr>
          <w:rFonts w:ascii="Arial Narrow" w:hAnsi="Arial Narrow"/>
          <w:noProof/>
          <w:color w:val="0000FF"/>
          <w:sz w:val="17"/>
          <w:lang w:val="en-US"/>
        </w:rPr>
        <w:t>&gt;</w:t>
      </w:r>
      <w:r w:rsidRPr="00422413">
        <w:rPr>
          <w:rFonts w:ascii="Arial Narrow" w:hAnsi="Arial Narrow"/>
          <w:noProof/>
          <w:color w:val="000000"/>
          <w:sz w:val="17"/>
          <w:lang w:val="en-US"/>
        </w:rPr>
        <w:t>2400</w:t>
      </w:r>
      <w:r w:rsidRPr="00422413">
        <w:rPr>
          <w:rFonts w:ascii="Arial Narrow" w:hAnsi="Arial Narrow"/>
          <w:noProof/>
          <w:color w:val="0000FF"/>
          <w:sz w:val="17"/>
          <w:lang w:val="en-US"/>
        </w:rPr>
        <w:t>&lt;/</w:t>
      </w:r>
      <w:r w:rsidRPr="00422413">
        <w:rPr>
          <w:rFonts w:ascii="Arial Narrow" w:hAnsi="Arial Narrow"/>
          <w:noProof/>
          <w:color w:val="800000"/>
          <w:sz w:val="17"/>
          <w:lang w:val="en-US"/>
        </w:rPr>
        <w:t>c8</w:t>
      </w:r>
      <w:r w:rsidRPr="00422413">
        <w:rPr>
          <w:rFonts w:ascii="Arial Narrow" w:hAnsi="Arial Narrow"/>
          <w:noProof/>
          <w:color w:val="0000FF"/>
          <w:sz w:val="17"/>
          <w:lang w:val="en-US"/>
        </w:rPr>
        <w:t>&gt;</w:t>
      </w:r>
    </w:p>
    <w:p w14:paraId="0FC735FB"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c9</w:t>
      </w:r>
      <w:r w:rsidRPr="00422413">
        <w:rPr>
          <w:rFonts w:ascii="Arial Narrow" w:hAnsi="Arial Narrow"/>
          <w:noProof/>
          <w:color w:val="0000FF"/>
          <w:sz w:val="17"/>
          <w:lang w:val="en-US"/>
        </w:rPr>
        <w:t>&gt;</w:t>
      </w:r>
      <w:r w:rsidRPr="00422413">
        <w:rPr>
          <w:rFonts w:ascii="Arial Narrow" w:hAnsi="Arial Narrow"/>
          <w:noProof/>
          <w:color w:val="000000"/>
          <w:sz w:val="17"/>
          <w:lang w:val="en-US"/>
        </w:rPr>
        <w:t>Graham.Spielberg@CHUKAR.EXAMPLE.COM</w:t>
      </w:r>
      <w:r w:rsidRPr="00422413">
        <w:rPr>
          <w:rFonts w:ascii="Arial Narrow" w:hAnsi="Arial Narrow"/>
          <w:noProof/>
          <w:color w:val="0000FF"/>
          <w:sz w:val="17"/>
          <w:lang w:val="en-US"/>
        </w:rPr>
        <w:t>&lt;/</w:t>
      </w:r>
      <w:r w:rsidRPr="00422413">
        <w:rPr>
          <w:rFonts w:ascii="Arial Narrow" w:hAnsi="Arial Narrow"/>
          <w:noProof/>
          <w:color w:val="800000"/>
          <w:sz w:val="17"/>
          <w:lang w:val="en-US"/>
        </w:rPr>
        <w:t>c9</w:t>
      </w:r>
      <w:r w:rsidRPr="00422413">
        <w:rPr>
          <w:rFonts w:ascii="Arial Narrow" w:hAnsi="Arial Narrow"/>
          <w:noProof/>
          <w:color w:val="0000FF"/>
          <w:sz w:val="17"/>
          <w:lang w:val="en-US"/>
        </w:rPr>
        <w:t>&gt;</w:t>
      </w:r>
    </w:p>
    <w:p w14:paraId="686E8B97"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en-US"/>
        </w:rPr>
        <w:tab/>
      </w:r>
      <w:r w:rsidRPr="00422413">
        <w:rPr>
          <w:lang w:val="en-US"/>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r w:rsidRPr="00422413">
        <w:rPr>
          <w:rFonts w:ascii="Arial Narrow" w:hAnsi="Arial Narrow"/>
          <w:noProof/>
          <w:color w:val="000000"/>
          <w:sz w:val="17"/>
          <w:lang w:val="pl-PL"/>
        </w:rPr>
        <w:t>145</w:t>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p>
    <w:p w14:paraId="4BD74216" w14:textId="5AA50EBF" w:rsidR="003F6FF2" w:rsidRPr="00422413"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2001</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8307</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-76.357073</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39.523878</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w:t>
      </w:r>
    </w:p>
    <w:p w14:paraId="1C0F19B1"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c12</w:t>
      </w:r>
      <w:r w:rsidRPr="00422413">
        <w:rPr>
          <w:rFonts w:ascii="Arial Narrow" w:hAnsi="Arial Narrow"/>
          <w:noProof/>
          <w:color w:val="0000FF"/>
          <w:sz w:val="17"/>
          <w:lang w:val="pl-PL"/>
        </w:rPr>
        <w:t>&gt;</w:t>
      </w:r>
      <w:r w:rsidRPr="00422413">
        <w:rPr>
          <w:rFonts w:ascii="Arial Narrow" w:hAnsi="Arial Narrow"/>
          <w:noProof/>
          <w:color w:val="000000"/>
          <w:sz w:val="17"/>
          <w:lang w:val="pl-PL"/>
        </w:rPr>
        <w:t>1970-01-28Z</w:t>
      </w:r>
      <w:r w:rsidRPr="00422413">
        <w:rPr>
          <w:rFonts w:ascii="Arial Narrow" w:hAnsi="Arial Narrow"/>
          <w:noProof/>
          <w:color w:val="0000FF"/>
          <w:sz w:val="17"/>
          <w:lang w:val="pl-PL"/>
        </w:rPr>
        <w:t>&lt;/</w:t>
      </w:r>
      <w:r w:rsidRPr="00422413">
        <w:rPr>
          <w:rFonts w:ascii="Arial Narrow" w:hAnsi="Arial Narrow"/>
          <w:noProof/>
          <w:color w:val="800000"/>
          <w:sz w:val="17"/>
          <w:lang w:val="pl-PL"/>
        </w:rPr>
        <w:t>c12</w:t>
      </w:r>
      <w:r w:rsidRPr="00422413">
        <w:rPr>
          <w:rFonts w:ascii="Arial Narrow" w:hAnsi="Arial Narrow"/>
          <w:noProof/>
          <w:color w:val="0000FF"/>
          <w:sz w:val="17"/>
          <w:lang w:val="pl-PL"/>
        </w:rPr>
        <w:t>&gt;</w:t>
      </w:r>
    </w:p>
    <w:p w14:paraId="0A594AA9"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c13</w:t>
      </w:r>
      <w:r w:rsidRPr="00422413">
        <w:rPr>
          <w:rFonts w:ascii="Arial Narrow" w:hAnsi="Arial Narrow"/>
          <w:noProof/>
          <w:color w:val="0000FF"/>
          <w:sz w:val="17"/>
          <w:lang w:val="pl-PL"/>
        </w:rPr>
        <w:t>&gt;</w:t>
      </w:r>
      <w:r w:rsidRPr="00422413">
        <w:rPr>
          <w:rFonts w:ascii="Arial Narrow" w:hAnsi="Arial Narrow"/>
          <w:noProof/>
          <w:color w:val="000000"/>
          <w:sz w:val="17"/>
          <w:lang w:val="pl-PL"/>
        </w:rPr>
        <w:t>single</w:t>
      </w:r>
      <w:r w:rsidRPr="00422413">
        <w:rPr>
          <w:rFonts w:ascii="Arial Narrow" w:hAnsi="Arial Narrow"/>
          <w:noProof/>
          <w:color w:val="0000FF"/>
          <w:sz w:val="17"/>
          <w:lang w:val="pl-PL"/>
        </w:rPr>
        <w:t>&lt;/</w:t>
      </w:r>
      <w:r w:rsidRPr="00422413">
        <w:rPr>
          <w:rFonts w:ascii="Arial Narrow" w:hAnsi="Arial Narrow"/>
          <w:noProof/>
          <w:color w:val="800000"/>
          <w:sz w:val="17"/>
          <w:lang w:val="pl-PL"/>
        </w:rPr>
        <w:t>c13</w:t>
      </w:r>
      <w:r w:rsidRPr="00422413">
        <w:rPr>
          <w:rFonts w:ascii="Arial Narrow" w:hAnsi="Arial Narrow"/>
          <w:noProof/>
          <w:color w:val="0000FF"/>
          <w:sz w:val="17"/>
          <w:lang w:val="pl-PL"/>
        </w:rPr>
        <w:t>&gt;</w:t>
      </w:r>
    </w:p>
    <w:p w14:paraId="1E91E115"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pl-PL"/>
        </w:rPr>
        <w:tab/>
      </w:r>
      <w:r w:rsidRPr="00422413">
        <w:rPr>
          <w:lang w:val="pl-PL"/>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r w:rsidRPr="00422413">
        <w:rPr>
          <w:rFonts w:ascii="Arial Narrow" w:hAnsi="Arial Narrow"/>
          <w:noProof/>
          <w:color w:val="000000"/>
          <w:sz w:val="17"/>
          <w:lang w:val="en-US"/>
        </w:rPr>
        <w:t>M</w:t>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p>
    <w:p w14:paraId="5D749222"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r w:rsidRPr="00422413">
        <w:rPr>
          <w:rFonts w:ascii="Arial Narrow" w:hAnsi="Arial Narrow"/>
          <w:noProof/>
          <w:color w:val="000000"/>
          <w:sz w:val="17"/>
          <w:lang w:val="en-US"/>
        </w:rPr>
        <w:t>D: 70,000 - 89,999</w:t>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p>
    <w:p w14:paraId="5C170255"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06B9E7FA"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val="en-US"/>
        </w:rPr>
      </w:pPr>
      <w:r w:rsidRPr="00422413">
        <w:rPr>
          <w:lang w:val="en-US"/>
        </w:rPr>
        <w:tab/>
      </w:r>
      <w:r w:rsidRPr="00422413">
        <w:rPr>
          <w:rFonts w:ascii="Arial Narrow" w:eastAsiaTheme="minorHAnsi" w:hAnsi="Arial Narrow"/>
          <w:b/>
          <w:noProof/>
          <w:color w:val="AEAAAA" w:themeColor="background2" w:themeShade="BF"/>
          <w:sz w:val="17"/>
          <w:lang w:val="en-US"/>
        </w:rPr>
        <w:t>…</w:t>
      </w:r>
    </w:p>
    <w:p w14:paraId="319197D5"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397A99DA"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2F6D0102"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w:t>
      </w:r>
      <w:r w:rsidRPr="00422413">
        <w:rPr>
          <w:rFonts w:ascii="Arial Narrow" w:hAnsi="Arial Narrow"/>
          <w:noProof/>
          <w:color w:val="0000FF"/>
          <w:sz w:val="17"/>
          <w:lang w:val="en-US"/>
        </w:rPr>
        <w:t>&gt;</w:t>
      </w:r>
      <w:r w:rsidRPr="00422413">
        <w:rPr>
          <w:rFonts w:ascii="Arial Narrow" w:hAnsi="Arial Narrow"/>
          <w:noProof/>
          <w:color w:val="000000"/>
          <w:sz w:val="17"/>
          <w:lang w:val="en-US"/>
        </w:rPr>
        <w:t>235</w:t>
      </w:r>
      <w:r w:rsidRPr="00422413">
        <w:rPr>
          <w:rFonts w:ascii="Arial Narrow" w:hAnsi="Arial Narrow"/>
          <w:noProof/>
          <w:color w:val="0000FF"/>
          <w:sz w:val="17"/>
          <w:lang w:val="en-US"/>
        </w:rPr>
        <w:t>&lt;/</w:t>
      </w:r>
      <w:r w:rsidRPr="00422413">
        <w:rPr>
          <w:rFonts w:ascii="Arial Narrow" w:hAnsi="Arial Narrow"/>
          <w:noProof/>
          <w:color w:val="800000"/>
          <w:sz w:val="17"/>
          <w:lang w:val="en-US"/>
        </w:rPr>
        <w:t>c1</w:t>
      </w:r>
      <w:r w:rsidRPr="00422413">
        <w:rPr>
          <w:rFonts w:ascii="Arial Narrow" w:hAnsi="Arial Narrow"/>
          <w:noProof/>
          <w:color w:val="0000FF"/>
          <w:sz w:val="17"/>
          <w:lang w:val="en-US"/>
        </w:rPr>
        <w:t>&gt;</w:t>
      </w:r>
    </w:p>
    <w:p w14:paraId="03CC8824"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c2</w:t>
      </w:r>
      <w:r w:rsidRPr="00422413">
        <w:rPr>
          <w:rFonts w:ascii="Arial Narrow" w:hAnsi="Arial Narrow"/>
          <w:noProof/>
          <w:color w:val="0000FF"/>
          <w:sz w:val="17"/>
          <w:lang w:val="en-US"/>
        </w:rPr>
        <w:t>&gt;</w:t>
      </w:r>
      <w:r w:rsidRPr="00422413">
        <w:rPr>
          <w:rFonts w:ascii="Arial Narrow" w:hAnsi="Arial Narrow"/>
          <w:noProof/>
          <w:color w:val="000000"/>
          <w:sz w:val="17"/>
          <w:lang w:val="en-US"/>
        </w:rPr>
        <w:t>Edward</w:t>
      </w:r>
      <w:r w:rsidRPr="00422413">
        <w:rPr>
          <w:rFonts w:ascii="Arial Narrow" w:hAnsi="Arial Narrow"/>
          <w:noProof/>
          <w:color w:val="0000FF"/>
          <w:sz w:val="17"/>
          <w:lang w:val="en-US"/>
        </w:rPr>
        <w:t>&lt;/</w:t>
      </w:r>
      <w:r w:rsidRPr="00422413">
        <w:rPr>
          <w:rFonts w:ascii="Arial Narrow" w:hAnsi="Arial Narrow"/>
          <w:noProof/>
          <w:color w:val="800000"/>
          <w:sz w:val="17"/>
          <w:lang w:val="en-US"/>
        </w:rPr>
        <w:t>c2</w:t>
      </w:r>
      <w:r w:rsidRPr="00422413">
        <w:rPr>
          <w:rFonts w:ascii="Arial Narrow" w:hAnsi="Arial Narrow"/>
          <w:noProof/>
          <w:color w:val="0000FF"/>
          <w:sz w:val="17"/>
          <w:lang w:val="en-US"/>
        </w:rPr>
        <w:t>&gt;</w:t>
      </w:r>
    </w:p>
    <w:p w14:paraId="588F7B75"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en-US"/>
        </w:rPr>
        <w:tab/>
      </w:r>
      <w:r w:rsidRPr="00422413">
        <w:rPr>
          <w:lang w:val="en-US"/>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r w:rsidRPr="00422413">
        <w:rPr>
          <w:rFonts w:ascii="Arial Narrow" w:hAnsi="Arial Narrow"/>
          <w:noProof/>
          <w:color w:val="000000"/>
          <w:sz w:val="17"/>
          <w:lang w:val="pl-PL"/>
        </w:rPr>
        <w:t>Oates</w:t>
      </w:r>
      <w:r w:rsidRPr="00422413">
        <w:rPr>
          <w:rFonts w:ascii="Arial Narrow" w:hAnsi="Arial Narrow"/>
          <w:noProof/>
          <w:color w:val="0000FF"/>
          <w:sz w:val="17"/>
          <w:lang w:val="pl-PL"/>
        </w:rPr>
        <w:t>&lt;/</w:t>
      </w:r>
      <w:r w:rsidRPr="00422413">
        <w:rPr>
          <w:rFonts w:ascii="Arial Narrow" w:hAnsi="Arial Narrow"/>
          <w:noProof/>
          <w:color w:val="800000"/>
          <w:sz w:val="17"/>
          <w:lang w:val="pl-PL"/>
        </w:rPr>
        <w:t>c3</w:t>
      </w:r>
      <w:r w:rsidRPr="00422413">
        <w:rPr>
          <w:rFonts w:ascii="Arial Narrow" w:hAnsi="Arial Narrow"/>
          <w:noProof/>
          <w:color w:val="0000FF"/>
          <w:sz w:val="17"/>
          <w:lang w:val="pl-PL"/>
        </w:rPr>
        <w:t>&gt;</w:t>
      </w:r>
    </w:p>
    <w:p w14:paraId="7B379C5B" w14:textId="4F272115"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8004 Stansbury Rd</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21222</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w:t>
      </w:r>
      <w:r w:rsidRPr="00422413">
        <w:rPr>
          <w:rFonts w:ascii="Arial Narrow" w:hAnsi="Arial Narrow"/>
          <w:noProof/>
          <w:color w:val="000000"/>
          <w:sz w:val="17"/>
          <w:lang w:val="pl-PL"/>
        </w:rPr>
        <w:t>Baltimore</w:t>
      </w:r>
      <w:r w:rsidRPr="00422413">
        <w:rPr>
          <w:rFonts w:ascii="Arial Narrow" w:hAnsi="Arial Narrow"/>
          <w:noProof/>
          <w:color w:val="0000FF"/>
          <w:sz w:val="17"/>
          <w:lang w:val="pl-PL"/>
        </w:rPr>
        <w: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w:t>
      </w:r>
      <w:r w:rsidRPr="00422413">
        <w:rPr>
          <w:rFonts w:ascii="Arial Narrow" w:hAnsi="Arial Narrow"/>
          <w:noProof/>
          <w:color w:val="000000"/>
          <w:sz w:val="17"/>
          <w:lang w:val="pl-PL"/>
        </w:rPr>
        <w:t>MD</w:t>
      </w:r>
      <w:r w:rsidRPr="00422413">
        <w:rPr>
          <w:rFonts w:ascii="Arial Narrow" w:hAnsi="Arial Narrow"/>
          <w:noProof/>
          <w:color w:val="0000FF"/>
          <w:sz w:val="17"/>
          <w:lang w:val="pl-PL"/>
        </w:rPr>
        <w:t>&lt;/</w:t>
      </w:r>
      <w:r w:rsidRPr="00422413">
        <w:rPr>
          <w:rFonts w:ascii="Arial Narrow" w:hAnsi="Arial Narrow"/>
          <w:noProof/>
          <w:color w:val="800000"/>
          <w:sz w:val="17"/>
          <w:lang w:val="pl-PL"/>
        </w:rPr>
        <w:t>u4</w:t>
      </w:r>
      <w:r w:rsidRPr="00422413">
        <w:rPr>
          <w:rFonts w:ascii="Arial Narrow" w:hAnsi="Arial Narrow"/>
          <w:noProof/>
          <w:color w:val="0000FF"/>
          <w:sz w:val="17"/>
          <w:lang w:val="pl-PL"/>
        </w:rPr>
        <w:t>&gt;&lt;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w:t>
      </w:r>
      <w:r w:rsidRPr="00422413">
        <w:rPr>
          <w:rFonts w:ascii="Arial Narrow" w:hAnsi="Arial Narrow"/>
          <w:noProof/>
          <w:color w:val="000000"/>
          <w:sz w:val="17"/>
          <w:lang w:val="pl-PL"/>
        </w:rPr>
        <w:t>US</w:t>
      </w:r>
      <w:r w:rsidRPr="00422413">
        <w:rPr>
          <w:rFonts w:ascii="Arial Narrow" w:hAnsi="Arial Narrow"/>
          <w:noProof/>
          <w:color w:val="0000FF"/>
          <w:sz w:val="17"/>
          <w:lang w:val="pl-PL"/>
        </w:rPr>
        <w:t>&lt;/</w:t>
      </w:r>
      <w:r w:rsidRPr="00422413">
        <w:rPr>
          <w:rFonts w:ascii="Arial Narrow" w:hAnsi="Arial Narrow"/>
          <w:noProof/>
          <w:color w:val="800000"/>
          <w:sz w:val="17"/>
          <w:lang w:val="pl-PL"/>
        </w:rPr>
        <w:t>u5</w:t>
      </w:r>
      <w:r w:rsidRPr="00422413">
        <w:rPr>
          <w:rFonts w:ascii="Arial Narrow" w:hAnsi="Arial Narrow"/>
          <w:noProof/>
          <w:color w:val="0000FF"/>
          <w:sz w:val="17"/>
          <w:lang w:val="pl-PL"/>
        </w:rPr>
        <w:t>&gt;&lt;/</w:t>
      </w:r>
      <w:r w:rsidRPr="00422413">
        <w:rPr>
          <w:rFonts w:ascii="Arial Narrow" w:hAnsi="Arial Narrow"/>
          <w:noProof/>
          <w:color w:val="800000"/>
          <w:sz w:val="17"/>
          <w:lang w:val="pl-PL"/>
        </w:rPr>
        <w:t>c4</w:t>
      </w:r>
      <w:r w:rsidRPr="00422413">
        <w:rPr>
          <w:rFonts w:ascii="Arial Narrow" w:hAnsi="Arial Narrow"/>
          <w:noProof/>
          <w:color w:val="0000FF"/>
          <w:sz w:val="17"/>
          <w:lang w:val="pl-PL"/>
        </w:rPr>
        <w:t>&gt;</w:t>
      </w:r>
    </w:p>
    <w:p w14:paraId="4D3C4FAB" w14:textId="4C23FDDF"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t-PT"/>
        </w:rPr>
      </w:pPr>
      <w:r w:rsidRPr="00422413">
        <w:rPr>
          <w:lang w:val="pl-PL"/>
        </w:rPr>
        <w:tab/>
      </w:r>
      <w:r w:rsidRPr="00422413">
        <w:rPr>
          <w:lang w:val="pl-PL"/>
        </w:rPr>
        <w:tab/>
      </w:r>
      <w:r w:rsidRPr="00422413">
        <w:rPr>
          <w:rFonts w:ascii="Arial Narrow" w:hAnsi="Arial Narrow"/>
          <w:noProof/>
          <w:color w:val="0000FF"/>
          <w:sz w:val="17"/>
          <w:lang w:val="pt-PT"/>
        </w:rPr>
        <w:t>&lt;</w:t>
      </w:r>
      <w:r w:rsidRPr="00422413">
        <w:rPr>
          <w:rFonts w:ascii="Arial Narrow" w:hAnsi="Arial Narrow"/>
          <w:noProof/>
          <w:color w:val="800000"/>
          <w:sz w:val="17"/>
          <w:lang w:val="pt-PT"/>
        </w:rPr>
        <w:t>c5</w:t>
      </w:r>
      <w:r w:rsidRPr="00422413">
        <w:rPr>
          <w:rFonts w:ascii="Arial Narrow" w:hAnsi="Arial Narrow"/>
          <w:noProof/>
          <w:color w:val="0000FF"/>
          <w:sz w:val="17"/>
          <w:lang w:val="pt-PT"/>
        </w:rPr>
        <w:t>&gt;&lt;</w:t>
      </w:r>
      <w:r w:rsidRPr="00422413">
        <w:rPr>
          <w:rFonts w:ascii="Arial Narrow" w:hAnsi="Arial Narrow"/>
          <w:noProof/>
          <w:color w:val="800000"/>
          <w:sz w:val="17"/>
          <w:lang w:val="pt-PT"/>
        </w:rPr>
        <w:t>a1</w:t>
      </w:r>
      <w:r w:rsidRPr="00422413">
        <w:rPr>
          <w:rFonts w:ascii="Arial Narrow" w:hAnsi="Arial Narrow"/>
          <w:noProof/>
          <w:color w:val="0000FF"/>
          <w:sz w:val="17"/>
          <w:lang w:val="pt-PT"/>
        </w:rPr>
        <w:t>&gt;</w:t>
      </w:r>
      <w:r w:rsidRPr="00422413">
        <w:rPr>
          <w:rFonts w:ascii="Arial Narrow" w:hAnsi="Arial Narrow"/>
          <w:noProof/>
          <w:color w:val="000000"/>
          <w:sz w:val="17"/>
          <w:lang w:val="pt-PT"/>
        </w:rPr>
        <w:t>+1 410 012 4715</w:t>
      </w:r>
      <w:r w:rsidRPr="00422413">
        <w:rPr>
          <w:rFonts w:ascii="Arial Narrow" w:hAnsi="Arial Narrow"/>
          <w:noProof/>
          <w:color w:val="0000FF"/>
          <w:sz w:val="17"/>
          <w:lang w:val="pt-PT"/>
        </w:rPr>
        <w:t>&lt;/</w:t>
      </w:r>
      <w:r w:rsidRPr="00422413">
        <w:rPr>
          <w:rFonts w:ascii="Arial Narrow" w:hAnsi="Arial Narrow"/>
          <w:noProof/>
          <w:color w:val="800000"/>
          <w:sz w:val="17"/>
          <w:lang w:val="pt-PT"/>
        </w:rPr>
        <w:t>a1</w:t>
      </w:r>
      <w:r w:rsidRPr="00422413">
        <w:rPr>
          <w:rFonts w:ascii="Arial Narrow" w:hAnsi="Arial Narrow"/>
          <w:noProof/>
          <w:color w:val="0000FF"/>
          <w:sz w:val="17"/>
          <w:lang w:val="pt-PT"/>
        </w:rPr>
        <w:t>&gt;&lt;</w:t>
      </w:r>
      <w:r w:rsidRPr="00422413">
        <w:rPr>
          <w:rFonts w:ascii="Arial Narrow" w:hAnsi="Arial Narrow"/>
          <w:noProof/>
          <w:color w:val="800000"/>
          <w:sz w:val="17"/>
          <w:lang w:val="pt-PT"/>
        </w:rPr>
        <w:t>a2</w:t>
      </w:r>
      <w:r w:rsidRPr="00422413">
        <w:rPr>
          <w:rFonts w:ascii="Arial Narrow" w:hAnsi="Arial Narrow"/>
          <w:noProof/>
          <w:color w:val="0000FF"/>
          <w:sz w:val="17"/>
          <w:lang w:val="pt-PT"/>
        </w:rPr>
        <w:t>&gt;</w:t>
      </w:r>
      <w:r w:rsidRPr="00422413">
        <w:rPr>
          <w:rFonts w:ascii="Arial Narrow" w:hAnsi="Arial Narrow"/>
          <w:noProof/>
          <w:color w:val="000000"/>
          <w:sz w:val="17"/>
          <w:lang w:val="pt-PT"/>
        </w:rPr>
        <w:t>+1 410 083 4715</w:t>
      </w:r>
      <w:r w:rsidRPr="00422413">
        <w:rPr>
          <w:rFonts w:ascii="Arial Narrow" w:hAnsi="Arial Narrow"/>
          <w:noProof/>
          <w:color w:val="0000FF"/>
          <w:sz w:val="17"/>
          <w:lang w:val="pt-PT"/>
        </w:rPr>
        <w:t>&lt;/</w:t>
      </w:r>
      <w:r w:rsidRPr="00422413">
        <w:rPr>
          <w:rFonts w:ascii="Arial Narrow" w:hAnsi="Arial Narrow"/>
          <w:noProof/>
          <w:color w:val="800000"/>
          <w:sz w:val="17"/>
          <w:lang w:val="pt-PT"/>
        </w:rPr>
        <w:t>a2</w:t>
      </w:r>
      <w:r w:rsidRPr="00422413">
        <w:rPr>
          <w:rFonts w:ascii="Arial Narrow" w:hAnsi="Arial Narrow"/>
          <w:noProof/>
          <w:color w:val="0000FF"/>
          <w:sz w:val="17"/>
          <w:lang w:val="pt-PT"/>
        </w:rPr>
        <w:t>&gt;&lt;/</w:t>
      </w:r>
      <w:r w:rsidRPr="00422413">
        <w:rPr>
          <w:rFonts w:ascii="Arial Narrow" w:hAnsi="Arial Narrow"/>
          <w:noProof/>
          <w:color w:val="800000"/>
          <w:sz w:val="17"/>
          <w:lang w:val="pt-PT"/>
        </w:rPr>
        <w:t>c5</w:t>
      </w:r>
      <w:r w:rsidRPr="00422413">
        <w:rPr>
          <w:rFonts w:ascii="Arial Narrow" w:hAnsi="Arial Narrow"/>
          <w:noProof/>
          <w:color w:val="0000FF"/>
          <w:sz w:val="17"/>
          <w:lang w:val="pt-PT"/>
        </w:rPr>
        <w:t>&gt;</w:t>
      </w:r>
    </w:p>
    <w:p w14:paraId="1DC935BB"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t-PT"/>
        </w:rPr>
      </w:pPr>
      <w:r w:rsidRPr="00422413">
        <w:rPr>
          <w:lang w:val="pt-PT"/>
        </w:rPr>
        <w:tab/>
      </w:r>
      <w:r w:rsidRPr="00422413">
        <w:rPr>
          <w:lang w:val="pt-PT"/>
        </w:rPr>
        <w:tab/>
      </w:r>
      <w:r w:rsidRPr="00422413">
        <w:rPr>
          <w:rFonts w:ascii="Arial Narrow" w:hAnsi="Arial Narrow"/>
          <w:noProof/>
          <w:color w:val="0000FF"/>
          <w:sz w:val="17"/>
          <w:lang w:val="pt-PT"/>
        </w:rPr>
        <w:t>&lt;</w:t>
      </w:r>
      <w:r w:rsidRPr="00422413">
        <w:rPr>
          <w:rFonts w:ascii="Arial Narrow" w:hAnsi="Arial Narrow"/>
          <w:noProof/>
          <w:color w:val="800000"/>
          <w:sz w:val="17"/>
          <w:lang w:val="pt-PT"/>
        </w:rPr>
        <w:t>c6</w:t>
      </w:r>
      <w:r w:rsidRPr="00422413">
        <w:rPr>
          <w:rFonts w:ascii="Arial Narrow" w:hAnsi="Arial Narrow"/>
          <w:noProof/>
          <w:color w:val="0000FF"/>
          <w:sz w:val="17"/>
          <w:lang w:val="pt-PT"/>
        </w:rPr>
        <w:t>&gt;</w:t>
      </w:r>
      <w:r w:rsidRPr="00422413">
        <w:rPr>
          <w:rFonts w:ascii="Arial Narrow" w:hAnsi="Arial Narrow"/>
          <w:noProof/>
          <w:color w:val="000000"/>
          <w:sz w:val="17"/>
          <w:lang w:val="pt-PT"/>
        </w:rPr>
        <w:t>us</w:t>
      </w:r>
      <w:r w:rsidRPr="00422413">
        <w:rPr>
          <w:rFonts w:ascii="Arial Narrow" w:hAnsi="Arial Narrow"/>
          <w:noProof/>
          <w:color w:val="0000FF"/>
          <w:sz w:val="17"/>
          <w:lang w:val="pt-PT"/>
        </w:rPr>
        <w:t>&lt;/</w:t>
      </w:r>
      <w:r w:rsidRPr="00422413">
        <w:rPr>
          <w:rFonts w:ascii="Arial Narrow" w:hAnsi="Arial Narrow"/>
          <w:noProof/>
          <w:color w:val="800000"/>
          <w:sz w:val="17"/>
          <w:lang w:val="pt-PT"/>
        </w:rPr>
        <w:t>c6</w:t>
      </w:r>
      <w:r w:rsidRPr="00422413">
        <w:rPr>
          <w:rFonts w:ascii="Arial Narrow" w:hAnsi="Arial Narrow"/>
          <w:noProof/>
          <w:color w:val="0000FF"/>
          <w:sz w:val="17"/>
          <w:lang w:val="pt-PT"/>
        </w:rPr>
        <w:t>&gt;</w:t>
      </w:r>
    </w:p>
    <w:p w14:paraId="4B1EFBE8"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t-PT"/>
        </w:rPr>
      </w:pPr>
      <w:r w:rsidRPr="00422413">
        <w:rPr>
          <w:lang w:val="pt-PT"/>
        </w:rPr>
        <w:tab/>
      </w:r>
      <w:r w:rsidRPr="00422413">
        <w:rPr>
          <w:lang w:val="pt-PT"/>
        </w:rPr>
        <w:tab/>
      </w:r>
      <w:r w:rsidRPr="00422413">
        <w:rPr>
          <w:rFonts w:ascii="Arial Narrow" w:hAnsi="Arial Narrow"/>
          <w:noProof/>
          <w:color w:val="0000FF"/>
          <w:sz w:val="17"/>
          <w:lang w:val="pt-PT"/>
        </w:rPr>
        <w:t>&lt;</w:t>
      </w:r>
      <w:r w:rsidRPr="00422413">
        <w:rPr>
          <w:rFonts w:ascii="Arial Narrow" w:hAnsi="Arial Narrow"/>
          <w:noProof/>
          <w:color w:val="800000"/>
          <w:sz w:val="17"/>
          <w:lang w:val="pt-PT"/>
        </w:rPr>
        <w:t>c7</w:t>
      </w:r>
      <w:r w:rsidRPr="00422413">
        <w:rPr>
          <w:rFonts w:ascii="Arial Narrow" w:hAnsi="Arial Narrow"/>
          <w:noProof/>
          <w:color w:val="0000FF"/>
          <w:sz w:val="17"/>
          <w:lang w:val="pt-PT"/>
        </w:rPr>
        <w:t>&gt;</w:t>
      </w:r>
      <w:r w:rsidRPr="00422413">
        <w:rPr>
          <w:rFonts w:ascii="Arial Narrow" w:hAnsi="Arial Narrow"/>
          <w:noProof/>
          <w:color w:val="000000"/>
          <w:sz w:val="17"/>
          <w:lang w:val="pt-PT"/>
        </w:rPr>
        <w:t>AMERICA</w:t>
      </w:r>
      <w:r w:rsidRPr="00422413">
        <w:rPr>
          <w:rFonts w:ascii="Arial Narrow" w:hAnsi="Arial Narrow"/>
          <w:noProof/>
          <w:color w:val="0000FF"/>
          <w:sz w:val="17"/>
          <w:lang w:val="pt-PT"/>
        </w:rPr>
        <w:t>&lt;/</w:t>
      </w:r>
      <w:r w:rsidRPr="00422413">
        <w:rPr>
          <w:rFonts w:ascii="Arial Narrow" w:hAnsi="Arial Narrow"/>
          <w:noProof/>
          <w:color w:val="800000"/>
          <w:sz w:val="17"/>
          <w:lang w:val="pt-PT"/>
        </w:rPr>
        <w:t>c7</w:t>
      </w:r>
      <w:r w:rsidRPr="00422413">
        <w:rPr>
          <w:rFonts w:ascii="Arial Narrow" w:hAnsi="Arial Narrow"/>
          <w:noProof/>
          <w:color w:val="0000FF"/>
          <w:sz w:val="17"/>
          <w:lang w:val="pt-PT"/>
        </w:rPr>
        <w:t>&gt;</w:t>
      </w:r>
    </w:p>
    <w:p w14:paraId="7EB2DD3A"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t-PT"/>
        </w:rPr>
      </w:pPr>
      <w:r w:rsidRPr="00422413">
        <w:rPr>
          <w:lang w:val="pt-PT"/>
        </w:rPr>
        <w:tab/>
      </w:r>
      <w:r w:rsidRPr="00422413">
        <w:rPr>
          <w:lang w:val="pt-PT"/>
        </w:rPr>
        <w:tab/>
      </w:r>
      <w:r w:rsidRPr="00422413">
        <w:rPr>
          <w:rFonts w:ascii="Arial Narrow" w:hAnsi="Arial Narrow"/>
          <w:noProof/>
          <w:color w:val="0000FF"/>
          <w:sz w:val="17"/>
          <w:lang w:val="pt-PT"/>
        </w:rPr>
        <w:t>&lt;</w:t>
      </w:r>
      <w:r w:rsidRPr="00422413">
        <w:rPr>
          <w:rFonts w:ascii="Arial Narrow" w:hAnsi="Arial Narrow"/>
          <w:noProof/>
          <w:color w:val="800000"/>
          <w:sz w:val="17"/>
          <w:lang w:val="pt-PT"/>
        </w:rPr>
        <w:t>c8</w:t>
      </w:r>
      <w:r w:rsidRPr="00422413">
        <w:rPr>
          <w:rFonts w:ascii="Arial Narrow" w:hAnsi="Arial Narrow"/>
          <w:noProof/>
          <w:color w:val="0000FF"/>
          <w:sz w:val="17"/>
          <w:lang w:val="pt-PT"/>
        </w:rPr>
        <w:t>&gt;</w:t>
      </w:r>
      <w:r w:rsidRPr="00422413">
        <w:rPr>
          <w:rFonts w:ascii="Arial Narrow" w:hAnsi="Arial Narrow"/>
          <w:noProof/>
          <w:color w:val="000000"/>
          <w:sz w:val="17"/>
          <w:lang w:val="pt-PT"/>
        </w:rPr>
        <w:t>2400</w:t>
      </w:r>
      <w:r w:rsidRPr="00422413">
        <w:rPr>
          <w:rFonts w:ascii="Arial Narrow" w:hAnsi="Arial Narrow"/>
          <w:noProof/>
          <w:color w:val="0000FF"/>
          <w:sz w:val="17"/>
          <w:lang w:val="pt-PT"/>
        </w:rPr>
        <w:t>&lt;/</w:t>
      </w:r>
      <w:r w:rsidRPr="00422413">
        <w:rPr>
          <w:rFonts w:ascii="Arial Narrow" w:hAnsi="Arial Narrow"/>
          <w:noProof/>
          <w:color w:val="800000"/>
          <w:sz w:val="17"/>
          <w:lang w:val="pt-PT"/>
        </w:rPr>
        <w:t>c8</w:t>
      </w:r>
      <w:r w:rsidRPr="00422413">
        <w:rPr>
          <w:rFonts w:ascii="Arial Narrow" w:hAnsi="Arial Narrow"/>
          <w:noProof/>
          <w:color w:val="0000FF"/>
          <w:sz w:val="17"/>
          <w:lang w:val="pt-PT"/>
        </w:rPr>
        <w:t>&gt;</w:t>
      </w:r>
    </w:p>
    <w:p w14:paraId="2EDDF421"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t-PT"/>
        </w:rPr>
      </w:pPr>
      <w:r w:rsidRPr="00422413">
        <w:rPr>
          <w:lang w:val="pt-PT"/>
        </w:rPr>
        <w:tab/>
      </w:r>
      <w:r w:rsidRPr="00422413">
        <w:rPr>
          <w:lang w:val="pt-PT"/>
        </w:rPr>
        <w:tab/>
      </w:r>
      <w:r w:rsidRPr="00422413">
        <w:rPr>
          <w:rFonts w:ascii="Arial Narrow" w:hAnsi="Arial Narrow"/>
          <w:noProof/>
          <w:color w:val="0000FF"/>
          <w:sz w:val="17"/>
          <w:lang w:val="pt-PT"/>
        </w:rPr>
        <w:t>&lt;</w:t>
      </w:r>
      <w:r w:rsidRPr="00422413">
        <w:rPr>
          <w:rFonts w:ascii="Arial Narrow" w:hAnsi="Arial Narrow"/>
          <w:noProof/>
          <w:color w:val="800000"/>
          <w:sz w:val="17"/>
          <w:lang w:val="pt-PT"/>
        </w:rPr>
        <w:t>c9</w:t>
      </w:r>
      <w:r w:rsidRPr="00422413">
        <w:rPr>
          <w:rFonts w:ascii="Arial Narrow" w:hAnsi="Arial Narrow"/>
          <w:noProof/>
          <w:color w:val="0000FF"/>
          <w:sz w:val="17"/>
          <w:lang w:val="pt-PT"/>
        </w:rPr>
        <w:t>&gt;</w:t>
      </w:r>
      <w:r w:rsidRPr="00422413">
        <w:rPr>
          <w:rFonts w:ascii="Arial Narrow" w:hAnsi="Arial Narrow"/>
          <w:noProof/>
          <w:color w:val="000000"/>
          <w:sz w:val="17"/>
          <w:lang w:val="pt-PT"/>
        </w:rPr>
        <w:t>Edward.Oates@OVENBIRD.EXAMPLE.COM</w:t>
      </w:r>
      <w:r w:rsidRPr="00422413">
        <w:rPr>
          <w:rFonts w:ascii="Arial Narrow" w:hAnsi="Arial Narrow"/>
          <w:noProof/>
          <w:color w:val="0000FF"/>
          <w:sz w:val="17"/>
          <w:lang w:val="pt-PT"/>
        </w:rPr>
        <w:t>&lt;/</w:t>
      </w:r>
      <w:r w:rsidRPr="00422413">
        <w:rPr>
          <w:rFonts w:ascii="Arial Narrow" w:hAnsi="Arial Narrow"/>
          <w:noProof/>
          <w:color w:val="800000"/>
          <w:sz w:val="17"/>
          <w:lang w:val="pt-PT"/>
        </w:rPr>
        <w:t>c9</w:t>
      </w:r>
      <w:r w:rsidRPr="00422413">
        <w:rPr>
          <w:rFonts w:ascii="Arial Narrow" w:hAnsi="Arial Narrow"/>
          <w:noProof/>
          <w:color w:val="0000FF"/>
          <w:sz w:val="17"/>
          <w:lang w:val="pt-PT"/>
        </w:rPr>
        <w:t>&gt;</w:t>
      </w:r>
    </w:p>
    <w:p w14:paraId="13EB6BC9"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t-PT"/>
        </w:rPr>
        <w:tab/>
      </w:r>
      <w:r w:rsidRPr="00422413">
        <w:rPr>
          <w:lang w:val="pt-PT"/>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r w:rsidRPr="00422413">
        <w:rPr>
          <w:rFonts w:ascii="Arial Narrow" w:hAnsi="Arial Narrow"/>
          <w:noProof/>
          <w:color w:val="000000"/>
          <w:sz w:val="17"/>
          <w:lang w:val="pl-PL"/>
        </w:rPr>
        <w:t>145</w:t>
      </w:r>
      <w:r w:rsidRPr="00422413">
        <w:rPr>
          <w:rFonts w:ascii="Arial Narrow" w:hAnsi="Arial Narrow"/>
          <w:noProof/>
          <w:color w:val="0000FF"/>
          <w:sz w:val="17"/>
          <w:lang w:val="pl-PL"/>
        </w:rPr>
        <w:t>&lt;/</w:t>
      </w:r>
      <w:r w:rsidRPr="00422413">
        <w:rPr>
          <w:rFonts w:ascii="Arial Narrow" w:hAnsi="Arial Narrow"/>
          <w:noProof/>
          <w:color w:val="800000"/>
          <w:sz w:val="17"/>
          <w:lang w:val="pl-PL"/>
        </w:rPr>
        <w:t>c10</w:t>
      </w:r>
      <w:r w:rsidRPr="00422413">
        <w:rPr>
          <w:rFonts w:ascii="Arial Narrow" w:hAnsi="Arial Narrow"/>
          <w:noProof/>
          <w:color w:val="0000FF"/>
          <w:sz w:val="17"/>
          <w:lang w:val="pl-PL"/>
        </w:rPr>
        <w:t>&gt;</w:t>
      </w:r>
    </w:p>
    <w:p w14:paraId="04927FD3" w14:textId="35E15A2A"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pl-PL"/>
        </w:rPr>
      </w:pPr>
      <w:r w:rsidRPr="00422413">
        <w:rPr>
          <w:lang w:val="pl-PL"/>
        </w:rPr>
        <w:tab/>
      </w:r>
      <w:r w:rsidRPr="00422413">
        <w:rPr>
          <w:lang w:val="pl-PL"/>
        </w:rPr>
        <w:tab/>
      </w:r>
      <w:r w:rsidRPr="00422413">
        <w:rPr>
          <w:rFonts w:ascii="Arial Narrow" w:hAnsi="Arial Narrow"/>
          <w:noProof/>
          <w:color w:val="0000FF"/>
          <w:sz w:val="17"/>
          <w:lang w:val="pl-PL"/>
        </w:rPr>
        <w: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2001</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8307</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w:t>
      </w:r>
      <w:r w:rsidRPr="00422413">
        <w:rPr>
          <w:rFonts w:ascii="Arial Narrow" w:hAnsi="Arial Narrow"/>
          <w:noProof/>
          <w:color w:val="000000"/>
          <w:sz w:val="17"/>
          <w:lang w:val="pl-PL"/>
        </w:rPr>
        <w:t>-76.500344</w:t>
      </w:r>
      <w:r w:rsidRPr="00422413">
        <w:rPr>
          <w:rFonts w:ascii="Arial Narrow" w:hAnsi="Arial Narrow"/>
          <w:noProof/>
          <w:color w:val="0000FF"/>
          <w:sz w:val="17"/>
          <w:lang w:val="pl-PL"/>
        </w:rPr>
        <w:t>&lt;/</w:t>
      </w:r>
      <w:r w:rsidRPr="00422413">
        <w:rPr>
          <w:rFonts w:ascii="Arial Narrow" w:hAnsi="Arial Narrow"/>
          <w:noProof/>
          <w:color w:val="800000"/>
          <w:sz w:val="17"/>
          <w:lang w:val="pl-PL"/>
        </w:rPr>
        <w:t>u1</w:t>
      </w:r>
      <w:r w:rsidRPr="00422413">
        <w:rPr>
          <w:rFonts w:ascii="Arial Narrow" w:hAnsi="Arial Narrow"/>
          <w:noProof/>
          <w:color w:val="0000FF"/>
          <w:sz w:val="17"/>
          <w:lang w:val="pl-PL"/>
        </w:rPr>
        <w:t>&gt;&lt;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w:t>
      </w:r>
      <w:r w:rsidRPr="00422413">
        <w:rPr>
          <w:rFonts w:ascii="Arial Narrow" w:hAnsi="Arial Narrow"/>
          <w:noProof/>
          <w:color w:val="000000"/>
          <w:sz w:val="17"/>
          <w:lang w:val="pl-PL"/>
        </w:rPr>
        <w:t>39.25618</w:t>
      </w:r>
      <w:r w:rsidRPr="00422413">
        <w:rPr>
          <w:rFonts w:ascii="Arial Narrow" w:hAnsi="Arial Narrow"/>
          <w:noProof/>
          <w:color w:val="0000FF"/>
          <w:sz w:val="17"/>
          <w:lang w:val="pl-PL"/>
        </w:rPr>
        <w:t>&lt;/</w:t>
      </w:r>
      <w:r w:rsidRPr="00422413">
        <w:rPr>
          <w:rFonts w:ascii="Arial Narrow" w:hAnsi="Arial Narrow"/>
          <w:noProof/>
          <w:color w:val="800000"/>
          <w:sz w:val="17"/>
          <w:lang w:val="pl-PL"/>
        </w:rPr>
        <w:t>u2</w:t>
      </w:r>
      <w:r w:rsidRPr="00422413">
        <w:rPr>
          <w:rFonts w:ascii="Arial Narrow" w:hAnsi="Arial Narrow"/>
          <w:noProof/>
          <w:color w:val="0000FF"/>
          <w:sz w:val="17"/>
          <w:lang w:val="pl-PL"/>
        </w:rPr>
        <w:t>&gt;&lt;/</w:t>
      </w:r>
      <w:r w:rsidRPr="00422413">
        <w:rPr>
          <w:rFonts w:ascii="Arial Narrow" w:hAnsi="Arial Narrow"/>
          <w:noProof/>
          <w:color w:val="800000"/>
          <w:sz w:val="17"/>
          <w:lang w:val="pl-PL"/>
        </w:rPr>
        <w:t>u3</w:t>
      </w:r>
      <w:r w:rsidRPr="00422413">
        <w:rPr>
          <w:rFonts w:ascii="Arial Narrow" w:hAnsi="Arial Narrow"/>
          <w:noProof/>
          <w:color w:val="0000FF"/>
          <w:sz w:val="17"/>
          <w:lang w:val="pl-PL"/>
        </w:rPr>
        <w:t>&gt;&lt;/</w:t>
      </w:r>
      <w:r w:rsidRPr="00422413">
        <w:rPr>
          <w:rFonts w:ascii="Arial Narrow" w:hAnsi="Arial Narrow"/>
          <w:noProof/>
          <w:color w:val="800000"/>
          <w:sz w:val="17"/>
          <w:lang w:val="pl-PL"/>
        </w:rPr>
        <w:t>c11</w:t>
      </w:r>
      <w:r w:rsidRPr="00422413">
        <w:rPr>
          <w:rFonts w:ascii="Arial Narrow" w:hAnsi="Arial Narrow"/>
          <w:noProof/>
          <w:color w:val="0000FF"/>
          <w:sz w:val="17"/>
          <w:lang w:val="pl-PL"/>
        </w:rPr>
        <w:t>&gt;</w:t>
      </w:r>
    </w:p>
    <w:p w14:paraId="033E6D44"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pl-PL"/>
        </w:rPr>
        <w:tab/>
      </w:r>
      <w:r w:rsidRPr="00422413">
        <w:rPr>
          <w:lang w:val="pl-PL"/>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c12</w:t>
      </w:r>
      <w:r w:rsidRPr="00422413">
        <w:rPr>
          <w:rFonts w:ascii="Arial Narrow" w:hAnsi="Arial Narrow"/>
          <w:noProof/>
          <w:color w:val="0000FF"/>
          <w:sz w:val="17"/>
          <w:lang w:val="en-US"/>
        </w:rPr>
        <w:t>&gt;</w:t>
      </w:r>
      <w:r w:rsidRPr="00422413">
        <w:rPr>
          <w:rFonts w:ascii="Arial Narrow" w:hAnsi="Arial Narrow"/>
          <w:noProof/>
          <w:color w:val="000000"/>
          <w:sz w:val="17"/>
          <w:lang w:val="en-US"/>
        </w:rPr>
        <w:t>1955-03-20Z</w:t>
      </w:r>
      <w:r w:rsidRPr="00422413">
        <w:rPr>
          <w:rFonts w:ascii="Arial Narrow" w:hAnsi="Arial Narrow"/>
          <w:noProof/>
          <w:color w:val="0000FF"/>
          <w:sz w:val="17"/>
          <w:lang w:val="en-US"/>
        </w:rPr>
        <w:t>&lt;/</w:t>
      </w:r>
      <w:r w:rsidRPr="00422413">
        <w:rPr>
          <w:rFonts w:ascii="Arial Narrow" w:hAnsi="Arial Narrow"/>
          <w:noProof/>
          <w:color w:val="800000"/>
          <w:sz w:val="17"/>
          <w:lang w:val="en-US"/>
        </w:rPr>
        <w:t>c12</w:t>
      </w:r>
      <w:r w:rsidRPr="00422413">
        <w:rPr>
          <w:rFonts w:ascii="Arial Narrow" w:hAnsi="Arial Narrow"/>
          <w:noProof/>
          <w:color w:val="0000FF"/>
          <w:sz w:val="17"/>
          <w:lang w:val="en-US"/>
        </w:rPr>
        <w:t>&gt;</w:t>
      </w:r>
    </w:p>
    <w:p w14:paraId="0CF2723E"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c13</w:t>
      </w:r>
      <w:r w:rsidRPr="00422413">
        <w:rPr>
          <w:rFonts w:ascii="Arial Narrow" w:hAnsi="Arial Narrow"/>
          <w:noProof/>
          <w:color w:val="0000FF"/>
          <w:sz w:val="17"/>
          <w:lang w:val="en-US"/>
        </w:rPr>
        <w:t>&gt;</w:t>
      </w:r>
      <w:r w:rsidRPr="00422413">
        <w:rPr>
          <w:rFonts w:ascii="Arial Narrow" w:hAnsi="Arial Narrow"/>
          <w:noProof/>
          <w:color w:val="000000"/>
          <w:sz w:val="17"/>
          <w:lang w:val="en-US"/>
        </w:rPr>
        <w:t>married</w:t>
      </w:r>
      <w:r w:rsidRPr="00422413">
        <w:rPr>
          <w:rFonts w:ascii="Arial Narrow" w:hAnsi="Arial Narrow"/>
          <w:noProof/>
          <w:color w:val="0000FF"/>
          <w:sz w:val="17"/>
          <w:lang w:val="en-US"/>
        </w:rPr>
        <w:t>&lt;/</w:t>
      </w:r>
      <w:r w:rsidRPr="00422413">
        <w:rPr>
          <w:rFonts w:ascii="Arial Narrow" w:hAnsi="Arial Narrow"/>
          <w:noProof/>
          <w:color w:val="800000"/>
          <w:sz w:val="17"/>
          <w:lang w:val="en-US"/>
        </w:rPr>
        <w:t>c13</w:t>
      </w:r>
      <w:r w:rsidRPr="00422413">
        <w:rPr>
          <w:rFonts w:ascii="Arial Narrow" w:hAnsi="Arial Narrow"/>
          <w:noProof/>
          <w:color w:val="0000FF"/>
          <w:sz w:val="17"/>
          <w:lang w:val="en-US"/>
        </w:rPr>
        <w:t>&gt;</w:t>
      </w:r>
    </w:p>
    <w:p w14:paraId="4C157244"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r w:rsidRPr="00422413">
        <w:rPr>
          <w:rFonts w:ascii="Arial Narrow" w:hAnsi="Arial Narrow"/>
          <w:noProof/>
          <w:color w:val="000000"/>
          <w:sz w:val="17"/>
          <w:lang w:val="en-US"/>
        </w:rPr>
        <w:t>M</w:t>
      </w:r>
      <w:r w:rsidRPr="00422413">
        <w:rPr>
          <w:rFonts w:ascii="Arial Narrow" w:hAnsi="Arial Narrow"/>
          <w:noProof/>
          <w:color w:val="0000FF"/>
          <w:sz w:val="17"/>
          <w:lang w:val="en-US"/>
        </w:rPr>
        <w:t>&lt;/</w:t>
      </w:r>
      <w:r w:rsidRPr="00422413">
        <w:rPr>
          <w:rFonts w:ascii="Arial Narrow" w:hAnsi="Arial Narrow"/>
          <w:noProof/>
          <w:color w:val="800000"/>
          <w:sz w:val="17"/>
          <w:lang w:val="en-US"/>
        </w:rPr>
        <w:t>c14</w:t>
      </w:r>
      <w:r w:rsidRPr="00422413">
        <w:rPr>
          <w:rFonts w:ascii="Arial Narrow" w:hAnsi="Arial Narrow"/>
          <w:noProof/>
          <w:color w:val="0000FF"/>
          <w:sz w:val="17"/>
          <w:lang w:val="en-US"/>
        </w:rPr>
        <w:t>&gt;</w:t>
      </w:r>
    </w:p>
    <w:p w14:paraId="6DCD7EF2"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r w:rsidRPr="00422413">
        <w:rPr>
          <w:rFonts w:ascii="Arial Narrow" w:hAnsi="Arial Narrow"/>
          <w:noProof/>
          <w:color w:val="000000"/>
          <w:sz w:val="17"/>
          <w:lang w:val="en-US"/>
        </w:rPr>
        <w:t>E: 90,000 - 109,999</w:t>
      </w:r>
      <w:r w:rsidRPr="00422413">
        <w:rPr>
          <w:rFonts w:ascii="Arial Narrow" w:hAnsi="Arial Narrow"/>
          <w:noProof/>
          <w:color w:val="0000FF"/>
          <w:sz w:val="17"/>
          <w:lang w:val="en-US"/>
        </w:rPr>
        <w:t>&lt;/</w:t>
      </w:r>
      <w:r w:rsidRPr="00422413">
        <w:rPr>
          <w:rFonts w:ascii="Arial Narrow" w:hAnsi="Arial Narrow"/>
          <w:noProof/>
          <w:color w:val="800000"/>
          <w:sz w:val="17"/>
          <w:lang w:val="en-US"/>
        </w:rPr>
        <w:t>c15</w:t>
      </w:r>
      <w:r w:rsidRPr="00422413">
        <w:rPr>
          <w:rFonts w:ascii="Arial Narrow" w:hAnsi="Arial Narrow"/>
          <w:noProof/>
          <w:color w:val="0000FF"/>
          <w:sz w:val="17"/>
          <w:lang w:val="en-US"/>
        </w:rPr>
        <w:t>&gt;</w:t>
      </w:r>
    </w:p>
    <w:p w14:paraId="7F8BFC2D"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lang w:val="en-US"/>
        </w:rPr>
        <w:tab/>
      </w:r>
      <w:r w:rsidRPr="00422413">
        <w:rPr>
          <w:rFonts w:ascii="Arial Narrow" w:hAnsi="Arial Narrow"/>
          <w:noProof/>
          <w:color w:val="0000FF"/>
          <w:sz w:val="17"/>
          <w:lang w:val="en-US"/>
        </w:rPr>
        <w:t>&lt;/</w:t>
      </w:r>
      <w:r w:rsidRPr="00422413">
        <w:rPr>
          <w:rFonts w:ascii="Arial Narrow" w:hAnsi="Arial Narrow"/>
          <w:noProof/>
          <w:color w:val="800000"/>
          <w:sz w:val="17"/>
          <w:lang w:val="en-US"/>
        </w:rPr>
        <w:t>row</w:t>
      </w:r>
      <w:r w:rsidRPr="00422413">
        <w:rPr>
          <w:rFonts w:ascii="Arial Narrow" w:hAnsi="Arial Narrow"/>
          <w:noProof/>
          <w:color w:val="0000FF"/>
          <w:sz w:val="17"/>
          <w:lang w:val="en-US"/>
        </w:rPr>
        <w:t>&gt;</w:t>
      </w:r>
    </w:p>
    <w:p w14:paraId="2505179F" w14:textId="77777777" w:rsidR="0047411C" w:rsidRPr="00422413"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val="en-US"/>
        </w:rPr>
      </w:pPr>
      <w:r w:rsidRPr="00422413">
        <w:rPr>
          <w:lang w:val="en-US"/>
        </w:rPr>
        <w:tab/>
      </w:r>
      <w:r w:rsidRPr="00422413">
        <w:rPr>
          <w:rFonts w:ascii="Arial Narrow" w:eastAsiaTheme="minorHAnsi" w:hAnsi="Arial Narrow"/>
          <w:b/>
          <w:noProof/>
          <w:color w:val="AEAAAA" w:themeColor="background2" w:themeShade="BF"/>
          <w:sz w:val="17"/>
          <w:lang w:val="en-US"/>
        </w:rPr>
        <w:t>…</w:t>
      </w:r>
    </w:p>
    <w:p w14:paraId="336D0BF7" w14:textId="77777777" w:rsidR="003F6FF2" w:rsidRPr="00422413"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lang w:val="en-US"/>
        </w:rPr>
      </w:pPr>
      <w:r w:rsidRPr="00422413">
        <w:rPr>
          <w:rFonts w:ascii="Arial Narrow" w:hAnsi="Arial Narrow"/>
          <w:noProof/>
          <w:color w:val="0000FF"/>
          <w:sz w:val="17"/>
          <w:lang w:val="en-US"/>
        </w:rPr>
        <w:t>&lt;/</w:t>
      </w:r>
      <w:r w:rsidRPr="00422413">
        <w:rPr>
          <w:rFonts w:ascii="Arial Narrow" w:hAnsi="Arial Narrow"/>
          <w:noProof/>
          <w:color w:val="800000"/>
          <w:sz w:val="17"/>
          <w:lang w:val="en-US"/>
        </w:rPr>
        <w:t>table</w:t>
      </w:r>
      <w:r w:rsidRPr="00422413">
        <w:rPr>
          <w:rFonts w:ascii="Arial Narrow" w:hAnsi="Arial Narrow"/>
          <w:noProof/>
          <w:color w:val="0000FF"/>
          <w:sz w:val="17"/>
          <w:lang w:val="en-US"/>
        </w:rPr>
        <w:t>&gt;</w:t>
      </w:r>
    </w:p>
    <w:p w14:paraId="362BB766" w14:textId="77777777" w:rsidR="006172A5" w:rsidRPr="00422413" w:rsidRDefault="006172A5" w:rsidP="006172A5">
      <w:pPr>
        <w:spacing w:after="0" w:line="240" w:lineRule="auto"/>
        <w:rPr>
          <w:rFonts w:ascii="Arial Narrow" w:hAnsi="Arial Narrow" w:cs="Arial"/>
          <w:sz w:val="20"/>
          <w:lang w:val="en-US"/>
        </w:rPr>
      </w:pPr>
    </w:p>
    <w:p w14:paraId="7729C6B7" w14:textId="77777777" w:rsidR="006172A5" w:rsidRPr="00422413" w:rsidRDefault="006172A5" w:rsidP="006172A5">
      <w:pPr>
        <w:spacing w:after="0" w:line="240" w:lineRule="auto"/>
        <w:rPr>
          <w:rFonts w:ascii="Arial Narrow" w:hAnsi="Arial Narrow" w:cs="Arial"/>
          <w:sz w:val="20"/>
          <w:lang w:val="en-US"/>
        </w:rPr>
      </w:pPr>
    </w:p>
    <w:p w14:paraId="284A4BF1" w14:textId="2AAEAFC7" w:rsidR="0073615E" w:rsidRPr="00422413" w:rsidRDefault="0073615E" w:rsidP="00C249F4">
      <w:pPr>
        <w:pStyle w:val="Anhang"/>
        <w:spacing w:before="120" w:line="240" w:lineRule="auto"/>
      </w:pPr>
      <w:r w:rsidRPr="00422413">
        <w:br w:type="page"/>
      </w:r>
      <w:bookmarkStart w:id="138" w:name="_Toc477866941"/>
      <w:bookmarkStart w:id="139" w:name="_Toc8799416"/>
      <w:r w:rsidRPr="00422413">
        <w:lastRenderedPageBreak/>
        <w:t xml:space="preserve">Annexe E – </w:t>
      </w:r>
      <w:r w:rsidR="00E269DC" w:rsidRPr="00422413">
        <w:t xml:space="preserve">Modifications </w:t>
      </w:r>
      <w:r w:rsidRPr="00422413">
        <w:t>par rapport à la version 1.0</w:t>
      </w:r>
      <w:bookmarkEnd w:id="138"/>
      <w:bookmarkEnd w:id="139"/>
    </w:p>
    <w:p w14:paraId="25695CA2" w14:textId="6F011E14" w:rsidR="00F47E91" w:rsidRPr="00422413" w:rsidRDefault="00241B0A" w:rsidP="00F47E91">
      <w:r w:rsidRPr="00422413">
        <w:t>Les modifications suivantes ont été effectuées entre la version 1.0 et la version 2.1</w:t>
      </w:r>
      <w:r w:rsidR="00834A21" w:rsidRPr="00422413">
        <w:rPr>
          <w:rStyle w:val="Funotenzeichen"/>
        </w:rPr>
        <w:footnoteReference w:id="18"/>
      </w:r>
      <w:r w:rsidRPr="00422413">
        <w:t> :</w:t>
      </w:r>
    </w:p>
    <w:tbl>
      <w:tblPr>
        <w:tblW w:w="9214" w:type="dxa"/>
        <w:tblLayout w:type="fixed"/>
        <w:tblLook w:val="0000" w:firstRow="0" w:lastRow="0" w:firstColumn="0" w:lastColumn="0" w:noHBand="0" w:noVBand="0"/>
      </w:tblPr>
      <w:tblGrid>
        <w:gridCol w:w="2410"/>
        <w:gridCol w:w="5528"/>
        <w:gridCol w:w="1276"/>
      </w:tblGrid>
      <w:tr w:rsidR="00311FDA" w:rsidRPr="00422413" w14:paraId="3ECB9F55" w14:textId="77777777" w:rsidTr="00422413">
        <w:trPr>
          <w:cantSplit/>
          <w:trHeight w:val="103"/>
          <w:tblHeader/>
        </w:trPr>
        <w:tc>
          <w:tcPr>
            <w:tcW w:w="2410" w:type="dxa"/>
            <w:shd w:val="clear" w:color="auto" w:fill="99CCFF"/>
          </w:tcPr>
          <w:p w14:paraId="561373AA" w14:textId="7581A968" w:rsidR="00311FDA" w:rsidRPr="00422413" w:rsidRDefault="00311FDA" w:rsidP="00422413">
            <w:pPr>
              <w:pStyle w:val="TabelleGross"/>
              <w:rPr>
                <w:rFonts w:cs="Arial"/>
              </w:rPr>
            </w:pPr>
            <w:r w:rsidRPr="00422413">
              <w:t>Chapitre / ID / document</w:t>
            </w:r>
          </w:p>
        </w:tc>
        <w:tc>
          <w:tcPr>
            <w:tcW w:w="5528" w:type="dxa"/>
            <w:shd w:val="clear" w:color="auto" w:fill="99CCFF"/>
          </w:tcPr>
          <w:p w14:paraId="43491F2B" w14:textId="42E9EDE3" w:rsidR="00311FDA" w:rsidRPr="00422413" w:rsidRDefault="00311FDA" w:rsidP="00422413">
            <w:pPr>
              <w:pStyle w:val="TabelleGross"/>
              <w:rPr>
                <w:rFonts w:cs="Arial"/>
              </w:rPr>
            </w:pPr>
            <w:r w:rsidRPr="00422413">
              <w:t>Adaptation</w:t>
            </w:r>
          </w:p>
        </w:tc>
        <w:tc>
          <w:tcPr>
            <w:tcW w:w="1276" w:type="dxa"/>
            <w:shd w:val="clear" w:color="auto" w:fill="99CCFF"/>
          </w:tcPr>
          <w:p w14:paraId="673D895D" w14:textId="77777777" w:rsidR="00311FDA" w:rsidRPr="00422413" w:rsidRDefault="00311FDA" w:rsidP="00422413">
            <w:pPr>
              <w:pStyle w:val="TabelleGross"/>
              <w:rPr>
                <w:rFonts w:cs="Arial"/>
              </w:rPr>
            </w:pPr>
            <w:r w:rsidRPr="00422413">
              <w:t>RFC</w:t>
            </w:r>
          </w:p>
        </w:tc>
      </w:tr>
      <w:tr w:rsidR="00A766A2" w:rsidRPr="00422413" w14:paraId="385A2449" w14:textId="77777777" w:rsidTr="00422413">
        <w:trPr>
          <w:cantSplit/>
          <w:trHeight w:val="253"/>
        </w:trPr>
        <w:tc>
          <w:tcPr>
            <w:tcW w:w="2410" w:type="dxa"/>
            <w:shd w:val="clear" w:color="auto" w:fill="auto"/>
          </w:tcPr>
          <w:p w14:paraId="3D81254A" w14:textId="77777777" w:rsidR="00A766A2" w:rsidRPr="00422413" w:rsidRDefault="00A766A2" w:rsidP="00422413">
            <w:pPr>
              <w:spacing w:before="60" w:after="60" w:line="240" w:lineRule="auto"/>
              <w:rPr>
                <w:sz w:val="20"/>
              </w:rPr>
            </w:pPr>
            <w:r w:rsidRPr="00422413">
              <w:rPr>
                <w:sz w:val="20"/>
              </w:rPr>
              <w:t>Passim</w:t>
            </w:r>
          </w:p>
        </w:tc>
        <w:tc>
          <w:tcPr>
            <w:tcW w:w="5528" w:type="dxa"/>
            <w:shd w:val="clear" w:color="auto" w:fill="auto"/>
          </w:tcPr>
          <w:p w14:paraId="1E805EE0" w14:textId="77777777" w:rsidR="00A766A2" w:rsidRPr="00422413" w:rsidRDefault="00A766A2" w:rsidP="00422413">
            <w:pPr>
              <w:spacing w:before="60" w:after="60" w:line="240" w:lineRule="auto"/>
              <w:rPr>
                <w:sz w:val="20"/>
              </w:rPr>
            </w:pPr>
            <w:r w:rsidRPr="00422413">
              <w:rPr>
                <w:sz w:val="20"/>
              </w:rPr>
              <w:t>Exigences facultatives : il est clairement spécifié si un champ est obligatoire ou non, et s’il peut aussi être laissé vide.</w:t>
            </w:r>
          </w:p>
        </w:tc>
        <w:tc>
          <w:tcPr>
            <w:tcW w:w="1276" w:type="dxa"/>
            <w:shd w:val="clear" w:color="auto" w:fill="auto"/>
          </w:tcPr>
          <w:p w14:paraId="3DC48CCB" w14:textId="77777777" w:rsidR="00A766A2" w:rsidRPr="00422413" w:rsidRDefault="00A766A2" w:rsidP="00422413">
            <w:pPr>
              <w:spacing w:before="60" w:after="60" w:line="240" w:lineRule="auto"/>
              <w:rPr>
                <w:sz w:val="20"/>
              </w:rPr>
            </w:pPr>
            <w:r w:rsidRPr="00422413">
              <w:rPr>
                <w:sz w:val="20"/>
              </w:rPr>
              <w:t>2013-23</w:t>
            </w:r>
          </w:p>
        </w:tc>
      </w:tr>
      <w:tr w:rsidR="006F090E" w:rsidRPr="00422413" w14:paraId="3D4E6B72" w14:textId="77777777" w:rsidTr="00422413">
        <w:trPr>
          <w:cantSplit/>
          <w:trHeight w:val="253"/>
        </w:trPr>
        <w:tc>
          <w:tcPr>
            <w:tcW w:w="2410" w:type="dxa"/>
            <w:shd w:val="clear" w:color="auto" w:fill="auto"/>
          </w:tcPr>
          <w:p w14:paraId="13C991F9" w14:textId="0D9ACE0D" w:rsidR="006F090E" w:rsidRPr="00422413" w:rsidRDefault="006F090E" w:rsidP="00422413">
            <w:pPr>
              <w:spacing w:before="60" w:after="60" w:line="240" w:lineRule="auto"/>
              <w:rPr>
                <w:sz w:val="20"/>
              </w:rPr>
            </w:pPr>
            <w:r w:rsidRPr="00422413">
              <w:rPr>
                <w:sz w:val="20"/>
              </w:rPr>
              <w:t>Passim, chap. 5.3, 5.4, 5.7, 6.2 &amp; 6.3</w:t>
            </w:r>
          </w:p>
        </w:tc>
        <w:tc>
          <w:tcPr>
            <w:tcW w:w="5528" w:type="dxa"/>
            <w:shd w:val="clear" w:color="auto" w:fill="auto"/>
          </w:tcPr>
          <w:p w14:paraId="36F1C9A9" w14:textId="61B23B53" w:rsidR="006F090E" w:rsidRPr="00422413" w:rsidRDefault="006F090E" w:rsidP="00422413">
            <w:pPr>
              <w:spacing w:before="60" w:after="60" w:line="240" w:lineRule="auto"/>
              <w:rPr>
                <w:sz w:val="20"/>
              </w:rPr>
            </w:pPr>
            <w:r w:rsidRPr="00422413">
              <w:rPr>
                <w:sz w:val="20"/>
              </w:rPr>
              <w:t xml:space="preserve">Le passage de SQL:1999 à SQL:2008 se répercute quasiment partout et engendre de nouveaux chapitres </w:t>
            </w:r>
          </w:p>
        </w:tc>
        <w:tc>
          <w:tcPr>
            <w:tcW w:w="1276" w:type="dxa"/>
            <w:shd w:val="clear" w:color="auto" w:fill="auto"/>
          </w:tcPr>
          <w:p w14:paraId="74D227D1" w14:textId="59535A95" w:rsidR="006F090E" w:rsidRPr="00422413" w:rsidRDefault="006F090E" w:rsidP="00422413">
            <w:pPr>
              <w:spacing w:before="60" w:after="60" w:line="240" w:lineRule="auto"/>
              <w:rPr>
                <w:sz w:val="20"/>
              </w:rPr>
            </w:pPr>
            <w:r w:rsidRPr="00422413">
              <w:rPr>
                <w:sz w:val="20"/>
              </w:rPr>
              <w:t>2014-110</w:t>
            </w:r>
          </w:p>
        </w:tc>
      </w:tr>
      <w:tr w:rsidR="00F47E91" w:rsidRPr="00422413" w14:paraId="3501BA9C" w14:textId="77777777" w:rsidTr="00422413">
        <w:trPr>
          <w:cantSplit/>
          <w:trHeight w:val="253"/>
        </w:trPr>
        <w:tc>
          <w:tcPr>
            <w:tcW w:w="2410" w:type="dxa"/>
            <w:shd w:val="clear" w:color="auto" w:fill="auto"/>
          </w:tcPr>
          <w:p w14:paraId="24AC64F6" w14:textId="1A441E02" w:rsidR="00F47E91" w:rsidRPr="00422413" w:rsidRDefault="00F47E91" w:rsidP="00422413">
            <w:pPr>
              <w:spacing w:before="60" w:after="60" w:line="240" w:lineRule="auto"/>
              <w:rPr>
                <w:rFonts w:cs="Arial"/>
                <w:color w:val="000000"/>
                <w:sz w:val="20"/>
              </w:rPr>
            </w:pPr>
            <w:r w:rsidRPr="00422413">
              <w:rPr>
                <w:color w:val="000000"/>
                <w:sz w:val="20"/>
              </w:rPr>
              <w:t>Page de titre, chap. 3 à 6, annexe D</w:t>
            </w:r>
          </w:p>
        </w:tc>
        <w:tc>
          <w:tcPr>
            <w:tcW w:w="5528" w:type="dxa"/>
            <w:shd w:val="clear" w:color="auto" w:fill="auto"/>
          </w:tcPr>
          <w:p w14:paraId="04A9E61F" w14:textId="77777777" w:rsidR="00F47E91" w:rsidRPr="00422413" w:rsidRDefault="00F47E91" w:rsidP="00422413">
            <w:pPr>
              <w:spacing w:before="60" w:after="60" w:line="240" w:lineRule="auto"/>
              <w:rPr>
                <w:rFonts w:cs="Arial"/>
                <w:sz w:val="20"/>
              </w:rPr>
            </w:pPr>
            <w:r w:rsidRPr="00422413">
              <w:rPr>
                <w:color w:val="000000"/>
                <w:sz w:val="20"/>
              </w:rPr>
              <w:t xml:space="preserve">Tous les exemples se réfèrent au nouvel exemple ech-0165_oe.siard. </w:t>
            </w:r>
          </w:p>
        </w:tc>
        <w:tc>
          <w:tcPr>
            <w:tcW w:w="1276" w:type="dxa"/>
            <w:shd w:val="clear" w:color="auto" w:fill="auto"/>
          </w:tcPr>
          <w:p w14:paraId="04EDE1F2" w14:textId="77777777" w:rsidR="00F47E91" w:rsidRPr="00422413" w:rsidRDefault="00F47E91" w:rsidP="00422413">
            <w:pPr>
              <w:spacing w:before="60" w:after="60" w:line="240" w:lineRule="auto"/>
              <w:rPr>
                <w:rFonts w:cs="Arial"/>
                <w:sz w:val="20"/>
              </w:rPr>
            </w:pPr>
          </w:p>
        </w:tc>
      </w:tr>
      <w:tr w:rsidR="00F47E91" w:rsidRPr="00422413" w14:paraId="5AF2A3F7" w14:textId="77777777" w:rsidTr="00422413">
        <w:trPr>
          <w:cantSplit/>
          <w:trHeight w:val="253"/>
        </w:trPr>
        <w:tc>
          <w:tcPr>
            <w:tcW w:w="2410" w:type="dxa"/>
            <w:shd w:val="clear" w:color="auto" w:fill="auto"/>
          </w:tcPr>
          <w:p w14:paraId="1E60C745" w14:textId="77777777" w:rsidR="00F47E91" w:rsidRPr="00422413" w:rsidRDefault="00F47E91" w:rsidP="00422413">
            <w:pPr>
              <w:spacing w:before="60" w:after="60" w:line="240" w:lineRule="auto"/>
              <w:rPr>
                <w:rFonts w:cs="Arial"/>
                <w:sz w:val="20"/>
              </w:rPr>
            </w:pPr>
            <w:r w:rsidRPr="00422413">
              <w:rPr>
                <w:color w:val="000000"/>
                <w:sz w:val="20"/>
              </w:rPr>
              <w:t>Condensé</w:t>
            </w:r>
          </w:p>
        </w:tc>
        <w:tc>
          <w:tcPr>
            <w:tcW w:w="5528" w:type="dxa"/>
            <w:shd w:val="clear" w:color="auto" w:fill="auto"/>
          </w:tcPr>
          <w:p w14:paraId="01C95852" w14:textId="77777777" w:rsidR="00F47E91" w:rsidRPr="00422413" w:rsidRDefault="00F47E91" w:rsidP="00422413">
            <w:pPr>
              <w:spacing w:before="60" w:after="60" w:line="240" w:lineRule="auto"/>
              <w:rPr>
                <w:rFonts w:cs="Arial"/>
                <w:sz w:val="20"/>
              </w:rPr>
            </w:pPr>
            <w:r w:rsidRPr="00422413">
              <w:rPr>
                <w:color w:val="000000"/>
                <w:sz w:val="20"/>
              </w:rPr>
              <w:t>Actualisé et enrichi d’explications concernant le recours aux versions précédentes</w:t>
            </w:r>
          </w:p>
        </w:tc>
        <w:tc>
          <w:tcPr>
            <w:tcW w:w="1276" w:type="dxa"/>
            <w:shd w:val="clear" w:color="auto" w:fill="auto"/>
          </w:tcPr>
          <w:p w14:paraId="244DE263" w14:textId="77777777" w:rsidR="00F47E91" w:rsidRPr="00422413" w:rsidRDefault="00F47E91" w:rsidP="00422413">
            <w:pPr>
              <w:spacing w:before="60" w:after="60" w:line="240" w:lineRule="auto"/>
              <w:rPr>
                <w:rFonts w:cs="Arial"/>
                <w:sz w:val="20"/>
              </w:rPr>
            </w:pPr>
          </w:p>
        </w:tc>
      </w:tr>
      <w:tr w:rsidR="00F47E91" w:rsidRPr="00422413" w14:paraId="61B846C8" w14:textId="77777777" w:rsidTr="00422413">
        <w:trPr>
          <w:cantSplit/>
          <w:trHeight w:val="253"/>
        </w:trPr>
        <w:tc>
          <w:tcPr>
            <w:tcW w:w="2410" w:type="dxa"/>
            <w:shd w:val="clear" w:color="auto" w:fill="auto"/>
          </w:tcPr>
          <w:p w14:paraId="29892DD2" w14:textId="524CC330" w:rsidR="00F47E91" w:rsidRPr="00422413" w:rsidRDefault="006F090E" w:rsidP="00422413">
            <w:pPr>
              <w:spacing w:before="60" w:after="60" w:line="240" w:lineRule="auto"/>
              <w:rPr>
                <w:rFonts w:cs="Arial"/>
                <w:color w:val="000000"/>
                <w:sz w:val="20"/>
              </w:rPr>
            </w:pPr>
            <w:r w:rsidRPr="00422413">
              <w:rPr>
                <w:color w:val="000000"/>
                <w:sz w:val="20"/>
              </w:rPr>
              <w:t>Chap. 1 &amp; 2</w:t>
            </w:r>
          </w:p>
        </w:tc>
        <w:tc>
          <w:tcPr>
            <w:tcW w:w="5528" w:type="dxa"/>
            <w:shd w:val="clear" w:color="auto" w:fill="auto"/>
          </w:tcPr>
          <w:p w14:paraId="0EAFAB22" w14:textId="77777777" w:rsidR="00F47E91" w:rsidRPr="00422413" w:rsidRDefault="00F47E91" w:rsidP="00422413">
            <w:pPr>
              <w:spacing w:before="60" w:after="60" w:line="240" w:lineRule="auto"/>
              <w:rPr>
                <w:rFonts w:cs="Arial"/>
                <w:color w:val="000000"/>
                <w:sz w:val="20"/>
              </w:rPr>
            </w:pPr>
            <w:r w:rsidRPr="00422413">
              <w:rPr>
                <w:color w:val="000000"/>
                <w:sz w:val="20"/>
              </w:rPr>
              <w:t>Numérotation des chapitres selon le nouveau modèle</w:t>
            </w:r>
          </w:p>
        </w:tc>
        <w:tc>
          <w:tcPr>
            <w:tcW w:w="1276" w:type="dxa"/>
            <w:shd w:val="clear" w:color="auto" w:fill="auto"/>
          </w:tcPr>
          <w:p w14:paraId="0444E2AA" w14:textId="77777777" w:rsidR="00F47E91" w:rsidRPr="00422413" w:rsidRDefault="00F47E91" w:rsidP="00422413">
            <w:pPr>
              <w:spacing w:before="60" w:after="60" w:line="240" w:lineRule="auto"/>
              <w:rPr>
                <w:rFonts w:cs="Arial"/>
                <w:sz w:val="20"/>
              </w:rPr>
            </w:pPr>
          </w:p>
        </w:tc>
      </w:tr>
      <w:tr w:rsidR="006F090E" w:rsidRPr="00422413" w14:paraId="11846EE5" w14:textId="77777777" w:rsidTr="00422413">
        <w:trPr>
          <w:cantSplit/>
          <w:trHeight w:val="253"/>
        </w:trPr>
        <w:tc>
          <w:tcPr>
            <w:tcW w:w="2410" w:type="dxa"/>
            <w:shd w:val="clear" w:color="auto" w:fill="auto"/>
          </w:tcPr>
          <w:p w14:paraId="4A52536B" w14:textId="5A97C3F1" w:rsidR="006F090E" w:rsidRPr="00422413" w:rsidRDefault="006F090E" w:rsidP="00422413">
            <w:pPr>
              <w:spacing w:before="60" w:after="60" w:line="240" w:lineRule="auto"/>
              <w:rPr>
                <w:rFonts w:cs="Arial"/>
                <w:color w:val="000000"/>
                <w:sz w:val="20"/>
              </w:rPr>
            </w:pPr>
            <w:r w:rsidRPr="00422413">
              <w:rPr>
                <w:color w:val="000000"/>
                <w:sz w:val="20"/>
              </w:rPr>
              <w:t>Chap. 2</w:t>
            </w:r>
            <w:r w:rsidR="00E269DC" w:rsidRPr="00422413">
              <w:rPr>
                <w:color w:val="000000"/>
                <w:sz w:val="20"/>
              </w:rPr>
              <w:t>.2</w:t>
            </w:r>
            <w:r w:rsidRPr="00422413">
              <w:rPr>
                <w:color w:val="000000"/>
                <w:sz w:val="20"/>
              </w:rPr>
              <w:t>, passim</w:t>
            </w:r>
          </w:p>
        </w:tc>
        <w:tc>
          <w:tcPr>
            <w:tcW w:w="5528" w:type="dxa"/>
            <w:shd w:val="clear" w:color="auto" w:fill="auto"/>
          </w:tcPr>
          <w:p w14:paraId="5356FBEC" w14:textId="0D70AA64" w:rsidR="006F090E" w:rsidRPr="00422413" w:rsidRDefault="006F090E" w:rsidP="00422413">
            <w:pPr>
              <w:spacing w:before="60" w:after="60" w:line="240" w:lineRule="auto"/>
              <w:rPr>
                <w:rFonts w:cs="Arial"/>
                <w:color w:val="000000"/>
                <w:sz w:val="20"/>
              </w:rPr>
            </w:pPr>
            <w:r w:rsidRPr="00422413">
              <w:rPr>
                <w:color w:val="000000"/>
                <w:sz w:val="20"/>
              </w:rPr>
              <w:t>Exigence ID G au lieu de A</w:t>
            </w:r>
          </w:p>
        </w:tc>
        <w:tc>
          <w:tcPr>
            <w:tcW w:w="1276" w:type="dxa"/>
            <w:shd w:val="clear" w:color="auto" w:fill="auto"/>
          </w:tcPr>
          <w:p w14:paraId="4B0B7496" w14:textId="77777777" w:rsidR="006F090E" w:rsidRPr="00422413" w:rsidRDefault="006F090E" w:rsidP="00422413">
            <w:pPr>
              <w:spacing w:before="60" w:after="60" w:line="240" w:lineRule="auto"/>
              <w:rPr>
                <w:rFonts w:cs="Arial"/>
                <w:sz w:val="20"/>
              </w:rPr>
            </w:pPr>
          </w:p>
        </w:tc>
      </w:tr>
      <w:tr w:rsidR="00F47E91" w:rsidRPr="00422413" w14:paraId="0A2D6E58" w14:textId="77777777" w:rsidTr="00422413">
        <w:trPr>
          <w:cantSplit/>
          <w:trHeight w:val="253"/>
        </w:trPr>
        <w:tc>
          <w:tcPr>
            <w:tcW w:w="2410" w:type="dxa"/>
            <w:shd w:val="clear" w:color="auto" w:fill="auto"/>
          </w:tcPr>
          <w:p w14:paraId="75805B3E" w14:textId="13ADF51F" w:rsidR="00F47E91" w:rsidRPr="00422413" w:rsidRDefault="00F47E91" w:rsidP="00422413">
            <w:pPr>
              <w:spacing w:before="60" w:after="60" w:line="240" w:lineRule="auto"/>
              <w:rPr>
                <w:rFonts w:cs="Arial"/>
                <w:color w:val="000000"/>
                <w:sz w:val="20"/>
                <w:lang w:val="pt-PT"/>
              </w:rPr>
            </w:pPr>
            <w:r w:rsidRPr="00422413">
              <w:rPr>
                <w:color w:val="000000"/>
                <w:sz w:val="20"/>
                <w:lang w:val="pt-PT"/>
              </w:rPr>
              <w:t>G_3.2-1, G_3.4-3, P_4.2-3, passim, metadata.xsd</w:t>
            </w:r>
          </w:p>
        </w:tc>
        <w:tc>
          <w:tcPr>
            <w:tcW w:w="5528" w:type="dxa"/>
            <w:shd w:val="clear" w:color="auto" w:fill="auto"/>
          </w:tcPr>
          <w:p w14:paraId="58394BA3" w14:textId="299C82C2" w:rsidR="00F47E91" w:rsidRPr="00422413" w:rsidRDefault="00F47E91" w:rsidP="00422413">
            <w:pPr>
              <w:spacing w:before="60" w:after="60" w:line="240" w:lineRule="auto"/>
              <w:rPr>
                <w:rFonts w:cs="Arial"/>
                <w:color w:val="000000"/>
                <w:sz w:val="20"/>
              </w:rPr>
            </w:pPr>
            <w:r w:rsidRPr="00422413">
              <w:rPr>
                <w:color w:val="000000"/>
                <w:sz w:val="20"/>
              </w:rPr>
              <w:t xml:space="preserve">Adaptations dans le domaine des </w:t>
            </w:r>
            <w:r w:rsidRPr="00422413">
              <w:rPr>
                <w:i/>
                <w:color w:val="000000"/>
                <w:sz w:val="20"/>
              </w:rPr>
              <w:t>Large Objects</w:t>
            </w:r>
            <w:r w:rsidRPr="00422413">
              <w:rPr>
                <w:color w:val="000000"/>
                <w:sz w:val="20"/>
              </w:rPr>
              <w:t xml:space="preserve">, y c. attributs </w:t>
            </w:r>
            <w:r w:rsidRPr="00422413">
              <w:rPr>
                <w:i/>
                <w:color w:val="000000"/>
                <w:sz w:val="20"/>
              </w:rPr>
              <w:t>digest</w:t>
            </w:r>
            <w:r w:rsidRPr="00422413">
              <w:rPr>
                <w:color w:val="000000"/>
                <w:sz w:val="20"/>
              </w:rPr>
              <w:t xml:space="preserve"> et </w:t>
            </w:r>
            <w:r w:rsidRPr="00422413">
              <w:rPr>
                <w:i/>
                <w:color w:val="000000"/>
                <w:sz w:val="20"/>
              </w:rPr>
              <w:t>digestType</w:t>
            </w:r>
            <w:r w:rsidRPr="00422413">
              <w:rPr>
                <w:sz w:val="20"/>
              </w:rPr>
              <w:t>. Il est désormais possible d’enregistrer des BLOB et des LOB dans un emplacement externe, à savoir en</w:t>
            </w:r>
            <w:r w:rsidR="00715FB7" w:rsidRPr="00422413">
              <w:rPr>
                <w:sz w:val="20"/>
              </w:rPr>
              <w:t xml:space="preserve"> </w:t>
            </w:r>
            <w:r w:rsidRPr="00422413">
              <w:rPr>
                <w:sz w:val="20"/>
              </w:rPr>
              <w:t>dehors du fichier SIARD.</w:t>
            </w:r>
          </w:p>
        </w:tc>
        <w:tc>
          <w:tcPr>
            <w:tcW w:w="1276" w:type="dxa"/>
            <w:shd w:val="clear" w:color="auto" w:fill="auto"/>
          </w:tcPr>
          <w:p w14:paraId="29179EA2" w14:textId="6B80AACB" w:rsidR="00F47E91" w:rsidRPr="00422413" w:rsidRDefault="006F090E" w:rsidP="00422413">
            <w:pPr>
              <w:spacing w:before="60" w:after="60" w:line="240" w:lineRule="auto"/>
              <w:rPr>
                <w:rFonts w:cs="Arial"/>
                <w:sz w:val="20"/>
              </w:rPr>
            </w:pPr>
            <w:r w:rsidRPr="00422413">
              <w:rPr>
                <w:sz w:val="20"/>
              </w:rPr>
              <w:t>2015-29</w:t>
            </w:r>
          </w:p>
        </w:tc>
      </w:tr>
      <w:tr w:rsidR="00F47E91" w:rsidRPr="00422413" w14:paraId="1D1F1148" w14:textId="77777777" w:rsidTr="00422413">
        <w:trPr>
          <w:cantSplit/>
          <w:trHeight w:val="253"/>
        </w:trPr>
        <w:tc>
          <w:tcPr>
            <w:tcW w:w="2410" w:type="dxa"/>
            <w:shd w:val="clear" w:color="auto" w:fill="auto"/>
          </w:tcPr>
          <w:p w14:paraId="0BEED002" w14:textId="77777777" w:rsidR="00F47E91" w:rsidRPr="00422413" w:rsidRDefault="00F47E91" w:rsidP="00422413">
            <w:pPr>
              <w:spacing w:before="60" w:after="60" w:line="240" w:lineRule="auto"/>
              <w:rPr>
                <w:rFonts w:cs="Arial"/>
                <w:sz w:val="20"/>
              </w:rPr>
            </w:pPr>
            <w:r w:rsidRPr="00422413">
              <w:rPr>
                <w:color w:val="000000"/>
                <w:sz w:val="20"/>
              </w:rPr>
              <w:t>G_3.2-2</w:t>
            </w:r>
          </w:p>
        </w:tc>
        <w:tc>
          <w:tcPr>
            <w:tcW w:w="5528" w:type="dxa"/>
            <w:shd w:val="clear" w:color="auto" w:fill="auto"/>
          </w:tcPr>
          <w:p w14:paraId="63AE8C61" w14:textId="77777777" w:rsidR="00F47E91" w:rsidRPr="00422413" w:rsidRDefault="00F47E91" w:rsidP="00422413">
            <w:pPr>
              <w:spacing w:before="60" w:after="60" w:line="240" w:lineRule="auto"/>
              <w:rPr>
                <w:rFonts w:cs="Arial"/>
                <w:sz w:val="20"/>
              </w:rPr>
            </w:pPr>
            <w:r w:rsidRPr="00422413">
              <w:rPr>
                <w:color w:val="000000"/>
                <w:sz w:val="20"/>
              </w:rPr>
              <w:t>Supprimé, car il ne s’agit pas d’une définition de format mais d’une exigence liée à l’organisation</w:t>
            </w:r>
          </w:p>
        </w:tc>
        <w:tc>
          <w:tcPr>
            <w:tcW w:w="1276" w:type="dxa"/>
            <w:shd w:val="clear" w:color="auto" w:fill="auto"/>
          </w:tcPr>
          <w:p w14:paraId="3A4C5329" w14:textId="77777777" w:rsidR="00F47E91" w:rsidRPr="00422413" w:rsidRDefault="00F47E91" w:rsidP="00422413">
            <w:pPr>
              <w:spacing w:before="60" w:after="60" w:line="240" w:lineRule="auto"/>
              <w:rPr>
                <w:rFonts w:cs="Arial"/>
                <w:sz w:val="20"/>
              </w:rPr>
            </w:pPr>
          </w:p>
        </w:tc>
      </w:tr>
      <w:tr w:rsidR="006020FD" w:rsidRPr="00422413" w14:paraId="3D6FC88C" w14:textId="77777777" w:rsidTr="00422413">
        <w:trPr>
          <w:cantSplit/>
          <w:trHeight w:val="253"/>
        </w:trPr>
        <w:tc>
          <w:tcPr>
            <w:tcW w:w="2410" w:type="dxa"/>
            <w:shd w:val="clear" w:color="auto" w:fill="auto"/>
          </w:tcPr>
          <w:p w14:paraId="02179488" w14:textId="77777777" w:rsidR="006020FD" w:rsidRPr="00422413" w:rsidRDefault="006020FD" w:rsidP="00422413">
            <w:pPr>
              <w:spacing w:before="60" w:after="60" w:line="240" w:lineRule="auto"/>
              <w:rPr>
                <w:sz w:val="20"/>
              </w:rPr>
            </w:pPr>
            <w:r w:rsidRPr="00422413">
              <w:rPr>
                <w:sz w:val="20"/>
              </w:rPr>
              <w:t>G_4.1-2</w:t>
            </w:r>
          </w:p>
        </w:tc>
        <w:tc>
          <w:tcPr>
            <w:tcW w:w="5528" w:type="dxa"/>
            <w:shd w:val="clear" w:color="auto" w:fill="auto"/>
          </w:tcPr>
          <w:p w14:paraId="5DA9C639" w14:textId="37039FF2" w:rsidR="006020FD" w:rsidRPr="00422413" w:rsidRDefault="006020FD" w:rsidP="00422413">
            <w:pPr>
              <w:spacing w:before="60" w:after="60" w:line="240" w:lineRule="auto"/>
              <w:rPr>
                <w:sz w:val="20"/>
              </w:rPr>
            </w:pPr>
            <w:r w:rsidRPr="00422413">
              <w:rPr>
                <w:sz w:val="20"/>
              </w:rPr>
              <w:t>Compression Deflate autorisée et recommandée</w:t>
            </w:r>
          </w:p>
        </w:tc>
        <w:tc>
          <w:tcPr>
            <w:tcW w:w="1276" w:type="dxa"/>
            <w:shd w:val="clear" w:color="auto" w:fill="auto"/>
          </w:tcPr>
          <w:p w14:paraId="552667FA" w14:textId="77777777" w:rsidR="006020FD" w:rsidRPr="00422413" w:rsidRDefault="006020FD" w:rsidP="00422413">
            <w:pPr>
              <w:spacing w:before="60" w:after="60" w:line="240" w:lineRule="auto"/>
              <w:rPr>
                <w:sz w:val="20"/>
              </w:rPr>
            </w:pPr>
            <w:r w:rsidRPr="00422413">
              <w:rPr>
                <w:sz w:val="20"/>
              </w:rPr>
              <w:t>Addendum</w:t>
            </w:r>
          </w:p>
        </w:tc>
      </w:tr>
      <w:tr w:rsidR="00F47E91" w:rsidRPr="00422413" w14:paraId="51A702B4" w14:textId="77777777" w:rsidTr="00422413">
        <w:trPr>
          <w:cantSplit/>
          <w:trHeight w:val="253"/>
        </w:trPr>
        <w:tc>
          <w:tcPr>
            <w:tcW w:w="2410" w:type="dxa"/>
            <w:shd w:val="clear" w:color="auto" w:fill="auto"/>
          </w:tcPr>
          <w:p w14:paraId="37D09698" w14:textId="77777777" w:rsidR="00F47E91" w:rsidRPr="00422413" w:rsidRDefault="00F47E91" w:rsidP="00422413">
            <w:pPr>
              <w:spacing w:before="60" w:after="60" w:line="240" w:lineRule="auto"/>
              <w:rPr>
                <w:rFonts w:cs="Arial"/>
                <w:sz w:val="20"/>
              </w:rPr>
            </w:pPr>
            <w:r w:rsidRPr="00422413">
              <w:rPr>
                <w:color w:val="000000"/>
                <w:sz w:val="20"/>
              </w:rPr>
              <w:t>P_4.2-4, P_4.2-5</w:t>
            </w:r>
          </w:p>
        </w:tc>
        <w:tc>
          <w:tcPr>
            <w:tcW w:w="5528" w:type="dxa"/>
            <w:shd w:val="clear" w:color="auto" w:fill="auto"/>
          </w:tcPr>
          <w:p w14:paraId="582E0E93" w14:textId="32023BB1" w:rsidR="00F47E91" w:rsidRPr="00422413" w:rsidRDefault="006020FD" w:rsidP="00422413">
            <w:pPr>
              <w:spacing w:before="60" w:after="60" w:line="240" w:lineRule="auto"/>
              <w:rPr>
                <w:rFonts w:cs="Arial"/>
                <w:sz w:val="20"/>
              </w:rPr>
            </w:pPr>
            <w:r w:rsidRPr="00422413">
              <w:rPr>
                <w:sz w:val="20"/>
              </w:rPr>
              <w:t>Identification du format. Pour faciliter l’identification du format SIARD (p. ex. par PRONOM), le fichier doit contenir un dossier vide header/siardversion/2.1/ qui indique la version du format SIARD.</w:t>
            </w:r>
          </w:p>
        </w:tc>
        <w:tc>
          <w:tcPr>
            <w:tcW w:w="1276" w:type="dxa"/>
            <w:shd w:val="clear" w:color="auto" w:fill="auto"/>
          </w:tcPr>
          <w:p w14:paraId="79F1F092" w14:textId="62C87D41" w:rsidR="00F47E91" w:rsidRPr="00422413" w:rsidRDefault="006020FD" w:rsidP="00422413">
            <w:pPr>
              <w:spacing w:before="60" w:after="60" w:line="240" w:lineRule="auto"/>
              <w:rPr>
                <w:rFonts w:cs="Arial"/>
                <w:sz w:val="20"/>
              </w:rPr>
            </w:pPr>
            <w:r w:rsidRPr="00422413">
              <w:rPr>
                <w:sz w:val="20"/>
              </w:rPr>
              <w:t>2015-12</w:t>
            </w:r>
          </w:p>
        </w:tc>
      </w:tr>
      <w:tr w:rsidR="00F47E91" w:rsidRPr="00422413" w14:paraId="15D26EEF" w14:textId="77777777" w:rsidTr="00422413">
        <w:trPr>
          <w:cantSplit/>
          <w:trHeight w:val="253"/>
        </w:trPr>
        <w:tc>
          <w:tcPr>
            <w:tcW w:w="2410" w:type="dxa"/>
            <w:shd w:val="clear" w:color="auto" w:fill="auto"/>
          </w:tcPr>
          <w:p w14:paraId="0F1FA25D" w14:textId="046D7DD4" w:rsidR="00F47E91" w:rsidRPr="00422413" w:rsidRDefault="00F47E91" w:rsidP="00422413">
            <w:pPr>
              <w:spacing w:before="60" w:after="60" w:line="240" w:lineRule="auto"/>
              <w:rPr>
                <w:rFonts w:cs="Arial"/>
                <w:sz w:val="20"/>
              </w:rPr>
            </w:pPr>
            <w:r w:rsidRPr="00422413">
              <w:rPr>
                <w:color w:val="000000"/>
                <w:sz w:val="20"/>
              </w:rPr>
              <w:t>P_4.3-3, passim, metadata.xsd</w:t>
            </w:r>
          </w:p>
        </w:tc>
        <w:tc>
          <w:tcPr>
            <w:tcW w:w="5528" w:type="dxa"/>
            <w:shd w:val="clear" w:color="auto" w:fill="auto"/>
          </w:tcPr>
          <w:p w14:paraId="4BA47DA3" w14:textId="6C66765D" w:rsidR="00F47E91" w:rsidRPr="00422413" w:rsidRDefault="00BD2CF4" w:rsidP="00422413">
            <w:pPr>
              <w:spacing w:before="60" w:after="60" w:line="240" w:lineRule="auto"/>
              <w:rPr>
                <w:rFonts w:cs="Arial"/>
                <w:sz w:val="20"/>
              </w:rPr>
            </w:pPr>
            <w:r w:rsidRPr="00422413">
              <w:rPr>
                <w:sz w:val="20"/>
              </w:rPr>
              <w:t xml:space="preserve">Passage de SQL:1999 à SQL:2008. </w:t>
            </w:r>
            <w:r w:rsidRPr="00422413">
              <w:rPr>
                <w:color w:val="000000"/>
                <w:sz w:val="20"/>
              </w:rPr>
              <w:t>Les abréviations SQL:2008 ont été intégrées.</w:t>
            </w:r>
          </w:p>
        </w:tc>
        <w:tc>
          <w:tcPr>
            <w:tcW w:w="1276" w:type="dxa"/>
            <w:shd w:val="clear" w:color="auto" w:fill="auto"/>
          </w:tcPr>
          <w:p w14:paraId="0074A45F" w14:textId="2388D0C7" w:rsidR="00F47E91" w:rsidRPr="00422413" w:rsidRDefault="006020FD" w:rsidP="00422413">
            <w:pPr>
              <w:spacing w:before="60" w:after="60" w:line="240" w:lineRule="auto"/>
              <w:rPr>
                <w:rFonts w:cs="Arial"/>
                <w:sz w:val="20"/>
              </w:rPr>
            </w:pPr>
            <w:r w:rsidRPr="00422413">
              <w:rPr>
                <w:sz w:val="20"/>
              </w:rPr>
              <w:t>2014-110</w:t>
            </w:r>
          </w:p>
        </w:tc>
      </w:tr>
      <w:tr w:rsidR="00F47E91" w:rsidRPr="00422413" w14:paraId="541116C0" w14:textId="77777777" w:rsidTr="00422413">
        <w:trPr>
          <w:cantSplit/>
          <w:trHeight w:val="253"/>
        </w:trPr>
        <w:tc>
          <w:tcPr>
            <w:tcW w:w="2410" w:type="dxa"/>
            <w:shd w:val="clear" w:color="auto" w:fill="auto"/>
          </w:tcPr>
          <w:p w14:paraId="7AFE5D3D" w14:textId="6DC6E0B7" w:rsidR="00F47E91" w:rsidRPr="00422413" w:rsidRDefault="006F090E" w:rsidP="00422413">
            <w:pPr>
              <w:spacing w:before="60" w:after="60" w:line="240" w:lineRule="auto"/>
              <w:rPr>
                <w:rFonts w:cs="Arial"/>
                <w:color w:val="000000"/>
                <w:sz w:val="20"/>
              </w:rPr>
            </w:pPr>
            <w:r w:rsidRPr="00422413">
              <w:rPr>
                <w:color w:val="000000"/>
                <w:sz w:val="20"/>
              </w:rPr>
              <w:t>Chap. 5.4, metadata.xsd</w:t>
            </w:r>
          </w:p>
        </w:tc>
        <w:tc>
          <w:tcPr>
            <w:tcW w:w="5528" w:type="dxa"/>
            <w:shd w:val="clear" w:color="auto" w:fill="auto"/>
          </w:tcPr>
          <w:p w14:paraId="0B4BD564" w14:textId="77777777" w:rsidR="00F47E91" w:rsidRPr="00422413" w:rsidRDefault="00F47E91" w:rsidP="00422413">
            <w:pPr>
              <w:spacing w:before="60" w:after="60" w:line="240" w:lineRule="auto"/>
              <w:rPr>
                <w:rFonts w:cs="Arial"/>
                <w:color w:val="000000"/>
                <w:sz w:val="20"/>
              </w:rPr>
            </w:pPr>
            <w:r w:rsidRPr="00422413">
              <w:rPr>
                <w:color w:val="000000"/>
                <w:sz w:val="20"/>
              </w:rPr>
              <w:t xml:space="preserve">Élément </w:t>
            </w:r>
            <w:r w:rsidRPr="00422413">
              <w:rPr>
                <w:i/>
                <w:color w:val="000000"/>
                <w:sz w:val="20"/>
              </w:rPr>
              <w:t>nullable</w:t>
            </w:r>
            <w:r w:rsidRPr="00422413">
              <w:rPr>
                <w:color w:val="000000"/>
                <w:sz w:val="20"/>
              </w:rPr>
              <w:t xml:space="preserve"> de l’attribut ajouté</w:t>
            </w:r>
          </w:p>
        </w:tc>
        <w:tc>
          <w:tcPr>
            <w:tcW w:w="1276" w:type="dxa"/>
            <w:shd w:val="clear" w:color="auto" w:fill="auto"/>
          </w:tcPr>
          <w:p w14:paraId="774603EA" w14:textId="77777777" w:rsidR="00F47E91" w:rsidRPr="00422413" w:rsidRDefault="00F47E91" w:rsidP="00422413">
            <w:pPr>
              <w:spacing w:before="60" w:after="60" w:line="240" w:lineRule="auto"/>
              <w:rPr>
                <w:rFonts w:cs="Arial"/>
                <w:sz w:val="20"/>
              </w:rPr>
            </w:pPr>
          </w:p>
        </w:tc>
      </w:tr>
      <w:tr w:rsidR="00F47E91" w:rsidRPr="00422413" w14:paraId="59787836" w14:textId="77777777" w:rsidTr="00422413">
        <w:trPr>
          <w:cantSplit/>
          <w:trHeight w:val="253"/>
        </w:trPr>
        <w:tc>
          <w:tcPr>
            <w:tcW w:w="2410" w:type="dxa"/>
            <w:shd w:val="clear" w:color="auto" w:fill="auto"/>
          </w:tcPr>
          <w:p w14:paraId="2EA2AF93" w14:textId="346C7D79" w:rsidR="00F47E91" w:rsidRPr="00422413" w:rsidRDefault="006F090E" w:rsidP="00422413">
            <w:pPr>
              <w:spacing w:before="60" w:after="60" w:line="240" w:lineRule="auto"/>
              <w:rPr>
                <w:rFonts w:cs="Arial"/>
                <w:sz w:val="20"/>
              </w:rPr>
            </w:pPr>
            <w:r w:rsidRPr="00422413">
              <w:rPr>
                <w:color w:val="000000"/>
                <w:sz w:val="20"/>
              </w:rPr>
              <w:t>Chap. 5.6 &amp; 5.7</w:t>
            </w:r>
          </w:p>
        </w:tc>
        <w:tc>
          <w:tcPr>
            <w:tcW w:w="5528" w:type="dxa"/>
            <w:shd w:val="clear" w:color="auto" w:fill="auto"/>
          </w:tcPr>
          <w:p w14:paraId="32365C7E" w14:textId="07E5B1C8" w:rsidR="00F47E91" w:rsidRPr="00422413" w:rsidRDefault="00EA38A9" w:rsidP="00422413">
            <w:pPr>
              <w:spacing w:before="60" w:after="60" w:line="240" w:lineRule="auto"/>
              <w:rPr>
                <w:rFonts w:cs="Arial"/>
                <w:sz w:val="20"/>
              </w:rPr>
            </w:pPr>
            <w:r w:rsidRPr="00422413">
              <w:rPr>
                <w:i/>
                <w:color w:val="000000"/>
                <w:sz w:val="20"/>
              </w:rPr>
              <w:t>folder</w:t>
            </w:r>
            <w:r w:rsidRPr="00422413">
              <w:rPr>
                <w:color w:val="000000"/>
                <w:sz w:val="20"/>
              </w:rPr>
              <w:t xml:space="preserve"> </w:t>
            </w:r>
            <w:r w:rsidR="00F47E91" w:rsidRPr="00422413">
              <w:rPr>
                <w:color w:val="000000"/>
                <w:sz w:val="20"/>
              </w:rPr>
              <w:t xml:space="preserve">remplacé par </w:t>
            </w:r>
            <w:r w:rsidR="00F47E91" w:rsidRPr="00422413">
              <w:rPr>
                <w:i/>
                <w:color w:val="000000"/>
                <w:sz w:val="20"/>
              </w:rPr>
              <w:t>lob</w:t>
            </w:r>
            <w:r w:rsidR="00E269DC" w:rsidRPr="00422413">
              <w:rPr>
                <w:i/>
                <w:color w:val="000000"/>
                <w:sz w:val="20"/>
              </w:rPr>
              <w:t>F</w:t>
            </w:r>
            <w:r w:rsidR="00F47E91" w:rsidRPr="00422413">
              <w:rPr>
                <w:i/>
                <w:color w:val="000000"/>
                <w:sz w:val="20"/>
              </w:rPr>
              <w:t>older</w:t>
            </w:r>
            <w:r w:rsidR="00F47E91" w:rsidRPr="00422413">
              <w:rPr>
                <w:color w:val="000000"/>
                <w:sz w:val="20"/>
              </w:rPr>
              <w:t xml:space="preserve"> dans les sections relatives aux colonnes et aux champs</w:t>
            </w:r>
          </w:p>
        </w:tc>
        <w:tc>
          <w:tcPr>
            <w:tcW w:w="1276" w:type="dxa"/>
            <w:shd w:val="clear" w:color="auto" w:fill="auto"/>
          </w:tcPr>
          <w:p w14:paraId="6A870930" w14:textId="77777777" w:rsidR="00F47E91" w:rsidRPr="00422413" w:rsidRDefault="00F47E91" w:rsidP="00422413">
            <w:pPr>
              <w:spacing w:before="60" w:after="60" w:line="240" w:lineRule="auto"/>
              <w:rPr>
                <w:rFonts w:cs="Arial"/>
                <w:sz w:val="20"/>
              </w:rPr>
            </w:pPr>
          </w:p>
        </w:tc>
      </w:tr>
      <w:tr w:rsidR="00F47E91" w:rsidRPr="00422413" w14:paraId="6C3C9897" w14:textId="77777777" w:rsidTr="00422413">
        <w:trPr>
          <w:cantSplit/>
          <w:trHeight w:val="253"/>
        </w:trPr>
        <w:tc>
          <w:tcPr>
            <w:tcW w:w="2410" w:type="dxa"/>
            <w:shd w:val="clear" w:color="auto" w:fill="auto"/>
          </w:tcPr>
          <w:p w14:paraId="70E097C8" w14:textId="77777777" w:rsidR="00F47E91" w:rsidRPr="00422413" w:rsidRDefault="00F47E91" w:rsidP="00422413">
            <w:pPr>
              <w:spacing w:before="60" w:after="60" w:line="240" w:lineRule="auto"/>
              <w:rPr>
                <w:rFonts w:cs="Arial"/>
                <w:sz w:val="20"/>
              </w:rPr>
            </w:pPr>
            <w:r w:rsidRPr="00422413">
              <w:rPr>
                <w:color w:val="000000"/>
                <w:sz w:val="20"/>
              </w:rPr>
              <w:t>T_6.1-2, T_6.1-4</w:t>
            </w:r>
          </w:p>
        </w:tc>
        <w:tc>
          <w:tcPr>
            <w:tcW w:w="5528" w:type="dxa"/>
            <w:shd w:val="clear" w:color="auto" w:fill="auto"/>
          </w:tcPr>
          <w:p w14:paraId="732BCCE3" w14:textId="77777777" w:rsidR="00F47E91" w:rsidRPr="00422413" w:rsidRDefault="00F47E91" w:rsidP="00422413">
            <w:pPr>
              <w:spacing w:before="60" w:after="60" w:line="240" w:lineRule="auto"/>
              <w:rPr>
                <w:rFonts w:cs="Arial"/>
                <w:sz w:val="20"/>
              </w:rPr>
            </w:pPr>
            <w:r w:rsidRPr="00422413">
              <w:rPr>
                <w:color w:val="000000"/>
                <w:sz w:val="20"/>
              </w:rPr>
              <w:t>Nombre de départ de la numérotation indiqué</w:t>
            </w:r>
          </w:p>
        </w:tc>
        <w:tc>
          <w:tcPr>
            <w:tcW w:w="1276" w:type="dxa"/>
            <w:shd w:val="clear" w:color="auto" w:fill="auto"/>
          </w:tcPr>
          <w:p w14:paraId="72601CC5" w14:textId="77777777" w:rsidR="00F47E91" w:rsidRPr="00422413" w:rsidRDefault="00F47E91" w:rsidP="00422413">
            <w:pPr>
              <w:spacing w:before="60" w:after="60" w:line="240" w:lineRule="auto"/>
              <w:rPr>
                <w:rFonts w:cs="Arial"/>
                <w:sz w:val="20"/>
              </w:rPr>
            </w:pPr>
          </w:p>
        </w:tc>
      </w:tr>
      <w:tr w:rsidR="00F47E91" w:rsidRPr="00422413" w14:paraId="3B02A183" w14:textId="77777777" w:rsidTr="00422413">
        <w:trPr>
          <w:cantSplit/>
          <w:trHeight w:val="253"/>
        </w:trPr>
        <w:tc>
          <w:tcPr>
            <w:tcW w:w="2410" w:type="dxa"/>
            <w:shd w:val="clear" w:color="auto" w:fill="auto"/>
          </w:tcPr>
          <w:p w14:paraId="6BB6CFC4" w14:textId="5E724B1C" w:rsidR="00F47E91" w:rsidRPr="00422413" w:rsidRDefault="00F47E91" w:rsidP="00422413">
            <w:pPr>
              <w:spacing w:before="60" w:after="60" w:line="240" w:lineRule="auto"/>
              <w:rPr>
                <w:rFonts w:cs="Arial"/>
                <w:color w:val="000000"/>
                <w:sz w:val="20"/>
              </w:rPr>
            </w:pPr>
            <w:r w:rsidRPr="00422413">
              <w:rPr>
                <w:color w:val="000000"/>
                <w:sz w:val="20"/>
              </w:rPr>
              <w:t>T_6.1-3, T_6.3-2, passim, metadata.xsd</w:t>
            </w:r>
          </w:p>
        </w:tc>
        <w:tc>
          <w:tcPr>
            <w:tcW w:w="5528" w:type="dxa"/>
            <w:shd w:val="clear" w:color="auto" w:fill="auto"/>
          </w:tcPr>
          <w:p w14:paraId="5F4D763B" w14:textId="77777777" w:rsidR="00F47E91" w:rsidRPr="00422413" w:rsidRDefault="00F47E91" w:rsidP="00422413">
            <w:pPr>
              <w:spacing w:before="60" w:after="60" w:line="240" w:lineRule="auto"/>
              <w:rPr>
                <w:rFonts w:cs="Arial"/>
                <w:color w:val="000000"/>
                <w:sz w:val="20"/>
              </w:rPr>
            </w:pPr>
            <w:r w:rsidRPr="00422413">
              <w:rPr>
                <w:color w:val="000000"/>
                <w:sz w:val="20"/>
              </w:rPr>
              <w:t>Adaptations dans les sections relatives aux dates, aux heures et à l’horodatage</w:t>
            </w:r>
          </w:p>
        </w:tc>
        <w:tc>
          <w:tcPr>
            <w:tcW w:w="1276" w:type="dxa"/>
            <w:shd w:val="clear" w:color="auto" w:fill="auto"/>
          </w:tcPr>
          <w:p w14:paraId="39BDA228" w14:textId="77777777" w:rsidR="00F47E91" w:rsidRPr="00422413" w:rsidRDefault="00F47E91" w:rsidP="00422413">
            <w:pPr>
              <w:spacing w:before="60" w:after="60" w:line="240" w:lineRule="auto"/>
              <w:rPr>
                <w:rFonts w:cs="Arial"/>
                <w:sz w:val="20"/>
              </w:rPr>
            </w:pPr>
          </w:p>
        </w:tc>
      </w:tr>
      <w:tr w:rsidR="00F47E91" w:rsidRPr="00422413" w14:paraId="734EDD3B" w14:textId="77777777" w:rsidTr="00422413">
        <w:trPr>
          <w:cantSplit/>
          <w:trHeight w:val="253"/>
        </w:trPr>
        <w:tc>
          <w:tcPr>
            <w:tcW w:w="2410" w:type="dxa"/>
            <w:shd w:val="clear" w:color="auto" w:fill="auto"/>
          </w:tcPr>
          <w:p w14:paraId="6EFAF548" w14:textId="4116655C" w:rsidR="00F47E91" w:rsidRPr="00422413" w:rsidRDefault="006F090E" w:rsidP="00422413">
            <w:pPr>
              <w:spacing w:before="60" w:after="60" w:line="240" w:lineRule="auto"/>
              <w:rPr>
                <w:rFonts w:cs="Arial"/>
                <w:color w:val="000000"/>
                <w:sz w:val="20"/>
              </w:rPr>
            </w:pPr>
            <w:r w:rsidRPr="00422413">
              <w:rPr>
                <w:color w:val="000000"/>
                <w:sz w:val="20"/>
              </w:rPr>
              <w:t>Chap. 5.13, metadata.xsd</w:t>
            </w:r>
          </w:p>
        </w:tc>
        <w:tc>
          <w:tcPr>
            <w:tcW w:w="5528" w:type="dxa"/>
            <w:shd w:val="clear" w:color="auto" w:fill="auto"/>
          </w:tcPr>
          <w:p w14:paraId="2CA0AB11" w14:textId="5D5FCA86" w:rsidR="00F47E91" w:rsidRPr="00422413" w:rsidRDefault="00F47E91" w:rsidP="00422413">
            <w:pPr>
              <w:spacing w:before="60" w:after="60" w:line="240" w:lineRule="auto"/>
              <w:rPr>
                <w:rFonts w:cs="Arial"/>
                <w:color w:val="000000"/>
                <w:sz w:val="20"/>
              </w:rPr>
            </w:pPr>
            <w:r w:rsidRPr="00422413">
              <w:rPr>
                <w:color w:val="000000"/>
                <w:sz w:val="20"/>
              </w:rPr>
              <w:t xml:space="preserve">INSTEAD OF ajouté dans la signification de l’attribut </w:t>
            </w:r>
            <w:r w:rsidRPr="00422413">
              <w:rPr>
                <w:i/>
                <w:color w:val="000000"/>
                <w:sz w:val="20"/>
              </w:rPr>
              <w:t>actionTime</w:t>
            </w:r>
            <w:r w:rsidRPr="00422413">
              <w:rPr>
                <w:color w:val="000000"/>
                <w:sz w:val="20"/>
              </w:rPr>
              <w:t xml:space="preserve"> du </w:t>
            </w:r>
            <w:r w:rsidRPr="00422413">
              <w:rPr>
                <w:i/>
                <w:color w:val="000000"/>
                <w:sz w:val="20"/>
              </w:rPr>
              <w:t>trigger</w:t>
            </w:r>
          </w:p>
        </w:tc>
        <w:tc>
          <w:tcPr>
            <w:tcW w:w="1276" w:type="dxa"/>
            <w:shd w:val="clear" w:color="auto" w:fill="auto"/>
          </w:tcPr>
          <w:p w14:paraId="2ACF71D6" w14:textId="77777777" w:rsidR="00F47E91" w:rsidRPr="00422413" w:rsidRDefault="00F47E91" w:rsidP="00422413">
            <w:pPr>
              <w:spacing w:before="60" w:after="60" w:line="240" w:lineRule="auto"/>
              <w:rPr>
                <w:rFonts w:cs="Arial"/>
                <w:sz w:val="20"/>
              </w:rPr>
            </w:pPr>
          </w:p>
        </w:tc>
      </w:tr>
      <w:tr w:rsidR="00F47E91" w:rsidRPr="004663BE" w14:paraId="59E48B8C" w14:textId="77777777" w:rsidTr="00422413">
        <w:trPr>
          <w:cantSplit/>
          <w:trHeight w:val="253"/>
        </w:trPr>
        <w:tc>
          <w:tcPr>
            <w:tcW w:w="2410" w:type="dxa"/>
            <w:shd w:val="clear" w:color="auto" w:fill="auto"/>
          </w:tcPr>
          <w:p w14:paraId="338A0D01" w14:textId="1778AEFA" w:rsidR="00F47E91" w:rsidRPr="00422413" w:rsidRDefault="00F47E91" w:rsidP="00422413">
            <w:pPr>
              <w:spacing w:before="60" w:after="60" w:line="240" w:lineRule="auto"/>
              <w:rPr>
                <w:rFonts w:cs="Arial"/>
                <w:sz w:val="20"/>
              </w:rPr>
            </w:pPr>
            <w:r w:rsidRPr="00422413">
              <w:rPr>
                <w:color w:val="000000"/>
                <w:sz w:val="20"/>
              </w:rPr>
              <w:t>metadata.xsd</w:t>
            </w:r>
          </w:p>
        </w:tc>
        <w:tc>
          <w:tcPr>
            <w:tcW w:w="5528" w:type="dxa"/>
            <w:shd w:val="clear" w:color="auto" w:fill="auto"/>
          </w:tcPr>
          <w:p w14:paraId="5221C0D8" w14:textId="028AA02D" w:rsidR="00F47E91" w:rsidRPr="00422413" w:rsidRDefault="000468A6" w:rsidP="00422413">
            <w:pPr>
              <w:spacing w:before="60" w:after="60" w:line="240" w:lineRule="auto"/>
              <w:rPr>
                <w:rFonts w:cs="Arial"/>
                <w:sz w:val="20"/>
              </w:rPr>
            </w:pPr>
            <w:r w:rsidRPr="00422413">
              <w:rPr>
                <w:color w:val="000000"/>
                <w:sz w:val="20"/>
              </w:rPr>
              <w:t xml:space="preserve">Le </w:t>
            </w:r>
            <w:r w:rsidR="00E60E60" w:rsidRPr="00422413">
              <w:rPr>
                <w:color w:val="000000"/>
                <w:sz w:val="20"/>
              </w:rPr>
              <w:t xml:space="preserve">fichier </w:t>
            </w:r>
            <w:r w:rsidR="00F47E91" w:rsidRPr="00422413">
              <w:rPr>
                <w:color w:val="000000"/>
                <w:sz w:val="20"/>
              </w:rPr>
              <w:t xml:space="preserve">metadata.xsd a été adapté en plusieurs endroits, notamment pour les </w:t>
            </w:r>
            <w:r w:rsidR="00F8785C" w:rsidRPr="00422413">
              <w:rPr>
                <w:color w:val="000000"/>
                <w:sz w:val="20"/>
              </w:rPr>
              <w:t>motifs suivant</w:t>
            </w:r>
            <w:r w:rsidR="00F47E91" w:rsidRPr="00422413">
              <w:rPr>
                <w:color w:val="000000"/>
                <w:sz w:val="20"/>
              </w:rPr>
              <w:t xml:space="preserve">s : harmonisation avec la norme SQL:2008 (descriptions et éléments </w:t>
            </w:r>
            <w:r w:rsidR="00F47E91" w:rsidRPr="00422413">
              <w:rPr>
                <w:i/>
                <w:color w:val="000000"/>
                <w:sz w:val="20"/>
              </w:rPr>
              <w:t>type</w:t>
            </w:r>
            <w:r w:rsidR="00F47E91" w:rsidRPr="00422413">
              <w:rPr>
                <w:color w:val="000000"/>
                <w:sz w:val="20"/>
              </w:rPr>
              <w:t xml:space="preserve">), adaptation des expressions régulières pour les types de données prédéfinis, mise en œuvre des modifications décrites ci-dessus, adaptation à la spécification et au regroupement de </w:t>
            </w:r>
            <w:r w:rsidR="00F47E91" w:rsidRPr="00422413">
              <w:rPr>
                <w:i/>
                <w:color w:val="000000"/>
                <w:sz w:val="20"/>
              </w:rPr>
              <w:t>primaryKeyType</w:t>
            </w:r>
            <w:r w:rsidR="00F47E91" w:rsidRPr="00422413">
              <w:rPr>
                <w:color w:val="000000"/>
                <w:sz w:val="20"/>
              </w:rPr>
              <w:t xml:space="preserve"> et de </w:t>
            </w:r>
            <w:r w:rsidR="00F47E91" w:rsidRPr="00422413">
              <w:rPr>
                <w:i/>
                <w:color w:val="000000"/>
                <w:sz w:val="20"/>
              </w:rPr>
              <w:t>candidateKeyType</w:t>
            </w:r>
            <w:r w:rsidR="00F47E91" w:rsidRPr="00422413">
              <w:rPr>
                <w:color w:val="000000"/>
                <w:sz w:val="20"/>
              </w:rPr>
              <w:t xml:space="preserve"> en </w:t>
            </w:r>
            <w:r w:rsidR="00F47E91" w:rsidRPr="00422413">
              <w:rPr>
                <w:i/>
                <w:color w:val="000000"/>
                <w:sz w:val="20"/>
              </w:rPr>
              <w:t>uniqueKeyType</w:t>
            </w:r>
            <w:r w:rsidR="00F47E91" w:rsidRPr="00422413">
              <w:rPr>
                <w:color w:val="000000"/>
                <w:sz w:val="20"/>
              </w:rPr>
              <w:t>.</w:t>
            </w:r>
          </w:p>
        </w:tc>
        <w:tc>
          <w:tcPr>
            <w:tcW w:w="1276" w:type="dxa"/>
            <w:shd w:val="clear" w:color="auto" w:fill="auto"/>
          </w:tcPr>
          <w:p w14:paraId="73F0045E" w14:textId="77777777" w:rsidR="00F47E91" w:rsidRPr="003C5E87" w:rsidRDefault="00F47E91" w:rsidP="00422413">
            <w:pPr>
              <w:spacing w:before="60" w:after="60" w:line="240" w:lineRule="auto"/>
              <w:rPr>
                <w:rFonts w:cs="Arial"/>
                <w:sz w:val="20"/>
              </w:rPr>
            </w:pPr>
          </w:p>
        </w:tc>
      </w:tr>
    </w:tbl>
    <w:p w14:paraId="2FCA6E60" w14:textId="77777777" w:rsidR="00F47E91" w:rsidRPr="005E2210" w:rsidRDefault="00F47E91" w:rsidP="00422413">
      <w:pPr>
        <w:spacing w:after="0" w:line="240" w:lineRule="auto"/>
        <w:rPr>
          <w:rFonts w:cs="Arial"/>
          <w:sz w:val="4"/>
          <w:szCs w:val="4"/>
        </w:rPr>
      </w:pPr>
    </w:p>
    <w:sectPr w:rsidR="00F47E91" w:rsidRPr="005E2210" w:rsidSect="00EF32BC">
      <w:headerReference w:type="default" r:id="rId45"/>
      <w:footerReference w:type="default" r:id="rId46"/>
      <w:pgSz w:w="11907" w:h="16840" w:code="9"/>
      <w:pgMar w:top="1418" w:right="851" w:bottom="1134" w:left="1985" w:header="720" w:footer="68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F3EFB6" w16cid:durableId="2051F0EC"/>
  <w16cid:commentId w16cid:paraId="10FE503A" w16cid:durableId="2051F0ED"/>
  <w16cid:commentId w16cid:paraId="6CB4A1F0" w16cid:durableId="2051F0EE"/>
  <w16cid:commentId w16cid:paraId="4EC97E92" w16cid:durableId="2051F1B0"/>
  <w16cid:commentId w16cid:paraId="6EC1B5D5" w16cid:durableId="2051F0F0"/>
  <w16cid:commentId w16cid:paraId="1EE1AC7D" w16cid:durableId="2051F1DF"/>
  <w16cid:commentId w16cid:paraId="4C863D1A" w16cid:durableId="2051F0F2"/>
  <w16cid:commentId w16cid:paraId="010CD9A8" w16cid:durableId="2051F24A"/>
  <w16cid:commentId w16cid:paraId="1BAD8651" w16cid:durableId="2051F0F5"/>
  <w16cid:commentId w16cid:paraId="5B227EC9" w16cid:durableId="2051F89B"/>
  <w16cid:commentId w16cid:paraId="364D3167" w16cid:durableId="2051F0F6"/>
  <w16cid:commentId w16cid:paraId="03B31991" w16cid:durableId="2051F92D"/>
  <w16cid:commentId w16cid:paraId="0995255C" w16cid:durableId="2051F0F7"/>
  <w16cid:commentId w16cid:paraId="580FE49A" w16cid:durableId="2051F952"/>
  <w16cid:commentId w16cid:paraId="6E880E37" w16cid:durableId="2051FECE"/>
  <w16cid:commentId w16cid:paraId="23ABDDEC" w16cid:durableId="2051F0F9"/>
  <w16cid:commentId w16cid:paraId="30619299" w16cid:durableId="2051FA2F"/>
  <w16cid:commentId w16cid:paraId="2835F0E9" w16cid:durableId="2051FEFD"/>
  <w16cid:commentId w16cid:paraId="49678D4D" w16cid:durableId="2051F0FB"/>
  <w16cid:commentId w16cid:paraId="7BAC122D" w16cid:durableId="2051FAEF"/>
  <w16cid:commentId w16cid:paraId="31BD98E1" w16cid:durableId="2051F0FD"/>
  <w16cid:commentId w16cid:paraId="406D98AD" w16cid:durableId="2051FB90"/>
  <w16cid:commentId w16cid:paraId="3DE58D6A" w16cid:durableId="2051F0FE"/>
  <w16cid:commentId w16cid:paraId="1DD89649" w16cid:durableId="2051FBB9"/>
  <w16cid:commentId w16cid:paraId="36718FA9" w16cid:durableId="2051F100"/>
  <w16cid:commentId w16cid:paraId="2868E07A" w16cid:durableId="2051FBE6"/>
  <w16cid:commentId w16cid:paraId="3A09D8EC" w16cid:durableId="2051F101"/>
  <w16cid:commentId w16cid:paraId="305ECAA1" w16cid:durableId="2051FC10"/>
  <w16cid:commentId w16cid:paraId="49B5E585" w16cid:durableId="2051F103"/>
  <w16cid:commentId w16cid:paraId="10B155F0" w16cid:durableId="2051FC87"/>
  <w16cid:commentId w16cid:paraId="5801C492" w16cid:durableId="2051F105"/>
  <w16cid:commentId w16cid:paraId="01652056" w16cid:durableId="2051FD6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A6E32" w14:textId="77777777" w:rsidR="001742BD" w:rsidRDefault="001742BD">
      <w:r>
        <w:separator/>
      </w:r>
    </w:p>
  </w:endnote>
  <w:endnote w:type="continuationSeparator" w:id="0">
    <w:p w14:paraId="1C1385F7" w14:textId="77777777" w:rsidR="001742BD" w:rsidRDefault="0017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4A29" w14:textId="61F94733" w:rsidR="001742BD" w:rsidRPr="008012DE" w:rsidRDefault="001742BD" w:rsidP="008012DE">
    <w:pPr>
      <w:pBdr>
        <w:top w:val="single" w:sz="4" w:space="1" w:color="auto"/>
      </w:pBdr>
      <w:tabs>
        <w:tab w:val="left" w:pos="7088"/>
      </w:tabs>
      <w:rPr>
        <w:rFonts w:cs="Arial"/>
        <w:sz w:val="20"/>
      </w:rPr>
    </w:pPr>
    <w:r>
      <w:tab/>
    </w:r>
    <w:hyperlink r:id="rId1">
      <w:r>
        <w:rPr>
          <w:rStyle w:val="Hyperlink"/>
          <w:rFonts w:ascii="Arial" w:hAnsi="Arial"/>
        </w:rPr>
        <w:t>info@kost-ceco.ch</w:t>
      </w:r>
    </w:hyperlink>
    <w:r>
      <w:tab/>
    </w:r>
    <w:hyperlink r:id="rId2">
      <w:r>
        <w:rPr>
          <w:rStyle w:val="Hyperlink"/>
          <w:rFonts w:ascii="Arial" w:hAnsi="Arial"/>
        </w:rPr>
        <w:t>https://kost-ceco.ch/</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A56C9" w14:textId="77777777" w:rsidR="001742BD" w:rsidRDefault="001742BD">
      <w:r>
        <w:separator/>
      </w:r>
    </w:p>
  </w:footnote>
  <w:footnote w:type="continuationSeparator" w:id="0">
    <w:p w14:paraId="6A1883E6" w14:textId="77777777" w:rsidR="001742BD" w:rsidRDefault="001742BD">
      <w:r>
        <w:continuationSeparator/>
      </w:r>
    </w:p>
  </w:footnote>
  <w:footnote w:id="1">
    <w:p w14:paraId="0DE2E22F" w14:textId="09BC46B2"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Basé sur le modèle de base de données OE d’Oracle</w:t>
      </w:r>
    </w:p>
  </w:footnote>
  <w:footnote w:id="2">
    <w:p w14:paraId="6E54C6C8" w14:textId="3CA002E3"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Le format SIARD-2.1 est supporté par SIARD Suite à partir de la mise à jour 2.0 et par l’application KOST-Val à partir de la version 1.8.</w:t>
      </w:r>
    </w:p>
  </w:footnote>
  <w:footnote w:id="3">
    <w:p w14:paraId="65B9F746" w14:textId="2AD9E3F2"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Il convient d’établir une distinction entre le format d’archivage des bases de données SIARD et l’application SIARD Suite. Cette dernière a été mise au point par les Archives fédérales suisses (AFS) afin de créer des fichiers SIARD, de les modifier et de les importer à nouveau dans les environnements des bases de données.</w:t>
      </w:r>
    </w:p>
  </w:footnote>
  <w:footnote w:id="4">
    <w:p w14:paraId="70CD95E9" w14:textId="274E6B9F" w:rsidR="001742BD" w:rsidRPr="00422413" w:rsidRDefault="001742BD" w:rsidP="00422413">
      <w:pPr>
        <w:pStyle w:val="Funotentext"/>
        <w:spacing w:line="240" w:lineRule="auto"/>
        <w:rPr>
          <w:rFonts w:cs="Arial"/>
          <w:sz w:val="18"/>
          <w:szCs w:val="18"/>
        </w:rPr>
      </w:pPr>
      <w:r w:rsidRPr="00422413">
        <w:rPr>
          <w:rStyle w:val="Funotenzeichen"/>
          <w:sz w:val="18"/>
        </w:rPr>
        <w:footnoteRef/>
      </w:r>
      <w:r w:rsidRPr="00422413">
        <w:rPr>
          <w:sz w:val="18"/>
        </w:rPr>
        <w:t xml:space="preserve"> </w:t>
      </w:r>
      <w:hyperlink r:id="rId1">
        <w:r w:rsidRPr="00422413">
          <w:rPr>
            <w:rStyle w:val="Hyperlink"/>
            <w:rFonts w:ascii="Arial" w:hAnsi="Arial"/>
            <w:sz w:val="18"/>
          </w:rPr>
          <w:t>http://public.ccsds.org/pubs/650x0m2.pdf</w:t>
        </w:r>
      </w:hyperlink>
    </w:p>
  </w:footnote>
  <w:footnote w:id="5">
    <w:p w14:paraId="15AF5E79" w14:textId="6519CCB4"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w:t>
      </w:r>
      <w:hyperlink r:id="rId2">
        <w:r w:rsidRPr="00422413">
          <w:rPr>
            <w:rStyle w:val="Hyperlink"/>
            <w:rFonts w:ascii="Arial" w:hAnsi="Arial"/>
            <w:sz w:val="18"/>
          </w:rPr>
          <w:t>https://www.w3.org/TR/REC-xml/</w:t>
        </w:r>
      </w:hyperlink>
    </w:p>
  </w:footnote>
  <w:footnote w:id="6">
    <w:p w14:paraId="40A58617" w14:textId="11E6304D"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w:t>
      </w:r>
      <w:hyperlink r:id="rId3">
        <w:r w:rsidRPr="00422413">
          <w:rPr>
            <w:rStyle w:val="Hyperlink"/>
            <w:rFonts w:ascii="Arial" w:hAnsi="Arial"/>
            <w:sz w:val="18"/>
          </w:rPr>
          <w:t>https://www.w3.org/TR/xmlschema-1/</w:t>
        </w:r>
      </w:hyperlink>
      <w:r w:rsidRPr="00422413">
        <w:rPr>
          <w:sz w:val="18"/>
        </w:rPr>
        <w:t xml:space="preserve">, </w:t>
      </w:r>
      <w:hyperlink r:id="rId4">
        <w:r w:rsidRPr="00422413">
          <w:rPr>
            <w:rStyle w:val="Hyperlink"/>
            <w:rFonts w:ascii="Arial" w:hAnsi="Arial"/>
            <w:sz w:val="18"/>
          </w:rPr>
          <w:t>https://www.w3.org/TR/xmlschema-2/</w:t>
        </w:r>
      </w:hyperlink>
      <w:r w:rsidRPr="00422413">
        <w:rPr>
          <w:sz w:val="18"/>
        </w:rPr>
        <w:t xml:space="preserve">, </w:t>
      </w:r>
      <w:hyperlink r:id="rId5">
        <w:r w:rsidRPr="00422413">
          <w:rPr>
            <w:rStyle w:val="Hyperlink"/>
            <w:rFonts w:ascii="Arial" w:hAnsi="Arial"/>
            <w:sz w:val="18"/>
          </w:rPr>
          <w:t>https://www.w3.org/TR/xmlschema-ref/</w:t>
        </w:r>
      </w:hyperlink>
      <w:r w:rsidRPr="00422413">
        <w:rPr>
          <w:sz w:val="18"/>
        </w:rPr>
        <w:t xml:space="preserve"> </w:t>
      </w:r>
    </w:p>
  </w:footnote>
  <w:footnote w:id="7">
    <w:p w14:paraId="534E6E06" w14:textId="262F5E8D"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w:t>
      </w:r>
      <w:hyperlink r:id="rId6">
        <w:r w:rsidRPr="00422413">
          <w:rPr>
            <w:rStyle w:val="Hyperlink"/>
            <w:rFonts w:ascii="Arial" w:hAnsi="Arial"/>
            <w:sz w:val="18"/>
          </w:rPr>
          <w:t>http://en.wikipedia.org/wiki/File_URI_scheme</w:t>
        </w:r>
      </w:hyperlink>
      <w:r w:rsidRPr="00422413">
        <w:rPr>
          <w:sz w:val="18"/>
        </w:rPr>
        <w:t xml:space="preserve">, </w:t>
      </w:r>
      <w:hyperlink r:id="rId7">
        <w:r w:rsidRPr="00422413">
          <w:rPr>
            <w:rStyle w:val="Hyperlink"/>
            <w:rFonts w:ascii="Arial" w:hAnsi="Arial"/>
            <w:sz w:val="18"/>
          </w:rPr>
          <w:t>http://tools.ietf.org/html/rfc1738</w:t>
        </w:r>
      </w:hyperlink>
      <w:r w:rsidRPr="00422413">
        <w:rPr>
          <w:rStyle w:val="Hyperlink"/>
          <w:rFonts w:ascii="Arial" w:hAnsi="Arial"/>
          <w:sz w:val="18"/>
        </w:rPr>
        <w:t>.</w:t>
      </w:r>
    </w:p>
  </w:footnote>
  <w:footnote w:id="8">
    <w:p w14:paraId="2CD56DEE" w14:textId="3AF3D2CB"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 Identificateur régulier », </w:t>
      </w:r>
      <w:r w:rsidRPr="00422413">
        <w:rPr>
          <w:i/>
          <w:sz w:val="18"/>
        </w:rPr>
        <w:t xml:space="preserve">identifier </w:t>
      </w:r>
      <w:r w:rsidRPr="00422413">
        <w:rPr>
          <w:sz w:val="18"/>
        </w:rPr>
        <w:t>en anglais. Un identificateur SQL:2008 doit commencer par une lettre (A-Z) ou le tiret bas (_), suivi de lettres (A-Z), de chiffres (0-9) ou de tiret bas (_), et ne pas comporter plus de 128 caractères.</w:t>
      </w:r>
    </w:p>
  </w:footnote>
  <w:footnote w:id="9">
    <w:p w14:paraId="6B23BC9A" w14:textId="26085679"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 Identificateur entre guillemets » ou « identificateur (dé)limité », </w:t>
      </w:r>
      <w:r w:rsidRPr="00422413">
        <w:rPr>
          <w:i/>
          <w:sz w:val="18"/>
        </w:rPr>
        <w:t xml:space="preserve">delimited identifier </w:t>
      </w:r>
      <w:r w:rsidRPr="00422413">
        <w:rPr>
          <w:sz w:val="18"/>
        </w:rPr>
        <w:t>en anglais</w:t>
      </w:r>
    </w:p>
  </w:footnote>
  <w:footnote w:id="10">
    <w:p w14:paraId="410B6B46" w14:textId="55D78692" w:rsidR="001742BD" w:rsidRPr="00422413" w:rsidRDefault="001742BD" w:rsidP="00422413">
      <w:pPr>
        <w:pStyle w:val="Funotentext"/>
        <w:spacing w:line="240" w:lineRule="auto"/>
        <w:rPr>
          <w:rFonts w:cs="Arial"/>
          <w:sz w:val="18"/>
          <w:szCs w:val="18"/>
        </w:rPr>
      </w:pPr>
      <w:r w:rsidRPr="00422413">
        <w:rPr>
          <w:rStyle w:val="Funotenzeichen"/>
          <w:sz w:val="18"/>
        </w:rPr>
        <w:footnoteRef/>
      </w:r>
      <w:r w:rsidRPr="00422413">
        <w:rPr>
          <w:sz w:val="18"/>
        </w:rPr>
        <w:t xml:space="preserve"> Définis à l’origine par Phil Katz, les fichiers ZIP se sont imposés comme norme </w:t>
      </w:r>
      <w:r w:rsidRPr="00422413">
        <w:rPr>
          <w:i/>
          <w:sz w:val="18"/>
        </w:rPr>
        <w:t>de facto</w:t>
      </w:r>
      <w:r w:rsidRPr="00422413">
        <w:rPr>
          <w:sz w:val="18"/>
        </w:rPr>
        <w:t xml:space="preserve"> et sont aujourd’hui très répandus. La version actuelle 6.3.2 de la spécification publiée par la société PkWare est disponible sur le site </w:t>
      </w:r>
      <w:hyperlink r:id="rId8">
        <w:r w:rsidRPr="00422413">
          <w:rPr>
            <w:rStyle w:val="Hyperlink"/>
            <w:rFonts w:ascii="Arial" w:hAnsi="Arial"/>
            <w:sz w:val="18"/>
          </w:rPr>
          <w:t>https://support.pkware.com/display/PKZIP/Application+Note+Archives</w:t>
        </w:r>
      </w:hyperlink>
      <w:r w:rsidRPr="00422413">
        <w:rPr>
          <w:sz w:val="18"/>
        </w:rPr>
        <w:t>.</w:t>
      </w:r>
    </w:p>
  </w:footnote>
  <w:footnote w:id="11">
    <w:p w14:paraId="6E1F3884" w14:textId="702ED1DA"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w:t>
      </w:r>
      <w:hyperlink r:id="rId9">
        <w:r w:rsidRPr="00422413">
          <w:rPr>
            <w:rStyle w:val="Hyperlink"/>
            <w:rFonts w:ascii="Arial" w:hAnsi="Arial"/>
            <w:sz w:val="18"/>
          </w:rPr>
          <w:t>https://www.ietf.org/rfc/rfc1951.txt</w:t>
        </w:r>
      </w:hyperlink>
    </w:p>
  </w:footnote>
  <w:footnote w:id="12">
    <w:p w14:paraId="3EC802DC" w14:textId="5DB528C1"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Dans cet exemple, la colonne 2 contient des fichiers LOB supplémentaires, lesquels sont enregistrés dans </w:t>
      </w:r>
      <w:r w:rsidRPr="00422413">
        <w:rPr>
          <w:rFonts w:ascii="Courier New" w:hAnsi="Courier New"/>
          <w:sz w:val="18"/>
        </w:rPr>
        <w:t>lob1/</w:t>
      </w:r>
      <w:r w:rsidRPr="00422413">
        <w:rPr>
          <w:sz w:val="18"/>
        </w:rPr>
        <w:t>.</w:t>
      </w:r>
    </w:p>
  </w:footnote>
  <w:footnote w:id="13">
    <w:p w14:paraId="6F834E92" w14:textId="14F1AC18"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Les types BIT et BIT VARYING correspondent à d’anciennes définitions SQL qui ont été remplacées par BOOLEAN et BINARY dans SQL:2008. BIT(1) est converti en BOOLEAN et BIT(n) en BINARY((n+7)/8). </w:t>
      </w:r>
    </w:p>
  </w:footnote>
  <w:footnote w:id="14">
    <w:p w14:paraId="1A2282C6" w14:textId="37DE4C58" w:rsidR="001742BD" w:rsidRPr="00422413" w:rsidRDefault="001742BD" w:rsidP="00422413">
      <w:pPr>
        <w:pStyle w:val="Funotentext"/>
        <w:spacing w:line="240" w:lineRule="auto"/>
        <w:rPr>
          <w:sz w:val="18"/>
          <w:szCs w:val="18"/>
        </w:rPr>
      </w:pPr>
      <w:r w:rsidRPr="00422413">
        <w:rPr>
          <w:rStyle w:val="Funotenzeichen"/>
          <w:sz w:val="18"/>
        </w:rPr>
        <w:footnoteRef/>
      </w:r>
      <w:r w:rsidRPr="00422413">
        <w:rPr>
          <w:sz w:val="18"/>
        </w:rPr>
        <w:t xml:space="preserve"> Pour les types de données XML </w:t>
      </w:r>
      <w:r w:rsidRPr="00422413">
        <w:rPr>
          <w:i/>
          <w:sz w:val="18"/>
        </w:rPr>
        <w:t>blobType</w:t>
      </w:r>
      <w:r w:rsidRPr="00422413">
        <w:rPr>
          <w:sz w:val="18"/>
        </w:rPr>
        <w:t xml:space="preserve"> et </w:t>
      </w:r>
      <w:r w:rsidRPr="00422413">
        <w:rPr>
          <w:i/>
          <w:sz w:val="18"/>
        </w:rPr>
        <w:t>clobType</w:t>
      </w:r>
      <w:r w:rsidRPr="00422413">
        <w:rPr>
          <w:sz w:val="18"/>
        </w:rPr>
        <w:t>, voir G_3.1-1</w:t>
      </w:r>
    </w:p>
  </w:footnote>
  <w:footnote w:id="15">
    <w:p w14:paraId="2C1ADA48" w14:textId="40648077" w:rsidR="001742BD" w:rsidRPr="00422413" w:rsidRDefault="001742BD" w:rsidP="00422413">
      <w:pPr>
        <w:pStyle w:val="Funotentext"/>
        <w:spacing w:line="240" w:lineRule="auto"/>
        <w:rPr>
          <w:sz w:val="18"/>
          <w:szCs w:val="18"/>
        </w:rPr>
      </w:pPr>
      <w:r w:rsidRPr="00422413">
        <w:rPr>
          <w:rStyle w:val="Funotenzeichen"/>
        </w:rPr>
        <w:footnoteRef/>
      </w:r>
      <w:r w:rsidRPr="00422413">
        <w:t xml:space="preserve"> </w:t>
      </w:r>
      <w:r w:rsidRPr="00422413">
        <w:rPr>
          <w:sz w:val="18"/>
        </w:rPr>
        <w:t xml:space="preserve">Un code </w:t>
      </w:r>
      <w:r w:rsidRPr="00422413">
        <w:rPr>
          <w:i/>
          <w:sz w:val="18"/>
        </w:rPr>
        <w:t>messageDigest</w:t>
      </w:r>
      <w:r w:rsidRPr="00422413">
        <w:rPr>
          <w:sz w:val="18"/>
        </w:rPr>
        <w:t xml:space="preserve"> enregistré dans le fichier SIARD ne constitue pas en soi une garantie d’intégrité, car si le fichier SIARD est falsifié, il peut l’être aussi. Seul le stockage externe d’un code </w:t>
      </w:r>
      <w:r w:rsidRPr="00422413">
        <w:rPr>
          <w:i/>
          <w:sz w:val="18"/>
        </w:rPr>
        <w:t>messageDigest</w:t>
      </w:r>
      <w:r w:rsidRPr="00422413">
        <w:rPr>
          <w:sz w:val="18"/>
        </w:rPr>
        <w:t xml:space="preserve"> permet de contourner ce problème. Le cas échéant, il peut néanmoins être utile de générer un code interne </w:t>
      </w:r>
      <w:r w:rsidRPr="00422413">
        <w:rPr>
          <w:i/>
          <w:sz w:val="18"/>
        </w:rPr>
        <w:t>messageDigest</w:t>
      </w:r>
      <w:r w:rsidRPr="00422413">
        <w:rPr>
          <w:sz w:val="18"/>
        </w:rPr>
        <w:t xml:space="preserve"> indépendant des métadonnées lors du téléchargement.</w:t>
      </w:r>
    </w:p>
  </w:footnote>
  <w:footnote w:id="16">
    <w:p w14:paraId="4DF5EFE0" w14:textId="16F2425F" w:rsidR="001742BD" w:rsidRPr="00422413" w:rsidRDefault="001742BD" w:rsidP="00422413">
      <w:pPr>
        <w:pStyle w:val="Funotentext"/>
        <w:spacing w:line="240" w:lineRule="auto"/>
      </w:pPr>
      <w:r w:rsidRPr="00422413">
        <w:rPr>
          <w:rStyle w:val="Funotenzeichen"/>
        </w:rPr>
        <w:footnoteRef/>
      </w:r>
      <w:r w:rsidRPr="00422413">
        <w:t xml:space="preserve"> L’introduction d’éléments orientés sur les objets dans SQL:1999 autorise l’</w:t>
      </w:r>
      <w:r w:rsidRPr="00422413">
        <w:rPr>
          <w:i/>
        </w:rPr>
        <w:t>overloading</w:t>
      </w:r>
      <w:r w:rsidRPr="00422413">
        <w:t xml:space="preserve">, qui permet à deux routines différentes (procédures ou fonctions) d’avoir le même nom pour autant qu’elles aient une liste de paramètres différents. Dès lors, l’exigence selon laquelle le nom d’une routine doit être unique dans le schéma devient caduque. C’est pourquoi l’attribut </w:t>
      </w:r>
      <w:r w:rsidRPr="00422413">
        <w:rPr>
          <w:i/>
        </w:rPr>
        <w:t>specificName</w:t>
      </w:r>
      <w:r w:rsidRPr="00422413">
        <w:t xml:space="preserve"> a été introduit afin d’identifier précisément la routine dans le schéma. </w:t>
      </w:r>
    </w:p>
  </w:footnote>
  <w:footnote w:id="17">
    <w:p w14:paraId="2C50200A" w14:textId="3B101357" w:rsidR="001742BD" w:rsidRPr="00422413" w:rsidRDefault="001742BD" w:rsidP="00422413">
      <w:pPr>
        <w:pStyle w:val="Funotentext"/>
        <w:spacing w:line="240" w:lineRule="auto"/>
      </w:pPr>
      <w:r w:rsidRPr="00422413">
        <w:rPr>
          <w:rStyle w:val="Funotenzeichen"/>
        </w:rPr>
        <w:footnoteRef/>
      </w:r>
      <w:r w:rsidRPr="00422413">
        <w:t xml:space="preserve"> Facultatif si le </w:t>
      </w:r>
      <w:r w:rsidRPr="00422413">
        <w:rPr>
          <w:i/>
        </w:rPr>
        <w:t>Large Object</w:t>
      </w:r>
      <w:r w:rsidRPr="00422413">
        <w:t xml:space="preserve"> est enregistré </w:t>
      </w:r>
      <w:r w:rsidRPr="00422413">
        <w:rPr>
          <w:i/>
        </w:rPr>
        <w:t xml:space="preserve">inline </w:t>
      </w:r>
      <w:r w:rsidRPr="00422413">
        <w:t xml:space="preserve">dans le fichier </w:t>
      </w:r>
      <w:r w:rsidRPr="00422413">
        <w:rPr>
          <w:rFonts w:ascii="Courier New" w:hAnsi="Courier New"/>
        </w:rPr>
        <w:t>table[nombre].xml</w:t>
      </w:r>
    </w:p>
  </w:footnote>
  <w:footnote w:id="18">
    <w:p w14:paraId="18EBE3E6" w14:textId="15CDA22D" w:rsidR="00834A21" w:rsidRPr="00834A21" w:rsidRDefault="00834A21" w:rsidP="00422413">
      <w:pPr>
        <w:pStyle w:val="Funotentext"/>
        <w:spacing w:line="240" w:lineRule="auto"/>
      </w:pPr>
      <w:r w:rsidRPr="00422413">
        <w:rPr>
          <w:rStyle w:val="Funotenzeichen"/>
        </w:rPr>
        <w:footnoteRef/>
      </w:r>
      <w:r w:rsidRPr="00422413">
        <w:t xml:space="preserve"> Les modifications entre les versions 2.1 et 2.1.1 se limitent à des </w:t>
      </w:r>
      <w:r w:rsidR="009127CB" w:rsidRPr="00422413">
        <w:t>précisions de formulation</w:t>
      </w:r>
      <w:r w:rsidRPr="00422413">
        <w:t xml:space="preserve"> dans </w:t>
      </w:r>
      <w:r w:rsidR="00ED4E92" w:rsidRPr="00422413">
        <w:t>le condensé</w:t>
      </w:r>
      <w:r w:rsidRPr="00422413">
        <w:t xml:space="preserve"> ainsi que dans G_3.3-4.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E172" w14:textId="77777777" w:rsidR="001742BD" w:rsidRDefault="001742BD">
    <w:pPr>
      <w:pStyle w:val="Kopfzeile"/>
    </w:pPr>
  </w:p>
  <w:p w14:paraId="0EDBA3DD" w14:textId="3BB3A413" w:rsidR="001742BD" w:rsidRDefault="001742BD">
    <w:pPr>
      <w:pStyle w:val="Kopfzeile"/>
      <w:tabs>
        <w:tab w:val="left" w:pos="1418"/>
      </w:tabs>
    </w:pPr>
    <w:r>
      <w:tab/>
    </w:r>
    <w:r>
      <w:tab/>
      <w:t xml:space="preserve">Page </w:t>
    </w:r>
    <w:r w:rsidRPr="00FF17A6">
      <w:fldChar w:fldCharType="begin"/>
    </w:r>
    <w:r w:rsidRPr="00FF17A6">
      <w:instrText xml:space="preserve"> PAGE </w:instrText>
    </w:r>
    <w:r w:rsidRPr="00FF17A6">
      <w:fldChar w:fldCharType="separate"/>
    </w:r>
    <w:r w:rsidR="00984794">
      <w:rPr>
        <w:noProof/>
      </w:rPr>
      <w:t>21</w:t>
    </w:r>
    <w:r w:rsidRPr="00FF17A6">
      <w:rPr>
        <w:noProof/>
      </w:rPr>
      <w:fldChar w:fldCharType="end"/>
    </w:r>
    <w:r>
      <w:t xml:space="preserve"> de </w:t>
    </w:r>
    <w:r>
      <w:rPr>
        <w:noProof/>
      </w:rPr>
      <w:fldChar w:fldCharType="begin"/>
    </w:r>
    <w:r>
      <w:rPr>
        <w:noProof/>
      </w:rPr>
      <w:instrText xml:space="preserve"> NUMPAGES </w:instrText>
    </w:r>
    <w:r>
      <w:rPr>
        <w:noProof/>
      </w:rPr>
      <w:fldChar w:fldCharType="separate"/>
    </w:r>
    <w:r w:rsidR="00984794">
      <w:rPr>
        <w:noProof/>
      </w:rPr>
      <w:t>75</w:t>
    </w:r>
    <w:r>
      <w:rPr>
        <w:noProof/>
      </w:rPr>
      <w:fldChar w:fldCharType="end"/>
    </w:r>
  </w:p>
  <w:p w14:paraId="1B2A19C6" w14:textId="77777777" w:rsidR="001742BD" w:rsidRDefault="001742BD" w:rsidP="0029192A">
    <w:pPr>
      <w:pStyle w:val="Fuzeile"/>
      <w:pBdr>
        <w:top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29E"/>
    <w:multiLevelType w:val="hybridMultilevel"/>
    <w:tmpl w:val="4698CBEA"/>
    <w:lvl w:ilvl="0" w:tplc="37AAEFB8">
      <w:start w:val="1"/>
      <w:numFmt w:val="bullet"/>
      <w:pStyle w:val="Aufzhlungszeichen"/>
      <w:lvlText w:val="─"/>
      <w:lvlJc w:val="left"/>
      <w:pPr>
        <w:tabs>
          <w:tab w:val="num" w:pos="425"/>
        </w:tabs>
        <w:ind w:left="425" w:hanging="425"/>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C57803"/>
    <w:multiLevelType w:val="hybridMultilevel"/>
    <w:tmpl w:val="C22E0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EC4E16"/>
    <w:multiLevelType w:val="hybridMultilevel"/>
    <w:tmpl w:val="F6941C0E"/>
    <w:lvl w:ilvl="0" w:tplc="C7A6CB1A">
      <w:start w:val="4"/>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1F01205E"/>
    <w:multiLevelType w:val="hybridMultilevel"/>
    <w:tmpl w:val="D57ECE7A"/>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4" w15:restartNumberingAfterBreak="0">
    <w:nsid w:val="3AA452F9"/>
    <w:multiLevelType w:val="hybridMultilevel"/>
    <w:tmpl w:val="D9484D08"/>
    <w:lvl w:ilvl="0" w:tplc="385A621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F827403"/>
    <w:multiLevelType w:val="hybridMultilevel"/>
    <w:tmpl w:val="D0201BAA"/>
    <w:lvl w:ilvl="0" w:tplc="A4EA2E3A">
      <w:start w:val="1"/>
      <w:numFmt w:val="decimal"/>
      <w:lvlText w:val="%1."/>
      <w:lvlJc w:val="left"/>
      <w:pPr>
        <w:ind w:left="157" w:hanging="221"/>
      </w:pPr>
      <w:rPr>
        <w:rFonts w:ascii="Arial" w:eastAsia="Arial" w:hAnsi="Arial" w:cs="Arial" w:hint="default"/>
        <w:w w:val="99"/>
        <w:sz w:val="20"/>
        <w:szCs w:val="20"/>
      </w:rPr>
    </w:lvl>
    <w:lvl w:ilvl="1" w:tplc="C6F89F62">
      <w:numFmt w:val="bullet"/>
      <w:lvlText w:val="•"/>
      <w:lvlJc w:val="left"/>
      <w:pPr>
        <w:ind w:left="939" w:hanging="221"/>
      </w:pPr>
      <w:rPr>
        <w:rFonts w:hint="default"/>
      </w:rPr>
    </w:lvl>
    <w:lvl w:ilvl="2" w:tplc="226A8C0A">
      <w:numFmt w:val="bullet"/>
      <w:lvlText w:val="•"/>
      <w:lvlJc w:val="left"/>
      <w:pPr>
        <w:ind w:left="1718" w:hanging="221"/>
      </w:pPr>
      <w:rPr>
        <w:rFonts w:hint="default"/>
      </w:rPr>
    </w:lvl>
    <w:lvl w:ilvl="3" w:tplc="FBF48452">
      <w:numFmt w:val="bullet"/>
      <w:lvlText w:val="•"/>
      <w:lvlJc w:val="left"/>
      <w:pPr>
        <w:ind w:left="2498" w:hanging="221"/>
      </w:pPr>
      <w:rPr>
        <w:rFonts w:hint="default"/>
      </w:rPr>
    </w:lvl>
    <w:lvl w:ilvl="4" w:tplc="CBF65638">
      <w:numFmt w:val="bullet"/>
      <w:lvlText w:val="•"/>
      <w:lvlJc w:val="left"/>
      <w:pPr>
        <w:ind w:left="3277" w:hanging="221"/>
      </w:pPr>
      <w:rPr>
        <w:rFonts w:hint="default"/>
      </w:rPr>
    </w:lvl>
    <w:lvl w:ilvl="5" w:tplc="FF18CC9A">
      <w:numFmt w:val="bullet"/>
      <w:lvlText w:val="•"/>
      <w:lvlJc w:val="left"/>
      <w:pPr>
        <w:ind w:left="4056" w:hanging="221"/>
      </w:pPr>
      <w:rPr>
        <w:rFonts w:hint="default"/>
      </w:rPr>
    </w:lvl>
    <w:lvl w:ilvl="6" w:tplc="A516E67A">
      <w:numFmt w:val="bullet"/>
      <w:lvlText w:val="•"/>
      <w:lvlJc w:val="left"/>
      <w:pPr>
        <w:ind w:left="4836" w:hanging="221"/>
      </w:pPr>
      <w:rPr>
        <w:rFonts w:hint="default"/>
      </w:rPr>
    </w:lvl>
    <w:lvl w:ilvl="7" w:tplc="7C80BCAE">
      <w:numFmt w:val="bullet"/>
      <w:lvlText w:val="•"/>
      <w:lvlJc w:val="left"/>
      <w:pPr>
        <w:ind w:left="5615" w:hanging="221"/>
      </w:pPr>
      <w:rPr>
        <w:rFonts w:hint="default"/>
      </w:rPr>
    </w:lvl>
    <w:lvl w:ilvl="8" w:tplc="E3C6E75C">
      <w:numFmt w:val="bullet"/>
      <w:lvlText w:val="•"/>
      <w:lvlJc w:val="left"/>
      <w:pPr>
        <w:ind w:left="6395" w:hanging="221"/>
      </w:pPr>
      <w:rPr>
        <w:rFonts w:hint="default"/>
      </w:rPr>
    </w:lvl>
  </w:abstractNum>
  <w:abstractNum w:abstractNumId="6" w15:restartNumberingAfterBreak="0">
    <w:nsid w:val="6F654DEB"/>
    <w:multiLevelType w:val="hybridMultilevel"/>
    <w:tmpl w:val="A5C626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7" w15:restartNumberingAfterBreak="0">
    <w:nsid w:val="7A7119D2"/>
    <w:multiLevelType w:val="multilevel"/>
    <w:tmpl w:val="D136BD7E"/>
    <w:lvl w:ilvl="0">
      <w:start w:val="1"/>
      <w:numFmt w:val="decimal"/>
      <w:pStyle w:val="berschrift1"/>
      <w:lvlText w:val="%1"/>
      <w:lvlJc w:val="left"/>
      <w:pPr>
        <w:tabs>
          <w:tab w:val="num" w:pos="6380"/>
        </w:tabs>
        <w:ind w:left="6380" w:hanging="567"/>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pStyle w:val="berschrift4"/>
      <w:lvlText w:val="%1.%2.%3.%4"/>
      <w:lvlJc w:val="left"/>
      <w:pPr>
        <w:tabs>
          <w:tab w:val="num" w:pos="1080"/>
        </w:tabs>
        <w:ind w:left="907" w:hanging="907"/>
      </w:pPr>
      <w:rPr>
        <w:rFonts w:hint="default"/>
      </w:rPr>
    </w:lvl>
    <w:lvl w:ilvl="4">
      <w:start w:val="1"/>
      <w:numFmt w:val="decimal"/>
      <w:pStyle w:val="berschrift5"/>
      <w:lvlText w:val="%1.%2.%3.%4.%5"/>
      <w:lvlJc w:val="left"/>
      <w:pPr>
        <w:tabs>
          <w:tab w:val="num" w:pos="1440"/>
        </w:tabs>
        <w:ind w:left="1021" w:hanging="1021"/>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800"/>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520"/>
        </w:tabs>
        <w:ind w:left="1584" w:hanging="1584"/>
      </w:pPr>
      <w:rPr>
        <w:rFonts w:hint="default"/>
      </w:rPr>
    </w:lvl>
  </w:abstractNum>
  <w:num w:numId="1">
    <w:abstractNumId w:val="7"/>
  </w:num>
  <w:num w:numId="2">
    <w:abstractNumId w:val="0"/>
  </w:num>
  <w:num w:numId="3">
    <w:abstractNumId w:val="3"/>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7"/>
  </w:num>
  <w:num w:numId="9">
    <w:abstractNumId w:val="7"/>
  </w:num>
  <w:num w:numId="10">
    <w:abstractNumId w:val="7"/>
  </w:num>
  <w:num w:numId="11">
    <w:abstractNumId w:val="5"/>
  </w:num>
  <w:num w:numId="12">
    <w:abstractNumId w:val="6"/>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it-CH" w:vendorID="64" w:dllVersion="6" w:nlCheck="1" w:checkStyle="0"/>
  <w:activeWritingStyle w:appName="MSWord" w:lang="en-GB" w:vendorID="64" w:dllVersion="6" w:nlCheck="1" w:checkStyle="1"/>
  <w:activeWritingStyle w:appName="MSWord" w:lang="fr-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0"/>
  <w:activeWritingStyle w:appName="MSWord" w:lang="fr-CH" w:vendorID="64" w:dllVersion="131078" w:nlCheck="1" w:checkStyle="0"/>
  <w:activeWritingStyle w:appName="MSWord" w:lang="en-US" w:vendorID="64" w:dllVersion="131078" w:nlCheck="1" w:checkStyle="1"/>
  <w:activeWritingStyle w:appName="MSWord" w:lang="de-CH" w:vendorID="64" w:dllVersion="131078" w:nlCheck="1" w:checkStyle="0"/>
  <w:activeWritingStyle w:appName="MSWord" w:lang="it-CH" w:vendorID="64" w:dllVersion="131078" w:nlCheck="1" w:checkStyle="0"/>
  <w:activeWritingStyle w:appName="MSWord" w:lang="en-GB" w:vendorID="64" w:dllVersion="131078" w:nlCheck="1" w:checkStyle="1"/>
  <w:activeWritingStyle w:appName="MSWord" w:lang="nl-NL"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4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39"/>
    <w:rsid w:val="00004476"/>
    <w:rsid w:val="00006087"/>
    <w:rsid w:val="00010172"/>
    <w:rsid w:val="00010B72"/>
    <w:rsid w:val="00012B96"/>
    <w:rsid w:val="00014D57"/>
    <w:rsid w:val="00016A53"/>
    <w:rsid w:val="00016FA2"/>
    <w:rsid w:val="00023286"/>
    <w:rsid w:val="00023B2E"/>
    <w:rsid w:val="00024E93"/>
    <w:rsid w:val="0002572F"/>
    <w:rsid w:val="0002589B"/>
    <w:rsid w:val="000303AF"/>
    <w:rsid w:val="00034D7C"/>
    <w:rsid w:val="0003511E"/>
    <w:rsid w:val="00035348"/>
    <w:rsid w:val="0003638A"/>
    <w:rsid w:val="0003651F"/>
    <w:rsid w:val="0003728B"/>
    <w:rsid w:val="000427A9"/>
    <w:rsid w:val="00045FFB"/>
    <w:rsid w:val="000468A6"/>
    <w:rsid w:val="00053380"/>
    <w:rsid w:val="000534C1"/>
    <w:rsid w:val="000543EF"/>
    <w:rsid w:val="0005519B"/>
    <w:rsid w:val="000553D8"/>
    <w:rsid w:val="000604B8"/>
    <w:rsid w:val="0006253E"/>
    <w:rsid w:val="00062E7B"/>
    <w:rsid w:val="000632C3"/>
    <w:rsid w:val="00063E44"/>
    <w:rsid w:val="00064CDE"/>
    <w:rsid w:val="000651DA"/>
    <w:rsid w:val="00065918"/>
    <w:rsid w:val="00070513"/>
    <w:rsid w:val="0007134D"/>
    <w:rsid w:val="0007140D"/>
    <w:rsid w:val="00071CC3"/>
    <w:rsid w:val="00091051"/>
    <w:rsid w:val="000920D1"/>
    <w:rsid w:val="00095602"/>
    <w:rsid w:val="00095F24"/>
    <w:rsid w:val="000971E8"/>
    <w:rsid w:val="000A5BD4"/>
    <w:rsid w:val="000A7132"/>
    <w:rsid w:val="000A7484"/>
    <w:rsid w:val="000B1879"/>
    <w:rsid w:val="000B1E75"/>
    <w:rsid w:val="000B2F37"/>
    <w:rsid w:val="000B38B8"/>
    <w:rsid w:val="000B5D6A"/>
    <w:rsid w:val="000B6781"/>
    <w:rsid w:val="000B6916"/>
    <w:rsid w:val="000C0602"/>
    <w:rsid w:val="000C0700"/>
    <w:rsid w:val="000C0A5E"/>
    <w:rsid w:val="000C57EF"/>
    <w:rsid w:val="000C7AC6"/>
    <w:rsid w:val="000C7F1B"/>
    <w:rsid w:val="000D09D9"/>
    <w:rsid w:val="000D2BA9"/>
    <w:rsid w:val="000D6A1D"/>
    <w:rsid w:val="000E2D96"/>
    <w:rsid w:val="000E599B"/>
    <w:rsid w:val="000F0CB3"/>
    <w:rsid w:val="000F19C2"/>
    <w:rsid w:val="000F559C"/>
    <w:rsid w:val="000F7D7C"/>
    <w:rsid w:val="0010001A"/>
    <w:rsid w:val="00102E1E"/>
    <w:rsid w:val="00104367"/>
    <w:rsid w:val="00104D71"/>
    <w:rsid w:val="00105E5B"/>
    <w:rsid w:val="001109CD"/>
    <w:rsid w:val="001156DE"/>
    <w:rsid w:val="00121BB9"/>
    <w:rsid w:val="00122816"/>
    <w:rsid w:val="00124722"/>
    <w:rsid w:val="001251DC"/>
    <w:rsid w:val="0012713F"/>
    <w:rsid w:val="00127E2D"/>
    <w:rsid w:val="00131A95"/>
    <w:rsid w:val="001327D5"/>
    <w:rsid w:val="00133A4E"/>
    <w:rsid w:val="00134124"/>
    <w:rsid w:val="00142855"/>
    <w:rsid w:val="00144A4E"/>
    <w:rsid w:val="00144D98"/>
    <w:rsid w:val="00146511"/>
    <w:rsid w:val="001465A6"/>
    <w:rsid w:val="001515AF"/>
    <w:rsid w:val="00151709"/>
    <w:rsid w:val="00152BE5"/>
    <w:rsid w:val="0015419F"/>
    <w:rsid w:val="00156C95"/>
    <w:rsid w:val="00160E23"/>
    <w:rsid w:val="0016145E"/>
    <w:rsid w:val="0016248D"/>
    <w:rsid w:val="001626A4"/>
    <w:rsid w:val="00163E5C"/>
    <w:rsid w:val="001742BD"/>
    <w:rsid w:val="001847C2"/>
    <w:rsid w:val="00184C9D"/>
    <w:rsid w:val="00186111"/>
    <w:rsid w:val="00193CB5"/>
    <w:rsid w:val="00195379"/>
    <w:rsid w:val="00197385"/>
    <w:rsid w:val="001A006A"/>
    <w:rsid w:val="001A1BA3"/>
    <w:rsid w:val="001A1DDB"/>
    <w:rsid w:val="001A349C"/>
    <w:rsid w:val="001A65D9"/>
    <w:rsid w:val="001A6B10"/>
    <w:rsid w:val="001B1434"/>
    <w:rsid w:val="001B156B"/>
    <w:rsid w:val="001C0447"/>
    <w:rsid w:val="001C5EDF"/>
    <w:rsid w:val="001C5F65"/>
    <w:rsid w:val="001D2C14"/>
    <w:rsid w:val="001D4052"/>
    <w:rsid w:val="001D5D3C"/>
    <w:rsid w:val="001E1372"/>
    <w:rsid w:val="001E246B"/>
    <w:rsid w:val="001E53CF"/>
    <w:rsid w:val="001E6E5D"/>
    <w:rsid w:val="001F268E"/>
    <w:rsid w:val="001F33A2"/>
    <w:rsid w:val="001F616A"/>
    <w:rsid w:val="001F7B75"/>
    <w:rsid w:val="002005E0"/>
    <w:rsid w:val="00201600"/>
    <w:rsid w:val="00204BD7"/>
    <w:rsid w:val="00204DDB"/>
    <w:rsid w:val="00206976"/>
    <w:rsid w:val="0020700C"/>
    <w:rsid w:val="00211B51"/>
    <w:rsid w:val="00214B0A"/>
    <w:rsid w:val="00216689"/>
    <w:rsid w:val="00217D05"/>
    <w:rsid w:val="00221DA5"/>
    <w:rsid w:val="00223E92"/>
    <w:rsid w:val="00226353"/>
    <w:rsid w:val="00226381"/>
    <w:rsid w:val="002263B1"/>
    <w:rsid w:val="00226808"/>
    <w:rsid w:val="00231FA3"/>
    <w:rsid w:val="00232641"/>
    <w:rsid w:val="002334E7"/>
    <w:rsid w:val="00235F2B"/>
    <w:rsid w:val="00237C2A"/>
    <w:rsid w:val="002404DF"/>
    <w:rsid w:val="00240959"/>
    <w:rsid w:val="00241B0A"/>
    <w:rsid w:val="00243E93"/>
    <w:rsid w:val="00244D21"/>
    <w:rsid w:val="00245424"/>
    <w:rsid w:val="002463D8"/>
    <w:rsid w:val="00246B1A"/>
    <w:rsid w:val="00246B1D"/>
    <w:rsid w:val="00247EEE"/>
    <w:rsid w:val="00251DAE"/>
    <w:rsid w:val="002522E8"/>
    <w:rsid w:val="00257000"/>
    <w:rsid w:val="002572C9"/>
    <w:rsid w:val="00260515"/>
    <w:rsid w:val="0026570B"/>
    <w:rsid w:val="002761C2"/>
    <w:rsid w:val="00276851"/>
    <w:rsid w:val="00276DB0"/>
    <w:rsid w:val="002808DC"/>
    <w:rsid w:val="00280EFE"/>
    <w:rsid w:val="00281FA3"/>
    <w:rsid w:val="002823A7"/>
    <w:rsid w:val="002853FA"/>
    <w:rsid w:val="0029192A"/>
    <w:rsid w:val="00293920"/>
    <w:rsid w:val="00294794"/>
    <w:rsid w:val="00297FF7"/>
    <w:rsid w:val="002A0E21"/>
    <w:rsid w:val="002A2E8F"/>
    <w:rsid w:val="002A31FF"/>
    <w:rsid w:val="002A4586"/>
    <w:rsid w:val="002A5D41"/>
    <w:rsid w:val="002A6663"/>
    <w:rsid w:val="002B0B1A"/>
    <w:rsid w:val="002B13F8"/>
    <w:rsid w:val="002B790E"/>
    <w:rsid w:val="002C0B48"/>
    <w:rsid w:val="002C195D"/>
    <w:rsid w:val="002C2551"/>
    <w:rsid w:val="002C6655"/>
    <w:rsid w:val="002C665C"/>
    <w:rsid w:val="002D3A9D"/>
    <w:rsid w:val="002D43A0"/>
    <w:rsid w:val="002D4CAD"/>
    <w:rsid w:val="002D5999"/>
    <w:rsid w:val="002D68E8"/>
    <w:rsid w:val="002D70B7"/>
    <w:rsid w:val="002D7EEE"/>
    <w:rsid w:val="002D7F31"/>
    <w:rsid w:val="002E12F5"/>
    <w:rsid w:val="002E3FC9"/>
    <w:rsid w:val="002E518B"/>
    <w:rsid w:val="002E626F"/>
    <w:rsid w:val="002E663A"/>
    <w:rsid w:val="002E72A5"/>
    <w:rsid w:val="002F02B4"/>
    <w:rsid w:val="002F2F5A"/>
    <w:rsid w:val="002F5C3C"/>
    <w:rsid w:val="00302D1D"/>
    <w:rsid w:val="00303C3B"/>
    <w:rsid w:val="003047B8"/>
    <w:rsid w:val="00306B32"/>
    <w:rsid w:val="00307427"/>
    <w:rsid w:val="003102D8"/>
    <w:rsid w:val="00311FDA"/>
    <w:rsid w:val="00312305"/>
    <w:rsid w:val="0031440B"/>
    <w:rsid w:val="00321FD0"/>
    <w:rsid w:val="00323354"/>
    <w:rsid w:val="003247E0"/>
    <w:rsid w:val="00326EF2"/>
    <w:rsid w:val="00330A8C"/>
    <w:rsid w:val="003314DA"/>
    <w:rsid w:val="00332F6A"/>
    <w:rsid w:val="0033706A"/>
    <w:rsid w:val="00337290"/>
    <w:rsid w:val="00337C31"/>
    <w:rsid w:val="00337CD2"/>
    <w:rsid w:val="00341CE2"/>
    <w:rsid w:val="00342B9C"/>
    <w:rsid w:val="003454F9"/>
    <w:rsid w:val="00347F08"/>
    <w:rsid w:val="00350604"/>
    <w:rsid w:val="00353EF1"/>
    <w:rsid w:val="003558A5"/>
    <w:rsid w:val="00356BA7"/>
    <w:rsid w:val="0036184C"/>
    <w:rsid w:val="00361EB9"/>
    <w:rsid w:val="00364606"/>
    <w:rsid w:val="003650A8"/>
    <w:rsid w:val="00365549"/>
    <w:rsid w:val="0037156B"/>
    <w:rsid w:val="00371B9B"/>
    <w:rsid w:val="00372DB6"/>
    <w:rsid w:val="00374404"/>
    <w:rsid w:val="00374572"/>
    <w:rsid w:val="00376DE5"/>
    <w:rsid w:val="003828C6"/>
    <w:rsid w:val="00384856"/>
    <w:rsid w:val="00390A91"/>
    <w:rsid w:val="003A023C"/>
    <w:rsid w:val="003A03C9"/>
    <w:rsid w:val="003A0C52"/>
    <w:rsid w:val="003A3667"/>
    <w:rsid w:val="003A3DF1"/>
    <w:rsid w:val="003A6D4C"/>
    <w:rsid w:val="003B02B8"/>
    <w:rsid w:val="003B0B07"/>
    <w:rsid w:val="003B2B62"/>
    <w:rsid w:val="003B3282"/>
    <w:rsid w:val="003B3F50"/>
    <w:rsid w:val="003B7E7F"/>
    <w:rsid w:val="003C08E7"/>
    <w:rsid w:val="003C429E"/>
    <w:rsid w:val="003C492B"/>
    <w:rsid w:val="003C5A18"/>
    <w:rsid w:val="003C5E87"/>
    <w:rsid w:val="003C6581"/>
    <w:rsid w:val="003D0AFF"/>
    <w:rsid w:val="003D1392"/>
    <w:rsid w:val="003D1EEA"/>
    <w:rsid w:val="003D1F0C"/>
    <w:rsid w:val="003D24CB"/>
    <w:rsid w:val="003D3782"/>
    <w:rsid w:val="003D4DA7"/>
    <w:rsid w:val="003D585E"/>
    <w:rsid w:val="003D616D"/>
    <w:rsid w:val="003E07F5"/>
    <w:rsid w:val="003E1100"/>
    <w:rsid w:val="003E3C64"/>
    <w:rsid w:val="003E3CA7"/>
    <w:rsid w:val="003E6054"/>
    <w:rsid w:val="003F25E8"/>
    <w:rsid w:val="003F2B61"/>
    <w:rsid w:val="003F3D38"/>
    <w:rsid w:val="003F3EF4"/>
    <w:rsid w:val="003F4274"/>
    <w:rsid w:val="003F6FF2"/>
    <w:rsid w:val="003F77DC"/>
    <w:rsid w:val="00402DC6"/>
    <w:rsid w:val="0040481A"/>
    <w:rsid w:val="00407F24"/>
    <w:rsid w:val="00410D1D"/>
    <w:rsid w:val="0041350E"/>
    <w:rsid w:val="00413B28"/>
    <w:rsid w:val="0041629E"/>
    <w:rsid w:val="00416D41"/>
    <w:rsid w:val="0041714F"/>
    <w:rsid w:val="00422413"/>
    <w:rsid w:val="00422FBB"/>
    <w:rsid w:val="00423BCD"/>
    <w:rsid w:val="00423EF7"/>
    <w:rsid w:val="00425263"/>
    <w:rsid w:val="0042632F"/>
    <w:rsid w:val="00426976"/>
    <w:rsid w:val="00427C37"/>
    <w:rsid w:val="00431A7E"/>
    <w:rsid w:val="0043243D"/>
    <w:rsid w:val="0043295D"/>
    <w:rsid w:val="004365E6"/>
    <w:rsid w:val="00437B90"/>
    <w:rsid w:val="0044296A"/>
    <w:rsid w:val="00445910"/>
    <w:rsid w:val="00447DF4"/>
    <w:rsid w:val="00447DFD"/>
    <w:rsid w:val="0045056C"/>
    <w:rsid w:val="00450713"/>
    <w:rsid w:val="0045146D"/>
    <w:rsid w:val="004524DF"/>
    <w:rsid w:val="00452A4D"/>
    <w:rsid w:val="00452F04"/>
    <w:rsid w:val="00456326"/>
    <w:rsid w:val="00456860"/>
    <w:rsid w:val="00460AE9"/>
    <w:rsid w:val="004663BE"/>
    <w:rsid w:val="00472262"/>
    <w:rsid w:val="0047411C"/>
    <w:rsid w:val="0048208B"/>
    <w:rsid w:val="004832E5"/>
    <w:rsid w:val="004833B6"/>
    <w:rsid w:val="00483A42"/>
    <w:rsid w:val="004859F4"/>
    <w:rsid w:val="00490D68"/>
    <w:rsid w:val="00491E2F"/>
    <w:rsid w:val="0049487F"/>
    <w:rsid w:val="0049719D"/>
    <w:rsid w:val="0049762E"/>
    <w:rsid w:val="004978AA"/>
    <w:rsid w:val="00497966"/>
    <w:rsid w:val="004A01EC"/>
    <w:rsid w:val="004A022A"/>
    <w:rsid w:val="004A4542"/>
    <w:rsid w:val="004A4594"/>
    <w:rsid w:val="004A6FB6"/>
    <w:rsid w:val="004A7CC0"/>
    <w:rsid w:val="004A7F53"/>
    <w:rsid w:val="004B0170"/>
    <w:rsid w:val="004B02C9"/>
    <w:rsid w:val="004B3E8D"/>
    <w:rsid w:val="004B3FFA"/>
    <w:rsid w:val="004C1B44"/>
    <w:rsid w:val="004C2CCC"/>
    <w:rsid w:val="004C2CEE"/>
    <w:rsid w:val="004C6A5C"/>
    <w:rsid w:val="004D0005"/>
    <w:rsid w:val="004D1A18"/>
    <w:rsid w:val="004D5139"/>
    <w:rsid w:val="004D5EA8"/>
    <w:rsid w:val="004D5FF9"/>
    <w:rsid w:val="004E07E4"/>
    <w:rsid w:val="004E3919"/>
    <w:rsid w:val="004E7EEB"/>
    <w:rsid w:val="004F044A"/>
    <w:rsid w:val="004F1AEF"/>
    <w:rsid w:val="004F27B5"/>
    <w:rsid w:val="00503938"/>
    <w:rsid w:val="00504A54"/>
    <w:rsid w:val="005113C0"/>
    <w:rsid w:val="00511F01"/>
    <w:rsid w:val="00512608"/>
    <w:rsid w:val="005140B4"/>
    <w:rsid w:val="005147F7"/>
    <w:rsid w:val="005160B9"/>
    <w:rsid w:val="00520900"/>
    <w:rsid w:val="00521E0E"/>
    <w:rsid w:val="00524867"/>
    <w:rsid w:val="0052658E"/>
    <w:rsid w:val="005342EA"/>
    <w:rsid w:val="005348BD"/>
    <w:rsid w:val="00535055"/>
    <w:rsid w:val="005407E8"/>
    <w:rsid w:val="0054149A"/>
    <w:rsid w:val="00542C11"/>
    <w:rsid w:val="00543FD6"/>
    <w:rsid w:val="00546218"/>
    <w:rsid w:val="0054719E"/>
    <w:rsid w:val="00551191"/>
    <w:rsid w:val="0055240F"/>
    <w:rsid w:val="005524D2"/>
    <w:rsid w:val="005524E3"/>
    <w:rsid w:val="00557B2A"/>
    <w:rsid w:val="00560253"/>
    <w:rsid w:val="00561D99"/>
    <w:rsid w:val="0056442D"/>
    <w:rsid w:val="005647F2"/>
    <w:rsid w:val="00564E59"/>
    <w:rsid w:val="00564F7A"/>
    <w:rsid w:val="005653F9"/>
    <w:rsid w:val="00565A37"/>
    <w:rsid w:val="0057173B"/>
    <w:rsid w:val="00572A5A"/>
    <w:rsid w:val="00574032"/>
    <w:rsid w:val="00582D74"/>
    <w:rsid w:val="00584444"/>
    <w:rsid w:val="00584DF5"/>
    <w:rsid w:val="00585565"/>
    <w:rsid w:val="00585D8D"/>
    <w:rsid w:val="00587137"/>
    <w:rsid w:val="00587331"/>
    <w:rsid w:val="00595461"/>
    <w:rsid w:val="005A270B"/>
    <w:rsid w:val="005A473D"/>
    <w:rsid w:val="005A4D5A"/>
    <w:rsid w:val="005A5C8E"/>
    <w:rsid w:val="005A656F"/>
    <w:rsid w:val="005B1B78"/>
    <w:rsid w:val="005B5D30"/>
    <w:rsid w:val="005B7861"/>
    <w:rsid w:val="005B7E65"/>
    <w:rsid w:val="005C1D24"/>
    <w:rsid w:val="005C2507"/>
    <w:rsid w:val="005C26A9"/>
    <w:rsid w:val="005C4DE3"/>
    <w:rsid w:val="005C5C24"/>
    <w:rsid w:val="005C7E5C"/>
    <w:rsid w:val="005D054A"/>
    <w:rsid w:val="005D0D25"/>
    <w:rsid w:val="005D3709"/>
    <w:rsid w:val="005D3FDB"/>
    <w:rsid w:val="005D4EB1"/>
    <w:rsid w:val="005D6C01"/>
    <w:rsid w:val="005E04B4"/>
    <w:rsid w:val="005E2210"/>
    <w:rsid w:val="005E7ADB"/>
    <w:rsid w:val="005F1878"/>
    <w:rsid w:val="005F773C"/>
    <w:rsid w:val="006020FD"/>
    <w:rsid w:val="00603D09"/>
    <w:rsid w:val="00606F64"/>
    <w:rsid w:val="00610AD7"/>
    <w:rsid w:val="00611E47"/>
    <w:rsid w:val="0061295D"/>
    <w:rsid w:val="00614B83"/>
    <w:rsid w:val="00615087"/>
    <w:rsid w:val="00615817"/>
    <w:rsid w:val="006172A5"/>
    <w:rsid w:val="0061764B"/>
    <w:rsid w:val="00622640"/>
    <w:rsid w:val="006265CA"/>
    <w:rsid w:val="00630005"/>
    <w:rsid w:val="00642D4D"/>
    <w:rsid w:val="00646922"/>
    <w:rsid w:val="00647BB9"/>
    <w:rsid w:val="00647ECE"/>
    <w:rsid w:val="00653E7F"/>
    <w:rsid w:val="006550D8"/>
    <w:rsid w:val="006566B0"/>
    <w:rsid w:val="00662A39"/>
    <w:rsid w:val="00665456"/>
    <w:rsid w:val="00665D30"/>
    <w:rsid w:val="0066693A"/>
    <w:rsid w:val="0067173B"/>
    <w:rsid w:val="006835F3"/>
    <w:rsid w:val="00686245"/>
    <w:rsid w:val="00686531"/>
    <w:rsid w:val="006933E1"/>
    <w:rsid w:val="00693EB5"/>
    <w:rsid w:val="0069437A"/>
    <w:rsid w:val="006A033E"/>
    <w:rsid w:val="006A1B37"/>
    <w:rsid w:val="006A21E5"/>
    <w:rsid w:val="006A2A1D"/>
    <w:rsid w:val="006A2B3C"/>
    <w:rsid w:val="006A4CF3"/>
    <w:rsid w:val="006A6230"/>
    <w:rsid w:val="006A7438"/>
    <w:rsid w:val="006B07C2"/>
    <w:rsid w:val="006B1670"/>
    <w:rsid w:val="006B2B52"/>
    <w:rsid w:val="006B4CE7"/>
    <w:rsid w:val="006B60BD"/>
    <w:rsid w:val="006C2969"/>
    <w:rsid w:val="006C6B0E"/>
    <w:rsid w:val="006D05D6"/>
    <w:rsid w:val="006D0AB1"/>
    <w:rsid w:val="006D1C1A"/>
    <w:rsid w:val="006D2D5C"/>
    <w:rsid w:val="006D4332"/>
    <w:rsid w:val="006D6807"/>
    <w:rsid w:val="006E17F2"/>
    <w:rsid w:val="006E2B95"/>
    <w:rsid w:val="006E7175"/>
    <w:rsid w:val="006F090E"/>
    <w:rsid w:val="006F1717"/>
    <w:rsid w:val="006F63EB"/>
    <w:rsid w:val="00705404"/>
    <w:rsid w:val="00714CD2"/>
    <w:rsid w:val="00715FB7"/>
    <w:rsid w:val="007171C2"/>
    <w:rsid w:val="00722CC2"/>
    <w:rsid w:val="0072729C"/>
    <w:rsid w:val="0073450B"/>
    <w:rsid w:val="0073615E"/>
    <w:rsid w:val="00740A3A"/>
    <w:rsid w:val="007420B2"/>
    <w:rsid w:val="007428C5"/>
    <w:rsid w:val="00746B15"/>
    <w:rsid w:val="0074761C"/>
    <w:rsid w:val="00747D42"/>
    <w:rsid w:val="007576FE"/>
    <w:rsid w:val="00757CAB"/>
    <w:rsid w:val="00760E20"/>
    <w:rsid w:val="00762907"/>
    <w:rsid w:val="00763332"/>
    <w:rsid w:val="007677B2"/>
    <w:rsid w:val="007678C8"/>
    <w:rsid w:val="007708EF"/>
    <w:rsid w:val="007723AE"/>
    <w:rsid w:val="007754AE"/>
    <w:rsid w:val="007761A3"/>
    <w:rsid w:val="007803A3"/>
    <w:rsid w:val="00782157"/>
    <w:rsid w:val="00782280"/>
    <w:rsid w:val="0078322A"/>
    <w:rsid w:val="00785120"/>
    <w:rsid w:val="00785496"/>
    <w:rsid w:val="00785511"/>
    <w:rsid w:val="007856D6"/>
    <w:rsid w:val="0079085B"/>
    <w:rsid w:val="00791206"/>
    <w:rsid w:val="0079345F"/>
    <w:rsid w:val="007945A7"/>
    <w:rsid w:val="0079682A"/>
    <w:rsid w:val="007969B1"/>
    <w:rsid w:val="00797789"/>
    <w:rsid w:val="007A57DB"/>
    <w:rsid w:val="007A7DC5"/>
    <w:rsid w:val="007B36FC"/>
    <w:rsid w:val="007B3882"/>
    <w:rsid w:val="007B4FFE"/>
    <w:rsid w:val="007B5AAD"/>
    <w:rsid w:val="007B6C95"/>
    <w:rsid w:val="007B7A32"/>
    <w:rsid w:val="007C3184"/>
    <w:rsid w:val="007C6E6F"/>
    <w:rsid w:val="007D5715"/>
    <w:rsid w:val="007D5B05"/>
    <w:rsid w:val="007D66B6"/>
    <w:rsid w:val="007D7F09"/>
    <w:rsid w:val="007E3AEF"/>
    <w:rsid w:val="007E3BAE"/>
    <w:rsid w:val="007F06F6"/>
    <w:rsid w:val="007F2829"/>
    <w:rsid w:val="008012DE"/>
    <w:rsid w:val="008030E4"/>
    <w:rsid w:val="00805A7F"/>
    <w:rsid w:val="00806276"/>
    <w:rsid w:val="008069DE"/>
    <w:rsid w:val="00810095"/>
    <w:rsid w:val="008175A0"/>
    <w:rsid w:val="00821021"/>
    <w:rsid w:val="00822451"/>
    <w:rsid w:val="00822D20"/>
    <w:rsid w:val="00823CA1"/>
    <w:rsid w:val="00826E2C"/>
    <w:rsid w:val="00826FF0"/>
    <w:rsid w:val="00830938"/>
    <w:rsid w:val="00831DD9"/>
    <w:rsid w:val="0083241A"/>
    <w:rsid w:val="00833159"/>
    <w:rsid w:val="00833C26"/>
    <w:rsid w:val="00834A21"/>
    <w:rsid w:val="00834FC6"/>
    <w:rsid w:val="0084130D"/>
    <w:rsid w:val="00843DCA"/>
    <w:rsid w:val="00844A57"/>
    <w:rsid w:val="0084716C"/>
    <w:rsid w:val="008478BE"/>
    <w:rsid w:val="008521DA"/>
    <w:rsid w:val="00852247"/>
    <w:rsid w:val="00852849"/>
    <w:rsid w:val="00853281"/>
    <w:rsid w:val="0085436F"/>
    <w:rsid w:val="008604E6"/>
    <w:rsid w:val="008647EF"/>
    <w:rsid w:val="008677DA"/>
    <w:rsid w:val="00872FC5"/>
    <w:rsid w:val="00875916"/>
    <w:rsid w:val="00876F1E"/>
    <w:rsid w:val="00881B23"/>
    <w:rsid w:val="00884C4E"/>
    <w:rsid w:val="008859D6"/>
    <w:rsid w:val="00887EC0"/>
    <w:rsid w:val="00893229"/>
    <w:rsid w:val="0089414E"/>
    <w:rsid w:val="00896B88"/>
    <w:rsid w:val="008A0692"/>
    <w:rsid w:val="008A10C1"/>
    <w:rsid w:val="008A2261"/>
    <w:rsid w:val="008A4462"/>
    <w:rsid w:val="008A48FE"/>
    <w:rsid w:val="008A7248"/>
    <w:rsid w:val="008A79F2"/>
    <w:rsid w:val="008B1166"/>
    <w:rsid w:val="008B3DA7"/>
    <w:rsid w:val="008B424B"/>
    <w:rsid w:val="008B7A3E"/>
    <w:rsid w:val="008C20ED"/>
    <w:rsid w:val="008D041F"/>
    <w:rsid w:val="008D119D"/>
    <w:rsid w:val="008D6512"/>
    <w:rsid w:val="008D77C5"/>
    <w:rsid w:val="008D7FA8"/>
    <w:rsid w:val="008E0377"/>
    <w:rsid w:val="008E1F65"/>
    <w:rsid w:val="008E3619"/>
    <w:rsid w:val="008E5066"/>
    <w:rsid w:val="008F0170"/>
    <w:rsid w:val="008F05FD"/>
    <w:rsid w:val="008F0A90"/>
    <w:rsid w:val="008F34E4"/>
    <w:rsid w:val="008F64D8"/>
    <w:rsid w:val="008F74C8"/>
    <w:rsid w:val="008F74FF"/>
    <w:rsid w:val="0090548F"/>
    <w:rsid w:val="0090798E"/>
    <w:rsid w:val="009112B2"/>
    <w:rsid w:val="00911760"/>
    <w:rsid w:val="00911F6A"/>
    <w:rsid w:val="009127CB"/>
    <w:rsid w:val="00912C8B"/>
    <w:rsid w:val="009142DA"/>
    <w:rsid w:val="00917527"/>
    <w:rsid w:val="0091794B"/>
    <w:rsid w:val="009201A2"/>
    <w:rsid w:val="009244FA"/>
    <w:rsid w:val="009245B8"/>
    <w:rsid w:val="00925011"/>
    <w:rsid w:val="009279B4"/>
    <w:rsid w:val="00927ABC"/>
    <w:rsid w:val="00934B19"/>
    <w:rsid w:val="00942388"/>
    <w:rsid w:val="009479BE"/>
    <w:rsid w:val="0095201D"/>
    <w:rsid w:val="00955107"/>
    <w:rsid w:val="0095592C"/>
    <w:rsid w:val="00955946"/>
    <w:rsid w:val="00955F7B"/>
    <w:rsid w:val="00956650"/>
    <w:rsid w:val="00956A00"/>
    <w:rsid w:val="00962FA9"/>
    <w:rsid w:val="009645A7"/>
    <w:rsid w:val="0096546E"/>
    <w:rsid w:val="009733AD"/>
    <w:rsid w:val="009746BB"/>
    <w:rsid w:val="0097550D"/>
    <w:rsid w:val="00977B89"/>
    <w:rsid w:val="00982DD8"/>
    <w:rsid w:val="00983337"/>
    <w:rsid w:val="00984794"/>
    <w:rsid w:val="0098671E"/>
    <w:rsid w:val="00986D94"/>
    <w:rsid w:val="00986F78"/>
    <w:rsid w:val="009874BE"/>
    <w:rsid w:val="00990655"/>
    <w:rsid w:val="00990E55"/>
    <w:rsid w:val="00995C5E"/>
    <w:rsid w:val="009A0793"/>
    <w:rsid w:val="009A07A8"/>
    <w:rsid w:val="009A09BE"/>
    <w:rsid w:val="009A128B"/>
    <w:rsid w:val="009A38CB"/>
    <w:rsid w:val="009A53DA"/>
    <w:rsid w:val="009B1B84"/>
    <w:rsid w:val="009B217B"/>
    <w:rsid w:val="009B3B0A"/>
    <w:rsid w:val="009B5F8E"/>
    <w:rsid w:val="009D0015"/>
    <w:rsid w:val="009D14BA"/>
    <w:rsid w:val="009D45FE"/>
    <w:rsid w:val="009D4B5C"/>
    <w:rsid w:val="009D5856"/>
    <w:rsid w:val="009D585A"/>
    <w:rsid w:val="009D781C"/>
    <w:rsid w:val="009E05B9"/>
    <w:rsid w:val="009E0885"/>
    <w:rsid w:val="009E0C59"/>
    <w:rsid w:val="009E112A"/>
    <w:rsid w:val="009E1C2B"/>
    <w:rsid w:val="009E20EB"/>
    <w:rsid w:val="009E422E"/>
    <w:rsid w:val="009E5ADD"/>
    <w:rsid w:val="009E7E8A"/>
    <w:rsid w:val="009F0B1C"/>
    <w:rsid w:val="009F16EB"/>
    <w:rsid w:val="009F5337"/>
    <w:rsid w:val="009F57E5"/>
    <w:rsid w:val="009F7015"/>
    <w:rsid w:val="009F78FE"/>
    <w:rsid w:val="00A036DC"/>
    <w:rsid w:val="00A054F5"/>
    <w:rsid w:val="00A15C17"/>
    <w:rsid w:val="00A166AE"/>
    <w:rsid w:val="00A1765F"/>
    <w:rsid w:val="00A178D5"/>
    <w:rsid w:val="00A2293D"/>
    <w:rsid w:val="00A22A9C"/>
    <w:rsid w:val="00A25DCC"/>
    <w:rsid w:val="00A3240B"/>
    <w:rsid w:val="00A42398"/>
    <w:rsid w:val="00A45C2D"/>
    <w:rsid w:val="00A46CBE"/>
    <w:rsid w:val="00A47A2E"/>
    <w:rsid w:val="00A47DFB"/>
    <w:rsid w:val="00A50A5A"/>
    <w:rsid w:val="00A51CD8"/>
    <w:rsid w:val="00A534F5"/>
    <w:rsid w:val="00A54C44"/>
    <w:rsid w:val="00A5636B"/>
    <w:rsid w:val="00A56FE8"/>
    <w:rsid w:val="00A60B5F"/>
    <w:rsid w:val="00A61125"/>
    <w:rsid w:val="00A616A5"/>
    <w:rsid w:val="00A664A9"/>
    <w:rsid w:val="00A70CD9"/>
    <w:rsid w:val="00A7574C"/>
    <w:rsid w:val="00A75C57"/>
    <w:rsid w:val="00A766A2"/>
    <w:rsid w:val="00A8794A"/>
    <w:rsid w:val="00AA20A4"/>
    <w:rsid w:val="00AA2CE5"/>
    <w:rsid w:val="00AA2ED6"/>
    <w:rsid w:val="00AA4347"/>
    <w:rsid w:val="00AA6947"/>
    <w:rsid w:val="00AB2D72"/>
    <w:rsid w:val="00AC172B"/>
    <w:rsid w:val="00AC2745"/>
    <w:rsid w:val="00AC4C8C"/>
    <w:rsid w:val="00AC6F01"/>
    <w:rsid w:val="00AC7DA9"/>
    <w:rsid w:val="00AD02AE"/>
    <w:rsid w:val="00AD1579"/>
    <w:rsid w:val="00AD265A"/>
    <w:rsid w:val="00AD65BE"/>
    <w:rsid w:val="00AD6C04"/>
    <w:rsid w:val="00AD6E50"/>
    <w:rsid w:val="00AD76D7"/>
    <w:rsid w:val="00AE2B76"/>
    <w:rsid w:val="00AE43B4"/>
    <w:rsid w:val="00AE633F"/>
    <w:rsid w:val="00AE713E"/>
    <w:rsid w:val="00AF0804"/>
    <w:rsid w:val="00AF4DAF"/>
    <w:rsid w:val="00AF567A"/>
    <w:rsid w:val="00B01B28"/>
    <w:rsid w:val="00B0251E"/>
    <w:rsid w:val="00B05717"/>
    <w:rsid w:val="00B07515"/>
    <w:rsid w:val="00B104FE"/>
    <w:rsid w:val="00B109D7"/>
    <w:rsid w:val="00B1155D"/>
    <w:rsid w:val="00B11F1A"/>
    <w:rsid w:val="00B12B8C"/>
    <w:rsid w:val="00B13B6E"/>
    <w:rsid w:val="00B14694"/>
    <w:rsid w:val="00B1713C"/>
    <w:rsid w:val="00B3057E"/>
    <w:rsid w:val="00B32FB5"/>
    <w:rsid w:val="00B33810"/>
    <w:rsid w:val="00B33E57"/>
    <w:rsid w:val="00B35231"/>
    <w:rsid w:val="00B41416"/>
    <w:rsid w:val="00B41C8F"/>
    <w:rsid w:val="00B4734F"/>
    <w:rsid w:val="00B511C4"/>
    <w:rsid w:val="00B52A83"/>
    <w:rsid w:val="00B52EEE"/>
    <w:rsid w:val="00B557AB"/>
    <w:rsid w:val="00B608B1"/>
    <w:rsid w:val="00B63EA6"/>
    <w:rsid w:val="00B658E1"/>
    <w:rsid w:val="00B70AD9"/>
    <w:rsid w:val="00B713B6"/>
    <w:rsid w:val="00B75217"/>
    <w:rsid w:val="00B77040"/>
    <w:rsid w:val="00B7791E"/>
    <w:rsid w:val="00B77C19"/>
    <w:rsid w:val="00B82DF3"/>
    <w:rsid w:val="00B83A4A"/>
    <w:rsid w:val="00B8478E"/>
    <w:rsid w:val="00B9038D"/>
    <w:rsid w:val="00B94D85"/>
    <w:rsid w:val="00B94E1B"/>
    <w:rsid w:val="00B96AA2"/>
    <w:rsid w:val="00BA1B20"/>
    <w:rsid w:val="00BA248D"/>
    <w:rsid w:val="00BA7713"/>
    <w:rsid w:val="00BA78FB"/>
    <w:rsid w:val="00BA7A60"/>
    <w:rsid w:val="00BB1131"/>
    <w:rsid w:val="00BB29A3"/>
    <w:rsid w:val="00BB3A62"/>
    <w:rsid w:val="00BB44A7"/>
    <w:rsid w:val="00BB6A60"/>
    <w:rsid w:val="00BB777E"/>
    <w:rsid w:val="00BC0D04"/>
    <w:rsid w:val="00BC19FD"/>
    <w:rsid w:val="00BC1F5F"/>
    <w:rsid w:val="00BC4E53"/>
    <w:rsid w:val="00BD2989"/>
    <w:rsid w:val="00BD2CF4"/>
    <w:rsid w:val="00BD32E8"/>
    <w:rsid w:val="00BD36E5"/>
    <w:rsid w:val="00BD429E"/>
    <w:rsid w:val="00BD4F2C"/>
    <w:rsid w:val="00BD7FA3"/>
    <w:rsid w:val="00BE114F"/>
    <w:rsid w:val="00BE27D9"/>
    <w:rsid w:val="00BE5E10"/>
    <w:rsid w:val="00BE794C"/>
    <w:rsid w:val="00BF1AB2"/>
    <w:rsid w:val="00BF3281"/>
    <w:rsid w:val="00BF7410"/>
    <w:rsid w:val="00C06A3F"/>
    <w:rsid w:val="00C06D79"/>
    <w:rsid w:val="00C06EAF"/>
    <w:rsid w:val="00C16675"/>
    <w:rsid w:val="00C2468F"/>
    <w:rsid w:val="00C249F4"/>
    <w:rsid w:val="00C26005"/>
    <w:rsid w:val="00C27FAC"/>
    <w:rsid w:val="00C370BE"/>
    <w:rsid w:val="00C402B1"/>
    <w:rsid w:val="00C4044D"/>
    <w:rsid w:val="00C423B8"/>
    <w:rsid w:val="00C43948"/>
    <w:rsid w:val="00C45A45"/>
    <w:rsid w:val="00C46286"/>
    <w:rsid w:val="00C4740A"/>
    <w:rsid w:val="00C47DB9"/>
    <w:rsid w:val="00C50063"/>
    <w:rsid w:val="00C515AD"/>
    <w:rsid w:val="00C52408"/>
    <w:rsid w:val="00C6101E"/>
    <w:rsid w:val="00C63484"/>
    <w:rsid w:val="00C63532"/>
    <w:rsid w:val="00C6771B"/>
    <w:rsid w:val="00C7124A"/>
    <w:rsid w:val="00C71731"/>
    <w:rsid w:val="00C71923"/>
    <w:rsid w:val="00C72B36"/>
    <w:rsid w:val="00C7328F"/>
    <w:rsid w:val="00C74018"/>
    <w:rsid w:val="00C74548"/>
    <w:rsid w:val="00C76B1F"/>
    <w:rsid w:val="00C77A20"/>
    <w:rsid w:val="00C85C3C"/>
    <w:rsid w:val="00C87438"/>
    <w:rsid w:val="00C91106"/>
    <w:rsid w:val="00C912BE"/>
    <w:rsid w:val="00C928F7"/>
    <w:rsid w:val="00C92924"/>
    <w:rsid w:val="00C96E5D"/>
    <w:rsid w:val="00C97674"/>
    <w:rsid w:val="00CA31B7"/>
    <w:rsid w:val="00CA5B91"/>
    <w:rsid w:val="00CA5BB3"/>
    <w:rsid w:val="00CA7D41"/>
    <w:rsid w:val="00CB28EA"/>
    <w:rsid w:val="00CB422C"/>
    <w:rsid w:val="00CB48FE"/>
    <w:rsid w:val="00CC0945"/>
    <w:rsid w:val="00CC3828"/>
    <w:rsid w:val="00CC765E"/>
    <w:rsid w:val="00CD3572"/>
    <w:rsid w:val="00CD5380"/>
    <w:rsid w:val="00CD6666"/>
    <w:rsid w:val="00CD7FB9"/>
    <w:rsid w:val="00CE0C07"/>
    <w:rsid w:val="00CE0E91"/>
    <w:rsid w:val="00CE15CA"/>
    <w:rsid w:val="00CE5F8C"/>
    <w:rsid w:val="00CF186D"/>
    <w:rsid w:val="00CF3A4C"/>
    <w:rsid w:val="00CF4C7D"/>
    <w:rsid w:val="00CF4F14"/>
    <w:rsid w:val="00CF516E"/>
    <w:rsid w:val="00D02246"/>
    <w:rsid w:val="00D0547B"/>
    <w:rsid w:val="00D1056C"/>
    <w:rsid w:val="00D125E8"/>
    <w:rsid w:val="00D12949"/>
    <w:rsid w:val="00D15631"/>
    <w:rsid w:val="00D17058"/>
    <w:rsid w:val="00D171C3"/>
    <w:rsid w:val="00D21424"/>
    <w:rsid w:val="00D216D3"/>
    <w:rsid w:val="00D23C5E"/>
    <w:rsid w:val="00D3114A"/>
    <w:rsid w:val="00D36429"/>
    <w:rsid w:val="00D418AB"/>
    <w:rsid w:val="00D42D98"/>
    <w:rsid w:val="00D449DE"/>
    <w:rsid w:val="00D44A96"/>
    <w:rsid w:val="00D45B3E"/>
    <w:rsid w:val="00D45BE0"/>
    <w:rsid w:val="00D47ACB"/>
    <w:rsid w:val="00D51DD0"/>
    <w:rsid w:val="00D523B0"/>
    <w:rsid w:val="00D53C9E"/>
    <w:rsid w:val="00D602D5"/>
    <w:rsid w:val="00D6035D"/>
    <w:rsid w:val="00D61A63"/>
    <w:rsid w:val="00D61E59"/>
    <w:rsid w:val="00D65F11"/>
    <w:rsid w:val="00D70F43"/>
    <w:rsid w:val="00D77932"/>
    <w:rsid w:val="00D77F86"/>
    <w:rsid w:val="00D834B8"/>
    <w:rsid w:val="00D839D8"/>
    <w:rsid w:val="00D84E4D"/>
    <w:rsid w:val="00D86282"/>
    <w:rsid w:val="00D87923"/>
    <w:rsid w:val="00D94294"/>
    <w:rsid w:val="00D96AD2"/>
    <w:rsid w:val="00D97158"/>
    <w:rsid w:val="00DA062C"/>
    <w:rsid w:val="00DA0A66"/>
    <w:rsid w:val="00DA1787"/>
    <w:rsid w:val="00DA6709"/>
    <w:rsid w:val="00DA7FC3"/>
    <w:rsid w:val="00DB0FA5"/>
    <w:rsid w:val="00DB50C6"/>
    <w:rsid w:val="00DB58C2"/>
    <w:rsid w:val="00DB623D"/>
    <w:rsid w:val="00DB750A"/>
    <w:rsid w:val="00DB7E46"/>
    <w:rsid w:val="00DC119C"/>
    <w:rsid w:val="00DC14DB"/>
    <w:rsid w:val="00DC305C"/>
    <w:rsid w:val="00DC747F"/>
    <w:rsid w:val="00DC7B39"/>
    <w:rsid w:val="00DD24AE"/>
    <w:rsid w:val="00DD496F"/>
    <w:rsid w:val="00DD528B"/>
    <w:rsid w:val="00DD679E"/>
    <w:rsid w:val="00DE09F6"/>
    <w:rsid w:val="00DE1C2A"/>
    <w:rsid w:val="00DE25C3"/>
    <w:rsid w:val="00DE313F"/>
    <w:rsid w:val="00DE7C9A"/>
    <w:rsid w:val="00DF024F"/>
    <w:rsid w:val="00DF3ACF"/>
    <w:rsid w:val="00DF6515"/>
    <w:rsid w:val="00DF67E1"/>
    <w:rsid w:val="00DF721B"/>
    <w:rsid w:val="00E00BD8"/>
    <w:rsid w:val="00E02D28"/>
    <w:rsid w:val="00E05BBC"/>
    <w:rsid w:val="00E07960"/>
    <w:rsid w:val="00E10AE6"/>
    <w:rsid w:val="00E14D38"/>
    <w:rsid w:val="00E172E0"/>
    <w:rsid w:val="00E21F97"/>
    <w:rsid w:val="00E23E21"/>
    <w:rsid w:val="00E269DC"/>
    <w:rsid w:val="00E30F65"/>
    <w:rsid w:val="00E31999"/>
    <w:rsid w:val="00E32A59"/>
    <w:rsid w:val="00E335B3"/>
    <w:rsid w:val="00E33C55"/>
    <w:rsid w:val="00E36780"/>
    <w:rsid w:val="00E455DB"/>
    <w:rsid w:val="00E45CEC"/>
    <w:rsid w:val="00E4607C"/>
    <w:rsid w:val="00E46BB1"/>
    <w:rsid w:val="00E47E83"/>
    <w:rsid w:val="00E51316"/>
    <w:rsid w:val="00E5289A"/>
    <w:rsid w:val="00E52C8F"/>
    <w:rsid w:val="00E573E5"/>
    <w:rsid w:val="00E57DA5"/>
    <w:rsid w:val="00E60E60"/>
    <w:rsid w:val="00E65CD7"/>
    <w:rsid w:val="00E66214"/>
    <w:rsid w:val="00E66331"/>
    <w:rsid w:val="00E701FB"/>
    <w:rsid w:val="00E7107F"/>
    <w:rsid w:val="00E73022"/>
    <w:rsid w:val="00E73F90"/>
    <w:rsid w:val="00E742A3"/>
    <w:rsid w:val="00E75FD0"/>
    <w:rsid w:val="00E76B32"/>
    <w:rsid w:val="00E77375"/>
    <w:rsid w:val="00E77637"/>
    <w:rsid w:val="00E83391"/>
    <w:rsid w:val="00E8443B"/>
    <w:rsid w:val="00E85054"/>
    <w:rsid w:val="00E852C6"/>
    <w:rsid w:val="00E865FA"/>
    <w:rsid w:val="00E9624F"/>
    <w:rsid w:val="00EA01FE"/>
    <w:rsid w:val="00EA2A67"/>
    <w:rsid w:val="00EA38A9"/>
    <w:rsid w:val="00EA4DB1"/>
    <w:rsid w:val="00EB38E5"/>
    <w:rsid w:val="00EB4CAF"/>
    <w:rsid w:val="00EB6694"/>
    <w:rsid w:val="00EC2753"/>
    <w:rsid w:val="00EC4CD8"/>
    <w:rsid w:val="00ED0DB2"/>
    <w:rsid w:val="00ED153F"/>
    <w:rsid w:val="00ED27E4"/>
    <w:rsid w:val="00ED29AD"/>
    <w:rsid w:val="00ED38FB"/>
    <w:rsid w:val="00ED4389"/>
    <w:rsid w:val="00ED477E"/>
    <w:rsid w:val="00ED4E92"/>
    <w:rsid w:val="00ED5DEF"/>
    <w:rsid w:val="00EE0653"/>
    <w:rsid w:val="00EE066E"/>
    <w:rsid w:val="00EE0EF7"/>
    <w:rsid w:val="00EE0F11"/>
    <w:rsid w:val="00EE1F8D"/>
    <w:rsid w:val="00EE481C"/>
    <w:rsid w:val="00EE64E4"/>
    <w:rsid w:val="00EF2724"/>
    <w:rsid w:val="00EF32BC"/>
    <w:rsid w:val="00EF3558"/>
    <w:rsid w:val="00EF7B08"/>
    <w:rsid w:val="00F00179"/>
    <w:rsid w:val="00F00E25"/>
    <w:rsid w:val="00F01EAF"/>
    <w:rsid w:val="00F02CB3"/>
    <w:rsid w:val="00F04802"/>
    <w:rsid w:val="00F04AC6"/>
    <w:rsid w:val="00F06C4F"/>
    <w:rsid w:val="00F10D58"/>
    <w:rsid w:val="00F12ACD"/>
    <w:rsid w:val="00F12BFE"/>
    <w:rsid w:val="00F138C0"/>
    <w:rsid w:val="00F16B8B"/>
    <w:rsid w:val="00F2386D"/>
    <w:rsid w:val="00F24FA5"/>
    <w:rsid w:val="00F25AC6"/>
    <w:rsid w:val="00F32534"/>
    <w:rsid w:val="00F336E5"/>
    <w:rsid w:val="00F35A5F"/>
    <w:rsid w:val="00F362AA"/>
    <w:rsid w:val="00F36A63"/>
    <w:rsid w:val="00F404AC"/>
    <w:rsid w:val="00F42DFD"/>
    <w:rsid w:val="00F44C9C"/>
    <w:rsid w:val="00F47991"/>
    <w:rsid w:val="00F47E91"/>
    <w:rsid w:val="00F50AE9"/>
    <w:rsid w:val="00F50CF8"/>
    <w:rsid w:val="00F50D30"/>
    <w:rsid w:val="00F50E22"/>
    <w:rsid w:val="00F51EBF"/>
    <w:rsid w:val="00F57BF5"/>
    <w:rsid w:val="00F6069C"/>
    <w:rsid w:val="00F60EFF"/>
    <w:rsid w:val="00F617A3"/>
    <w:rsid w:val="00F619FB"/>
    <w:rsid w:val="00F6254D"/>
    <w:rsid w:val="00F63D69"/>
    <w:rsid w:val="00F65D85"/>
    <w:rsid w:val="00F66156"/>
    <w:rsid w:val="00F679DD"/>
    <w:rsid w:val="00F71129"/>
    <w:rsid w:val="00F71E1F"/>
    <w:rsid w:val="00F74177"/>
    <w:rsid w:val="00F75D1C"/>
    <w:rsid w:val="00F8133E"/>
    <w:rsid w:val="00F8178A"/>
    <w:rsid w:val="00F84D58"/>
    <w:rsid w:val="00F8785C"/>
    <w:rsid w:val="00F9342D"/>
    <w:rsid w:val="00F935B1"/>
    <w:rsid w:val="00F94526"/>
    <w:rsid w:val="00F95F73"/>
    <w:rsid w:val="00F960CA"/>
    <w:rsid w:val="00F97DC9"/>
    <w:rsid w:val="00F97FE5"/>
    <w:rsid w:val="00FA1759"/>
    <w:rsid w:val="00FA7DB1"/>
    <w:rsid w:val="00FB46DF"/>
    <w:rsid w:val="00FC02A8"/>
    <w:rsid w:val="00FC0C67"/>
    <w:rsid w:val="00FC475E"/>
    <w:rsid w:val="00FC5F30"/>
    <w:rsid w:val="00FC66B8"/>
    <w:rsid w:val="00FD0554"/>
    <w:rsid w:val="00FD0708"/>
    <w:rsid w:val="00FD1D8B"/>
    <w:rsid w:val="00FD3589"/>
    <w:rsid w:val="00FD3B59"/>
    <w:rsid w:val="00FD4408"/>
    <w:rsid w:val="00FD4549"/>
    <w:rsid w:val="00FD6EEE"/>
    <w:rsid w:val="00FE4992"/>
    <w:rsid w:val="00FE648A"/>
    <w:rsid w:val="00FF04C8"/>
    <w:rsid w:val="00FF17A6"/>
    <w:rsid w:val="00FF1FC1"/>
    <w:rsid w:val="00FF3C55"/>
    <w:rsid w:val="00FF5BD6"/>
    <w:rsid w:val="00FF5F34"/>
    <w:rsid w:val="00FF6E8B"/>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2DB8FF4"/>
  <w15:docId w15:val="{95E18F63-5409-4E54-AFC6-F22E3766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fr-C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32BC"/>
    <w:pPr>
      <w:spacing w:after="120" w:line="300" w:lineRule="exact"/>
    </w:pPr>
    <w:rPr>
      <w:rFonts w:ascii="Arial" w:hAnsi="Arial"/>
      <w:sz w:val="22"/>
    </w:rPr>
  </w:style>
  <w:style w:type="paragraph" w:styleId="berschrift1">
    <w:name w:val="heading 1"/>
    <w:aliases w:val="...F2,..F2,..F5 Titel 1"/>
    <w:basedOn w:val="Standard"/>
    <w:next w:val="Textkrper"/>
    <w:link w:val="berschrift1Zchn"/>
    <w:qFormat/>
    <w:rsid w:val="004A7F53"/>
    <w:pPr>
      <w:numPr>
        <w:numId w:val="1"/>
      </w:numPr>
      <w:tabs>
        <w:tab w:val="left" w:pos="851"/>
      </w:tabs>
      <w:spacing w:after="240"/>
      <w:outlineLvl w:val="0"/>
    </w:pPr>
    <w:rPr>
      <w:b/>
      <w:sz w:val="32"/>
    </w:rPr>
  </w:style>
  <w:style w:type="paragraph" w:styleId="berschrift2">
    <w:name w:val="heading 2"/>
    <w:aliases w:val="..F6 Titel 2,...F3,..F3,Reset numbering"/>
    <w:basedOn w:val="Standard"/>
    <w:next w:val="Textkrper"/>
    <w:qFormat/>
    <w:rsid w:val="00EF32BC"/>
    <w:pPr>
      <w:numPr>
        <w:ilvl w:val="1"/>
        <w:numId w:val="1"/>
      </w:numPr>
      <w:spacing w:after="240"/>
      <w:outlineLvl w:val="1"/>
    </w:pPr>
    <w:rPr>
      <w:b/>
      <w:sz w:val="24"/>
    </w:rPr>
  </w:style>
  <w:style w:type="paragraph" w:styleId="berschrift3">
    <w:name w:val="heading 3"/>
    <w:aliases w:val="...F4,..F4,..F7 Titel 3,Level 1 - 1"/>
    <w:basedOn w:val="Standard"/>
    <w:next w:val="Textkrper"/>
    <w:qFormat/>
    <w:rsid w:val="00EF32BC"/>
    <w:pPr>
      <w:numPr>
        <w:ilvl w:val="2"/>
        <w:numId w:val="1"/>
      </w:numPr>
      <w:spacing w:after="240"/>
      <w:outlineLvl w:val="2"/>
    </w:pPr>
    <w:rPr>
      <w:b/>
    </w:rPr>
  </w:style>
  <w:style w:type="paragraph" w:styleId="berschrift4">
    <w:name w:val="heading 4"/>
    <w:aliases w:val="..shift_F4"/>
    <w:basedOn w:val="Standard"/>
    <w:next w:val="Textkrper"/>
    <w:qFormat/>
    <w:rsid w:val="00EF32BC"/>
    <w:pPr>
      <w:numPr>
        <w:ilvl w:val="3"/>
        <w:numId w:val="1"/>
      </w:numPr>
      <w:tabs>
        <w:tab w:val="clear" w:pos="1080"/>
        <w:tab w:val="left" w:pos="907"/>
      </w:tabs>
      <w:spacing w:after="240"/>
      <w:outlineLvl w:val="3"/>
    </w:pPr>
  </w:style>
  <w:style w:type="paragraph" w:styleId="berschrift5">
    <w:name w:val="heading 5"/>
    <w:basedOn w:val="Standard"/>
    <w:next w:val="Textkrper"/>
    <w:qFormat/>
    <w:rsid w:val="00EF32BC"/>
    <w:pPr>
      <w:numPr>
        <w:ilvl w:val="4"/>
        <w:numId w:val="1"/>
      </w:numPr>
      <w:tabs>
        <w:tab w:val="clear" w:pos="1440"/>
        <w:tab w:val="left" w:pos="1021"/>
      </w:tabs>
      <w:spacing w:after="240"/>
      <w:outlineLvl w:val="4"/>
    </w:pPr>
  </w:style>
  <w:style w:type="paragraph" w:styleId="berschrift6">
    <w:name w:val="heading 6"/>
    <w:aliases w:val="Legal Level 1."/>
    <w:basedOn w:val="Standard"/>
    <w:next w:val="Textkrper"/>
    <w:qFormat/>
    <w:rsid w:val="00EF32BC"/>
    <w:pPr>
      <w:keepNext/>
      <w:keepLines/>
      <w:numPr>
        <w:ilvl w:val="5"/>
        <w:numId w:val="1"/>
      </w:numPr>
      <w:spacing w:before="140" w:line="244" w:lineRule="exact"/>
      <w:outlineLvl w:val="5"/>
    </w:pPr>
    <w:rPr>
      <w:i/>
    </w:rPr>
  </w:style>
  <w:style w:type="paragraph" w:styleId="berschrift7">
    <w:name w:val="heading 7"/>
    <w:aliases w:val="Legal Level 1.1."/>
    <w:basedOn w:val="Standard"/>
    <w:next w:val="Textkrper"/>
    <w:qFormat/>
    <w:rsid w:val="00EF32BC"/>
    <w:pPr>
      <w:keepNext/>
      <w:keepLines/>
      <w:numPr>
        <w:ilvl w:val="6"/>
        <w:numId w:val="1"/>
      </w:numPr>
      <w:tabs>
        <w:tab w:val="left" w:pos="680"/>
      </w:tabs>
      <w:spacing w:before="140"/>
      <w:outlineLvl w:val="6"/>
    </w:pPr>
  </w:style>
  <w:style w:type="paragraph" w:styleId="berschrift8">
    <w:name w:val="heading 8"/>
    <w:aliases w:val="Legal Level 1.1.1."/>
    <w:basedOn w:val="Standard"/>
    <w:next w:val="Textkrper"/>
    <w:qFormat/>
    <w:rsid w:val="00EF32BC"/>
    <w:pPr>
      <w:keepLines/>
      <w:numPr>
        <w:ilvl w:val="7"/>
        <w:numId w:val="1"/>
      </w:numPr>
      <w:spacing w:before="140"/>
      <w:outlineLvl w:val="7"/>
    </w:pPr>
  </w:style>
  <w:style w:type="paragraph" w:styleId="berschrift9">
    <w:name w:val="heading 9"/>
    <w:aliases w:val="Legal Level 1.1.1.1."/>
    <w:basedOn w:val="Standard"/>
    <w:next w:val="Textkrper"/>
    <w:qFormat/>
    <w:rsid w:val="00EF32BC"/>
    <w:pPr>
      <w:keepLines/>
      <w:numPr>
        <w:ilvl w:val="8"/>
        <w:numId w:val="1"/>
      </w:numPr>
      <w:tabs>
        <w:tab w:val="left" w:pos="680"/>
      </w:tabs>
      <w:spacing w:before="14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EF32BC"/>
  </w:style>
  <w:style w:type="paragraph" w:customStyle="1" w:styleId="Leerzeile">
    <w:name w:val="Leerzeile"/>
    <w:basedOn w:val="Textkrper"/>
    <w:rsid w:val="00EF32BC"/>
  </w:style>
  <w:style w:type="character" w:styleId="Kommentarzeichen">
    <w:name w:val="annotation reference"/>
    <w:uiPriority w:val="99"/>
    <w:semiHidden/>
    <w:unhideWhenUsed/>
    <w:rPr>
      <w:sz w:val="16"/>
      <w:szCs w:val="16"/>
    </w:rPr>
  </w:style>
  <w:style w:type="paragraph" w:styleId="Titel">
    <w:name w:val="Title"/>
    <w:basedOn w:val="Standard"/>
    <w:next w:val="Textkrper"/>
    <w:link w:val="TitelZchn"/>
    <w:qFormat/>
    <w:rsid w:val="00EF32BC"/>
    <w:pPr>
      <w:spacing w:after="240" w:line="240" w:lineRule="auto"/>
    </w:pPr>
    <w:rPr>
      <w:b/>
      <w:sz w:val="48"/>
    </w:rPr>
  </w:style>
  <w:style w:type="paragraph" w:styleId="Abbildungsverzeichnis">
    <w:name w:val="table of figures"/>
    <w:basedOn w:val="Standard"/>
    <w:next w:val="Standard"/>
    <w:semiHidden/>
    <w:rsid w:val="00EF32BC"/>
    <w:pPr>
      <w:tabs>
        <w:tab w:val="right" w:leader="dot" w:pos="9072"/>
      </w:tabs>
    </w:pPr>
  </w:style>
  <w:style w:type="paragraph" w:styleId="Kopfzeile">
    <w:name w:val="header"/>
    <w:basedOn w:val="Standard"/>
    <w:link w:val="KopfzeileZchn"/>
    <w:rsid w:val="00EF32BC"/>
    <w:pPr>
      <w:tabs>
        <w:tab w:val="right" w:pos="9072"/>
      </w:tabs>
      <w:spacing w:after="0"/>
    </w:pPr>
  </w:style>
  <w:style w:type="paragraph" w:styleId="Fuzeile">
    <w:name w:val="footer"/>
    <w:basedOn w:val="Standard"/>
    <w:link w:val="FuzeileZchn"/>
    <w:rsid w:val="00EF32BC"/>
    <w:pPr>
      <w:pBdr>
        <w:top w:val="single" w:sz="6" w:space="1" w:color="auto"/>
      </w:pBdr>
      <w:tabs>
        <w:tab w:val="right" w:pos="9072"/>
      </w:tabs>
      <w:spacing w:after="0"/>
    </w:pPr>
  </w:style>
  <w:style w:type="paragraph" w:customStyle="1" w:styleId="Abbildung">
    <w:name w:val="Abbildung"/>
    <w:next w:val="Standard"/>
    <w:rsid w:val="00EF32BC"/>
    <w:pPr>
      <w:keepNext/>
      <w:keepLines/>
      <w:spacing w:before="140" w:after="140"/>
      <w:jc w:val="center"/>
    </w:pPr>
    <w:rPr>
      <w:rFonts w:ascii="Arial" w:hAnsi="Arial"/>
      <w:noProof/>
    </w:rPr>
  </w:style>
  <w:style w:type="paragraph" w:styleId="Beschriftung">
    <w:name w:val="caption"/>
    <w:basedOn w:val="Standard"/>
    <w:next w:val="Standard"/>
    <w:qFormat/>
    <w:rsid w:val="00EF32BC"/>
    <w:pPr>
      <w:spacing w:before="120"/>
    </w:pPr>
    <w:rPr>
      <w:b/>
    </w:rPr>
  </w:style>
  <w:style w:type="character" w:styleId="Funotenzeichen">
    <w:name w:val="footnote reference"/>
    <w:semiHidden/>
    <w:rsid w:val="00EF32BC"/>
    <w:rPr>
      <w:rFonts w:ascii="Arial" w:hAnsi="Arial"/>
      <w:sz w:val="20"/>
      <w:vertAlign w:val="superscript"/>
    </w:rPr>
  </w:style>
  <w:style w:type="paragraph" w:customStyle="1" w:styleId="Fuzeilegerade">
    <w:name w:val="Fußzeile gerade"/>
    <w:basedOn w:val="Fuzeile"/>
    <w:rsid w:val="00EF32BC"/>
  </w:style>
  <w:style w:type="paragraph" w:customStyle="1" w:styleId="Fuzeileungerade">
    <w:name w:val="Fußzeile ungerade"/>
    <w:basedOn w:val="Fuzeile"/>
    <w:rsid w:val="00EF32BC"/>
  </w:style>
  <w:style w:type="paragraph" w:customStyle="1" w:styleId="Nebentitel">
    <w:name w:val="Nebentitel"/>
    <w:basedOn w:val="Titel"/>
    <w:rsid w:val="00EF32BC"/>
    <w:rPr>
      <w:sz w:val="32"/>
    </w:rPr>
  </w:style>
  <w:style w:type="paragraph" w:styleId="Standardeinzug">
    <w:name w:val="Normal Indent"/>
    <w:basedOn w:val="Standard"/>
    <w:rsid w:val="00EF32BC"/>
    <w:pPr>
      <w:ind w:left="340"/>
    </w:pPr>
  </w:style>
  <w:style w:type="character" w:styleId="Seitenzahl">
    <w:name w:val="page number"/>
    <w:rsid w:val="00EF32BC"/>
    <w:rPr>
      <w:rFonts w:ascii="Arial" w:hAnsi="Arial"/>
      <w:sz w:val="24"/>
    </w:rPr>
  </w:style>
  <w:style w:type="paragraph" w:customStyle="1" w:styleId="Dokumenttitel">
    <w:name w:val="Dokumenttitel"/>
    <w:basedOn w:val="Standard"/>
    <w:rsid w:val="00EF32BC"/>
    <w:pPr>
      <w:keepNext/>
      <w:keepLines/>
      <w:tabs>
        <w:tab w:val="num" w:pos="6380"/>
      </w:tabs>
      <w:ind w:left="6380" w:hanging="567"/>
    </w:pPr>
    <w:rPr>
      <w:b/>
      <w:sz w:val="32"/>
    </w:rPr>
  </w:style>
  <w:style w:type="paragraph" w:styleId="Verzeichnis9">
    <w:name w:val="toc 9"/>
    <w:basedOn w:val="Standard"/>
    <w:next w:val="Standard"/>
    <w:semiHidden/>
    <w:rsid w:val="00EF32BC"/>
    <w:pPr>
      <w:tabs>
        <w:tab w:val="right" w:leader="dot" w:pos="9071"/>
      </w:tabs>
      <w:ind w:left="1763"/>
    </w:pPr>
    <w:rPr>
      <w:sz w:val="18"/>
    </w:rPr>
  </w:style>
  <w:style w:type="paragraph" w:styleId="Verzeichnis1">
    <w:name w:val="toc 1"/>
    <w:basedOn w:val="Standard"/>
    <w:uiPriority w:val="39"/>
    <w:rsid w:val="00EF32BC"/>
    <w:pPr>
      <w:tabs>
        <w:tab w:val="right" w:leader="dot" w:pos="9071"/>
      </w:tabs>
      <w:spacing w:before="120"/>
    </w:pPr>
    <w:rPr>
      <w:b/>
    </w:rPr>
  </w:style>
  <w:style w:type="paragraph" w:styleId="Verzeichnis2">
    <w:name w:val="toc 2"/>
    <w:basedOn w:val="Standard"/>
    <w:uiPriority w:val="39"/>
    <w:rsid w:val="00EF32BC"/>
    <w:pPr>
      <w:tabs>
        <w:tab w:val="left" w:pos="907"/>
        <w:tab w:val="right" w:leader="dot" w:pos="9071"/>
      </w:tabs>
      <w:ind w:left="425"/>
    </w:pPr>
  </w:style>
  <w:style w:type="paragraph" w:styleId="Verzeichnis3">
    <w:name w:val="toc 3"/>
    <w:basedOn w:val="Standard"/>
    <w:uiPriority w:val="39"/>
    <w:rsid w:val="00EF32BC"/>
    <w:pPr>
      <w:tabs>
        <w:tab w:val="left" w:pos="1361"/>
        <w:tab w:val="right" w:leader="dot" w:pos="9072"/>
      </w:tabs>
      <w:ind w:left="629"/>
    </w:pPr>
  </w:style>
  <w:style w:type="paragraph" w:styleId="Verzeichnis4">
    <w:name w:val="toc 4"/>
    <w:basedOn w:val="Standard"/>
    <w:uiPriority w:val="39"/>
    <w:rsid w:val="00EF32BC"/>
    <w:pPr>
      <w:tabs>
        <w:tab w:val="left" w:pos="1701"/>
        <w:tab w:val="right" w:leader="dot" w:pos="9071"/>
      </w:tabs>
      <w:ind w:left="833"/>
    </w:pPr>
  </w:style>
  <w:style w:type="paragraph" w:styleId="Verzeichnis5">
    <w:name w:val="toc 5"/>
    <w:basedOn w:val="Standard"/>
    <w:uiPriority w:val="39"/>
    <w:rsid w:val="00EF32BC"/>
    <w:pPr>
      <w:tabs>
        <w:tab w:val="left" w:pos="2041"/>
        <w:tab w:val="right" w:leader="dot" w:pos="9071"/>
      </w:tabs>
      <w:ind w:left="1038"/>
    </w:pPr>
  </w:style>
  <w:style w:type="paragraph" w:styleId="Verzeichnis6">
    <w:name w:val="toc 6"/>
    <w:basedOn w:val="Standard"/>
    <w:semiHidden/>
    <w:rsid w:val="00EF32BC"/>
    <w:pPr>
      <w:tabs>
        <w:tab w:val="right" w:leader="dot" w:pos="9071"/>
      </w:tabs>
      <w:ind w:left="1225"/>
    </w:pPr>
    <w:rPr>
      <w:sz w:val="18"/>
    </w:rPr>
  </w:style>
  <w:style w:type="paragraph" w:styleId="Verzeichnis7">
    <w:name w:val="toc 7"/>
    <w:basedOn w:val="Standard"/>
    <w:semiHidden/>
    <w:rsid w:val="00EF32BC"/>
    <w:pPr>
      <w:tabs>
        <w:tab w:val="right" w:leader="dot" w:pos="9071"/>
      </w:tabs>
      <w:ind w:left="1355"/>
    </w:pPr>
    <w:rPr>
      <w:sz w:val="18"/>
    </w:rPr>
  </w:style>
  <w:style w:type="paragraph" w:styleId="Verzeichnis8">
    <w:name w:val="toc 8"/>
    <w:basedOn w:val="Standard"/>
    <w:semiHidden/>
    <w:rsid w:val="00EF32BC"/>
    <w:pPr>
      <w:tabs>
        <w:tab w:val="right" w:leader="dot" w:pos="9071"/>
      </w:tabs>
      <w:ind w:left="1559"/>
    </w:pPr>
    <w:rPr>
      <w:sz w:val="18"/>
    </w:rPr>
  </w:style>
  <w:style w:type="paragraph" w:customStyle="1" w:styleId="Dokumentname">
    <w:name w:val="Dokumentname"/>
    <w:basedOn w:val="Standard"/>
    <w:next w:val="Standard"/>
    <w:rsid w:val="00EF32BC"/>
    <w:pPr>
      <w:spacing w:line="288" w:lineRule="auto"/>
    </w:pPr>
    <w:rPr>
      <w:sz w:val="12"/>
      <w:szCs w:val="22"/>
    </w:rPr>
  </w:style>
  <w:style w:type="paragraph" w:styleId="Funotentext">
    <w:name w:val="footnote text"/>
    <w:basedOn w:val="Standard"/>
    <w:semiHidden/>
    <w:rsid w:val="00004476"/>
    <w:rPr>
      <w:sz w:val="16"/>
    </w:rPr>
  </w:style>
  <w:style w:type="paragraph" w:customStyle="1" w:styleId="Anhang">
    <w:name w:val="Anhang"/>
    <w:basedOn w:val="berschrift1"/>
    <w:next w:val="Textkrper"/>
    <w:qFormat/>
    <w:rsid w:val="00EF32BC"/>
    <w:pPr>
      <w:numPr>
        <w:numId w:val="0"/>
      </w:numPr>
    </w:pPr>
  </w:style>
  <w:style w:type="paragraph" w:customStyle="1" w:styleId="AbkrzungenReferenzen">
    <w:name w:val="Abkürzungen/Referenzen"/>
    <w:basedOn w:val="Standard"/>
    <w:rsid w:val="00EF32BC"/>
    <w:pPr>
      <w:keepLines/>
      <w:tabs>
        <w:tab w:val="left" w:pos="1418"/>
      </w:tabs>
      <w:spacing w:before="60" w:after="60" w:line="280" w:lineRule="atLeast"/>
      <w:ind w:left="1418" w:hanging="1418"/>
    </w:pPr>
  </w:style>
  <w:style w:type="character" w:styleId="Hyperlink">
    <w:name w:val="Hyperlink"/>
    <w:rsid w:val="00EF32BC"/>
    <w:rPr>
      <w:rFonts w:ascii="Helvetica" w:hAnsi="Helvetica"/>
      <w:color w:val="0000FF"/>
      <w:sz w:val="20"/>
      <w:u w:val="single"/>
    </w:rPr>
  </w:style>
  <w:style w:type="character" w:styleId="BesuchterLink">
    <w:name w:val="FollowedHyperlink"/>
    <w:rsid w:val="00EF32BC"/>
    <w:rPr>
      <w:rFonts w:ascii="Arial" w:hAnsi="Arial"/>
      <w:color w:val="800080"/>
      <w:u w:val="single"/>
    </w:rPr>
  </w:style>
  <w:style w:type="paragraph" w:customStyle="1" w:styleId="Hinweisverborgen">
    <w:name w:val="Hinweis / verborgen"/>
    <w:basedOn w:val="Standard"/>
    <w:rsid w:val="00EF32BC"/>
    <w:pPr>
      <w:spacing w:line="280" w:lineRule="atLeast"/>
      <w:ind w:left="227" w:hanging="227"/>
      <w:jc w:val="both"/>
    </w:pPr>
    <w:rPr>
      <w:vanish/>
      <w:color w:val="FF0000"/>
      <w:sz w:val="16"/>
    </w:rPr>
  </w:style>
  <w:style w:type="paragraph" w:customStyle="1" w:styleId="Begriff">
    <w:name w:val="Begriff"/>
    <w:basedOn w:val="Textkrper"/>
    <w:rsid w:val="00EF32BC"/>
    <w:rPr>
      <w:b/>
    </w:rPr>
  </w:style>
  <w:style w:type="paragraph" w:customStyle="1" w:styleId="Begriffsdefinition">
    <w:name w:val="Begriffsdefinition"/>
    <w:basedOn w:val="Textkrper"/>
    <w:rsid w:val="00EF32BC"/>
    <w:pPr>
      <w:ind w:left="851"/>
    </w:pPr>
  </w:style>
  <w:style w:type="paragraph" w:customStyle="1" w:styleId="Erklrungstext">
    <w:name w:val="Erklärungstext"/>
    <w:basedOn w:val="Standard"/>
    <w:rsid w:val="00A56FE8"/>
    <w:pPr>
      <w:pBdr>
        <w:top w:val="double" w:sz="4" w:space="1" w:color="auto"/>
        <w:left w:val="double" w:sz="4" w:space="4" w:color="auto"/>
        <w:bottom w:val="double" w:sz="4" w:space="1" w:color="auto"/>
        <w:right w:val="double" w:sz="4" w:space="4" w:color="auto"/>
      </w:pBdr>
      <w:shd w:val="pct30" w:color="FFFF00" w:fill="auto"/>
      <w:spacing w:after="0" w:line="240" w:lineRule="auto"/>
    </w:pPr>
    <w:rPr>
      <w:sz w:val="20"/>
    </w:rPr>
  </w:style>
  <w:style w:type="paragraph" w:customStyle="1" w:styleId="Tab-Zeile10">
    <w:name w:val="Tab-Zeile10"/>
    <w:basedOn w:val="Standard"/>
    <w:rsid w:val="00EF32BC"/>
    <w:pPr>
      <w:keepLines/>
      <w:spacing w:before="60" w:after="60" w:line="280" w:lineRule="atLeast"/>
    </w:pPr>
  </w:style>
  <w:style w:type="paragraph" w:customStyle="1" w:styleId="Tab-Zeile10Titel">
    <w:name w:val="Tab-Zeile10 Titel"/>
    <w:basedOn w:val="Tab-Zeile10"/>
    <w:rsid w:val="00EF32BC"/>
    <w:pPr>
      <w:keepNext/>
      <w:shd w:val="solid" w:color="auto" w:fill="auto"/>
      <w:spacing w:line="240" w:lineRule="auto"/>
    </w:pPr>
    <w:rPr>
      <w:i/>
      <w:color w:val="FFFFFF"/>
      <w:sz w:val="18"/>
    </w:rPr>
  </w:style>
  <w:style w:type="paragraph" w:styleId="Dokumentstruktur">
    <w:name w:val="Document Map"/>
    <w:basedOn w:val="Standard"/>
    <w:semiHidden/>
    <w:rsid w:val="00EF32BC"/>
    <w:pPr>
      <w:shd w:val="clear" w:color="auto" w:fill="000080"/>
    </w:pPr>
    <w:rPr>
      <w:rFonts w:ascii="Tahoma" w:hAnsi="Tahoma" w:cs="Tahoma"/>
    </w:rPr>
  </w:style>
  <w:style w:type="paragraph" w:styleId="Kommentartext">
    <w:name w:val="annotation text"/>
    <w:link w:val="KommentartextZchn"/>
    <w:uiPriority w:val="99"/>
    <w:semiHidden/>
    <w:unhideWhenUsed/>
  </w:style>
  <w:style w:type="character" w:customStyle="1" w:styleId="KommentartextZchn">
    <w:name w:val="Kommentartext Zchn"/>
    <w:link w:val="Kommentartext"/>
    <w:uiPriority w:val="99"/>
    <w:rsid w:val="00662A39"/>
    <w:rPr>
      <w:rFonts w:ascii="Georgia" w:hAnsi="Georgia"/>
    </w:rPr>
  </w:style>
  <w:style w:type="paragraph" w:styleId="Sprechblasentext">
    <w:name w:val="Balloon Text"/>
    <w:basedOn w:val="Standard"/>
    <w:link w:val="SprechblasentextZchn"/>
    <w:rsid w:val="00662A39"/>
    <w:pPr>
      <w:spacing w:after="0" w:line="240" w:lineRule="auto"/>
    </w:pPr>
    <w:rPr>
      <w:rFonts w:ascii="Tahoma" w:hAnsi="Tahoma" w:cs="Tahoma"/>
      <w:sz w:val="16"/>
      <w:szCs w:val="16"/>
    </w:rPr>
  </w:style>
  <w:style w:type="character" w:customStyle="1" w:styleId="SprechblasentextZchn">
    <w:name w:val="Sprechblasentext Zchn"/>
    <w:link w:val="Sprechblasentext"/>
    <w:rsid w:val="00662A39"/>
    <w:rPr>
      <w:rFonts w:ascii="Tahoma" w:hAnsi="Tahoma" w:cs="Tahoma"/>
      <w:sz w:val="16"/>
      <w:szCs w:val="16"/>
    </w:rPr>
  </w:style>
  <w:style w:type="character" w:customStyle="1" w:styleId="berschrift1Zchn">
    <w:name w:val="Überschrift 1 Zchn"/>
    <w:aliases w:val="...F2 Zchn,..F2 Zchn,..F5 Titel 1 Zchn"/>
    <w:link w:val="berschrift1"/>
    <w:rsid w:val="004A7F53"/>
    <w:rPr>
      <w:rFonts w:ascii="Arial" w:hAnsi="Arial"/>
      <w:b/>
      <w:sz w:val="32"/>
    </w:rPr>
  </w:style>
  <w:style w:type="paragraph" w:styleId="Aufzhlungszeichen">
    <w:name w:val="List Bullet"/>
    <w:basedOn w:val="Standard"/>
    <w:rsid w:val="0048208B"/>
    <w:pPr>
      <w:numPr>
        <w:numId w:val="2"/>
      </w:numPr>
      <w:spacing w:line="260" w:lineRule="atLeast"/>
      <w:jc w:val="both"/>
    </w:pPr>
    <w:rPr>
      <w:rFonts w:ascii="Georgia" w:hAnsi="Georgia"/>
    </w:rPr>
  </w:style>
  <w:style w:type="paragraph" w:customStyle="1" w:styleId="Code">
    <w:name w:val="Code"/>
    <w:basedOn w:val="Standard"/>
    <w:rsid w:val="0048208B"/>
    <w:pPr>
      <w:spacing w:after="0" w:line="260" w:lineRule="atLeast"/>
      <w:jc w:val="both"/>
    </w:pPr>
    <w:rPr>
      <w:rFonts w:ascii="Courier New" w:hAnsi="Courier New"/>
      <w:sz w:val="16"/>
    </w:rPr>
  </w:style>
  <w:style w:type="paragraph" w:customStyle="1" w:styleId="TabelleGross">
    <w:name w:val="Tabelle Gross"/>
    <w:basedOn w:val="Standard"/>
    <w:link w:val="TabelleGrossZchn"/>
    <w:qFormat/>
    <w:rsid w:val="00FC475E"/>
    <w:pPr>
      <w:spacing w:before="60" w:after="60" w:line="240" w:lineRule="auto"/>
    </w:pPr>
    <w:rPr>
      <w:rFonts w:cs="Tahoma"/>
      <w:sz w:val="20"/>
    </w:rPr>
  </w:style>
  <w:style w:type="character" w:customStyle="1" w:styleId="TextkrperZchn">
    <w:name w:val="Textkörper Zchn"/>
    <w:link w:val="Textkrper"/>
    <w:rsid w:val="00321FD0"/>
    <w:rPr>
      <w:rFonts w:ascii="Arial" w:hAnsi="Arial"/>
      <w:sz w:val="22"/>
    </w:rPr>
  </w:style>
  <w:style w:type="character" w:customStyle="1" w:styleId="TabelleGrossZchn">
    <w:name w:val="Tabelle Gross Zchn"/>
    <w:link w:val="TabelleGross"/>
    <w:rsid w:val="00321FD0"/>
    <w:rPr>
      <w:rFonts w:ascii="Arial" w:hAnsi="Arial" w:cs="Tahoma"/>
    </w:rPr>
  </w:style>
  <w:style w:type="paragraph" w:customStyle="1" w:styleId="Techtext">
    <w:name w:val="Techtext"/>
    <w:basedOn w:val="Standard"/>
    <w:link w:val="TechtextZchn"/>
    <w:qFormat/>
    <w:rsid w:val="00483A42"/>
    <w:pPr>
      <w:spacing w:before="40" w:after="40" w:line="240" w:lineRule="auto"/>
    </w:pPr>
    <w:rPr>
      <w:rFonts w:ascii="Courier New" w:hAnsi="Courier New" w:cs="Tahoma"/>
      <w:sz w:val="20"/>
    </w:rPr>
  </w:style>
  <w:style w:type="character" w:customStyle="1" w:styleId="TechtextZchn">
    <w:name w:val="Techtext Zchn"/>
    <w:link w:val="Techtext"/>
    <w:rsid w:val="00483A42"/>
    <w:rPr>
      <w:rFonts w:ascii="Courier New" w:hAnsi="Courier New" w:cs="Tahoma"/>
    </w:rPr>
  </w:style>
  <w:style w:type="table" w:styleId="TabelleAktuell">
    <w:name w:val="Table Contemporary"/>
    <w:basedOn w:val="NormaleTabelle"/>
    <w:rsid w:val="00483A42"/>
    <w:pPr>
      <w:spacing w:after="120" w:line="30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enabsatz">
    <w:name w:val="List Paragraph"/>
    <w:basedOn w:val="Standard"/>
    <w:uiPriority w:val="34"/>
    <w:qFormat/>
    <w:rsid w:val="00245424"/>
    <w:pPr>
      <w:ind w:left="720"/>
      <w:contextualSpacing/>
    </w:pPr>
  </w:style>
  <w:style w:type="paragraph" w:styleId="Kommentarthema">
    <w:name w:val="annotation subject"/>
    <w:basedOn w:val="Kommentartext"/>
    <w:next w:val="Kommentartext"/>
    <w:link w:val="KommentarthemaZchn"/>
    <w:rsid w:val="00B35231"/>
    <w:rPr>
      <w:rFonts w:ascii="Arial" w:hAnsi="Arial"/>
      <w:b/>
      <w:bCs/>
    </w:rPr>
  </w:style>
  <w:style w:type="character" w:customStyle="1" w:styleId="KommentarthemaZchn">
    <w:name w:val="Kommentarthema Zchn"/>
    <w:link w:val="Kommentarthema"/>
    <w:rsid w:val="00B35231"/>
    <w:rPr>
      <w:rFonts w:ascii="Arial" w:hAnsi="Arial"/>
      <w:b/>
      <w:bCs/>
    </w:rPr>
  </w:style>
  <w:style w:type="character" w:customStyle="1" w:styleId="st1">
    <w:name w:val="st1"/>
    <w:basedOn w:val="Absatz-Standardschriftart"/>
    <w:rsid w:val="00C63484"/>
  </w:style>
  <w:style w:type="table" w:styleId="Tabellenraster">
    <w:name w:val="Table Grid"/>
    <w:aliases w:val="Tabellengitternetz"/>
    <w:basedOn w:val="NormaleTabelle"/>
    <w:rsid w:val="00240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Anhang12Pt">
    <w:name w:val="Formatvorlage Anhang + 12 Pt."/>
    <w:basedOn w:val="Anhang"/>
    <w:rsid w:val="009E7E8A"/>
    <w:rPr>
      <w:bCs/>
      <w:sz w:val="24"/>
    </w:rPr>
  </w:style>
  <w:style w:type="paragraph" w:styleId="berarbeitung">
    <w:name w:val="Revision"/>
    <w:hidden/>
    <w:uiPriority w:val="99"/>
    <w:semiHidden/>
    <w:rsid w:val="009E7E8A"/>
    <w:rPr>
      <w:rFonts w:ascii="Arial" w:hAnsi="Arial"/>
      <w:sz w:val="22"/>
    </w:rPr>
  </w:style>
  <w:style w:type="character" w:customStyle="1" w:styleId="TitelZchn">
    <w:name w:val="Titel Zchn"/>
    <w:basedOn w:val="Absatz-Standardschriftart"/>
    <w:link w:val="Titel"/>
    <w:rsid w:val="00152BE5"/>
    <w:rPr>
      <w:rFonts w:ascii="Arial" w:hAnsi="Arial"/>
      <w:b/>
      <w:sz w:val="48"/>
    </w:rPr>
  </w:style>
  <w:style w:type="character" w:customStyle="1" w:styleId="i">
    <w:name w:val="i"/>
    <w:basedOn w:val="Absatz-Standardschriftart"/>
    <w:rsid w:val="0012713F"/>
  </w:style>
  <w:style w:type="numbering" w:customStyle="1" w:styleId="KeineListe1">
    <w:name w:val="Keine Liste1"/>
    <w:next w:val="KeineListe"/>
    <w:uiPriority w:val="99"/>
    <w:semiHidden/>
    <w:unhideWhenUsed/>
    <w:rsid w:val="000A7132"/>
  </w:style>
  <w:style w:type="character" w:customStyle="1" w:styleId="FuzeileZchn">
    <w:name w:val="Fußzeile Zchn"/>
    <w:basedOn w:val="Absatz-Standardschriftart"/>
    <w:link w:val="Fuzeile"/>
    <w:rsid w:val="000A7132"/>
    <w:rPr>
      <w:rFonts w:ascii="Arial" w:hAnsi="Arial"/>
      <w:sz w:val="22"/>
    </w:rPr>
  </w:style>
  <w:style w:type="character" w:customStyle="1" w:styleId="KopfzeileZchn">
    <w:name w:val="Kopfzeile Zchn"/>
    <w:basedOn w:val="Absatz-Standardschriftart"/>
    <w:link w:val="Kopfzeile"/>
    <w:rsid w:val="000A7132"/>
    <w:rPr>
      <w:rFonts w:ascii="Arial" w:hAnsi="Arial"/>
      <w:sz w:val="22"/>
    </w:rPr>
  </w:style>
  <w:style w:type="paragraph" w:customStyle="1" w:styleId="KopfzeileDepartement">
    <w:name w:val="KopfzeileDepartement"/>
    <w:basedOn w:val="Kopfzeile"/>
    <w:next w:val="Kopfzeile"/>
    <w:qFormat/>
    <w:rsid w:val="000A7132"/>
    <w:pPr>
      <w:tabs>
        <w:tab w:val="clear" w:pos="9072"/>
      </w:tabs>
      <w:suppressAutoHyphens/>
      <w:spacing w:after="80" w:line="200" w:lineRule="atLeast"/>
    </w:pPr>
    <w:rPr>
      <w:noProof/>
      <w:sz w:val="15"/>
    </w:rPr>
  </w:style>
  <w:style w:type="paragraph" w:customStyle="1" w:styleId="KopfzeileFett">
    <w:name w:val="KopfzeileFett"/>
    <w:basedOn w:val="Kopfzeile"/>
    <w:next w:val="Kopfzeile"/>
    <w:qFormat/>
    <w:rsid w:val="000A7132"/>
    <w:pPr>
      <w:tabs>
        <w:tab w:val="clear" w:pos="9072"/>
      </w:tabs>
      <w:suppressAutoHyphens/>
      <w:spacing w:line="200" w:lineRule="atLeast"/>
    </w:pPr>
    <w:rPr>
      <w:b/>
      <w:noProof/>
      <w:sz w:val="15"/>
    </w:rPr>
  </w:style>
  <w:style w:type="paragraph" w:customStyle="1" w:styleId="Referenz">
    <w:name w:val="Referenz"/>
    <w:basedOn w:val="Standard"/>
    <w:qFormat/>
    <w:rsid w:val="000A7132"/>
    <w:pPr>
      <w:spacing w:after="0" w:line="200" w:lineRule="atLeast"/>
    </w:pPr>
    <w:rPr>
      <w:sz w:val="15"/>
    </w:rPr>
  </w:style>
  <w:style w:type="paragraph" w:styleId="NurText">
    <w:name w:val="Plain Text"/>
    <w:basedOn w:val="Standard"/>
    <w:link w:val="NurTextZchn"/>
    <w:uiPriority w:val="99"/>
    <w:semiHidden/>
    <w:unhideWhenUsed/>
    <w:rsid w:val="00142855"/>
    <w:pPr>
      <w:spacing w:after="0" w:line="240" w:lineRule="auto"/>
    </w:pPr>
    <w:rPr>
      <w:rFonts w:ascii="Calibri" w:eastAsiaTheme="minorHAnsi" w:hAnsi="Calibri" w:cstheme="minorBidi"/>
      <w:szCs w:val="21"/>
    </w:rPr>
  </w:style>
  <w:style w:type="character" w:customStyle="1" w:styleId="NurTextZchn">
    <w:name w:val="Nur Text Zchn"/>
    <w:basedOn w:val="Absatz-Standardschriftart"/>
    <w:link w:val="NurText"/>
    <w:uiPriority w:val="99"/>
    <w:semiHidden/>
    <w:rsid w:val="00142855"/>
    <w:rPr>
      <w:rFonts w:ascii="Calibri" w:eastAsiaTheme="minorHAnsi" w:hAnsi="Calibri" w:cstheme="minorBidi"/>
      <w:sz w:val="22"/>
      <w:szCs w:val="21"/>
      <w:lang w:eastAsia="fr-CH"/>
    </w:rPr>
  </w:style>
  <w:style w:type="paragraph" w:customStyle="1" w:styleId="TableParagraph">
    <w:name w:val="Table Paragraph"/>
    <w:basedOn w:val="Standard"/>
    <w:uiPriority w:val="1"/>
    <w:qFormat/>
    <w:rsid w:val="00102E1E"/>
    <w:pPr>
      <w:widowControl w:val="0"/>
      <w:autoSpaceDE w:val="0"/>
      <w:autoSpaceDN w:val="0"/>
      <w:spacing w:before="98" w:after="0" w:line="240" w:lineRule="auto"/>
      <w:ind w:left="103"/>
    </w:pPr>
    <w:rPr>
      <w:rFonts w:eastAsia="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948">
      <w:bodyDiv w:val="1"/>
      <w:marLeft w:val="0"/>
      <w:marRight w:val="0"/>
      <w:marTop w:val="0"/>
      <w:marBottom w:val="0"/>
      <w:divBdr>
        <w:top w:val="none" w:sz="0" w:space="0" w:color="auto"/>
        <w:left w:val="none" w:sz="0" w:space="0" w:color="auto"/>
        <w:bottom w:val="none" w:sz="0" w:space="0" w:color="auto"/>
        <w:right w:val="none" w:sz="0" w:space="0" w:color="auto"/>
      </w:divBdr>
    </w:div>
    <w:div w:id="300885015">
      <w:bodyDiv w:val="1"/>
      <w:marLeft w:val="0"/>
      <w:marRight w:val="0"/>
      <w:marTop w:val="0"/>
      <w:marBottom w:val="0"/>
      <w:divBdr>
        <w:top w:val="none" w:sz="0" w:space="0" w:color="auto"/>
        <w:left w:val="none" w:sz="0" w:space="0" w:color="auto"/>
        <w:bottom w:val="none" w:sz="0" w:space="0" w:color="auto"/>
        <w:right w:val="none" w:sz="0" w:space="0" w:color="auto"/>
      </w:divBdr>
    </w:div>
    <w:div w:id="525296756">
      <w:bodyDiv w:val="1"/>
      <w:marLeft w:val="0"/>
      <w:marRight w:val="0"/>
      <w:marTop w:val="0"/>
      <w:marBottom w:val="0"/>
      <w:divBdr>
        <w:top w:val="none" w:sz="0" w:space="0" w:color="auto"/>
        <w:left w:val="none" w:sz="0" w:space="0" w:color="auto"/>
        <w:bottom w:val="none" w:sz="0" w:space="0" w:color="auto"/>
        <w:right w:val="none" w:sz="0" w:space="0" w:color="auto"/>
      </w:divBdr>
    </w:div>
    <w:div w:id="597714094">
      <w:bodyDiv w:val="1"/>
      <w:marLeft w:val="0"/>
      <w:marRight w:val="0"/>
      <w:marTop w:val="0"/>
      <w:marBottom w:val="0"/>
      <w:divBdr>
        <w:top w:val="none" w:sz="0" w:space="0" w:color="auto"/>
        <w:left w:val="none" w:sz="0" w:space="0" w:color="auto"/>
        <w:bottom w:val="none" w:sz="0" w:space="0" w:color="auto"/>
        <w:right w:val="none" w:sz="0" w:space="0" w:color="auto"/>
      </w:divBdr>
    </w:div>
    <w:div w:id="1011176090">
      <w:bodyDiv w:val="1"/>
      <w:marLeft w:val="0"/>
      <w:marRight w:val="0"/>
      <w:marTop w:val="0"/>
      <w:marBottom w:val="0"/>
      <w:divBdr>
        <w:top w:val="none" w:sz="0" w:space="0" w:color="auto"/>
        <w:left w:val="none" w:sz="0" w:space="0" w:color="auto"/>
        <w:bottom w:val="none" w:sz="0" w:space="0" w:color="auto"/>
        <w:right w:val="none" w:sz="0" w:space="0" w:color="auto"/>
      </w:divBdr>
    </w:div>
    <w:div w:id="1035498966">
      <w:bodyDiv w:val="1"/>
      <w:marLeft w:val="0"/>
      <w:marRight w:val="0"/>
      <w:marTop w:val="0"/>
      <w:marBottom w:val="0"/>
      <w:divBdr>
        <w:top w:val="none" w:sz="0" w:space="0" w:color="auto"/>
        <w:left w:val="none" w:sz="0" w:space="0" w:color="auto"/>
        <w:bottom w:val="none" w:sz="0" w:space="0" w:color="auto"/>
        <w:right w:val="none" w:sz="0" w:space="0" w:color="auto"/>
      </w:divBdr>
    </w:div>
    <w:div w:id="1091319641">
      <w:bodyDiv w:val="1"/>
      <w:marLeft w:val="0"/>
      <w:marRight w:val="0"/>
      <w:marTop w:val="0"/>
      <w:marBottom w:val="0"/>
      <w:divBdr>
        <w:top w:val="none" w:sz="0" w:space="0" w:color="auto"/>
        <w:left w:val="none" w:sz="0" w:space="0" w:color="auto"/>
        <w:bottom w:val="none" w:sz="0" w:space="0" w:color="auto"/>
        <w:right w:val="none" w:sz="0" w:space="0" w:color="auto"/>
      </w:divBdr>
    </w:div>
    <w:div w:id="1289237615">
      <w:bodyDiv w:val="1"/>
      <w:marLeft w:val="0"/>
      <w:marRight w:val="0"/>
      <w:marTop w:val="0"/>
      <w:marBottom w:val="0"/>
      <w:divBdr>
        <w:top w:val="none" w:sz="0" w:space="0" w:color="auto"/>
        <w:left w:val="none" w:sz="0" w:space="0" w:color="auto"/>
        <w:bottom w:val="none" w:sz="0" w:space="0" w:color="auto"/>
        <w:right w:val="none" w:sz="0" w:space="0" w:color="auto"/>
      </w:divBdr>
    </w:div>
    <w:div w:id="1376352810">
      <w:bodyDiv w:val="1"/>
      <w:marLeft w:val="0"/>
      <w:marRight w:val="0"/>
      <w:marTop w:val="0"/>
      <w:marBottom w:val="0"/>
      <w:divBdr>
        <w:top w:val="none" w:sz="0" w:space="0" w:color="auto"/>
        <w:left w:val="none" w:sz="0" w:space="0" w:color="auto"/>
        <w:bottom w:val="none" w:sz="0" w:space="0" w:color="auto"/>
        <w:right w:val="none" w:sz="0" w:space="0" w:color="auto"/>
      </w:divBdr>
    </w:div>
    <w:div w:id="1393231098">
      <w:bodyDiv w:val="1"/>
      <w:marLeft w:val="0"/>
      <w:marRight w:val="0"/>
      <w:marTop w:val="0"/>
      <w:marBottom w:val="0"/>
      <w:divBdr>
        <w:top w:val="none" w:sz="0" w:space="0" w:color="auto"/>
        <w:left w:val="none" w:sz="0" w:space="0" w:color="auto"/>
        <w:bottom w:val="none" w:sz="0" w:space="0" w:color="auto"/>
        <w:right w:val="none" w:sz="0" w:space="0" w:color="auto"/>
      </w:divBdr>
    </w:div>
    <w:div w:id="1455709722">
      <w:bodyDiv w:val="1"/>
      <w:marLeft w:val="0"/>
      <w:marRight w:val="0"/>
      <w:marTop w:val="0"/>
      <w:marBottom w:val="0"/>
      <w:divBdr>
        <w:top w:val="none" w:sz="0" w:space="0" w:color="auto"/>
        <w:left w:val="none" w:sz="0" w:space="0" w:color="auto"/>
        <w:bottom w:val="none" w:sz="0" w:space="0" w:color="auto"/>
        <w:right w:val="none" w:sz="0" w:space="0" w:color="auto"/>
      </w:divBdr>
    </w:div>
    <w:div w:id="1569923492">
      <w:bodyDiv w:val="1"/>
      <w:marLeft w:val="0"/>
      <w:marRight w:val="0"/>
      <w:marTop w:val="0"/>
      <w:marBottom w:val="0"/>
      <w:divBdr>
        <w:top w:val="none" w:sz="0" w:space="0" w:color="auto"/>
        <w:left w:val="none" w:sz="0" w:space="0" w:color="auto"/>
        <w:bottom w:val="none" w:sz="0" w:space="0" w:color="auto"/>
        <w:right w:val="none" w:sz="0" w:space="0" w:color="auto"/>
      </w:divBdr>
    </w:div>
    <w:div w:id="1642266666">
      <w:bodyDiv w:val="1"/>
      <w:marLeft w:val="0"/>
      <w:marRight w:val="0"/>
      <w:marTop w:val="0"/>
      <w:marBottom w:val="0"/>
      <w:divBdr>
        <w:top w:val="none" w:sz="0" w:space="0" w:color="auto"/>
        <w:left w:val="none" w:sz="0" w:space="0" w:color="auto"/>
        <w:bottom w:val="none" w:sz="0" w:space="0" w:color="auto"/>
        <w:right w:val="none" w:sz="0" w:space="0" w:color="auto"/>
      </w:divBdr>
    </w:div>
    <w:div w:id="21333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aire.roethlisberger@kost.admin.ch" TargetMode="External"/><Relationship Id="rId18" Type="http://schemas.openxmlformats.org/officeDocument/2006/relationships/hyperlink" Target="mailto:janet.delve@port.ac.uk" TargetMode="External"/><Relationship Id="rId26" Type="http://schemas.openxmlformats.org/officeDocument/2006/relationships/hyperlink" Target="mailto:rebekka.pluess@ji.zh.ch" TargetMode="External"/><Relationship Id="rId39" Type="http://schemas.openxmlformats.org/officeDocument/2006/relationships/hyperlink" Target="https://www.ietf.org/rfc/rfc1951.txt" TargetMode="External"/><Relationship Id="rId3" Type="http://schemas.openxmlformats.org/officeDocument/2006/relationships/styles" Target="styles.xml"/><Relationship Id="rId21" Type="http://schemas.openxmlformats.org/officeDocument/2006/relationships/hyperlink" Target="mailto:arngro@arkivverket.no" TargetMode="External"/><Relationship Id="rId34" Type="http://schemas.openxmlformats.org/officeDocument/2006/relationships/image" Target="media/image3.png"/><Relationship Id="rId42" Type="http://schemas.openxmlformats.org/officeDocument/2006/relationships/hyperlink" Target="https://www.iso.org/fr/standard/56921.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rystyna.ohnesorge@bar.admin.ch" TargetMode="External"/><Relationship Id="rId17" Type="http://schemas.openxmlformats.org/officeDocument/2006/relationships/hyperlink" Target="mailto:georg.buechler@kost.admin.ch" TargetMode="External"/><Relationship Id="rId25" Type="http://schemas.openxmlformats.org/officeDocument/2006/relationships/hyperlink" Target="mailto:lux.zoltan@mnl.gov.hu" TargetMode="External"/><Relationship Id="rId33" Type="http://schemas.openxmlformats.org/officeDocument/2006/relationships/image" Target="media/image2.png"/><Relationship Id="rId38" Type="http://schemas.openxmlformats.org/officeDocument/2006/relationships/hyperlink" Target="http://www.ech.ch/"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hedi.bruggisser@tg.ch" TargetMode="External"/><Relationship Id="rId20" Type="http://schemas.openxmlformats.org/officeDocument/2006/relationships/hyperlink" Target="mailto:alain.dubois@admin.vs.ch" TargetMode="External"/><Relationship Id="rId29" Type="http://schemas.openxmlformats.org/officeDocument/2006/relationships/hyperlink" Target="mailto:m.spuler@fachlabor-gubler.ch" TargetMode="External"/><Relationship Id="rId41" Type="http://schemas.openxmlformats.org/officeDocument/2006/relationships/hyperlink" Target="http://www.unicode.org/versions/Unicode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n@sa.dk" TargetMode="External"/><Relationship Id="rId24" Type="http://schemas.openxmlformats.org/officeDocument/2006/relationships/hyperlink" Target="mailto:markus.lischer@lu.ch"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hyperlink" Target="https://www.iso.org/fr/standard/53681.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arin.bredenberg@riksarkivet.se" TargetMode="External"/><Relationship Id="rId23" Type="http://schemas.openxmlformats.org/officeDocument/2006/relationships/hyperlink" Target="mailto:lambert.kansy@bs.ch" TargetMode="External"/><Relationship Id="rId28" Type="http://schemas.openxmlformats.org/officeDocument/2006/relationships/hyperlink" Target="mailto:hsilva@keep.pt" TargetMode="External"/><Relationship Id="rId36" Type="http://schemas.openxmlformats.org/officeDocument/2006/relationships/image" Target="media/image5.png"/><Relationship Id="rId10" Type="http://schemas.openxmlformats.org/officeDocument/2006/relationships/hyperlink" Target="mailto:bferreira@keep.pt" TargetMode="External"/><Relationship Id="rId19" Type="http://schemas.openxmlformats.org/officeDocument/2006/relationships/hyperlink" Target="mailto:boris.domajnko@gov.si" TargetMode="External"/><Relationship Id="rId31" Type="http://schemas.openxmlformats.org/officeDocument/2006/relationships/hyperlink" Target="mailto:info@kost-ceco.ch" TargetMode="External"/><Relationship Id="rId44" Type="http://schemas.openxmlformats.org/officeDocument/2006/relationships/hyperlink" Target="http://www.pkware.com/documents/casestudies/APPNOTE.TXT" TargetMode="External"/><Relationship Id="rId52"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lfaria@keep.pt" TargetMode="External"/><Relationship Id="rId14" Type="http://schemas.openxmlformats.org/officeDocument/2006/relationships/hyperlink" Target="mailto:hartwig.thomas@enterag.ch" TargetMode="External"/><Relationship Id="rId22" Type="http://schemas.openxmlformats.org/officeDocument/2006/relationships/hyperlink" Target="mailto:martin.kaiser@kost.admin.ch" TargetMode="External"/><Relationship Id="rId27" Type="http://schemas.openxmlformats.org/officeDocument/2006/relationships/hyperlink" Target="mailto:lauri.ratsep@ra.ee" TargetMode="External"/><Relationship Id="rId30" Type="http://schemas.openxmlformats.org/officeDocument/2006/relationships/hyperlink" Target="https://kost-ceco.ch/" TargetMode="External"/><Relationship Id="rId35" Type="http://schemas.openxmlformats.org/officeDocument/2006/relationships/image" Target="media/image4.png"/><Relationship Id="rId43" Type="http://schemas.openxmlformats.org/officeDocument/2006/relationships/hyperlink" Target="https://www.w3.org/TR/REC-xml/" TargetMode="External"/><Relationship Id="rId48" Type="http://schemas.openxmlformats.org/officeDocument/2006/relationships/theme" Target="theme/theme1.xml"/><Relationship Id="rId8" Type="http://schemas.openxmlformats.org/officeDocument/2006/relationships/hyperlink" Target="mailto:marcel.buechler@bar.admin.ch"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kost-ceco.ch/" TargetMode="External"/><Relationship Id="rId1" Type="http://schemas.openxmlformats.org/officeDocument/2006/relationships/hyperlink" Target="mailto:info@kost-ceco.ch"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upport.pkware.com/display/PKZIP/Application+Note+Archives" TargetMode="External"/><Relationship Id="rId3" Type="http://schemas.openxmlformats.org/officeDocument/2006/relationships/hyperlink" Target="https://www.w3.org/TR/xmlschema-1/" TargetMode="External"/><Relationship Id="rId7" Type="http://schemas.openxmlformats.org/officeDocument/2006/relationships/hyperlink" Target="http://tools.ietf.org/html/rfc1738" TargetMode="External"/><Relationship Id="rId2" Type="http://schemas.openxmlformats.org/officeDocument/2006/relationships/hyperlink" Target="https://www.w3.org/TR/REC-xml/" TargetMode="External"/><Relationship Id="rId1" Type="http://schemas.openxmlformats.org/officeDocument/2006/relationships/hyperlink" Target="http://public.ccsds.org/pubs/650x0m2.pdf" TargetMode="External"/><Relationship Id="rId6" Type="http://schemas.openxmlformats.org/officeDocument/2006/relationships/hyperlink" Target="http://en.wikipedia.org/wiki/File_URI_scheme" TargetMode="External"/><Relationship Id="rId5" Type="http://schemas.openxmlformats.org/officeDocument/2006/relationships/hyperlink" Target="https://www.w3.org/TR/xmlschema-ref/" TargetMode="External"/><Relationship Id="rId4" Type="http://schemas.openxmlformats.org/officeDocument/2006/relationships/hyperlink" Target="https://www.w3.org/TR/xmlschema-2/" TargetMode="External"/><Relationship Id="rId9" Type="http://schemas.openxmlformats.org/officeDocument/2006/relationships/hyperlink" Target="https://www.ietf.org/rfc/rfc1951.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09~1\AppData\Local\Temp\VORL_d_DEF_2010-04-29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AA3B9-6DC7-4886-BA56-234A126E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VORL_d_DEF_2010-04-29_Standard.dot</Template>
  <TotalTime>0</TotalTime>
  <Pages>75</Pages>
  <Words>15471</Words>
  <Characters>126701</Characters>
  <Application>Microsoft Office Word</Application>
  <DocSecurity>0</DocSecurity>
  <Lines>1055</Lines>
  <Paragraphs>283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eCH-0165 SIARD-Formatspezifikation</vt:lpstr>
      <vt:lpstr>eCH-0165 SIARD-Formatspezifikation</vt:lpstr>
    </vt:vector>
  </TitlesOfParts>
  <Company>eCH</Company>
  <LinksUpToDate>false</LinksUpToDate>
  <CharactersWithSpaces>141889</CharactersWithSpaces>
  <SharedDoc>false</SharedDoc>
  <HLinks>
    <vt:vector size="222" baseType="variant">
      <vt:variant>
        <vt:i4>7733285</vt:i4>
      </vt:variant>
      <vt:variant>
        <vt:i4>279</vt:i4>
      </vt:variant>
      <vt:variant>
        <vt:i4>0</vt:i4>
      </vt:variant>
      <vt:variant>
        <vt:i4>5</vt:i4>
      </vt:variant>
      <vt:variant>
        <vt:lpwstr>http://www.pkware.com/documents/casestudies/APPNOTE.TXT</vt:lpwstr>
      </vt:variant>
      <vt:variant>
        <vt:lpwstr/>
      </vt:variant>
      <vt:variant>
        <vt:i4>4325453</vt:i4>
      </vt:variant>
      <vt:variant>
        <vt:i4>276</vt:i4>
      </vt:variant>
      <vt:variant>
        <vt:i4>0</vt:i4>
      </vt:variant>
      <vt:variant>
        <vt:i4>5</vt:i4>
      </vt:variant>
      <vt:variant>
        <vt:lpwstr>http://www.iso.org/iso/home/store/catalogue_tc/catalogue_detail.htm?csnumber=32622</vt:lpwstr>
      </vt:variant>
      <vt:variant>
        <vt:lpwstr/>
      </vt:variant>
      <vt:variant>
        <vt:i4>4259841</vt:i4>
      </vt:variant>
      <vt:variant>
        <vt:i4>273</vt:i4>
      </vt:variant>
      <vt:variant>
        <vt:i4>0</vt:i4>
      </vt:variant>
      <vt:variant>
        <vt:i4>5</vt:i4>
      </vt:variant>
      <vt:variant>
        <vt:lpwstr>http://www.w3.org/TR/2006/REC-xml11-20060816/</vt:lpwstr>
      </vt:variant>
      <vt:variant>
        <vt:lpwstr/>
      </vt:variant>
      <vt:variant>
        <vt:i4>4718665</vt:i4>
      </vt:variant>
      <vt:variant>
        <vt:i4>270</vt:i4>
      </vt:variant>
      <vt:variant>
        <vt:i4>0</vt:i4>
      </vt:variant>
      <vt:variant>
        <vt:i4>5</vt:i4>
      </vt:variant>
      <vt:variant>
        <vt:lpwstr>http://www.iso.org/iso/home/store/catalogue_tc/catalogue_detail.htm?csnumber=56921</vt:lpwstr>
      </vt:variant>
      <vt:variant>
        <vt:lpwstr/>
      </vt:variant>
      <vt:variant>
        <vt:i4>4653142</vt:i4>
      </vt:variant>
      <vt:variant>
        <vt:i4>267</vt:i4>
      </vt:variant>
      <vt:variant>
        <vt:i4>0</vt:i4>
      </vt:variant>
      <vt:variant>
        <vt:i4>5</vt:i4>
      </vt:variant>
      <vt:variant>
        <vt:lpwstr>http://www.unicode.org/versions/Unicode6.1.0/</vt:lpwstr>
      </vt:variant>
      <vt:variant>
        <vt:lpwstr/>
      </vt:variant>
      <vt:variant>
        <vt:i4>2621520</vt:i4>
      </vt:variant>
      <vt:variant>
        <vt:i4>264</vt:i4>
      </vt:variant>
      <vt:variant>
        <vt:i4>0</vt:i4>
      </vt:variant>
      <vt:variant>
        <vt:i4>5</vt:i4>
      </vt:variant>
      <vt:variant>
        <vt:lpwstr>http://www.iso.org/iso/home/store/catalogue_ics/catalogue_detail_ics.htm?csnumber=53681</vt:lpwstr>
      </vt:variant>
      <vt:variant>
        <vt:lpwstr/>
      </vt:variant>
      <vt:variant>
        <vt:i4>4915283</vt:i4>
      </vt:variant>
      <vt:variant>
        <vt:i4>261</vt:i4>
      </vt:variant>
      <vt:variant>
        <vt:i4>0</vt:i4>
      </vt:variant>
      <vt:variant>
        <vt:i4>5</vt:i4>
      </vt:variant>
      <vt:variant>
        <vt:lpwstr>https://www.ietf.org/rfc/rfc1951.txt</vt:lpwstr>
      </vt:variant>
      <vt:variant>
        <vt:lpwstr/>
      </vt:variant>
      <vt:variant>
        <vt:i4>4980821</vt:i4>
      </vt:variant>
      <vt:variant>
        <vt:i4>258</vt:i4>
      </vt:variant>
      <vt:variant>
        <vt:i4>0</vt:i4>
      </vt:variant>
      <vt:variant>
        <vt:i4>5</vt:i4>
      </vt:variant>
      <vt:variant>
        <vt:lpwstr>https://www.ietf.org/rfc/rfc1738.txt</vt:lpwstr>
      </vt:variant>
      <vt:variant>
        <vt:lpwstr/>
      </vt:variant>
      <vt:variant>
        <vt:i4>6946933</vt:i4>
      </vt:variant>
      <vt:variant>
        <vt:i4>255</vt:i4>
      </vt:variant>
      <vt:variant>
        <vt:i4>0</vt:i4>
      </vt:variant>
      <vt:variant>
        <vt:i4>5</vt:i4>
      </vt:variant>
      <vt:variant>
        <vt:lpwstr>http://www.ech.ch/</vt:lpwstr>
      </vt:variant>
      <vt:variant>
        <vt:lpwstr/>
      </vt:variant>
      <vt:variant>
        <vt:i4>3145748</vt:i4>
      </vt:variant>
      <vt:variant>
        <vt:i4>57</vt:i4>
      </vt:variant>
      <vt:variant>
        <vt:i4>0</vt:i4>
      </vt:variant>
      <vt:variant>
        <vt:i4>5</vt:i4>
      </vt:variant>
      <vt:variant>
        <vt:lpwstr>mailto:hsilva@keep.pt</vt:lpwstr>
      </vt:variant>
      <vt:variant>
        <vt:lpwstr/>
      </vt:variant>
      <vt:variant>
        <vt:i4>3473481</vt:i4>
      </vt:variant>
      <vt:variant>
        <vt:i4>54</vt:i4>
      </vt:variant>
      <vt:variant>
        <vt:i4>0</vt:i4>
      </vt:variant>
      <vt:variant>
        <vt:i4>5</vt:i4>
      </vt:variant>
      <vt:variant>
        <vt:lpwstr>mailto:lauri.ratsep@ra.ee</vt:lpwstr>
      </vt:variant>
      <vt:variant>
        <vt:lpwstr/>
      </vt:variant>
      <vt:variant>
        <vt:i4>3473436</vt:i4>
      </vt:variant>
      <vt:variant>
        <vt:i4>51</vt:i4>
      </vt:variant>
      <vt:variant>
        <vt:i4>0</vt:i4>
      </vt:variant>
      <vt:variant>
        <vt:i4>5</vt:i4>
      </vt:variant>
      <vt:variant>
        <vt:lpwstr>mailto:lux.zoltan@mnl.gov.hu</vt:lpwstr>
      </vt:variant>
      <vt:variant>
        <vt:lpwstr/>
      </vt:variant>
      <vt:variant>
        <vt:i4>2031732</vt:i4>
      </vt:variant>
      <vt:variant>
        <vt:i4>48</vt:i4>
      </vt:variant>
      <vt:variant>
        <vt:i4>0</vt:i4>
      </vt:variant>
      <vt:variant>
        <vt:i4>5</vt:i4>
      </vt:variant>
      <vt:variant>
        <vt:lpwstr>mailto:markus.lischer@lu.ch</vt:lpwstr>
      </vt:variant>
      <vt:variant>
        <vt:lpwstr/>
      </vt:variant>
      <vt:variant>
        <vt:i4>2752599</vt:i4>
      </vt:variant>
      <vt:variant>
        <vt:i4>45</vt:i4>
      </vt:variant>
      <vt:variant>
        <vt:i4>0</vt:i4>
      </vt:variant>
      <vt:variant>
        <vt:i4>5</vt:i4>
      </vt:variant>
      <vt:variant>
        <vt:lpwstr>mailto:lambert.kansy@bs.ch</vt:lpwstr>
      </vt:variant>
      <vt:variant>
        <vt:lpwstr/>
      </vt:variant>
      <vt:variant>
        <vt:i4>2555916</vt:i4>
      </vt:variant>
      <vt:variant>
        <vt:i4>42</vt:i4>
      </vt:variant>
      <vt:variant>
        <vt:i4>0</vt:i4>
      </vt:variant>
      <vt:variant>
        <vt:i4>5</vt:i4>
      </vt:variant>
      <vt:variant>
        <vt:lpwstr>mailto:martin.kaiser@kost.admin.ch</vt:lpwstr>
      </vt:variant>
      <vt:variant>
        <vt:lpwstr/>
      </vt:variant>
      <vt:variant>
        <vt:i4>6553688</vt:i4>
      </vt:variant>
      <vt:variant>
        <vt:i4>39</vt:i4>
      </vt:variant>
      <vt:variant>
        <vt:i4>0</vt:i4>
      </vt:variant>
      <vt:variant>
        <vt:i4>5</vt:i4>
      </vt:variant>
      <vt:variant>
        <vt:lpwstr>mailto:arngro@arkivverket.no</vt:lpwstr>
      </vt:variant>
      <vt:variant>
        <vt:lpwstr/>
      </vt:variant>
      <vt:variant>
        <vt:i4>4915308</vt:i4>
      </vt:variant>
      <vt:variant>
        <vt:i4>36</vt:i4>
      </vt:variant>
      <vt:variant>
        <vt:i4>0</vt:i4>
      </vt:variant>
      <vt:variant>
        <vt:i4>5</vt:i4>
      </vt:variant>
      <vt:variant>
        <vt:lpwstr>mailto:bferreira@keep.pt</vt:lpwstr>
      </vt:variant>
      <vt:variant>
        <vt:lpwstr/>
      </vt:variant>
      <vt:variant>
        <vt:i4>1048626</vt:i4>
      </vt:variant>
      <vt:variant>
        <vt:i4>33</vt:i4>
      </vt:variant>
      <vt:variant>
        <vt:i4>0</vt:i4>
      </vt:variant>
      <vt:variant>
        <vt:i4>5</vt:i4>
      </vt:variant>
      <vt:variant>
        <vt:lpwstr>mailto:alain.dubois@admin.vs.ch</vt:lpwstr>
      </vt:variant>
      <vt:variant>
        <vt:lpwstr/>
      </vt:variant>
      <vt:variant>
        <vt:i4>6357007</vt:i4>
      </vt:variant>
      <vt:variant>
        <vt:i4>30</vt:i4>
      </vt:variant>
      <vt:variant>
        <vt:i4>0</vt:i4>
      </vt:variant>
      <vt:variant>
        <vt:i4>5</vt:i4>
      </vt:variant>
      <vt:variant>
        <vt:lpwstr>mailto:boris.domajnko@gov.si</vt:lpwstr>
      </vt:variant>
      <vt:variant>
        <vt:lpwstr/>
      </vt:variant>
      <vt:variant>
        <vt:i4>4522087</vt:i4>
      </vt:variant>
      <vt:variant>
        <vt:i4>27</vt:i4>
      </vt:variant>
      <vt:variant>
        <vt:i4>0</vt:i4>
      </vt:variant>
      <vt:variant>
        <vt:i4>5</vt:i4>
      </vt:variant>
      <vt:variant>
        <vt:lpwstr>mailto:janet.delve@port.ac.uk</vt:lpwstr>
      </vt:variant>
      <vt:variant>
        <vt:lpwstr/>
      </vt:variant>
      <vt:variant>
        <vt:i4>6094958</vt:i4>
      </vt:variant>
      <vt:variant>
        <vt:i4>24</vt:i4>
      </vt:variant>
      <vt:variant>
        <vt:i4>0</vt:i4>
      </vt:variant>
      <vt:variant>
        <vt:i4>5</vt:i4>
      </vt:variant>
      <vt:variant>
        <vt:lpwstr>mailto:georg.buechler@kost.admin.ch</vt:lpwstr>
      </vt:variant>
      <vt:variant>
        <vt:lpwstr/>
      </vt:variant>
      <vt:variant>
        <vt:i4>983140</vt:i4>
      </vt:variant>
      <vt:variant>
        <vt:i4>21</vt:i4>
      </vt:variant>
      <vt:variant>
        <vt:i4>0</vt:i4>
      </vt:variant>
      <vt:variant>
        <vt:i4>5</vt:i4>
      </vt:variant>
      <vt:variant>
        <vt:lpwstr>mailto:hedi.bruggisser@tg.ch</vt:lpwstr>
      </vt:variant>
      <vt:variant>
        <vt:lpwstr/>
      </vt:variant>
      <vt:variant>
        <vt:i4>524404</vt:i4>
      </vt:variant>
      <vt:variant>
        <vt:i4>18</vt:i4>
      </vt:variant>
      <vt:variant>
        <vt:i4>0</vt:i4>
      </vt:variant>
      <vt:variant>
        <vt:i4>5</vt:i4>
      </vt:variant>
      <vt:variant>
        <vt:lpwstr>mailto:karin.bredenberg@riksarkivet.se</vt:lpwstr>
      </vt:variant>
      <vt:variant>
        <vt:lpwstr/>
      </vt:variant>
      <vt:variant>
        <vt:i4>3145748</vt:i4>
      </vt:variant>
      <vt:variant>
        <vt:i4>15</vt:i4>
      </vt:variant>
      <vt:variant>
        <vt:i4>0</vt:i4>
      </vt:variant>
      <vt:variant>
        <vt:i4>5</vt:i4>
      </vt:variant>
      <vt:variant>
        <vt:lpwstr>mailto:andreas.voss@bar.admin.ch</vt:lpwstr>
      </vt:variant>
      <vt:variant>
        <vt:lpwstr/>
      </vt:variant>
      <vt:variant>
        <vt:i4>8257545</vt:i4>
      </vt:variant>
      <vt:variant>
        <vt:i4>12</vt:i4>
      </vt:variant>
      <vt:variant>
        <vt:i4>0</vt:i4>
      </vt:variant>
      <vt:variant>
        <vt:i4>5</vt:i4>
      </vt:variant>
      <vt:variant>
        <vt:lpwstr>mailto:hartwig.thomas@enterag.ch</vt:lpwstr>
      </vt:variant>
      <vt:variant>
        <vt:lpwstr/>
      </vt:variant>
      <vt:variant>
        <vt:i4>3473427</vt:i4>
      </vt:variant>
      <vt:variant>
        <vt:i4>9</vt:i4>
      </vt:variant>
      <vt:variant>
        <vt:i4>0</vt:i4>
      </vt:variant>
      <vt:variant>
        <vt:i4>5</vt:i4>
      </vt:variant>
      <vt:variant>
        <vt:lpwstr>mailto:claire.roethlisberger@kost.admin.ch</vt:lpwstr>
      </vt:variant>
      <vt:variant>
        <vt:lpwstr/>
      </vt:variant>
      <vt:variant>
        <vt:i4>327719</vt:i4>
      </vt:variant>
      <vt:variant>
        <vt:i4>6</vt:i4>
      </vt:variant>
      <vt:variant>
        <vt:i4>0</vt:i4>
      </vt:variant>
      <vt:variant>
        <vt:i4>5</vt:i4>
      </vt:variant>
      <vt:variant>
        <vt:lpwstr>mailto:krystyna.ohnesorge@bar.admin.ch</vt:lpwstr>
      </vt:variant>
      <vt:variant>
        <vt:lpwstr/>
      </vt:variant>
      <vt:variant>
        <vt:i4>5963885</vt:i4>
      </vt:variant>
      <vt:variant>
        <vt:i4>3</vt:i4>
      </vt:variant>
      <vt:variant>
        <vt:i4>0</vt:i4>
      </vt:variant>
      <vt:variant>
        <vt:i4>5</vt:i4>
      </vt:variant>
      <vt:variant>
        <vt:lpwstr>mailto:abn@sa.dk</vt:lpwstr>
      </vt:variant>
      <vt:variant>
        <vt:lpwstr/>
      </vt:variant>
      <vt:variant>
        <vt:i4>2293791</vt:i4>
      </vt:variant>
      <vt:variant>
        <vt:i4>0</vt:i4>
      </vt:variant>
      <vt:variant>
        <vt:i4>0</vt:i4>
      </vt:variant>
      <vt:variant>
        <vt:i4>5</vt:i4>
      </vt:variant>
      <vt:variant>
        <vt:lpwstr>mailto:lfaria@keep.pt</vt:lpwstr>
      </vt:variant>
      <vt:variant>
        <vt:lpwstr/>
      </vt:variant>
      <vt:variant>
        <vt:i4>4915283</vt:i4>
      </vt:variant>
      <vt:variant>
        <vt:i4>15</vt:i4>
      </vt:variant>
      <vt:variant>
        <vt:i4>0</vt:i4>
      </vt:variant>
      <vt:variant>
        <vt:i4>5</vt:i4>
      </vt:variant>
      <vt:variant>
        <vt:lpwstr>https://www.ietf.org/rfc/rfc1951.txt</vt:lpwstr>
      </vt:variant>
      <vt:variant>
        <vt:lpwstr/>
      </vt:variant>
      <vt:variant>
        <vt:i4>7733285</vt:i4>
      </vt:variant>
      <vt:variant>
        <vt:i4>12</vt:i4>
      </vt:variant>
      <vt:variant>
        <vt:i4>0</vt:i4>
      </vt:variant>
      <vt:variant>
        <vt:i4>5</vt:i4>
      </vt:variant>
      <vt:variant>
        <vt:lpwstr>http://www.pkware.com/documents/casestudies/APPNOTE.TXT</vt:lpwstr>
      </vt:variant>
      <vt:variant>
        <vt:lpwstr/>
      </vt:variant>
      <vt:variant>
        <vt:i4>2818145</vt:i4>
      </vt:variant>
      <vt:variant>
        <vt:i4>9</vt:i4>
      </vt:variant>
      <vt:variant>
        <vt:i4>0</vt:i4>
      </vt:variant>
      <vt:variant>
        <vt:i4>5</vt:i4>
      </vt:variant>
      <vt:variant>
        <vt:lpwstr>http://tools.ietf.org/html/rfc1738</vt:lpwstr>
      </vt:variant>
      <vt:variant>
        <vt:lpwstr/>
      </vt:variant>
      <vt:variant>
        <vt:i4>262227</vt:i4>
      </vt:variant>
      <vt:variant>
        <vt:i4>6</vt:i4>
      </vt:variant>
      <vt:variant>
        <vt:i4>0</vt:i4>
      </vt:variant>
      <vt:variant>
        <vt:i4>5</vt:i4>
      </vt:variant>
      <vt:variant>
        <vt:lpwstr>http://en.wikipedia.org/wiki/File_URI_scheme</vt:lpwstr>
      </vt:variant>
      <vt:variant>
        <vt:lpwstr/>
      </vt:variant>
      <vt:variant>
        <vt:i4>2424856</vt:i4>
      </vt:variant>
      <vt:variant>
        <vt:i4>3</vt:i4>
      </vt:variant>
      <vt:variant>
        <vt:i4>0</vt:i4>
      </vt:variant>
      <vt:variant>
        <vt:i4>5</vt:i4>
      </vt:variant>
      <vt:variant>
        <vt:lpwstr>http://www.enterag.ch/hartwig/SIARD_Criterion.pdf</vt:lpwstr>
      </vt:variant>
      <vt:variant>
        <vt:lpwstr/>
      </vt:variant>
      <vt:variant>
        <vt:i4>262147</vt:i4>
      </vt:variant>
      <vt:variant>
        <vt:i4>0</vt:i4>
      </vt:variant>
      <vt:variant>
        <vt:i4>0</vt:i4>
      </vt:variant>
      <vt:variant>
        <vt:i4>5</vt:i4>
      </vt:variant>
      <vt:variant>
        <vt:lpwstr>http://public.ccsds.org/publications/archive/650x0m2.pdf</vt:lpwstr>
      </vt:variant>
      <vt:variant>
        <vt:lpwstr/>
      </vt:variant>
      <vt:variant>
        <vt:i4>6946933</vt:i4>
      </vt:variant>
      <vt:variant>
        <vt:i4>12</vt:i4>
      </vt:variant>
      <vt:variant>
        <vt:i4>0</vt:i4>
      </vt:variant>
      <vt:variant>
        <vt:i4>5</vt:i4>
      </vt:variant>
      <vt:variant>
        <vt:lpwstr>http://www.ech.ch/</vt:lpwstr>
      </vt:variant>
      <vt:variant>
        <vt:lpwstr/>
      </vt:variant>
      <vt:variant>
        <vt:i4>4259886</vt:i4>
      </vt:variant>
      <vt:variant>
        <vt:i4>9</vt:i4>
      </vt:variant>
      <vt:variant>
        <vt:i4>0</vt:i4>
      </vt:variant>
      <vt:variant>
        <vt:i4>5</vt:i4>
      </vt:variant>
      <vt:variant>
        <vt:lpwstr>mailto:walter.stuedeli@ech.ch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eCH-0165 SIARD-Formatspezifikation</dc:title>
  <dc:subject>Version 2.0_2017</dc:subject>
  <dc:creator>Claire Röthlisberger</dc:creator>
  <cp:keywords>Version 2.1.1 KOST</cp:keywords>
  <dc:description/>
  <cp:lastModifiedBy>Büchler Georg KOST</cp:lastModifiedBy>
  <cp:revision>20</cp:revision>
  <cp:lastPrinted>2019-05-15T06:03:00Z</cp:lastPrinted>
  <dcterms:created xsi:type="dcterms:W3CDTF">2019-01-25T12:46:00Z</dcterms:created>
  <dcterms:modified xsi:type="dcterms:W3CDTF">2019-05-15T06:04:00Z</dcterms:modified>
</cp:coreProperties>
</file>